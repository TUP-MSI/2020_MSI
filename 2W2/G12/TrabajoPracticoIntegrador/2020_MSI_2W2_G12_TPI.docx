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43371A" w14:textId="39BB04F7" w:rsidR="003A1CB8" w:rsidRDefault="0072473D">
      <w:pPr>
        <w:rPr>
          <w:rFonts w:asciiTheme="majorHAnsi" w:eastAsiaTheme="majorEastAsia" w:hAnsiTheme="majorHAnsi" w:cstheme="majorBidi"/>
          <w:b/>
          <w:bCs/>
        </w:rPr>
      </w:pPr>
      <w:r>
        <w:rPr>
          <w:noProof/>
        </w:rPr>
        <mc:AlternateContent>
          <mc:Choice Requires="wps">
            <w:drawing>
              <wp:anchor distT="0" distB="0" distL="114300" distR="114300" simplePos="0" relativeHeight="251675648" behindDoc="0" locked="0" layoutInCell="1" allowOverlap="1" wp14:anchorId="6EE1FAFA" wp14:editId="7E0F1DEF">
                <wp:simplePos x="0" y="0"/>
                <wp:positionH relativeFrom="column">
                  <wp:posOffset>-819397</wp:posOffset>
                </wp:positionH>
                <wp:positionV relativeFrom="paragraph">
                  <wp:posOffset>1947553</wp:posOffset>
                </wp:positionV>
                <wp:extent cx="6103916" cy="1828800"/>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6103916" cy="1828800"/>
                        </a:xfrm>
                        <a:prstGeom prst="rect">
                          <a:avLst/>
                        </a:prstGeom>
                        <a:noFill/>
                        <a:ln>
                          <a:noFill/>
                        </a:ln>
                      </wps:spPr>
                      <wps:txbx>
                        <w:txbxContent>
                          <w:p w14:paraId="0CB29BE9" w14:textId="46A12B26" w:rsidR="00160568" w:rsidRPr="00B36525" w:rsidRDefault="00160568" w:rsidP="00B36525">
                            <w:pPr>
                              <w:spacing w:line="240" w:lineRule="auto"/>
                              <w:ind w:firstLine="0"/>
                              <w:contextualSpacing/>
                              <w:rPr>
                                <w:rFonts w:asciiTheme="majorHAnsi" w:eastAsia="Times New Roman" w:hAnsiTheme="majorHAnsi" w:cstheme="majorHAnsi"/>
                                <w:b/>
                                <w:caps/>
                                <w:color w:val="FFFFFF"/>
                                <w:sz w:val="80"/>
                                <w:szCs w:val="80"/>
                                <w:lang w:eastAsia="en-US" w:bidi="es-ES"/>
                              </w:rPr>
                            </w:pPr>
                            <w:r w:rsidRPr="00B36525">
                              <w:rPr>
                                <w:rFonts w:asciiTheme="majorHAnsi" w:eastAsia="Times New Roman" w:hAnsiTheme="majorHAnsi" w:cstheme="majorHAnsi"/>
                                <w:b/>
                                <w:caps/>
                                <w:color w:val="FFFFFF"/>
                                <w:sz w:val="80"/>
                                <w:szCs w:val="80"/>
                                <w:lang w:eastAsia="en-US" w:bidi="es-ES"/>
                              </w:rPr>
                              <w:t>Trabajo Práct</w:t>
                            </w:r>
                            <w:r>
                              <w:rPr>
                                <w:rFonts w:asciiTheme="majorHAnsi" w:eastAsia="Times New Roman" w:hAnsiTheme="majorHAnsi" w:cstheme="majorHAnsi"/>
                                <w:b/>
                                <w:caps/>
                                <w:color w:val="FFFFFF"/>
                                <w:sz w:val="80"/>
                                <w:szCs w:val="80"/>
                                <w:lang w:eastAsia="en-US" w:bidi="es-ES"/>
                              </w:rPr>
                              <w:t>I</w:t>
                            </w:r>
                            <w:r w:rsidRPr="00B36525">
                              <w:rPr>
                                <w:rFonts w:asciiTheme="majorHAnsi" w:eastAsia="Times New Roman" w:hAnsiTheme="majorHAnsi" w:cstheme="majorHAnsi"/>
                                <w:b/>
                                <w:caps/>
                                <w:color w:val="FFFFFF"/>
                                <w:sz w:val="80"/>
                                <w:szCs w:val="80"/>
                                <w:lang w:eastAsia="en-US" w:bidi="es-ES"/>
                              </w:rPr>
                              <w:t>co Integrador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E1FAFA" id="_x0000_t202" coordsize="21600,21600" o:spt="202" path="m,l,21600r21600,l21600,xe">
                <v:stroke joinstyle="miter"/>
                <v:path gradientshapeok="t" o:connecttype="rect"/>
              </v:shapetype>
              <v:shape id="Cuadro de texto 19" o:spid="_x0000_s1026" type="#_x0000_t202" style="position:absolute;left:0;text-align:left;margin-left:-64.5pt;margin-top:153.35pt;width:480.6pt;height:2in;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" filled="f" stroked="f">
                <v:textbox>
                  <w:txbxContent>
                    <w:p w14:paraId="0CB29BE9" w14:textId="46A12B26" w:rsidR="00160568" w:rsidRPr="00B36525" w:rsidRDefault="00160568" w:rsidP="00B36525">
                      <w:pPr>
                        <w:spacing w:line="240" w:lineRule="auto"/>
                        <w:ind w:firstLine="0"/>
                        <w:contextualSpacing/>
                        <w:rPr>
                          <w:rFonts w:asciiTheme="majorHAnsi" w:eastAsia="Times New Roman" w:hAnsiTheme="majorHAnsi" w:cstheme="majorHAnsi"/>
                          <w:b/>
                          <w:caps/>
                          <w:color w:val="FFFFFF"/>
                          <w:sz w:val="80"/>
                          <w:szCs w:val="80"/>
                          <w:lang w:eastAsia="en-US" w:bidi="es-ES"/>
                        </w:rPr>
                      </w:pPr>
                      <w:r w:rsidRPr="00B36525">
                        <w:rPr>
                          <w:rFonts w:asciiTheme="majorHAnsi" w:eastAsia="Times New Roman" w:hAnsiTheme="majorHAnsi" w:cstheme="majorHAnsi"/>
                          <w:b/>
                          <w:caps/>
                          <w:color w:val="FFFFFF"/>
                          <w:sz w:val="80"/>
                          <w:szCs w:val="80"/>
                          <w:lang w:eastAsia="en-US" w:bidi="es-ES"/>
                        </w:rPr>
                        <w:t>Trabajo Práct</w:t>
                      </w:r>
                      <w:r>
                        <w:rPr>
                          <w:rFonts w:asciiTheme="majorHAnsi" w:eastAsia="Times New Roman" w:hAnsiTheme="majorHAnsi" w:cstheme="majorHAnsi"/>
                          <w:b/>
                          <w:caps/>
                          <w:color w:val="FFFFFF"/>
                          <w:sz w:val="80"/>
                          <w:szCs w:val="80"/>
                          <w:lang w:eastAsia="en-US" w:bidi="es-ES"/>
                        </w:rPr>
                        <w:t>I</w:t>
                      </w:r>
                      <w:r w:rsidRPr="00B36525">
                        <w:rPr>
                          <w:rFonts w:asciiTheme="majorHAnsi" w:eastAsia="Times New Roman" w:hAnsiTheme="majorHAnsi" w:cstheme="majorHAnsi"/>
                          <w:b/>
                          <w:caps/>
                          <w:color w:val="FFFFFF"/>
                          <w:sz w:val="80"/>
                          <w:szCs w:val="80"/>
                          <w:lang w:eastAsia="en-US" w:bidi="es-ES"/>
                        </w:rPr>
                        <w:t>co Integrador</w:t>
                      </w:r>
                    </w:p>
                  </w:txbxContent>
                </v:textbox>
              </v:shape>
            </w:pict>
          </mc:Fallback>
        </mc:AlternateContent>
      </w:r>
      <w:r>
        <w:rPr>
          <w:noProof/>
          <w:lang w:bidi="es-ES"/>
        </w:rPr>
        <mc:AlternateContent>
          <mc:Choice Requires="wps">
            <w:drawing>
              <wp:anchor distT="0" distB="0" distL="114300" distR="114300" simplePos="0" relativeHeight="251673600" behindDoc="1" locked="0" layoutInCell="1" allowOverlap="1" wp14:anchorId="22B25283" wp14:editId="79614471">
                <wp:simplePos x="0" y="0"/>
                <wp:positionH relativeFrom="column">
                  <wp:posOffset>-973778</wp:posOffset>
                </wp:positionH>
                <wp:positionV relativeFrom="page">
                  <wp:posOffset>2529444</wp:posOffset>
                </wp:positionV>
                <wp:extent cx="7101445" cy="6115792"/>
                <wp:effectExtent l="0" t="0" r="4445" b="0"/>
                <wp:wrapNone/>
                <wp:docPr id="11" name="Rectángulo 11" descr="rectángulo de color"/>
                <wp:cNvGraphicFramePr/>
                <a:graphic xmlns:a="http://schemas.openxmlformats.org/drawingml/2006/main">
                  <a:graphicData uri="http://schemas.microsoft.com/office/word/2010/wordprocessingShape">
                    <wps:wsp>
                      <wps:cNvSpPr/>
                      <wps:spPr>
                        <a:xfrm>
                          <a:off x="0" y="0"/>
                          <a:ext cx="7101445" cy="6115792"/>
                        </a:xfrm>
                        <a:prstGeom prst="rect">
                          <a:avLst/>
                        </a:prstGeom>
                        <a:solidFill>
                          <a:srgbClr val="AC263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0A4241" w14:textId="77777777" w:rsidR="00160568" w:rsidRDefault="00160568" w:rsidP="00B36525">
                            <w:pPr>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25283" id="Rectángulo 11" o:spid="_x0000_s1027" alt="rectángulo de color" style="position:absolute;left:0;text-align:left;margin-left:-76.7pt;margin-top:199.15pt;width:559.15pt;height:481.5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" fillcolor="#ac2630" stroked="f" strokeweight="1pt">
                <v:textbox>
                  <w:txbxContent>
                    <w:p w14:paraId="710A4241" w14:textId="77777777" w:rsidR="00160568" w:rsidRDefault="00160568" w:rsidP="00B36525">
                      <w:pPr>
                        <w:ind w:firstLine="0"/>
                      </w:pPr>
                    </w:p>
                  </w:txbxContent>
                </v:textbox>
                <w10:wrap anchory="page"/>
              </v:rect>
            </w:pict>
          </mc:Fallback>
        </mc:AlternateContent>
      </w:r>
      <w:r w:rsidR="0024545F">
        <w:rPr>
          <w:noProof/>
          <w:lang w:bidi="es-ES"/>
        </w:rPr>
        <w:drawing>
          <wp:anchor distT="0" distB="0" distL="114300" distR="114300" simplePos="0" relativeHeight="251671552" behindDoc="1" locked="0" layoutInCell="1" allowOverlap="1" wp14:anchorId="3509C36F" wp14:editId="44DA6B09">
            <wp:simplePos x="0" y="0"/>
            <wp:positionH relativeFrom="column">
              <wp:posOffset>-2489835</wp:posOffset>
            </wp:positionH>
            <wp:positionV relativeFrom="page">
              <wp:posOffset>-22209</wp:posOffset>
            </wp:positionV>
            <wp:extent cx="19786785" cy="13205361"/>
            <wp:effectExtent l="0" t="0" r="635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9">
                      <a:duotone>
                        <a:prstClr val="black"/>
                        <a:schemeClr val="tx2">
                          <a:tint val="45000"/>
                          <a:satMod val="400000"/>
                        </a:schemeClr>
                      </a:duotone>
                    </a:blip>
                    <a:stretch>
                      <a:fillRect/>
                    </a:stretch>
                  </pic:blipFill>
                  <pic:spPr>
                    <a:xfrm>
                      <a:off x="0" y="0"/>
                      <a:ext cx="19786785" cy="13205361"/>
                    </a:xfrm>
                    <a:prstGeom prst="rect">
                      <a:avLst/>
                    </a:prstGeom>
                  </pic:spPr>
                </pic:pic>
              </a:graphicData>
            </a:graphic>
            <wp14:sizeRelH relativeFrom="margin">
              <wp14:pctWidth>0</wp14:pctWidth>
            </wp14:sizeRelH>
            <wp14:sizeRelV relativeFrom="margin">
              <wp14:pctHeight>0</wp14:pctHeight>
            </wp14:sizeRelV>
          </wp:anchor>
        </w:drawing>
      </w:r>
      <w:r w:rsidR="0024545F">
        <w:rPr>
          <w:noProof/>
        </w:rPr>
        <mc:AlternateContent>
          <mc:Choice Requires="wps">
            <w:drawing>
              <wp:anchor distT="0" distB="0" distL="114300" distR="114300" simplePos="0" relativeHeight="251679744" behindDoc="0" locked="0" layoutInCell="1" allowOverlap="1" wp14:anchorId="7AC9FDFE" wp14:editId="1AD80475">
                <wp:simplePos x="0" y="0"/>
                <wp:positionH relativeFrom="column">
                  <wp:posOffset>-747395</wp:posOffset>
                </wp:positionH>
                <wp:positionV relativeFrom="paragraph">
                  <wp:posOffset>4452356</wp:posOffset>
                </wp:positionV>
                <wp:extent cx="5284520" cy="5984875"/>
                <wp:effectExtent l="0" t="0" r="0" b="635"/>
                <wp:wrapNone/>
                <wp:docPr id="21" name="Cuadro de texto 21"/>
                <wp:cNvGraphicFramePr/>
                <a:graphic xmlns:a="http://schemas.openxmlformats.org/drawingml/2006/main">
                  <a:graphicData uri="http://schemas.microsoft.com/office/word/2010/wordprocessingShape">
                    <wps:wsp>
                      <wps:cNvSpPr txBox="1"/>
                      <wps:spPr>
                        <a:xfrm>
                          <a:off x="0" y="0"/>
                          <a:ext cx="5284520" cy="5984875"/>
                        </a:xfrm>
                        <a:prstGeom prst="rect">
                          <a:avLst/>
                        </a:prstGeom>
                        <a:noFill/>
                        <a:ln>
                          <a:noFill/>
                        </a:ln>
                      </wps:spPr>
                      <wps:txbx>
                        <w:txbxContent>
                          <w:p w14:paraId="01711A59" w14:textId="69217658" w:rsidR="00160568" w:rsidRDefault="00160568" w:rsidP="00B36525">
                            <w:pPr>
                              <w:spacing w:line="276" w:lineRule="auto"/>
                              <w:ind w:firstLine="0"/>
                              <w:rPr>
                                <w:rFonts w:ascii="Microsoft Sans Serif" w:eastAsia="SimSun" w:hAnsi="Microsoft Sans Serif" w:cs="Times New Roman"/>
                                <w:color w:val="FFFFFF"/>
                                <w:sz w:val="28"/>
                                <w:szCs w:val="22"/>
                                <w:lang w:eastAsia="en-US" w:bidi="es-ES"/>
                              </w:rPr>
                            </w:pPr>
                            <w:r w:rsidRPr="00B36525">
                              <w:rPr>
                                <w:rFonts w:ascii="Microsoft Sans Serif" w:eastAsia="SimSun" w:hAnsi="Microsoft Sans Serif" w:cs="Times New Roman"/>
                                <w:color w:val="FFFFFF"/>
                                <w:sz w:val="28"/>
                                <w:szCs w:val="22"/>
                                <w:lang w:eastAsia="en-US" w:bidi="es-ES"/>
                              </w:rPr>
                              <w:t>Brito Nahuel 110614</w:t>
                            </w:r>
                            <w:r>
                              <w:rPr>
                                <w:rFonts w:ascii="Microsoft Sans Serif" w:eastAsia="SimSun" w:hAnsi="Microsoft Sans Serif" w:cs="Times New Roman"/>
                                <w:color w:val="FFFFFF"/>
                                <w:sz w:val="28"/>
                                <w:szCs w:val="22"/>
                                <w:lang w:eastAsia="en-US" w:bidi="es-ES"/>
                              </w:rPr>
                              <w:br/>
                            </w:r>
                            <w:r w:rsidRPr="00B36525">
                              <w:rPr>
                                <w:rFonts w:ascii="Microsoft Sans Serif" w:eastAsia="SimSun" w:hAnsi="Microsoft Sans Serif" w:cs="Times New Roman"/>
                                <w:color w:val="FFFFFF"/>
                                <w:sz w:val="28"/>
                                <w:szCs w:val="22"/>
                                <w:lang w:eastAsia="en-US" w:bidi="es-ES"/>
                              </w:rPr>
                              <w:t>Herrera Paola 111003</w:t>
                            </w:r>
                            <w:r>
                              <w:rPr>
                                <w:rFonts w:ascii="Microsoft Sans Serif" w:eastAsia="SimSun" w:hAnsi="Microsoft Sans Serif" w:cs="Times New Roman"/>
                                <w:color w:val="FFFFFF"/>
                                <w:sz w:val="28"/>
                                <w:szCs w:val="22"/>
                                <w:lang w:eastAsia="en-US" w:bidi="es-ES"/>
                              </w:rPr>
                              <w:br/>
                            </w:r>
                            <w:r w:rsidRPr="00B36525">
                              <w:rPr>
                                <w:rFonts w:ascii="Microsoft Sans Serif" w:eastAsia="SimSun" w:hAnsi="Microsoft Sans Serif" w:cs="Times New Roman"/>
                                <w:color w:val="FFFFFF"/>
                                <w:sz w:val="28"/>
                                <w:szCs w:val="22"/>
                                <w:lang w:eastAsia="en-US" w:bidi="es-ES"/>
                              </w:rPr>
                              <w:t>López Miguel 111103</w:t>
                            </w:r>
                            <w:r>
                              <w:rPr>
                                <w:rFonts w:ascii="Microsoft Sans Serif" w:eastAsia="SimSun" w:hAnsi="Microsoft Sans Serif" w:cs="Times New Roman"/>
                                <w:color w:val="FFFFFF"/>
                                <w:sz w:val="28"/>
                                <w:szCs w:val="22"/>
                                <w:lang w:eastAsia="en-US" w:bidi="es-ES"/>
                              </w:rPr>
                              <w:br/>
                            </w:r>
                            <w:r w:rsidRPr="00B36525">
                              <w:rPr>
                                <w:rFonts w:ascii="Microsoft Sans Serif" w:eastAsia="SimSun" w:hAnsi="Microsoft Sans Serif" w:cs="Times New Roman"/>
                                <w:color w:val="FFFFFF"/>
                                <w:sz w:val="28"/>
                                <w:szCs w:val="22"/>
                                <w:lang w:eastAsia="en-US" w:bidi="es-ES"/>
                              </w:rPr>
                              <w:t>Maldonado Enzo 111005</w:t>
                            </w:r>
                            <w:r>
                              <w:rPr>
                                <w:rFonts w:ascii="Microsoft Sans Serif" w:eastAsia="SimSun" w:hAnsi="Microsoft Sans Serif" w:cs="Times New Roman"/>
                                <w:color w:val="FFFFFF"/>
                                <w:sz w:val="28"/>
                                <w:szCs w:val="22"/>
                                <w:lang w:eastAsia="en-US" w:bidi="es-ES"/>
                              </w:rPr>
                              <w:br/>
                            </w:r>
                            <w:r w:rsidRPr="00B36525">
                              <w:rPr>
                                <w:rFonts w:ascii="Microsoft Sans Serif" w:eastAsia="SimSun" w:hAnsi="Microsoft Sans Serif" w:cs="Times New Roman"/>
                                <w:color w:val="FFFFFF"/>
                                <w:sz w:val="28"/>
                                <w:szCs w:val="22"/>
                                <w:lang w:eastAsia="en-US" w:bidi="es-ES"/>
                              </w:rPr>
                              <w:t>Nuñez Fabrizio 111444</w:t>
                            </w:r>
                            <w:r>
                              <w:rPr>
                                <w:rFonts w:ascii="Microsoft Sans Serif" w:eastAsia="SimSun" w:hAnsi="Microsoft Sans Serif" w:cs="Times New Roman"/>
                                <w:color w:val="FFFFFF"/>
                                <w:sz w:val="28"/>
                                <w:szCs w:val="22"/>
                                <w:lang w:eastAsia="en-US" w:bidi="es-ES"/>
                              </w:rPr>
                              <w:br/>
                            </w:r>
                            <w:r w:rsidRPr="00B36525">
                              <w:rPr>
                                <w:rFonts w:ascii="Microsoft Sans Serif" w:eastAsia="SimSun" w:hAnsi="Microsoft Sans Serif" w:cs="Times New Roman"/>
                                <w:color w:val="FFFFFF"/>
                                <w:sz w:val="28"/>
                                <w:szCs w:val="22"/>
                                <w:lang w:eastAsia="en-US" w:bidi="es-ES"/>
                              </w:rPr>
                              <w:t>Santiso Marina 110996</w:t>
                            </w:r>
                          </w:p>
                          <w:p w14:paraId="43C5F6A5" w14:textId="77777777" w:rsidR="00160568" w:rsidRPr="00B36525" w:rsidRDefault="00160568" w:rsidP="00B36525">
                            <w:pPr>
                              <w:spacing w:line="276" w:lineRule="auto"/>
                              <w:ind w:firstLine="0"/>
                              <w:rPr>
                                <w:rFonts w:ascii="Microsoft Sans Serif" w:eastAsia="SimSun" w:hAnsi="Microsoft Sans Serif" w:cs="Times New Roman"/>
                                <w:color w:val="FFFFFF"/>
                                <w:sz w:val="28"/>
                                <w:szCs w:val="22"/>
                                <w:lang w:eastAsia="en-US" w:bidi="es-ES"/>
                              </w:rPr>
                            </w:pPr>
                          </w:p>
                          <w:p w14:paraId="6B0C6ED8" w14:textId="77777777" w:rsidR="00160568" w:rsidRPr="00B36525" w:rsidRDefault="00160568" w:rsidP="00B36525">
                            <w:pPr>
                              <w:spacing w:line="276" w:lineRule="auto"/>
                              <w:ind w:firstLine="0"/>
                              <w:rPr>
                                <w:rFonts w:ascii="Microsoft Sans Serif" w:eastAsia="SimSun" w:hAnsi="Microsoft Sans Serif" w:cs="Times New Roman"/>
                                <w:color w:val="FFFFFF"/>
                                <w:sz w:val="28"/>
                                <w:szCs w:val="22"/>
                                <w:lang w:eastAsia="en-US" w:bidi="es-ES"/>
                              </w:rPr>
                            </w:pPr>
                            <w:r w:rsidRPr="00B36525">
                              <w:rPr>
                                <w:rFonts w:ascii="Microsoft Sans Serif" w:eastAsia="SimSun" w:hAnsi="Microsoft Sans Serif" w:cs="Times New Roman"/>
                                <w:color w:val="FFFFFF"/>
                                <w:sz w:val="28"/>
                                <w:szCs w:val="22"/>
                                <w:lang w:eastAsia="en-US" w:bidi="es-ES"/>
                              </w:rPr>
                              <w:t>Universidad Tecnológica Nacional</w:t>
                            </w:r>
                          </w:p>
                          <w:p w14:paraId="57053C3F" w14:textId="77777777" w:rsidR="00160568" w:rsidRPr="00B36525" w:rsidRDefault="00160568" w:rsidP="00B36525">
                            <w:pPr>
                              <w:spacing w:line="276" w:lineRule="auto"/>
                              <w:ind w:firstLine="0"/>
                              <w:rPr>
                                <w:rFonts w:ascii="Microsoft Sans Serif" w:eastAsia="SimSun" w:hAnsi="Microsoft Sans Serif" w:cs="Times New Roman"/>
                                <w:color w:val="FFFFFF"/>
                                <w:sz w:val="28"/>
                                <w:szCs w:val="22"/>
                                <w:lang w:eastAsia="en-US" w:bidi="es-ES"/>
                              </w:rPr>
                            </w:pPr>
                            <w:r w:rsidRPr="00B36525">
                              <w:rPr>
                                <w:rFonts w:ascii="Microsoft Sans Serif" w:eastAsia="SimSun" w:hAnsi="Microsoft Sans Serif" w:cs="Times New Roman"/>
                                <w:color w:val="FFFFFF"/>
                                <w:sz w:val="28"/>
                                <w:szCs w:val="22"/>
                                <w:lang w:eastAsia="en-US" w:bidi="es-ES"/>
                              </w:rPr>
                              <w:t>Tecnicatura Universitaria en Programación</w:t>
                            </w:r>
                          </w:p>
                          <w:p w14:paraId="7EE511ED" w14:textId="52610B78" w:rsidR="00160568" w:rsidRPr="00B36525" w:rsidRDefault="00160568" w:rsidP="00B36525">
                            <w:pPr>
                              <w:spacing w:line="276" w:lineRule="auto"/>
                              <w:ind w:firstLine="0"/>
                              <w:rPr>
                                <w:rFonts w:ascii="Microsoft Sans Serif" w:eastAsia="SimSun" w:hAnsi="Microsoft Sans Serif" w:cs="Times New Roman"/>
                                <w:color w:val="FFFFFF"/>
                                <w:sz w:val="28"/>
                                <w:szCs w:val="22"/>
                                <w:lang w:eastAsia="en-US" w:bidi="es-ES"/>
                              </w:rPr>
                            </w:pPr>
                            <w:r w:rsidRPr="00B36525">
                              <w:rPr>
                                <w:rFonts w:ascii="Microsoft Sans Serif" w:eastAsia="SimSun" w:hAnsi="Microsoft Sans Serif" w:cs="Times New Roman"/>
                                <w:color w:val="FFFFFF"/>
                                <w:sz w:val="28"/>
                                <w:szCs w:val="22"/>
                                <w:lang w:eastAsia="en-US" w:bidi="es-ES"/>
                              </w:rPr>
                              <w:t>Metodología en Sistemas I</w:t>
                            </w:r>
                            <w:r>
                              <w:rPr>
                                <w:rFonts w:ascii="Microsoft Sans Serif" w:eastAsia="SimSun" w:hAnsi="Microsoft Sans Serif" w:cs="Times New Roman"/>
                                <w:color w:val="FFFFFF"/>
                                <w:sz w:val="28"/>
                                <w:szCs w:val="22"/>
                                <w:lang w:eastAsia="en-US" w:bidi="es-ES"/>
                              </w:rPr>
                              <w:br/>
                            </w:r>
                          </w:p>
                          <w:p w14:paraId="2D76B718" w14:textId="7001E224" w:rsidR="00160568" w:rsidRPr="00B36525" w:rsidRDefault="00160568" w:rsidP="00B36525">
                            <w:pPr>
                              <w:spacing w:line="276" w:lineRule="auto"/>
                              <w:ind w:firstLine="0"/>
                              <w:rPr>
                                <w:rFonts w:ascii="Microsoft Sans Serif" w:eastAsia="SimSun" w:hAnsi="Microsoft Sans Serif" w:cs="Times New Roman"/>
                                <w:color w:val="FFFFFF"/>
                                <w:sz w:val="28"/>
                                <w:szCs w:val="22"/>
                                <w:lang w:eastAsia="en-US"/>
                              </w:rPr>
                            </w:pPr>
                            <w:r w:rsidRPr="00B36525">
                              <w:rPr>
                                <w:rFonts w:ascii="Microsoft Sans Serif" w:eastAsia="SimSun" w:hAnsi="Microsoft Sans Serif" w:cs="Times New Roman"/>
                                <w:color w:val="FFFFFF"/>
                                <w:sz w:val="28"/>
                                <w:szCs w:val="22"/>
                                <w:lang w:eastAsia="en-US" w:bidi="es-ES"/>
                              </w:rPr>
                              <w:t>Garay Martín, Perez Rita, Santoro Exequiel</w:t>
                            </w:r>
                            <w:r>
                              <w:rPr>
                                <w:rFonts w:ascii="Microsoft Sans Serif" w:eastAsia="SimSun" w:hAnsi="Microsoft Sans Serif" w:cs="Times New Roman"/>
                                <w:color w:val="FFFFFF"/>
                                <w:sz w:val="28"/>
                                <w:szCs w:val="22"/>
                                <w:lang w:eastAsia="en-US" w:bidi="es-ES"/>
                              </w:rPr>
                              <w:t xml:space="preserve"> </w:t>
                            </w:r>
                          </w:p>
                          <w:p w14:paraId="34405928" w14:textId="5B1771D4" w:rsidR="00160568" w:rsidRPr="00B36525" w:rsidRDefault="00160568" w:rsidP="00B36525">
                            <w:pPr>
                              <w:jc w:val="center"/>
                              <w:rPr>
                                <w:noProo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C9FDFE" id="Cuadro de texto 21" o:spid="_x0000_s1028" type="#_x0000_t202" style="position:absolute;left:0;text-align:left;margin-left:-58.85pt;margin-top:350.6pt;width:416.1pt;height:471.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" filled="f" stroked="f">
                <v:textbox style="mso-fit-shape-to-text:t">
                  <w:txbxContent>
                    <w:p w14:paraId="01711A59" w14:textId="69217658" w:rsidR="00160568" w:rsidRDefault="00160568" w:rsidP="00B36525">
                      <w:pPr>
                        <w:spacing w:line="276" w:lineRule="auto"/>
                        <w:ind w:firstLine="0"/>
                        <w:rPr>
                          <w:rFonts w:ascii="Microsoft Sans Serif" w:eastAsia="SimSun" w:hAnsi="Microsoft Sans Serif" w:cs="Times New Roman"/>
                          <w:color w:val="FFFFFF"/>
                          <w:sz w:val="28"/>
                          <w:szCs w:val="22"/>
                          <w:lang w:eastAsia="en-US" w:bidi="es-ES"/>
                        </w:rPr>
                      </w:pPr>
                      <w:r w:rsidRPr="00B36525">
                        <w:rPr>
                          <w:rFonts w:ascii="Microsoft Sans Serif" w:eastAsia="SimSun" w:hAnsi="Microsoft Sans Serif" w:cs="Times New Roman"/>
                          <w:color w:val="FFFFFF"/>
                          <w:sz w:val="28"/>
                          <w:szCs w:val="22"/>
                          <w:lang w:eastAsia="en-US" w:bidi="es-ES"/>
                        </w:rPr>
                        <w:t>Brito Nahuel 110614</w:t>
                      </w:r>
                      <w:r>
                        <w:rPr>
                          <w:rFonts w:ascii="Microsoft Sans Serif" w:eastAsia="SimSun" w:hAnsi="Microsoft Sans Serif" w:cs="Times New Roman"/>
                          <w:color w:val="FFFFFF"/>
                          <w:sz w:val="28"/>
                          <w:szCs w:val="22"/>
                          <w:lang w:eastAsia="en-US" w:bidi="es-ES"/>
                        </w:rPr>
                        <w:br/>
                      </w:r>
                      <w:r w:rsidRPr="00B36525">
                        <w:rPr>
                          <w:rFonts w:ascii="Microsoft Sans Serif" w:eastAsia="SimSun" w:hAnsi="Microsoft Sans Serif" w:cs="Times New Roman"/>
                          <w:color w:val="FFFFFF"/>
                          <w:sz w:val="28"/>
                          <w:szCs w:val="22"/>
                          <w:lang w:eastAsia="en-US" w:bidi="es-ES"/>
                        </w:rPr>
                        <w:t>Herrera Paola 111003</w:t>
                      </w:r>
                      <w:r>
                        <w:rPr>
                          <w:rFonts w:ascii="Microsoft Sans Serif" w:eastAsia="SimSun" w:hAnsi="Microsoft Sans Serif" w:cs="Times New Roman"/>
                          <w:color w:val="FFFFFF"/>
                          <w:sz w:val="28"/>
                          <w:szCs w:val="22"/>
                          <w:lang w:eastAsia="en-US" w:bidi="es-ES"/>
                        </w:rPr>
                        <w:br/>
                      </w:r>
                      <w:r w:rsidRPr="00B36525">
                        <w:rPr>
                          <w:rFonts w:ascii="Microsoft Sans Serif" w:eastAsia="SimSun" w:hAnsi="Microsoft Sans Serif" w:cs="Times New Roman"/>
                          <w:color w:val="FFFFFF"/>
                          <w:sz w:val="28"/>
                          <w:szCs w:val="22"/>
                          <w:lang w:eastAsia="en-US" w:bidi="es-ES"/>
                        </w:rPr>
                        <w:t>López Miguel 111103</w:t>
                      </w:r>
                      <w:r>
                        <w:rPr>
                          <w:rFonts w:ascii="Microsoft Sans Serif" w:eastAsia="SimSun" w:hAnsi="Microsoft Sans Serif" w:cs="Times New Roman"/>
                          <w:color w:val="FFFFFF"/>
                          <w:sz w:val="28"/>
                          <w:szCs w:val="22"/>
                          <w:lang w:eastAsia="en-US" w:bidi="es-ES"/>
                        </w:rPr>
                        <w:br/>
                      </w:r>
                      <w:r w:rsidRPr="00B36525">
                        <w:rPr>
                          <w:rFonts w:ascii="Microsoft Sans Serif" w:eastAsia="SimSun" w:hAnsi="Microsoft Sans Serif" w:cs="Times New Roman"/>
                          <w:color w:val="FFFFFF"/>
                          <w:sz w:val="28"/>
                          <w:szCs w:val="22"/>
                          <w:lang w:eastAsia="en-US" w:bidi="es-ES"/>
                        </w:rPr>
                        <w:t>Maldonado Enzo 111005</w:t>
                      </w:r>
                      <w:r>
                        <w:rPr>
                          <w:rFonts w:ascii="Microsoft Sans Serif" w:eastAsia="SimSun" w:hAnsi="Microsoft Sans Serif" w:cs="Times New Roman"/>
                          <w:color w:val="FFFFFF"/>
                          <w:sz w:val="28"/>
                          <w:szCs w:val="22"/>
                          <w:lang w:eastAsia="en-US" w:bidi="es-ES"/>
                        </w:rPr>
                        <w:br/>
                      </w:r>
                      <w:r w:rsidRPr="00B36525">
                        <w:rPr>
                          <w:rFonts w:ascii="Microsoft Sans Serif" w:eastAsia="SimSun" w:hAnsi="Microsoft Sans Serif" w:cs="Times New Roman"/>
                          <w:color w:val="FFFFFF"/>
                          <w:sz w:val="28"/>
                          <w:szCs w:val="22"/>
                          <w:lang w:eastAsia="en-US" w:bidi="es-ES"/>
                        </w:rPr>
                        <w:t>Nuñez Fabrizio 111444</w:t>
                      </w:r>
                      <w:r>
                        <w:rPr>
                          <w:rFonts w:ascii="Microsoft Sans Serif" w:eastAsia="SimSun" w:hAnsi="Microsoft Sans Serif" w:cs="Times New Roman"/>
                          <w:color w:val="FFFFFF"/>
                          <w:sz w:val="28"/>
                          <w:szCs w:val="22"/>
                          <w:lang w:eastAsia="en-US" w:bidi="es-ES"/>
                        </w:rPr>
                        <w:br/>
                      </w:r>
                      <w:r w:rsidRPr="00B36525">
                        <w:rPr>
                          <w:rFonts w:ascii="Microsoft Sans Serif" w:eastAsia="SimSun" w:hAnsi="Microsoft Sans Serif" w:cs="Times New Roman"/>
                          <w:color w:val="FFFFFF"/>
                          <w:sz w:val="28"/>
                          <w:szCs w:val="22"/>
                          <w:lang w:eastAsia="en-US" w:bidi="es-ES"/>
                        </w:rPr>
                        <w:t>Santiso Marina 110996</w:t>
                      </w:r>
                    </w:p>
                    <w:p w14:paraId="43C5F6A5" w14:textId="77777777" w:rsidR="00160568" w:rsidRPr="00B36525" w:rsidRDefault="00160568" w:rsidP="00B36525">
                      <w:pPr>
                        <w:spacing w:line="276" w:lineRule="auto"/>
                        <w:ind w:firstLine="0"/>
                        <w:rPr>
                          <w:rFonts w:ascii="Microsoft Sans Serif" w:eastAsia="SimSun" w:hAnsi="Microsoft Sans Serif" w:cs="Times New Roman"/>
                          <w:color w:val="FFFFFF"/>
                          <w:sz w:val="28"/>
                          <w:szCs w:val="22"/>
                          <w:lang w:eastAsia="en-US" w:bidi="es-ES"/>
                        </w:rPr>
                      </w:pPr>
                    </w:p>
                    <w:p w14:paraId="6B0C6ED8" w14:textId="77777777" w:rsidR="00160568" w:rsidRPr="00B36525" w:rsidRDefault="00160568" w:rsidP="00B36525">
                      <w:pPr>
                        <w:spacing w:line="276" w:lineRule="auto"/>
                        <w:ind w:firstLine="0"/>
                        <w:rPr>
                          <w:rFonts w:ascii="Microsoft Sans Serif" w:eastAsia="SimSun" w:hAnsi="Microsoft Sans Serif" w:cs="Times New Roman"/>
                          <w:color w:val="FFFFFF"/>
                          <w:sz w:val="28"/>
                          <w:szCs w:val="22"/>
                          <w:lang w:eastAsia="en-US" w:bidi="es-ES"/>
                        </w:rPr>
                      </w:pPr>
                      <w:r w:rsidRPr="00B36525">
                        <w:rPr>
                          <w:rFonts w:ascii="Microsoft Sans Serif" w:eastAsia="SimSun" w:hAnsi="Microsoft Sans Serif" w:cs="Times New Roman"/>
                          <w:color w:val="FFFFFF"/>
                          <w:sz w:val="28"/>
                          <w:szCs w:val="22"/>
                          <w:lang w:eastAsia="en-US" w:bidi="es-ES"/>
                        </w:rPr>
                        <w:t>Universidad Tecnológica Nacional</w:t>
                      </w:r>
                    </w:p>
                    <w:p w14:paraId="57053C3F" w14:textId="77777777" w:rsidR="00160568" w:rsidRPr="00B36525" w:rsidRDefault="00160568" w:rsidP="00B36525">
                      <w:pPr>
                        <w:spacing w:line="276" w:lineRule="auto"/>
                        <w:ind w:firstLine="0"/>
                        <w:rPr>
                          <w:rFonts w:ascii="Microsoft Sans Serif" w:eastAsia="SimSun" w:hAnsi="Microsoft Sans Serif" w:cs="Times New Roman"/>
                          <w:color w:val="FFFFFF"/>
                          <w:sz w:val="28"/>
                          <w:szCs w:val="22"/>
                          <w:lang w:eastAsia="en-US" w:bidi="es-ES"/>
                        </w:rPr>
                      </w:pPr>
                      <w:r w:rsidRPr="00B36525">
                        <w:rPr>
                          <w:rFonts w:ascii="Microsoft Sans Serif" w:eastAsia="SimSun" w:hAnsi="Microsoft Sans Serif" w:cs="Times New Roman"/>
                          <w:color w:val="FFFFFF"/>
                          <w:sz w:val="28"/>
                          <w:szCs w:val="22"/>
                          <w:lang w:eastAsia="en-US" w:bidi="es-ES"/>
                        </w:rPr>
                        <w:t>Tecnicatura Universitaria en Programación</w:t>
                      </w:r>
                    </w:p>
                    <w:p w14:paraId="7EE511ED" w14:textId="52610B78" w:rsidR="00160568" w:rsidRPr="00B36525" w:rsidRDefault="00160568" w:rsidP="00B36525">
                      <w:pPr>
                        <w:spacing w:line="276" w:lineRule="auto"/>
                        <w:ind w:firstLine="0"/>
                        <w:rPr>
                          <w:rFonts w:ascii="Microsoft Sans Serif" w:eastAsia="SimSun" w:hAnsi="Microsoft Sans Serif" w:cs="Times New Roman"/>
                          <w:color w:val="FFFFFF"/>
                          <w:sz w:val="28"/>
                          <w:szCs w:val="22"/>
                          <w:lang w:eastAsia="en-US" w:bidi="es-ES"/>
                        </w:rPr>
                      </w:pPr>
                      <w:r w:rsidRPr="00B36525">
                        <w:rPr>
                          <w:rFonts w:ascii="Microsoft Sans Serif" w:eastAsia="SimSun" w:hAnsi="Microsoft Sans Serif" w:cs="Times New Roman"/>
                          <w:color w:val="FFFFFF"/>
                          <w:sz w:val="28"/>
                          <w:szCs w:val="22"/>
                          <w:lang w:eastAsia="en-US" w:bidi="es-ES"/>
                        </w:rPr>
                        <w:t>Metodología en Sistemas I</w:t>
                      </w:r>
                      <w:r>
                        <w:rPr>
                          <w:rFonts w:ascii="Microsoft Sans Serif" w:eastAsia="SimSun" w:hAnsi="Microsoft Sans Serif" w:cs="Times New Roman"/>
                          <w:color w:val="FFFFFF"/>
                          <w:sz w:val="28"/>
                          <w:szCs w:val="22"/>
                          <w:lang w:eastAsia="en-US" w:bidi="es-ES"/>
                        </w:rPr>
                        <w:br/>
                      </w:r>
                    </w:p>
                    <w:p w14:paraId="2D76B718" w14:textId="7001E224" w:rsidR="00160568" w:rsidRPr="00B36525" w:rsidRDefault="00160568" w:rsidP="00B36525">
                      <w:pPr>
                        <w:spacing w:line="276" w:lineRule="auto"/>
                        <w:ind w:firstLine="0"/>
                        <w:rPr>
                          <w:rFonts w:ascii="Microsoft Sans Serif" w:eastAsia="SimSun" w:hAnsi="Microsoft Sans Serif" w:cs="Times New Roman"/>
                          <w:color w:val="FFFFFF"/>
                          <w:sz w:val="28"/>
                          <w:szCs w:val="22"/>
                          <w:lang w:eastAsia="en-US"/>
                        </w:rPr>
                      </w:pPr>
                      <w:r w:rsidRPr="00B36525">
                        <w:rPr>
                          <w:rFonts w:ascii="Microsoft Sans Serif" w:eastAsia="SimSun" w:hAnsi="Microsoft Sans Serif" w:cs="Times New Roman"/>
                          <w:color w:val="FFFFFF"/>
                          <w:sz w:val="28"/>
                          <w:szCs w:val="22"/>
                          <w:lang w:eastAsia="en-US" w:bidi="es-ES"/>
                        </w:rPr>
                        <w:t>Garay Martín, Perez Rita, Santoro Exequiel</w:t>
                      </w:r>
                      <w:r>
                        <w:rPr>
                          <w:rFonts w:ascii="Microsoft Sans Serif" w:eastAsia="SimSun" w:hAnsi="Microsoft Sans Serif" w:cs="Times New Roman"/>
                          <w:color w:val="FFFFFF"/>
                          <w:sz w:val="28"/>
                          <w:szCs w:val="22"/>
                          <w:lang w:eastAsia="en-US" w:bidi="es-ES"/>
                        </w:rPr>
                        <w:t xml:space="preserve"> </w:t>
                      </w:r>
                    </w:p>
                    <w:p w14:paraId="34405928" w14:textId="5B1771D4" w:rsidR="00160568" w:rsidRPr="00B36525" w:rsidRDefault="00160568" w:rsidP="00B36525">
                      <w:pPr>
                        <w:jc w:val="center"/>
                        <w:rPr>
                          <w:noProo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B36525">
        <w:rPr>
          <w:noProof/>
        </w:rPr>
        <mc:AlternateContent>
          <mc:Choice Requires="wps">
            <w:drawing>
              <wp:anchor distT="0" distB="0" distL="114300" distR="114300" simplePos="0" relativeHeight="251677696" behindDoc="0" locked="0" layoutInCell="1" allowOverlap="1" wp14:anchorId="2102B50F" wp14:editId="383B703D">
                <wp:simplePos x="0" y="0"/>
                <wp:positionH relativeFrom="column">
                  <wp:posOffset>-1236691</wp:posOffset>
                </wp:positionH>
                <wp:positionV relativeFrom="paragraph">
                  <wp:posOffset>3108597</wp:posOffset>
                </wp:positionV>
                <wp:extent cx="6748145" cy="598487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6748145" cy="5984875"/>
                        </a:xfrm>
                        <a:prstGeom prst="rect">
                          <a:avLst/>
                        </a:prstGeom>
                        <a:noFill/>
                        <a:ln>
                          <a:noFill/>
                        </a:ln>
                      </wps:spPr>
                      <wps:txbx>
                        <w:txbxContent>
                          <w:p w14:paraId="3A6F3958" w14:textId="25392E98" w:rsidR="00160568" w:rsidRPr="0024545F" w:rsidRDefault="00160568" w:rsidP="00B36525">
                            <w:pPr>
                              <w:jc w:val="center"/>
                              <w:rPr>
                                <w:rFonts w:asciiTheme="majorHAnsi" w:hAnsiTheme="majorHAnsi" w:cstheme="majorHAnsi"/>
                                <w:noProof/>
                                <w:sz w:val="60"/>
                                <w:szCs w:val="60"/>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545F">
                              <w:rPr>
                                <w:rFonts w:asciiTheme="majorHAnsi" w:eastAsia="Times New Roman" w:hAnsiTheme="majorHAnsi" w:cstheme="majorHAnsi"/>
                                <w:b/>
                                <w:color w:val="FFFFFF"/>
                                <w:sz w:val="60"/>
                                <w:szCs w:val="60"/>
                                <w:lang w:val="es-AR" w:eastAsia="en-US" w:bidi="es-ES"/>
                              </w:rPr>
                              <w:t>PRIMER ENTREGA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02B50F" id="Cuadro de texto 20" o:spid="_x0000_s1029" type="#_x0000_t202" style="position:absolute;left:0;text-align:left;margin-left:-97.4pt;margin-top:244.75pt;width:531.35pt;height:471.25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" filled="f" stroked="f">
                <v:textbox style="mso-fit-shape-to-text:t">
                  <w:txbxContent>
                    <w:p w14:paraId="3A6F3958" w14:textId="25392E98" w:rsidR="00160568" w:rsidRPr="0024545F" w:rsidRDefault="00160568" w:rsidP="00B36525">
                      <w:pPr>
                        <w:jc w:val="center"/>
                        <w:rPr>
                          <w:rFonts w:asciiTheme="majorHAnsi" w:hAnsiTheme="majorHAnsi" w:cstheme="majorHAnsi"/>
                          <w:noProof/>
                          <w:sz w:val="60"/>
                          <w:szCs w:val="60"/>
                          <w:lang w:val="es-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545F">
                        <w:rPr>
                          <w:rFonts w:asciiTheme="majorHAnsi" w:eastAsia="Times New Roman" w:hAnsiTheme="majorHAnsi" w:cstheme="majorHAnsi"/>
                          <w:b/>
                          <w:color w:val="FFFFFF"/>
                          <w:sz w:val="60"/>
                          <w:szCs w:val="60"/>
                          <w:lang w:val="es-AR" w:eastAsia="en-US" w:bidi="es-ES"/>
                        </w:rPr>
                        <w:t>PRIMER ENTREGA</w:t>
                      </w:r>
                    </w:p>
                  </w:txbxContent>
                </v:textbox>
              </v:shape>
            </w:pict>
          </mc:Fallback>
        </mc:AlternateContent>
      </w:r>
      <w:r w:rsidR="003A1CB8">
        <w:rPr>
          <w:b/>
          <w:bCs/>
        </w:rPr>
        <w:br w:type="page"/>
      </w:r>
    </w:p>
    <w:bookmarkStart w:id="0" w:name="_Toc54390173" w:displacedByCustomXml="next"/>
    <w:sdt>
      <w:sdtPr>
        <w:rPr>
          <w:rFonts w:asciiTheme="minorHAnsi" w:eastAsiaTheme="minorEastAsia" w:hAnsiTheme="minorHAnsi" w:cstheme="minorBidi"/>
          <w:b w:val="0"/>
          <w:bCs w:val="0"/>
        </w:rPr>
        <w:id w:val="-890507539"/>
        <w:docPartObj>
          <w:docPartGallery w:val="Table of Contents"/>
          <w:docPartUnique/>
        </w:docPartObj>
      </w:sdtPr>
      <w:sdtEndPr>
        <w:rPr>
          <w:color w:val="auto"/>
        </w:rPr>
      </w:sdtEndPr>
      <w:sdtContent>
        <w:p w14:paraId="3E0F7803" w14:textId="6729BF10" w:rsidR="009C6338" w:rsidRPr="009C6338" w:rsidRDefault="009730DD" w:rsidP="009C6338">
          <w:pPr>
            <w:pStyle w:val="Ttulo2"/>
            <w:rPr>
              <w:noProof/>
            </w:rPr>
          </w:pPr>
          <w:r w:rsidRPr="009730DD">
            <w:t>Índice</w:t>
          </w:r>
          <w:bookmarkEnd w:id="0"/>
          <w:r w:rsidRPr="009730DD">
            <w:rPr>
              <w:color w:val="auto"/>
            </w:rPr>
            <w:fldChar w:fldCharType="begin"/>
          </w:r>
          <w:r w:rsidRPr="009730DD">
            <w:rPr>
              <w:color w:val="auto"/>
            </w:rPr>
            <w:instrText xml:space="preserve"> TOC \o "1-3" \h \z \u </w:instrText>
          </w:r>
          <w:r w:rsidRPr="009730DD">
            <w:rPr>
              <w:color w:val="auto"/>
            </w:rPr>
            <w:fldChar w:fldCharType="separate"/>
          </w:r>
        </w:p>
        <w:p w14:paraId="727BDE7B" w14:textId="17DDEC50" w:rsidR="009C6338" w:rsidRDefault="00130EFB">
          <w:pPr>
            <w:pStyle w:val="TDC1"/>
            <w:tabs>
              <w:tab w:val="right" w:leader="dot" w:pos="9016"/>
            </w:tabs>
            <w:rPr>
              <w:noProof/>
              <w:color w:val="auto"/>
              <w:sz w:val="22"/>
              <w:szCs w:val="22"/>
              <w:lang w:val="es-AR" w:eastAsia="es-AR"/>
            </w:rPr>
          </w:pPr>
          <w:hyperlink w:anchor="_Toc54390174" w:history="1">
            <w:r w:rsidR="009C6338">
              <w:rPr>
                <w:rStyle w:val="Hipervnculo"/>
                <w:noProof/>
              </w:rPr>
              <w:t>Historial de Revisiones</w:t>
            </w:r>
            <w:r w:rsidR="009C6338">
              <w:rPr>
                <w:noProof/>
                <w:webHidden/>
              </w:rPr>
              <w:tab/>
            </w:r>
            <w:r w:rsidR="009C6338">
              <w:rPr>
                <w:noProof/>
                <w:webHidden/>
              </w:rPr>
              <w:fldChar w:fldCharType="begin"/>
            </w:r>
            <w:r w:rsidR="009C6338">
              <w:rPr>
                <w:noProof/>
                <w:webHidden/>
              </w:rPr>
              <w:instrText xml:space="preserve"> PAGEREF _Toc54390174 \h </w:instrText>
            </w:r>
            <w:r w:rsidR="009C6338">
              <w:rPr>
                <w:noProof/>
                <w:webHidden/>
              </w:rPr>
            </w:r>
            <w:r w:rsidR="009C6338">
              <w:rPr>
                <w:noProof/>
                <w:webHidden/>
              </w:rPr>
              <w:fldChar w:fldCharType="separate"/>
            </w:r>
            <w:r w:rsidR="00BF3257">
              <w:rPr>
                <w:noProof/>
                <w:webHidden/>
              </w:rPr>
              <w:t>3</w:t>
            </w:r>
            <w:r w:rsidR="009C6338">
              <w:rPr>
                <w:noProof/>
                <w:webHidden/>
              </w:rPr>
              <w:fldChar w:fldCharType="end"/>
            </w:r>
          </w:hyperlink>
        </w:p>
        <w:p w14:paraId="15131B42" w14:textId="10363CCA" w:rsidR="009C6338" w:rsidRDefault="00130EFB">
          <w:pPr>
            <w:pStyle w:val="TDC1"/>
            <w:tabs>
              <w:tab w:val="right" w:leader="dot" w:pos="9016"/>
            </w:tabs>
            <w:rPr>
              <w:noProof/>
              <w:color w:val="auto"/>
              <w:sz w:val="22"/>
              <w:szCs w:val="22"/>
              <w:lang w:val="es-AR" w:eastAsia="es-AR"/>
            </w:rPr>
          </w:pPr>
          <w:hyperlink w:anchor="_Toc54390175" w:history="1">
            <w:r w:rsidR="009C6338" w:rsidRPr="00C77EA6">
              <w:rPr>
                <w:rStyle w:val="Hipervnculo"/>
                <w:noProof/>
              </w:rPr>
              <w:t>Introducción</w:t>
            </w:r>
            <w:r w:rsidR="009C6338">
              <w:rPr>
                <w:noProof/>
                <w:webHidden/>
              </w:rPr>
              <w:tab/>
            </w:r>
            <w:r w:rsidR="009C6338">
              <w:rPr>
                <w:noProof/>
                <w:webHidden/>
              </w:rPr>
              <w:fldChar w:fldCharType="begin"/>
            </w:r>
            <w:r w:rsidR="009C6338">
              <w:rPr>
                <w:noProof/>
                <w:webHidden/>
              </w:rPr>
              <w:instrText xml:space="preserve"> PAGEREF _Toc54390175 \h </w:instrText>
            </w:r>
            <w:r w:rsidR="009C6338">
              <w:rPr>
                <w:noProof/>
                <w:webHidden/>
              </w:rPr>
            </w:r>
            <w:r w:rsidR="009C6338">
              <w:rPr>
                <w:noProof/>
                <w:webHidden/>
              </w:rPr>
              <w:fldChar w:fldCharType="separate"/>
            </w:r>
            <w:r w:rsidR="00BF3257">
              <w:rPr>
                <w:noProof/>
                <w:webHidden/>
              </w:rPr>
              <w:t>4</w:t>
            </w:r>
            <w:r w:rsidR="009C6338">
              <w:rPr>
                <w:noProof/>
                <w:webHidden/>
              </w:rPr>
              <w:fldChar w:fldCharType="end"/>
            </w:r>
          </w:hyperlink>
        </w:p>
        <w:p w14:paraId="19096F26" w14:textId="65F920E2" w:rsidR="009C6338" w:rsidRDefault="00130EFB">
          <w:pPr>
            <w:pStyle w:val="TDC1"/>
            <w:tabs>
              <w:tab w:val="right" w:leader="dot" w:pos="9016"/>
            </w:tabs>
            <w:rPr>
              <w:noProof/>
              <w:color w:val="auto"/>
              <w:sz w:val="22"/>
              <w:szCs w:val="22"/>
              <w:lang w:val="es-AR" w:eastAsia="es-AR"/>
            </w:rPr>
          </w:pPr>
          <w:hyperlink w:anchor="_Toc54390176" w:history="1">
            <w:r w:rsidR="009C6338" w:rsidRPr="00C77EA6">
              <w:rPr>
                <w:rStyle w:val="Hipervnculo"/>
                <w:noProof/>
              </w:rPr>
              <w:t>Relevamiento del sistema</w:t>
            </w:r>
            <w:r w:rsidR="009C6338">
              <w:rPr>
                <w:noProof/>
                <w:webHidden/>
              </w:rPr>
              <w:tab/>
            </w:r>
            <w:r w:rsidR="009C6338">
              <w:rPr>
                <w:noProof/>
                <w:webHidden/>
              </w:rPr>
              <w:fldChar w:fldCharType="begin"/>
            </w:r>
            <w:r w:rsidR="009C6338">
              <w:rPr>
                <w:noProof/>
                <w:webHidden/>
              </w:rPr>
              <w:instrText xml:space="preserve"> PAGEREF _Toc54390176 \h </w:instrText>
            </w:r>
            <w:r w:rsidR="009C6338">
              <w:rPr>
                <w:noProof/>
                <w:webHidden/>
              </w:rPr>
            </w:r>
            <w:r w:rsidR="009C6338">
              <w:rPr>
                <w:noProof/>
                <w:webHidden/>
              </w:rPr>
              <w:fldChar w:fldCharType="separate"/>
            </w:r>
            <w:r w:rsidR="00BF3257">
              <w:rPr>
                <w:noProof/>
                <w:webHidden/>
              </w:rPr>
              <w:t>6</w:t>
            </w:r>
            <w:r w:rsidR="009C6338">
              <w:rPr>
                <w:noProof/>
                <w:webHidden/>
              </w:rPr>
              <w:fldChar w:fldCharType="end"/>
            </w:r>
          </w:hyperlink>
        </w:p>
        <w:p w14:paraId="19F9B2D0" w14:textId="485C80E9" w:rsidR="009C6338" w:rsidRDefault="00130EFB">
          <w:pPr>
            <w:pStyle w:val="TDC1"/>
            <w:tabs>
              <w:tab w:val="right" w:leader="dot" w:pos="9016"/>
            </w:tabs>
            <w:rPr>
              <w:noProof/>
              <w:color w:val="auto"/>
              <w:sz w:val="22"/>
              <w:szCs w:val="22"/>
              <w:lang w:val="es-AR" w:eastAsia="es-AR"/>
            </w:rPr>
          </w:pPr>
          <w:hyperlink w:anchor="_Toc54390177" w:history="1">
            <w:r w:rsidR="009C6338" w:rsidRPr="00C77EA6">
              <w:rPr>
                <w:rStyle w:val="Hipervnculo"/>
                <w:noProof/>
              </w:rPr>
              <w:t>Diagnóstico del sistema</w:t>
            </w:r>
            <w:r w:rsidR="009C6338">
              <w:rPr>
                <w:noProof/>
                <w:webHidden/>
              </w:rPr>
              <w:tab/>
            </w:r>
            <w:r w:rsidR="009C6338">
              <w:rPr>
                <w:noProof/>
                <w:webHidden/>
              </w:rPr>
              <w:fldChar w:fldCharType="begin"/>
            </w:r>
            <w:r w:rsidR="009C6338">
              <w:rPr>
                <w:noProof/>
                <w:webHidden/>
              </w:rPr>
              <w:instrText xml:space="preserve"> PAGEREF _Toc54390177 \h </w:instrText>
            </w:r>
            <w:r w:rsidR="009C6338">
              <w:rPr>
                <w:noProof/>
                <w:webHidden/>
              </w:rPr>
            </w:r>
            <w:r w:rsidR="009C6338">
              <w:rPr>
                <w:noProof/>
                <w:webHidden/>
              </w:rPr>
              <w:fldChar w:fldCharType="separate"/>
            </w:r>
            <w:r w:rsidR="00BF3257">
              <w:rPr>
                <w:noProof/>
                <w:webHidden/>
              </w:rPr>
              <w:t>9</w:t>
            </w:r>
            <w:r w:rsidR="009C6338">
              <w:rPr>
                <w:noProof/>
                <w:webHidden/>
              </w:rPr>
              <w:fldChar w:fldCharType="end"/>
            </w:r>
          </w:hyperlink>
        </w:p>
        <w:p w14:paraId="1B4D9D45" w14:textId="2F27C9E8" w:rsidR="009C6338" w:rsidRDefault="00130EFB">
          <w:pPr>
            <w:pStyle w:val="TDC1"/>
            <w:tabs>
              <w:tab w:val="right" w:leader="dot" w:pos="9016"/>
            </w:tabs>
            <w:rPr>
              <w:noProof/>
              <w:color w:val="auto"/>
              <w:sz w:val="22"/>
              <w:szCs w:val="22"/>
              <w:lang w:val="es-AR" w:eastAsia="es-AR"/>
            </w:rPr>
          </w:pPr>
          <w:hyperlink w:anchor="_Toc54390178" w:history="1">
            <w:r w:rsidR="009C6338" w:rsidRPr="00C77EA6">
              <w:rPr>
                <w:rStyle w:val="Hipervnculo"/>
                <w:noProof/>
              </w:rPr>
              <w:t>Objetivo del sistema</w:t>
            </w:r>
            <w:r w:rsidR="009C6338">
              <w:rPr>
                <w:noProof/>
                <w:webHidden/>
              </w:rPr>
              <w:tab/>
            </w:r>
            <w:r w:rsidR="009C6338">
              <w:rPr>
                <w:noProof/>
                <w:webHidden/>
              </w:rPr>
              <w:fldChar w:fldCharType="begin"/>
            </w:r>
            <w:r w:rsidR="009C6338">
              <w:rPr>
                <w:noProof/>
                <w:webHidden/>
              </w:rPr>
              <w:instrText xml:space="preserve"> PAGEREF _Toc54390178 \h </w:instrText>
            </w:r>
            <w:r w:rsidR="009C6338">
              <w:rPr>
                <w:noProof/>
                <w:webHidden/>
              </w:rPr>
            </w:r>
            <w:r w:rsidR="009C6338">
              <w:rPr>
                <w:noProof/>
                <w:webHidden/>
              </w:rPr>
              <w:fldChar w:fldCharType="separate"/>
            </w:r>
            <w:r w:rsidR="00BF3257">
              <w:rPr>
                <w:noProof/>
                <w:webHidden/>
              </w:rPr>
              <w:t>10</w:t>
            </w:r>
            <w:r w:rsidR="009C6338">
              <w:rPr>
                <w:noProof/>
                <w:webHidden/>
              </w:rPr>
              <w:fldChar w:fldCharType="end"/>
            </w:r>
          </w:hyperlink>
        </w:p>
        <w:p w14:paraId="0B973364" w14:textId="69962C61" w:rsidR="009C6338" w:rsidRDefault="00130EFB">
          <w:pPr>
            <w:pStyle w:val="TDC1"/>
            <w:tabs>
              <w:tab w:val="right" w:leader="dot" w:pos="9016"/>
            </w:tabs>
            <w:rPr>
              <w:noProof/>
              <w:color w:val="auto"/>
              <w:sz w:val="22"/>
              <w:szCs w:val="22"/>
              <w:lang w:val="es-AR" w:eastAsia="es-AR"/>
            </w:rPr>
          </w:pPr>
          <w:hyperlink w:anchor="_Toc54390179" w:history="1">
            <w:r w:rsidR="009C6338" w:rsidRPr="00C77EA6">
              <w:rPr>
                <w:rStyle w:val="Hipervnculo"/>
                <w:noProof/>
              </w:rPr>
              <w:t>Límite del sistema</w:t>
            </w:r>
            <w:r w:rsidR="009C6338">
              <w:rPr>
                <w:noProof/>
                <w:webHidden/>
              </w:rPr>
              <w:tab/>
            </w:r>
            <w:r w:rsidR="009C6338">
              <w:rPr>
                <w:noProof/>
                <w:webHidden/>
              </w:rPr>
              <w:fldChar w:fldCharType="begin"/>
            </w:r>
            <w:r w:rsidR="009C6338">
              <w:rPr>
                <w:noProof/>
                <w:webHidden/>
              </w:rPr>
              <w:instrText xml:space="preserve"> PAGEREF _Toc54390179 \h </w:instrText>
            </w:r>
            <w:r w:rsidR="009C6338">
              <w:rPr>
                <w:noProof/>
                <w:webHidden/>
              </w:rPr>
            </w:r>
            <w:r w:rsidR="009C6338">
              <w:rPr>
                <w:noProof/>
                <w:webHidden/>
              </w:rPr>
              <w:fldChar w:fldCharType="separate"/>
            </w:r>
            <w:r w:rsidR="00BF3257">
              <w:rPr>
                <w:noProof/>
                <w:webHidden/>
              </w:rPr>
              <w:t>10</w:t>
            </w:r>
            <w:r w:rsidR="009C6338">
              <w:rPr>
                <w:noProof/>
                <w:webHidden/>
              </w:rPr>
              <w:fldChar w:fldCharType="end"/>
            </w:r>
          </w:hyperlink>
        </w:p>
        <w:p w14:paraId="429B3634" w14:textId="221E65A4" w:rsidR="009C6338" w:rsidRDefault="00130EFB">
          <w:pPr>
            <w:pStyle w:val="TDC1"/>
            <w:tabs>
              <w:tab w:val="right" w:leader="dot" w:pos="9016"/>
            </w:tabs>
            <w:rPr>
              <w:noProof/>
              <w:color w:val="auto"/>
              <w:sz w:val="22"/>
              <w:szCs w:val="22"/>
              <w:lang w:val="es-AR" w:eastAsia="es-AR"/>
            </w:rPr>
          </w:pPr>
          <w:hyperlink w:anchor="_Toc54390180" w:history="1">
            <w:r w:rsidR="009C6338" w:rsidRPr="00C77EA6">
              <w:rPr>
                <w:rStyle w:val="Hipervnculo"/>
                <w:noProof/>
              </w:rPr>
              <w:t>Alcances del sistema</w:t>
            </w:r>
            <w:r w:rsidR="009C6338">
              <w:rPr>
                <w:noProof/>
                <w:webHidden/>
              </w:rPr>
              <w:tab/>
            </w:r>
            <w:r w:rsidR="009C6338">
              <w:rPr>
                <w:noProof/>
                <w:webHidden/>
              </w:rPr>
              <w:fldChar w:fldCharType="begin"/>
            </w:r>
            <w:r w:rsidR="009C6338">
              <w:rPr>
                <w:noProof/>
                <w:webHidden/>
              </w:rPr>
              <w:instrText xml:space="preserve"> PAGEREF _Toc54390180 \h </w:instrText>
            </w:r>
            <w:r w:rsidR="009C6338">
              <w:rPr>
                <w:noProof/>
                <w:webHidden/>
              </w:rPr>
            </w:r>
            <w:r w:rsidR="009C6338">
              <w:rPr>
                <w:noProof/>
                <w:webHidden/>
              </w:rPr>
              <w:fldChar w:fldCharType="separate"/>
            </w:r>
            <w:r w:rsidR="00BF3257">
              <w:rPr>
                <w:noProof/>
                <w:webHidden/>
              </w:rPr>
              <w:t>11</w:t>
            </w:r>
            <w:r w:rsidR="009C6338">
              <w:rPr>
                <w:noProof/>
                <w:webHidden/>
              </w:rPr>
              <w:fldChar w:fldCharType="end"/>
            </w:r>
          </w:hyperlink>
        </w:p>
        <w:p w14:paraId="577B4F8B" w14:textId="189FDF95" w:rsidR="009C6338" w:rsidRDefault="00130EFB">
          <w:pPr>
            <w:pStyle w:val="TDC2"/>
            <w:tabs>
              <w:tab w:val="right" w:leader="dot" w:pos="9016"/>
            </w:tabs>
            <w:rPr>
              <w:noProof/>
              <w:color w:val="auto"/>
              <w:sz w:val="22"/>
              <w:szCs w:val="22"/>
              <w:lang w:val="es-AR" w:eastAsia="es-AR"/>
            </w:rPr>
          </w:pPr>
          <w:hyperlink w:anchor="_Toc54390181" w:history="1">
            <w:r w:rsidR="009C6338" w:rsidRPr="00C77EA6">
              <w:rPr>
                <w:rStyle w:val="Hipervnculo"/>
                <w:noProof/>
              </w:rPr>
              <w:t>Gestión de Cuentas Contables</w:t>
            </w:r>
            <w:r w:rsidR="009C6338">
              <w:rPr>
                <w:noProof/>
                <w:webHidden/>
              </w:rPr>
              <w:tab/>
            </w:r>
            <w:r w:rsidR="009C6338">
              <w:rPr>
                <w:noProof/>
                <w:webHidden/>
              </w:rPr>
              <w:fldChar w:fldCharType="begin"/>
            </w:r>
            <w:r w:rsidR="009C6338">
              <w:rPr>
                <w:noProof/>
                <w:webHidden/>
              </w:rPr>
              <w:instrText xml:space="preserve"> PAGEREF _Toc54390181 \h </w:instrText>
            </w:r>
            <w:r w:rsidR="009C6338">
              <w:rPr>
                <w:noProof/>
                <w:webHidden/>
              </w:rPr>
            </w:r>
            <w:r w:rsidR="009C6338">
              <w:rPr>
                <w:noProof/>
                <w:webHidden/>
              </w:rPr>
              <w:fldChar w:fldCharType="separate"/>
            </w:r>
            <w:r w:rsidR="00BF3257">
              <w:rPr>
                <w:noProof/>
                <w:webHidden/>
              </w:rPr>
              <w:t>11</w:t>
            </w:r>
            <w:r w:rsidR="009C6338">
              <w:rPr>
                <w:noProof/>
                <w:webHidden/>
              </w:rPr>
              <w:fldChar w:fldCharType="end"/>
            </w:r>
          </w:hyperlink>
        </w:p>
        <w:p w14:paraId="30A75B7E" w14:textId="6C7D5207" w:rsidR="009C6338" w:rsidRDefault="00130EFB">
          <w:pPr>
            <w:pStyle w:val="TDC2"/>
            <w:tabs>
              <w:tab w:val="right" w:leader="dot" w:pos="9016"/>
            </w:tabs>
            <w:rPr>
              <w:noProof/>
              <w:color w:val="auto"/>
              <w:sz w:val="22"/>
              <w:szCs w:val="22"/>
              <w:lang w:val="es-AR" w:eastAsia="es-AR"/>
            </w:rPr>
          </w:pPr>
          <w:hyperlink w:anchor="_Toc54390182" w:history="1">
            <w:r w:rsidR="009C6338" w:rsidRPr="00C77EA6">
              <w:rPr>
                <w:rStyle w:val="Hipervnculo"/>
                <w:noProof/>
              </w:rPr>
              <w:t>Gestión de Asientos Contables</w:t>
            </w:r>
            <w:r w:rsidR="009C6338">
              <w:rPr>
                <w:noProof/>
                <w:webHidden/>
              </w:rPr>
              <w:tab/>
            </w:r>
            <w:r w:rsidR="009C6338">
              <w:rPr>
                <w:noProof/>
                <w:webHidden/>
              </w:rPr>
              <w:fldChar w:fldCharType="begin"/>
            </w:r>
            <w:r w:rsidR="009C6338">
              <w:rPr>
                <w:noProof/>
                <w:webHidden/>
              </w:rPr>
              <w:instrText xml:space="preserve"> PAGEREF _Toc54390182 \h </w:instrText>
            </w:r>
            <w:r w:rsidR="009C6338">
              <w:rPr>
                <w:noProof/>
                <w:webHidden/>
              </w:rPr>
            </w:r>
            <w:r w:rsidR="009C6338">
              <w:rPr>
                <w:noProof/>
                <w:webHidden/>
              </w:rPr>
              <w:fldChar w:fldCharType="separate"/>
            </w:r>
            <w:r w:rsidR="00BF3257">
              <w:rPr>
                <w:noProof/>
                <w:webHidden/>
              </w:rPr>
              <w:t>11</w:t>
            </w:r>
            <w:r w:rsidR="009C6338">
              <w:rPr>
                <w:noProof/>
                <w:webHidden/>
              </w:rPr>
              <w:fldChar w:fldCharType="end"/>
            </w:r>
          </w:hyperlink>
        </w:p>
        <w:p w14:paraId="1F6DBC01" w14:textId="63B0F519" w:rsidR="009C6338" w:rsidRDefault="00130EFB">
          <w:pPr>
            <w:pStyle w:val="TDC2"/>
            <w:tabs>
              <w:tab w:val="right" w:leader="dot" w:pos="9016"/>
            </w:tabs>
            <w:rPr>
              <w:noProof/>
              <w:color w:val="auto"/>
              <w:sz w:val="22"/>
              <w:szCs w:val="22"/>
              <w:lang w:val="es-AR" w:eastAsia="es-AR"/>
            </w:rPr>
          </w:pPr>
          <w:hyperlink w:anchor="_Toc54390183" w:history="1">
            <w:r w:rsidR="009C6338" w:rsidRPr="00C77EA6">
              <w:rPr>
                <w:rStyle w:val="Hipervnculo"/>
                <w:noProof/>
              </w:rPr>
              <w:t>Gestión de Informes Contables</w:t>
            </w:r>
            <w:r w:rsidR="009C6338">
              <w:rPr>
                <w:noProof/>
                <w:webHidden/>
              </w:rPr>
              <w:tab/>
            </w:r>
            <w:r w:rsidR="009C6338">
              <w:rPr>
                <w:noProof/>
                <w:webHidden/>
              </w:rPr>
              <w:fldChar w:fldCharType="begin"/>
            </w:r>
            <w:r w:rsidR="009C6338">
              <w:rPr>
                <w:noProof/>
                <w:webHidden/>
              </w:rPr>
              <w:instrText xml:space="preserve"> PAGEREF _Toc54390183 \h </w:instrText>
            </w:r>
            <w:r w:rsidR="009C6338">
              <w:rPr>
                <w:noProof/>
                <w:webHidden/>
              </w:rPr>
            </w:r>
            <w:r w:rsidR="009C6338">
              <w:rPr>
                <w:noProof/>
                <w:webHidden/>
              </w:rPr>
              <w:fldChar w:fldCharType="separate"/>
            </w:r>
            <w:r w:rsidR="00BF3257">
              <w:rPr>
                <w:noProof/>
                <w:webHidden/>
              </w:rPr>
              <w:t>11</w:t>
            </w:r>
            <w:r w:rsidR="009C6338">
              <w:rPr>
                <w:noProof/>
                <w:webHidden/>
              </w:rPr>
              <w:fldChar w:fldCharType="end"/>
            </w:r>
          </w:hyperlink>
        </w:p>
        <w:p w14:paraId="4FD233ED" w14:textId="2158ADB4" w:rsidR="009C6338" w:rsidRDefault="00130EFB">
          <w:pPr>
            <w:pStyle w:val="TDC2"/>
            <w:tabs>
              <w:tab w:val="right" w:leader="dot" w:pos="9016"/>
            </w:tabs>
            <w:rPr>
              <w:noProof/>
              <w:color w:val="auto"/>
              <w:sz w:val="22"/>
              <w:szCs w:val="22"/>
              <w:lang w:val="es-AR" w:eastAsia="es-AR"/>
            </w:rPr>
          </w:pPr>
          <w:hyperlink w:anchor="_Toc54390184" w:history="1">
            <w:r w:rsidR="009C6338" w:rsidRPr="00C77EA6">
              <w:rPr>
                <w:rStyle w:val="Hipervnculo"/>
                <w:noProof/>
              </w:rPr>
              <w:t>Gestión de Bancos</w:t>
            </w:r>
            <w:r w:rsidR="009C6338">
              <w:rPr>
                <w:noProof/>
                <w:webHidden/>
              </w:rPr>
              <w:tab/>
            </w:r>
            <w:r w:rsidR="009C6338">
              <w:rPr>
                <w:noProof/>
                <w:webHidden/>
              </w:rPr>
              <w:fldChar w:fldCharType="begin"/>
            </w:r>
            <w:r w:rsidR="009C6338">
              <w:rPr>
                <w:noProof/>
                <w:webHidden/>
              </w:rPr>
              <w:instrText xml:space="preserve"> PAGEREF _Toc54390184 \h </w:instrText>
            </w:r>
            <w:r w:rsidR="009C6338">
              <w:rPr>
                <w:noProof/>
                <w:webHidden/>
              </w:rPr>
            </w:r>
            <w:r w:rsidR="009C6338">
              <w:rPr>
                <w:noProof/>
                <w:webHidden/>
              </w:rPr>
              <w:fldChar w:fldCharType="separate"/>
            </w:r>
            <w:r w:rsidR="00BF3257">
              <w:rPr>
                <w:noProof/>
                <w:webHidden/>
              </w:rPr>
              <w:t>11</w:t>
            </w:r>
            <w:r w:rsidR="009C6338">
              <w:rPr>
                <w:noProof/>
                <w:webHidden/>
              </w:rPr>
              <w:fldChar w:fldCharType="end"/>
            </w:r>
          </w:hyperlink>
        </w:p>
        <w:p w14:paraId="4E1EE277" w14:textId="18A022FC" w:rsidR="009C6338" w:rsidRDefault="00130EFB">
          <w:pPr>
            <w:pStyle w:val="TDC2"/>
            <w:tabs>
              <w:tab w:val="right" w:leader="dot" w:pos="9016"/>
            </w:tabs>
            <w:rPr>
              <w:noProof/>
              <w:color w:val="auto"/>
              <w:sz w:val="22"/>
              <w:szCs w:val="22"/>
              <w:lang w:val="es-AR" w:eastAsia="es-AR"/>
            </w:rPr>
          </w:pPr>
          <w:hyperlink w:anchor="_Toc54390185" w:history="1">
            <w:r w:rsidR="009C6338" w:rsidRPr="00C77EA6">
              <w:rPr>
                <w:rStyle w:val="Hipervnculo"/>
                <w:noProof/>
              </w:rPr>
              <w:t>Gestión de Ingresos</w:t>
            </w:r>
            <w:r w:rsidR="009C6338">
              <w:rPr>
                <w:noProof/>
                <w:webHidden/>
              </w:rPr>
              <w:tab/>
            </w:r>
            <w:r w:rsidR="009C6338">
              <w:rPr>
                <w:noProof/>
                <w:webHidden/>
              </w:rPr>
              <w:fldChar w:fldCharType="begin"/>
            </w:r>
            <w:r w:rsidR="009C6338">
              <w:rPr>
                <w:noProof/>
                <w:webHidden/>
              </w:rPr>
              <w:instrText xml:space="preserve"> PAGEREF _Toc54390185 \h </w:instrText>
            </w:r>
            <w:r w:rsidR="009C6338">
              <w:rPr>
                <w:noProof/>
                <w:webHidden/>
              </w:rPr>
            </w:r>
            <w:r w:rsidR="009C6338">
              <w:rPr>
                <w:noProof/>
                <w:webHidden/>
              </w:rPr>
              <w:fldChar w:fldCharType="separate"/>
            </w:r>
            <w:r w:rsidR="00BF3257">
              <w:rPr>
                <w:noProof/>
                <w:webHidden/>
              </w:rPr>
              <w:t>12</w:t>
            </w:r>
            <w:r w:rsidR="009C6338">
              <w:rPr>
                <w:noProof/>
                <w:webHidden/>
              </w:rPr>
              <w:fldChar w:fldCharType="end"/>
            </w:r>
          </w:hyperlink>
        </w:p>
        <w:p w14:paraId="11E2C121" w14:textId="65BF51E9" w:rsidR="009C6338" w:rsidRDefault="00130EFB">
          <w:pPr>
            <w:pStyle w:val="TDC2"/>
            <w:tabs>
              <w:tab w:val="right" w:leader="dot" w:pos="9016"/>
            </w:tabs>
            <w:rPr>
              <w:noProof/>
              <w:color w:val="auto"/>
              <w:sz w:val="22"/>
              <w:szCs w:val="22"/>
              <w:lang w:val="es-AR" w:eastAsia="es-AR"/>
            </w:rPr>
          </w:pPr>
          <w:hyperlink w:anchor="_Toc54390186" w:history="1">
            <w:r w:rsidR="009C6338" w:rsidRPr="00C77EA6">
              <w:rPr>
                <w:rStyle w:val="Hipervnculo"/>
                <w:noProof/>
              </w:rPr>
              <w:t>Gestión de Gastos</w:t>
            </w:r>
            <w:r w:rsidR="009C6338">
              <w:rPr>
                <w:noProof/>
                <w:webHidden/>
              </w:rPr>
              <w:tab/>
            </w:r>
            <w:r w:rsidR="009C6338">
              <w:rPr>
                <w:noProof/>
                <w:webHidden/>
              </w:rPr>
              <w:fldChar w:fldCharType="begin"/>
            </w:r>
            <w:r w:rsidR="009C6338">
              <w:rPr>
                <w:noProof/>
                <w:webHidden/>
              </w:rPr>
              <w:instrText xml:space="preserve"> PAGEREF _Toc54390186 \h </w:instrText>
            </w:r>
            <w:r w:rsidR="009C6338">
              <w:rPr>
                <w:noProof/>
                <w:webHidden/>
              </w:rPr>
            </w:r>
            <w:r w:rsidR="009C6338">
              <w:rPr>
                <w:noProof/>
                <w:webHidden/>
              </w:rPr>
              <w:fldChar w:fldCharType="separate"/>
            </w:r>
            <w:r w:rsidR="00BF3257">
              <w:rPr>
                <w:noProof/>
                <w:webHidden/>
              </w:rPr>
              <w:t>12</w:t>
            </w:r>
            <w:r w:rsidR="009C6338">
              <w:rPr>
                <w:noProof/>
                <w:webHidden/>
              </w:rPr>
              <w:fldChar w:fldCharType="end"/>
            </w:r>
          </w:hyperlink>
        </w:p>
        <w:p w14:paraId="4317D6EB" w14:textId="28665C3D" w:rsidR="009C6338" w:rsidRDefault="00130EFB">
          <w:pPr>
            <w:pStyle w:val="TDC1"/>
            <w:tabs>
              <w:tab w:val="right" w:leader="dot" w:pos="9016"/>
            </w:tabs>
            <w:rPr>
              <w:noProof/>
              <w:color w:val="auto"/>
              <w:sz w:val="22"/>
              <w:szCs w:val="22"/>
              <w:lang w:val="es-AR" w:eastAsia="es-AR"/>
            </w:rPr>
          </w:pPr>
          <w:hyperlink w:anchor="_Toc54390187" w:history="1">
            <w:r w:rsidR="009C6338" w:rsidRPr="00C77EA6">
              <w:rPr>
                <w:rStyle w:val="Hipervnculo"/>
                <w:noProof/>
              </w:rPr>
              <w:t>Propuesta</w:t>
            </w:r>
            <w:r w:rsidR="009C6338">
              <w:rPr>
                <w:noProof/>
                <w:webHidden/>
              </w:rPr>
              <w:tab/>
            </w:r>
            <w:r w:rsidR="009C6338">
              <w:rPr>
                <w:noProof/>
                <w:webHidden/>
              </w:rPr>
              <w:fldChar w:fldCharType="begin"/>
            </w:r>
            <w:r w:rsidR="009C6338">
              <w:rPr>
                <w:noProof/>
                <w:webHidden/>
              </w:rPr>
              <w:instrText xml:space="preserve"> PAGEREF _Toc54390187 \h </w:instrText>
            </w:r>
            <w:r w:rsidR="009C6338">
              <w:rPr>
                <w:noProof/>
                <w:webHidden/>
              </w:rPr>
            </w:r>
            <w:r w:rsidR="009C6338">
              <w:rPr>
                <w:noProof/>
                <w:webHidden/>
              </w:rPr>
              <w:fldChar w:fldCharType="separate"/>
            </w:r>
            <w:r w:rsidR="00BF3257">
              <w:rPr>
                <w:noProof/>
                <w:webHidden/>
              </w:rPr>
              <w:t>13</w:t>
            </w:r>
            <w:r w:rsidR="009C6338">
              <w:rPr>
                <w:noProof/>
                <w:webHidden/>
              </w:rPr>
              <w:fldChar w:fldCharType="end"/>
            </w:r>
          </w:hyperlink>
        </w:p>
        <w:p w14:paraId="049CDD9A" w14:textId="237E59E2" w:rsidR="009C6338" w:rsidRDefault="00130EFB">
          <w:pPr>
            <w:pStyle w:val="TDC1"/>
            <w:tabs>
              <w:tab w:val="right" w:leader="dot" w:pos="9016"/>
            </w:tabs>
            <w:rPr>
              <w:noProof/>
              <w:color w:val="auto"/>
              <w:sz w:val="22"/>
              <w:szCs w:val="22"/>
              <w:lang w:val="es-AR" w:eastAsia="es-AR"/>
            </w:rPr>
          </w:pPr>
          <w:hyperlink w:anchor="_Toc54390188" w:history="1">
            <w:r w:rsidR="009C6338" w:rsidRPr="00C77EA6">
              <w:rPr>
                <w:rStyle w:val="Hipervnculo"/>
                <w:noProof/>
              </w:rPr>
              <w:t>Requerimientos Funcionales y No Funcionales</w:t>
            </w:r>
            <w:r w:rsidR="009C6338">
              <w:rPr>
                <w:noProof/>
                <w:webHidden/>
              </w:rPr>
              <w:tab/>
            </w:r>
            <w:r w:rsidR="009C6338">
              <w:rPr>
                <w:noProof/>
                <w:webHidden/>
              </w:rPr>
              <w:fldChar w:fldCharType="begin"/>
            </w:r>
            <w:r w:rsidR="009C6338">
              <w:rPr>
                <w:noProof/>
                <w:webHidden/>
              </w:rPr>
              <w:instrText xml:space="preserve"> PAGEREF _Toc54390188 \h </w:instrText>
            </w:r>
            <w:r w:rsidR="009C6338">
              <w:rPr>
                <w:noProof/>
                <w:webHidden/>
              </w:rPr>
            </w:r>
            <w:r w:rsidR="009C6338">
              <w:rPr>
                <w:noProof/>
                <w:webHidden/>
              </w:rPr>
              <w:fldChar w:fldCharType="separate"/>
            </w:r>
            <w:r w:rsidR="00BF3257">
              <w:rPr>
                <w:noProof/>
                <w:webHidden/>
              </w:rPr>
              <w:t>15</w:t>
            </w:r>
            <w:r w:rsidR="009C6338">
              <w:rPr>
                <w:noProof/>
                <w:webHidden/>
              </w:rPr>
              <w:fldChar w:fldCharType="end"/>
            </w:r>
          </w:hyperlink>
        </w:p>
        <w:p w14:paraId="10EE0376" w14:textId="7257039B" w:rsidR="009C6338" w:rsidRDefault="00130EFB">
          <w:pPr>
            <w:pStyle w:val="TDC2"/>
            <w:tabs>
              <w:tab w:val="right" w:leader="dot" w:pos="9016"/>
            </w:tabs>
            <w:rPr>
              <w:noProof/>
              <w:color w:val="auto"/>
              <w:sz w:val="22"/>
              <w:szCs w:val="22"/>
              <w:lang w:val="es-AR" w:eastAsia="es-AR"/>
            </w:rPr>
          </w:pPr>
          <w:hyperlink w:anchor="_Toc54390189" w:history="1">
            <w:r w:rsidR="009C6338" w:rsidRPr="00C77EA6">
              <w:rPr>
                <w:rStyle w:val="Hipervnculo"/>
                <w:noProof/>
              </w:rPr>
              <w:t>Requerimientos Funcionales</w:t>
            </w:r>
            <w:r w:rsidR="009C6338">
              <w:rPr>
                <w:noProof/>
                <w:webHidden/>
              </w:rPr>
              <w:tab/>
            </w:r>
            <w:r w:rsidR="009C6338">
              <w:rPr>
                <w:noProof/>
                <w:webHidden/>
              </w:rPr>
              <w:fldChar w:fldCharType="begin"/>
            </w:r>
            <w:r w:rsidR="009C6338">
              <w:rPr>
                <w:noProof/>
                <w:webHidden/>
              </w:rPr>
              <w:instrText xml:space="preserve"> PAGEREF _Toc54390189 \h </w:instrText>
            </w:r>
            <w:r w:rsidR="009C6338">
              <w:rPr>
                <w:noProof/>
                <w:webHidden/>
              </w:rPr>
            </w:r>
            <w:r w:rsidR="009C6338">
              <w:rPr>
                <w:noProof/>
                <w:webHidden/>
              </w:rPr>
              <w:fldChar w:fldCharType="separate"/>
            </w:r>
            <w:r w:rsidR="00BF3257">
              <w:rPr>
                <w:noProof/>
                <w:webHidden/>
              </w:rPr>
              <w:t>15</w:t>
            </w:r>
            <w:r w:rsidR="009C6338">
              <w:rPr>
                <w:noProof/>
                <w:webHidden/>
              </w:rPr>
              <w:fldChar w:fldCharType="end"/>
            </w:r>
          </w:hyperlink>
        </w:p>
        <w:p w14:paraId="16078748" w14:textId="176B2BFB" w:rsidR="009C6338" w:rsidRDefault="00130EFB">
          <w:pPr>
            <w:pStyle w:val="TDC2"/>
            <w:tabs>
              <w:tab w:val="right" w:leader="dot" w:pos="9016"/>
            </w:tabs>
            <w:rPr>
              <w:noProof/>
              <w:color w:val="auto"/>
              <w:sz w:val="22"/>
              <w:szCs w:val="22"/>
              <w:lang w:val="es-AR" w:eastAsia="es-AR"/>
            </w:rPr>
          </w:pPr>
          <w:hyperlink w:anchor="_Toc54390190" w:history="1">
            <w:r w:rsidR="009C6338" w:rsidRPr="00C77EA6">
              <w:rPr>
                <w:rStyle w:val="Hipervnculo"/>
                <w:noProof/>
              </w:rPr>
              <w:t>Requerimientos no funcionales</w:t>
            </w:r>
            <w:r w:rsidR="009C6338">
              <w:rPr>
                <w:noProof/>
                <w:webHidden/>
              </w:rPr>
              <w:tab/>
            </w:r>
            <w:r w:rsidR="009C6338">
              <w:rPr>
                <w:noProof/>
                <w:webHidden/>
              </w:rPr>
              <w:fldChar w:fldCharType="begin"/>
            </w:r>
            <w:r w:rsidR="009C6338">
              <w:rPr>
                <w:noProof/>
                <w:webHidden/>
              </w:rPr>
              <w:instrText xml:space="preserve"> PAGEREF _Toc54390190 \h </w:instrText>
            </w:r>
            <w:r w:rsidR="009C6338">
              <w:rPr>
                <w:noProof/>
                <w:webHidden/>
              </w:rPr>
            </w:r>
            <w:r w:rsidR="009C6338">
              <w:rPr>
                <w:noProof/>
                <w:webHidden/>
              </w:rPr>
              <w:fldChar w:fldCharType="separate"/>
            </w:r>
            <w:r w:rsidR="00BF3257">
              <w:rPr>
                <w:noProof/>
                <w:webHidden/>
              </w:rPr>
              <w:t>19</w:t>
            </w:r>
            <w:r w:rsidR="009C6338">
              <w:rPr>
                <w:noProof/>
                <w:webHidden/>
              </w:rPr>
              <w:fldChar w:fldCharType="end"/>
            </w:r>
          </w:hyperlink>
        </w:p>
        <w:p w14:paraId="39DD9E96" w14:textId="0A4262CE" w:rsidR="009C6338" w:rsidRDefault="00130EFB">
          <w:pPr>
            <w:pStyle w:val="TDC1"/>
            <w:tabs>
              <w:tab w:val="right" w:leader="dot" w:pos="9016"/>
            </w:tabs>
            <w:rPr>
              <w:noProof/>
              <w:color w:val="auto"/>
              <w:sz w:val="22"/>
              <w:szCs w:val="22"/>
              <w:lang w:val="es-AR" w:eastAsia="es-AR"/>
            </w:rPr>
          </w:pPr>
          <w:hyperlink w:anchor="_Toc54390191" w:history="1">
            <w:r w:rsidR="009C6338" w:rsidRPr="00C77EA6">
              <w:rPr>
                <w:rStyle w:val="Hipervnculo"/>
                <w:noProof/>
              </w:rPr>
              <w:t>Roles de Usuario</w:t>
            </w:r>
            <w:r w:rsidR="009C6338">
              <w:rPr>
                <w:noProof/>
                <w:webHidden/>
              </w:rPr>
              <w:tab/>
            </w:r>
            <w:r w:rsidR="009C6338">
              <w:rPr>
                <w:noProof/>
                <w:webHidden/>
              </w:rPr>
              <w:fldChar w:fldCharType="begin"/>
            </w:r>
            <w:r w:rsidR="009C6338">
              <w:rPr>
                <w:noProof/>
                <w:webHidden/>
              </w:rPr>
              <w:instrText xml:space="preserve"> PAGEREF _Toc54390191 \h </w:instrText>
            </w:r>
            <w:r w:rsidR="009C6338">
              <w:rPr>
                <w:noProof/>
                <w:webHidden/>
              </w:rPr>
            </w:r>
            <w:r w:rsidR="009C6338">
              <w:rPr>
                <w:noProof/>
                <w:webHidden/>
              </w:rPr>
              <w:fldChar w:fldCharType="separate"/>
            </w:r>
            <w:r w:rsidR="00BF3257">
              <w:rPr>
                <w:noProof/>
                <w:webHidden/>
              </w:rPr>
              <w:t>21</w:t>
            </w:r>
            <w:r w:rsidR="009C6338">
              <w:rPr>
                <w:noProof/>
                <w:webHidden/>
              </w:rPr>
              <w:fldChar w:fldCharType="end"/>
            </w:r>
          </w:hyperlink>
        </w:p>
        <w:p w14:paraId="0619BAA3" w14:textId="1F84F113" w:rsidR="009C6338" w:rsidRDefault="00130EFB">
          <w:pPr>
            <w:pStyle w:val="TDC2"/>
            <w:tabs>
              <w:tab w:val="right" w:leader="dot" w:pos="9016"/>
            </w:tabs>
            <w:rPr>
              <w:noProof/>
              <w:color w:val="auto"/>
              <w:sz w:val="22"/>
              <w:szCs w:val="22"/>
              <w:lang w:val="es-AR" w:eastAsia="es-AR"/>
            </w:rPr>
          </w:pPr>
          <w:hyperlink w:anchor="_Toc54390192" w:history="1">
            <w:r w:rsidR="009C6338" w:rsidRPr="00C77EA6">
              <w:rPr>
                <w:rStyle w:val="Hipervnculo"/>
                <w:noProof/>
              </w:rPr>
              <w:t>Roles de Usuario Interno</w:t>
            </w:r>
            <w:r w:rsidR="009C6338">
              <w:rPr>
                <w:rStyle w:val="Hipervnculo"/>
                <w:noProof/>
              </w:rPr>
              <w:t>s</w:t>
            </w:r>
            <w:r w:rsidR="009C6338">
              <w:rPr>
                <w:noProof/>
                <w:webHidden/>
              </w:rPr>
              <w:tab/>
            </w:r>
            <w:r w:rsidR="009C6338">
              <w:rPr>
                <w:noProof/>
                <w:webHidden/>
              </w:rPr>
              <w:fldChar w:fldCharType="begin"/>
            </w:r>
            <w:r w:rsidR="009C6338">
              <w:rPr>
                <w:noProof/>
                <w:webHidden/>
              </w:rPr>
              <w:instrText xml:space="preserve"> PAGEREF _Toc54390192 \h </w:instrText>
            </w:r>
            <w:r w:rsidR="009C6338">
              <w:rPr>
                <w:noProof/>
                <w:webHidden/>
              </w:rPr>
            </w:r>
            <w:r w:rsidR="009C6338">
              <w:rPr>
                <w:noProof/>
                <w:webHidden/>
              </w:rPr>
              <w:fldChar w:fldCharType="separate"/>
            </w:r>
            <w:r w:rsidR="00BF3257">
              <w:rPr>
                <w:noProof/>
                <w:webHidden/>
              </w:rPr>
              <w:t>21</w:t>
            </w:r>
            <w:r w:rsidR="009C6338">
              <w:rPr>
                <w:noProof/>
                <w:webHidden/>
              </w:rPr>
              <w:fldChar w:fldCharType="end"/>
            </w:r>
          </w:hyperlink>
        </w:p>
        <w:p w14:paraId="2419A009" w14:textId="744A3F39" w:rsidR="009C6338" w:rsidRDefault="00130EFB">
          <w:pPr>
            <w:pStyle w:val="TDC2"/>
            <w:tabs>
              <w:tab w:val="right" w:leader="dot" w:pos="9016"/>
            </w:tabs>
            <w:rPr>
              <w:noProof/>
              <w:color w:val="auto"/>
              <w:sz w:val="22"/>
              <w:szCs w:val="22"/>
              <w:lang w:val="es-AR" w:eastAsia="es-AR"/>
            </w:rPr>
          </w:pPr>
          <w:hyperlink w:anchor="_Toc54390193" w:history="1">
            <w:r w:rsidR="009C6338" w:rsidRPr="00C77EA6">
              <w:rPr>
                <w:rStyle w:val="Hipervnculo"/>
                <w:noProof/>
              </w:rPr>
              <w:t>Roles de Usuario Externo</w:t>
            </w:r>
            <w:r w:rsidR="009C6338">
              <w:rPr>
                <w:rStyle w:val="Hipervnculo"/>
                <w:noProof/>
              </w:rPr>
              <w:t>s</w:t>
            </w:r>
            <w:r w:rsidR="009C6338">
              <w:rPr>
                <w:noProof/>
                <w:webHidden/>
              </w:rPr>
              <w:tab/>
            </w:r>
            <w:r w:rsidR="009C6338">
              <w:rPr>
                <w:noProof/>
                <w:webHidden/>
              </w:rPr>
              <w:fldChar w:fldCharType="begin"/>
            </w:r>
            <w:r w:rsidR="009C6338">
              <w:rPr>
                <w:noProof/>
                <w:webHidden/>
              </w:rPr>
              <w:instrText xml:space="preserve"> PAGEREF _Toc54390193 \h </w:instrText>
            </w:r>
            <w:r w:rsidR="009C6338">
              <w:rPr>
                <w:noProof/>
                <w:webHidden/>
              </w:rPr>
            </w:r>
            <w:r w:rsidR="009C6338">
              <w:rPr>
                <w:noProof/>
                <w:webHidden/>
              </w:rPr>
              <w:fldChar w:fldCharType="separate"/>
            </w:r>
            <w:r w:rsidR="00BF3257">
              <w:rPr>
                <w:noProof/>
                <w:webHidden/>
              </w:rPr>
              <w:t>22</w:t>
            </w:r>
            <w:r w:rsidR="009C6338">
              <w:rPr>
                <w:noProof/>
                <w:webHidden/>
              </w:rPr>
              <w:fldChar w:fldCharType="end"/>
            </w:r>
          </w:hyperlink>
        </w:p>
        <w:p w14:paraId="3E5124D0" w14:textId="450DECCD" w:rsidR="009C6338" w:rsidRDefault="00130EFB">
          <w:pPr>
            <w:pStyle w:val="TDC1"/>
            <w:tabs>
              <w:tab w:val="right" w:leader="dot" w:pos="9016"/>
            </w:tabs>
            <w:rPr>
              <w:noProof/>
              <w:color w:val="auto"/>
              <w:sz w:val="22"/>
              <w:szCs w:val="22"/>
              <w:lang w:val="es-AR" w:eastAsia="es-AR"/>
            </w:rPr>
          </w:pPr>
          <w:hyperlink w:anchor="_Toc54390199" w:history="1">
            <w:r w:rsidR="009C6338" w:rsidRPr="00C77EA6">
              <w:rPr>
                <w:rStyle w:val="Hipervnculo"/>
                <w:noProof/>
              </w:rPr>
              <w:t>Product Backlog</w:t>
            </w:r>
            <w:r w:rsidR="009C6338">
              <w:rPr>
                <w:noProof/>
                <w:webHidden/>
              </w:rPr>
              <w:tab/>
            </w:r>
            <w:r w:rsidR="009C6338">
              <w:rPr>
                <w:noProof/>
                <w:webHidden/>
              </w:rPr>
              <w:fldChar w:fldCharType="begin"/>
            </w:r>
            <w:r w:rsidR="009C6338">
              <w:rPr>
                <w:noProof/>
                <w:webHidden/>
              </w:rPr>
              <w:instrText xml:space="preserve"> PAGEREF _Toc54390199 \h </w:instrText>
            </w:r>
            <w:r w:rsidR="009C6338">
              <w:rPr>
                <w:noProof/>
                <w:webHidden/>
              </w:rPr>
            </w:r>
            <w:r w:rsidR="009C6338">
              <w:rPr>
                <w:noProof/>
                <w:webHidden/>
              </w:rPr>
              <w:fldChar w:fldCharType="separate"/>
            </w:r>
            <w:r w:rsidR="00BF3257">
              <w:rPr>
                <w:noProof/>
                <w:webHidden/>
              </w:rPr>
              <w:t>26</w:t>
            </w:r>
            <w:r w:rsidR="009C6338">
              <w:rPr>
                <w:noProof/>
                <w:webHidden/>
              </w:rPr>
              <w:fldChar w:fldCharType="end"/>
            </w:r>
          </w:hyperlink>
        </w:p>
        <w:p w14:paraId="49FE16DB" w14:textId="05A63A85" w:rsidR="009C6338" w:rsidRDefault="00130EFB">
          <w:pPr>
            <w:pStyle w:val="TDC1"/>
            <w:tabs>
              <w:tab w:val="right" w:leader="dot" w:pos="9016"/>
            </w:tabs>
            <w:rPr>
              <w:noProof/>
              <w:color w:val="auto"/>
              <w:sz w:val="22"/>
              <w:szCs w:val="22"/>
              <w:lang w:val="es-AR" w:eastAsia="es-AR"/>
            </w:rPr>
          </w:pPr>
          <w:hyperlink w:anchor="_Toc54390200" w:history="1">
            <w:r w:rsidR="009C6338" w:rsidRPr="00C77EA6">
              <w:rPr>
                <w:rStyle w:val="Hipervnculo"/>
                <w:noProof/>
              </w:rPr>
              <w:t>Acta de Constitución del Proyecto</w:t>
            </w:r>
            <w:r w:rsidR="009C6338">
              <w:rPr>
                <w:noProof/>
                <w:webHidden/>
              </w:rPr>
              <w:tab/>
            </w:r>
            <w:r w:rsidR="009C6338">
              <w:rPr>
                <w:noProof/>
                <w:webHidden/>
              </w:rPr>
              <w:fldChar w:fldCharType="begin"/>
            </w:r>
            <w:r w:rsidR="009C6338">
              <w:rPr>
                <w:noProof/>
                <w:webHidden/>
              </w:rPr>
              <w:instrText xml:space="preserve"> PAGEREF _Toc54390200 \h </w:instrText>
            </w:r>
            <w:r w:rsidR="009C6338">
              <w:rPr>
                <w:noProof/>
                <w:webHidden/>
              </w:rPr>
            </w:r>
            <w:r w:rsidR="009C6338">
              <w:rPr>
                <w:noProof/>
                <w:webHidden/>
              </w:rPr>
              <w:fldChar w:fldCharType="separate"/>
            </w:r>
            <w:r w:rsidR="00BF3257">
              <w:rPr>
                <w:noProof/>
                <w:webHidden/>
              </w:rPr>
              <w:t>27</w:t>
            </w:r>
            <w:r w:rsidR="009C6338">
              <w:rPr>
                <w:noProof/>
                <w:webHidden/>
              </w:rPr>
              <w:fldChar w:fldCharType="end"/>
            </w:r>
          </w:hyperlink>
        </w:p>
        <w:p w14:paraId="58967976" w14:textId="3F24032E" w:rsidR="009C6338" w:rsidRDefault="00130EFB">
          <w:pPr>
            <w:pStyle w:val="TDC1"/>
            <w:tabs>
              <w:tab w:val="right" w:leader="dot" w:pos="9016"/>
            </w:tabs>
            <w:rPr>
              <w:noProof/>
              <w:color w:val="auto"/>
              <w:sz w:val="22"/>
              <w:szCs w:val="22"/>
              <w:lang w:val="es-AR" w:eastAsia="es-AR"/>
            </w:rPr>
          </w:pPr>
          <w:hyperlink w:anchor="_Toc54390202" w:history="1">
            <w:r w:rsidR="009C6338" w:rsidRPr="00C77EA6">
              <w:rPr>
                <w:rStyle w:val="Hipervnculo"/>
                <w:noProof/>
              </w:rPr>
              <w:t>Planificación del Proyecto</w:t>
            </w:r>
            <w:r w:rsidR="009C6338">
              <w:rPr>
                <w:noProof/>
                <w:webHidden/>
              </w:rPr>
              <w:tab/>
            </w:r>
            <w:r w:rsidR="009C6338">
              <w:rPr>
                <w:noProof/>
                <w:webHidden/>
              </w:rPr>
              <w:fldChar w:fldCharType="begin"/>
            </w:r>
            <w:r w:rsidR="009C6338">
              <w:rPr>
                <w:noProof/>
                <w:webHidden/>
              </w:rPr>
              <w:instrText xml:space="preserve"> PAGEREF _Toc54390202 \h </w:instrText>
            </w:r>
            <w:r w:rsidR="009C6338">
              <w:rPr>
                <w:noProof/>
                <w:webHidden/>
              </w:rPr>
            </w:r>
            <w:r w:rsidR="009C6338">
              <w:rPr>
                <w:noProof/>
                <w:webHidden/>
              </w:rPr>
              <w:fldChar w:fldCharType="separate"/>
            </w:r>
            <w:r w:rsidR="00BF3257">
              <w:rPr>
                <w:noProof/>
                <w:webHidden/>
              </w:rPr>
              <w:t>28</w:t>
            </w:r>
            <w:r w:rsidR="009C6338">
              <w:rPr>
                <w:noProof/>
                <w:webHidden/>
              </w:rPr>
              <w:fldChar w:fldCharType="end"/>
            </w:r>
          </w:hyperlink>
        </w:p>
        <w:p w14:paraId="1FBE8BB8" w14:textId="482FDAAD" w:rsidR="009C6338" w:rsidRDefault="00130EFB">
          <w:pPr>
            <w:pStyle w:val="TDC1"/>
            <w:tabs>
              <w:tab w:val="right" w:leader="dot" w:pos="9016"/>
            </w:tabs>
            <w:rPr>
              <w:noProof/>
              <w:color w:val="auto"/>
              <w:sz w:val="22"/>
              <w:szCs w:val="22"/>
              <w:lang w:val="es-AR" w:eastAsia="es-AR"/>
            </w:rPr>
          </w:pPr>
          <w:hyperlink w:anchor="_Toc54390203" w:history="1">
            <w:r w:rsidR="009C6338" w:rsidRPr="00C77EA6">
              <w:rPr>
                <w:rStyle w:val="Hipervnculo"/>
                <w:noProof/>
              </w:rPr>
              <w:t>Historias de Usuario</w:t>
            </w:r>
            <w:r w:rsidR="009C6338">
              <w:rPr>
                <w:noProof/>
                <w:webHidden/>
              </w:rPr>
              <w:tab/>
            </w:r>
            <w:r w:rsidR="009C6338">
              <w:rPr>
                <w:noProof/>
                <w:webHidden/>
              </w:rPr>
              <w:fldChar w:fldCharType="begin"/>
            </w:r>
            <w:r w:rsidR="009C6338">
              <w:rPr>
                <w:noProof/>
                <w:webHidden/>
              </w:rPr>
              <w:instrText xml:space="preserve"> PAGEREF _Toc54390203 \h </w:instrText>
            </w:r>
            <w:r w:rsidR="009C6338">
              <w:rPr>
                <w:noProof/>
                <w:webHidden/>
              </w:rPr>
            </w:r>
            <w:r w:rsidR="009C6338">
              <w:rPr>
                <w:noProof/>
                <w:webHidden/>
              </w:rPr>
              <w:fldChar w:fldCharType="separate"/>
            </w:r>
            <w:r w:rsidR="00BF3257">
              <w:rPr>
                <w:noProof/>
                <w:webHidden/>
              </w:rPr>
              <w:t>30</w:t>
            </w:r>
            <w:r w:rsidR="009C6338">
              <w:rPr>
                <w:noProof/>
                <w:webHidden/>
              </w:rPr>
              <w:fldChar w:fldCharType="end"/>
            </w:r>
          </w:hyperlink>
        </w:p>
        <w:p w14:paraId="45AE3A8B" w14:textId="6161A6E4" w:rsidR="009C6338" w:rsidRDefault="00130EFB">
          <w:pPr>
            <w:pStyle w:val="TDC2"/>
            <w:tabs>
              <w:tab w:val="right" w:leader="dot" w:pos="9016"/>
            </w:tabs>
            <w:rPr>
              <w:noProof/>
              <w:color w:val="auto"/>
              <w:sz w:val="22"/>
              <w:szCs w:val="22"/>
              <w:lang w:val="es-AR" w:eastAsia="es-AR"/>
            </w:rPr>
          </w:pPr>
          <w:hyperlink w:anchor="_Toc54390205" w:history="1">
            <w:r w:rsidR="009C6338" w:rsidRPr="00C77EA6">
              <w:rPr>
                <w:rStyle w:val="Hipervnculo"/>
                <w:noProof/>
              </w:rPr>
              <w:t>Historia de Usuario Canónica</w:t>
            </w:r>
            <w:r w:rsidR="009C6338">
              <w:rPr>
                <w:noProof/>
                <w:webHidden/>
              </w:rPr>
              <w:tab/>
            </w:r>
            <w:r w:rsidR="009C6338">
              <w:rPr>
                <w:noProof/>
                <w:webHidden/>
              </w:rPr>
              <w:fldChar w:fldCharType="begin"/>
            </w:r>
            <w:r w:rsidR="009C6338">
              <w:rPr>
                <w:noProof/>
                <w:webHidden/>
              </w:rPr>
              <w:instrText xml:space="preserve"> PAGEREF _Toc54390205 \h </w:instrText>
            </w:r>
            <w:r w:rsidR="009C6338">
              <w:rPr>
                <w:noProof/>
                <w:webHidden/>
              </w:rPr>
            </w:r>
            <w:r w:rsidR="009C6338">
              <w:rPr>
                <w:noProof/>
                <w:webHidden/>
              </w:rPr>
              <w:fldChar w:fldCharType="separate"/>
            </w:r>
            <w:r w:rsidR="00BF3257">
              <w:rPr>
                <w:noProof/>
                <w:webHidden/>
              </w:rPr>
              <w:t>31</w:t>
            </w:r>
            <w:r w:rsidR="009C6338">
              <w:rPr>
                <w:noProof/>
                <w:webHidden/>
              </w:rPr>
              <w:fldChar w:fldCharType="end"/>
            </w:r>
          </w:hyperlink>
        </w:p>
        <w:p w14:paraId="100A1479" w14:textId="61450B2A" w:rsidR="009C6338" w:rsidRDefault="00130EFB">
          <w:pPr>
            <w:pStyle w:val="TDC2"/>
            <w:tabs>
              <w:tab w:val="right" w:leader="dot" w:pos="9016"/>
            </w:tabs>
            <w:rPr>
              <w:noProof/>
              <w:color w:val="auto"/>
              <w:sz w:val="22"/>
              <w:szCs w:val="22"/>
              <w:lang w:val="es-AR" w:eastAsia="es-AR"/>
            </w:rPr>
          </w:pPr>
          <w:hyperlink w:anchor="_Toc54390207" w:history="1">
            <w:r w:rsidR="009C6338" w:rsidRPr="00C77EA6">
              <w:rPr>
                <w:rStyle w:val="Hipervnculo"/>
                <w:noProof/>
              </w:rPr>
              <w:t>Confección de Historias de Usuario</w:t>
            </w:r>
            <w:r w:rsidR="009C6338">
              <w:rPr>
                <w:noProof/>
                <w:webHidden/>
              </w:rPr>
              <w:tab/>
            </w:r>
            <w:r w:rsidR="009C6338">
              <w:rPr>
                <w:noProof/>
                <w:webHidden/>
              </w:rPr>
              <w:fldChar w:fldCharType="begin"/>
            </w:r>
            <w:r w:rsidR="009C6338">
              <w:rPr>
                <w:noProof/>
                <w:webHidden/>
              </w:rPr>
              <w:instrText xml:space="preserve"> PAGEREF _Toc54390207 \h </w:instrText>
            </w:r>
            <w:r w:rsidR="009C6338">
              <w:rPr>
                <w:noProof/>
                <w:webHidden/>
              </w:rPr>
            </w:r>
            <w:r w:rsidR="009C6338">
              <w:rPr>
                <w:noProof/>
                <w:webHidden/>
              </w:rPr>
              <w:fldChar w:fldCharType="separate"/>
            </w:r>
            <w:r w:rsidR="00BF3257">
              <w:rPr>
                <w:noProof/>
                <w:webHidden/>
              </w:rPr>
              <w:t>33</w:t>
            </w:r>
            <w:r w:rsidR="009C6338">
              <w:rPr>
                <w:noProof/>
                <w:webHidden/>
              </w:rPr>
              <w:fldChar w:fldCharType="end"/>
            </w:r>
          </w:hyperlink>
        </w:p>
        <w:p w14:paraId="6DC02113" w14:textId="594CFCEC" w:rsidR="009C6338" w:rsidRDefault="00130EFB">
          <w:pPr>
            <w:pStyle w:val="TDC1"/>
            <w:tabs>
              <w:tab w:val="right" w:leader="dot" w:pos="9016"/>
            </w:tabs>
            <w:rPr>
              <w:noProof/>
              <w:color w:val="auto"/>
              <w:sz w:val="22"/>
              <w:szCs w:val="22"/>
              <w:lang w:val="es-AR" w:eastAsia="es-AR"/>
            </w:rPr>
          </w:pPr>
          <w:hyperlink w:anchor="_Toc54390208" w:history="1">
            <w:r w:rsidR="009C6338" w:rsidRPr="00C77EA6">
              <w:rPr>
                <w:rStyle w:val="Hipervnculo"/>
                <w:noProof/>
              </w:rPr>
              <w:t>Estudio de Factibilidad</w:t>
            </w:r>
            <w:r w:rsidR="009C6338">
              <w:rPr>
                <w:noProof/>
                <w:webHidden/>
              </w:rPr>
              <w:tab/>
            </w:r>
            <w:r w:rsidR="009C6338">
              <w:rPr>
                <w:noProof/>
                <w:webHidden/>
              </w:rPr>
              <w:fldChar w:fldCharType="begin"/>
            </w:r>
            <w:r w:rsidR="009C6338">
              <w:rPr>
                <w:noProof/>
                <w:webHidden/>
              </w:rPr>
              <w:instrText xml:space="preserve"> PAGEREF _Toc54390208 \h </w:instrText>
            </w:r>
            <w:r w:rsidR="009C6338">
              <w:rPr>
                <w:noProof/>
                <w:webHidden/>
              </w:rPr>
            </w:r>
            <w:r w:rsidR="009C6338">
              <w:rPr>
                <w:noProof/>
                <w:webHidden/>
              </w:rPr>
              <w:fldChar w:fldCharType="separate"/>
            </w:r>
            <w:r w:rsidR="00BF3257">
              <w:rPr>
                <w:noProof/>
                <w:webHidden/>
              </w:rPr>
              <w:t>63</w:t>
            </w:r>
            <w:r w:rsidR="009C6338">
              <w:rPr>
                <w:noProof/>
                <w:webHidden/>
              </w:rPr>
              <w:fldChar w:fldCharType="end"/>
            </w:r>
          </w:hyperlink>
        </w:p>
        <w:p w14:paraId="7EC1BBCD" w14:textId="1ABEF68B" w:rsidR="009C6338" w:rsidRDefault="00130EFB">
          <w:pPr>
            <w:pStyle w:val="TDC2"/>
            <w:tabs>
              <w:tab w:val="right" w:leader="dot" w:pos="9016"/>
            </w:tabs>
            <w:rPr>
              <w:noProof/>
              <w:color w:val="auto"/>
              <w:sz w:val="22"/>
              <w:szCs w:val="22"/>
              <w:lang w:val="es-AR" w:eastAsia="es-AR"/>
            </w:rPr>
          </w:pPr>
          <w:hyperlink w:anchor="_Toc54390209" w:history="1">
            <w:r w:rsidR="009C6338" w:rsidRPr="00C77EA6">
              <w:rPr>
                <w:rStyle w:val="Hipervnculo"/>
                <w:noProof/>
              </w:rPr>
              <w:t>Factibilidad Operativa</w:t>
            </w:r>
            <w:r w:rsidR="009C6338">
              <w:rPr>
                <w:noProof/>
                <w:webHidden/>
              </w:rPr>
              <w:tab/>
            </w:r>
            <w:r w:rsidR="009C6338">
              <w:rPr>
                <w:noProof/>
                <w:webHidden/>
              </w:rPr>
              <w:fldChar w:fldCharType="begin"/>
            </w:r>
            <w:r w:rsidR="009C6338">
              <w:rPr>
                <w:noProof/>
                <w:webHidden/>
              </w:rPr>
              <w:instrText xml:space="preserve"> PAGEREF _Toc54390209 \h </w:instrText>
            </w:r>
            <w:r w:rsidR="009C6338">
              <w:rPr>
                <w:noProof/>
                <w:webHidden/>
              </w:rPr>
            </w:r>
            <w:r w:rsidR="009C6338">
              <w:rPr>
                <w:noProof/>
                <w:webHidden/>
              </w:rPr>
              <w:fldChar w:fldCharType="separate"/>
            </w:r>
            <w:r w:rsidR="00BF3257">
              <w:rPr>
                <w:noProof/>
                <w:webHidden/>
              </w:rPr>
              <w:t>63</w:t>
            </w:r>
            <w:r w:rsidR="009C6338">
              <w:rPr>
                <w:noProof/>
                <w:webHidden/>
              </w:rPr>
              <w:fldChar w:fldCharType="end"/>
            </w:r>
          </w:hyperlink>
        </w:p>
        <w:p w14:paraId="4A58171D" w14:textId="78083B54" w:rsidR="009C6338" w:rsidRDefault="00130EFB" w:rsidP="009C6338">
          <w:pPr>
            <w:pStyle w:val="TDC2"/>
            <w:tabs>
              <w:tab w:val="right" w:leader="dot" w:pos="9016"/>
            </w:tabs>
            <w:rPr>
              <w:noProof/>
              <w:color w:val="auto"/>
              <w:sz w:val="22"/>
              <w:szCs w:val="22"/>
              <w:lang w:val="es-AR" w:eastAsia="es-AR"/>
            </w:rPr>
          </w:pPr>
          <w:hyperlink w:anchor="_Toc54390211" w:history="1">
            <w:r w:rsidR="009C6338" w:rsidRPr="00C77EA6">
              <w:rPr>
                <w:rStyle w:val="Hipervnculo"/>
                <w:noProof/>
              </w:rPr>
              <w:t>Factibilidad Técnica</w:t>
            </w:r>
            <w:r w:rsidR="009C6338">
              <w:rPr>
                <w:noProof/>
                <w:webHidden/>
              </w:rPr>
              <w:tab/>
            </w:r>
            <w:r w:rsidR="009C6338">
              <w:rPr>
                <w:noProof/>
                <w:webHidden/>
              </w:rPr>
              <w:fldChar w:fldCharType="begin"/>
            </w:r>
            <w:r w:rsidR="009C6338">
              <w:rPr>
                <w:noProof/>
                <w:webHidden/>
              </w:rPr>
              <w:instrText xml:space="preserve"> PAGEREF _Toc54390211 \h </w:instrText>
            </w:r>
            <w:r w:rsidR="009C6338">
              <w:rPr>
                <w:noProof/>
                <w:webHidden/>
              </w:rPr>
            </w:r>
            <w:r w:rsidR="009C6338">
              <w:rPr>
                <w:noProof/>
                <w:webHidden/>
              </w:rPr>
              <w:fldChar w:fldCharType="separate"/>
            </w:r>
            <w:r w:rsidR="00BF3257">
              <w:rPr>
                <w:noProof/>
                <w:webHidden/>
              </w:rPr>
              <w:t>65</w:t>
            </w:r>
            <w:r w:rsidR="009C6338">
              <w:rPr>
                <w:noProof/>
                <w:webHidden/>
              </w:rPr>
              <w:fldChar w:fldCharType="end"/>
            </w:r>
          </w:hyperlink>
        </w:p>
        <w:p w14:paraId="307B941E" w14:textId="1804E6DA" w:rsidR="009C6338" w:rsidRDefault="00130EFB">
          <w:pPr>
            <w:pStyle w:val="TDC2"/>
            <w:tabs>
              <w:tab w:val="right" w:leader="dot" w:pos="9016"/>
            </w:tabs>
            <w:rPr>
              <w:noProof/>
              <w:color w:val="auto"/>
              <w:sz w:val="22"/>
              <w:szCs w:val="22"/>
              <w:lang w:val="es-AR" w:eastAsia="es-AR"/>
            </w:rPr>
          </w:pPr>
          <w:hyperlink w:anchor="_Toc54390214" w:history="1">
            <w:r w:rsidR="009C6338" w:rsidRPr="00C77EA6">
              <w:rPr>
                <w:rStyle w:val="Hipervnculo"/>
                <w:noProof/>
              </w:rPr>
              <w:t>Factibilidad Económica</w:t>
            </w:r>
            <w:r w:rsidR="009C6338">
              <w:rPr>
                <w:noProof/>
                <w:webHidden/>
              </w:rPr>
              <w:tab/>
            </w:r>
            <w:r w:rsidR="009C6338">
              <w:rPr>
                <w:noProof/>
                <w:webHidden/>
              </w:rPr>
              <w:fldChar w:fldCharType="begin"/>
            </w:r>
            <w:r w:rsidR="009C6338">
              <w:rPr>
                <w:noProof/>
                <w:webHidden/>
              </w:rPr>
              <w:instrText xml:space="preserve"> PAGEREF _Toc54390214 \h </w:instrText>
            </w:r>
            <w:r w:rsidR="009C6338">
              <w:rPr>
                <w:noProof/>
                <w:webHidden/>
              </w:rPr>
            </w:r>
            <w:r w:rsidR="009C6338">
              <w:rPr>
                <w:noProof/>
                <w:webHidden/>
              </w:rPr>
              <w:fldChar w:fldCharType="separate"/>
            </w:r>
            <w:r w:rsidR="00BF3257">
              <w:rPr>
                <w:noProof/>
                <w:webHidden/>
              </w:rPr>
              <w:t>69</w:t>
            </w:r>
            <w:r w:rsidR="009C6338">
              <w:rPr>
                <w:noProof/>
                <w:webHidden/>
              </w:rPr>
              <w:fldChar w:fldCharType="end"/>
            </w:r>
          </w:hyperlink>
        </w:p>
        <w:p w14:paraId="0FEE21E9" w14:textId="49CF1912" w:rsidR="009C6338" w:rsidRDefault="00130EFB">
          <w:pPr>
            <w:pStyle w:val="TDC2"/>
            <w:tabs>
              <w:tab w:val="right" w:leader="dot" w:pos="9016"/>
            </w:tabs>
            <w:rPr>
              <w:noProof/>
              <w:color w:val="auto"/>
              <w:sz w:val="22"/>
              <w:szCs w:val="22"/>
              <w:lang w:val="es-AR" w:eastAsia="es-AR"/>
            </w:rPr>
          </w:pPr>
          <w:hyperlink w:anchor="_Toc54390215" w:history="1">
            <w:r w:rsidR="009C6338" w:rsidRPr="00C77EA6">
              <w:rPr>
                <w:rStyle w:val="Hipervnculo"/>
                <w:noProof/>
              </w:rPr>
              <w:t>Conclusión del Estudio de Factibilidad</w:t>
            </w:r>
            <w:r w:rsidR="009C6338">
              <w:rPr>
                <w:noProof/>
                <w:webHidden/>
              </w:rPr>
              <w:tab/>
            </w:r>
            <w:r w:rsidR="009C6338">
              <w:rPr>
                <w:noProof/>
                <w:webHidden/>
              </w:rPr>
              <w:fldChar w:fldCharType="begin"/>
            </w:r>
            <w:r w:rsidR="009C6338">
              <w:rPr>
                <w:noProof/>
                <w:webHidden/>
              </w:rPr>
              <w:instrText xml:space="preserve"> PAGEREF _Toc54390215 \h </w:instrText>
            </w:r>
            <w:r w:rsidR="009C6338">
              <w:rPr>
                <w:noProof/>
                <w:webHidden/>
              </w:rPr>
            </w:r>
            <w:r w:rsidR="009C6338">
              <w:rPr>
                <w:noProof/>
                <w:webHidden/>
              </w:rPr>
              <w:fldChar w:fldCharType="separate"/>
            </w:r>
            <w:r w:rsidR="00BF3257">
              <w:rPr>
                <w:noProof/>
                <w:webHidden/>
              </w:rPr>
              <w:t>72</w:t>
            </w:r>
            <w:r w:rsidR="009C6338">
              <w:rPr>
                <w:noProof/>
                <w:webHidden/>
              </w:rPr>
              <w:fldChar w:fldCharType="end"/>
            </w:r>
          </w:hyperlink>
        </w:p>
        <w:p w14:paraId="3D97A769" w14:textId="3F005341" w:rsidR="009C6338" w:rsidRDefault="00130EFB">
          <w:pPr>
            <w:pStyle w:val="TDC1"/>
            <w:tabs>
              <w:tab w:val="right" w:leader="dot" w:pos="9016"/>
            </w:tabs>
            <w:rPr>
              <w:noProof/>
              <w:color w:val="auto"/>
              <w:sz w:val="22"/>
              <w:szCs w:val="22"/>
              <w:lang w:val="es-AR" w:eastAsia="es-AR"/>
            </w:rPr>
          </w:pPr>
          <w:hyperlink w:anchor="_Toc54390216" w:history="1">
            <w:r w:rsidR="009C6338" w:rsidRPr="00C77EA6">
              <w:rPr>
                <w:rStyle w:val="Hipervnculo"/>
                <w:noProof/>
              </w:rPr>
              <w:t>Gestión de Riesgo</w:t>
            </w:r>
            <w:r w:rsidR="009C6338">
              <w:rPr>
                <w:noProof/>
                <w:webHidden/>
              </w:rPr>
              <w:tab/>
            </w:r>
            <w:r w:rsidR="009C6338">
              <w:rPr>
                <w:noProof/>
                <w:webHidden/>
              </w:rPr>
              <w:fldChar w:fldCharType="begin"/>
            </w:r>
            <w:r w:rsidR="009C6338">
              <w:rPr>
                <w:noProof/>
                <w:webHidden/>
              </w:rPr>
              <w:instrText xml:space="preserve"> PAGEREF _Toc54390216 \h </w:instrText>
            </w:r>
            <w:r w:rsidR="009C6338">
              <w:rPr>
                <w:noProof/>
                <w:webHidden/>
              </w:rPr>
            </w:r>
            <w:r w:rsidR="009C6338">
              <w:rPr>
                <w:noProof/>
                <w:webHidden/>
              </w:rPr>
              <w:fldChar w:fldCharType="separate"/>
            </w:r>
            <w:r w:rsidR="00BF3257">
              <w:rPr>
                <w:noProof/>
                <w:webHidden/>
              </w:rPr>
              <w:t>74</w:t>
            </w:r>
            <w:r w:rsidR="009C6338">
              <w:rPr>
                <w:noProof/>
                <w:webHidden/>
              </w:rPr>
              <w:fldChar w:fldCharType="end"/>
            </w:r>
          </w:hyperlink>
        </w:p>
        <w:p w14:paraId="1BA01149" w14:textId="6EF771CB" w:rsidR="009C6338" w:rsidRDefault="00130EFB">
          <w:pPr>
            <w:pStyle w:val="TDC1"/>
            <w:tabs>
              <w:tab w:val="right" w:leader="dot" w:pos="9016"/>
            </w:tabs>
            <w:rPr>
              <w:noProof/>
              <w:color w:val="auto"/>
              <w:sz w:val="22"/>
              <w:szCs w:val="22"/>
              <w:lang w:val="es-AR" w:eastAsia="es-AR"/>
            </w:rPr>
          </w:pPr>
          <w:hyperlink w:anchor="_Toc54390218" w:history="1">
            <w:r w:rsidR="009C6338" w:rsidRPr="00C77EA6">
              <w:rPr>
                <w:rStyle w:val="Hipervnculo"/>
                <w:noProof/>
              </w:rPr>
              <w:t>Diagrama de Clases del Proyecto</w:t>
            </w:r>
            <w:r w:rsidR="009C6338">
              <w:rPr>
                <w:noProof/>
                <w:webHidden/>
              </w:rPr>
              <w:tab/>
            </w:r>
            <w:r w:rsidR="009C6338">
              <w:rPr>
                <w:noProof/>
                <w:webHidden/>
              </w:rPr>
              <w:fldChar w:fldCharType="begin"/>
            </w:r>
            <w:r w:rsidR="009C6338">
              <w:rPr>
                <w:noProof/>
                <w:webHidden/>
              </w:rPr>
              <w:instrText xml:space="preserve"> PAGEREF _Toc54390218 \h </w:instrText>
            </w:r>
            <w:r w:rsidR="009C6338">
              <w:rPr>
                <w:noProof/>
                <w:webHidden/>
              </w:rPr>
            </w:r>
            <w:r w:rsidR="009C6338">
              <w:rPr>
                <w:noProof/>
                <w:webHidden/>
              </w:rPr>
              <w:fldChar w:fldCharType="separate"/>
            </w:r>
            <w:r w:rsidR="00BF3257">
              <w:rPr>
                <w:noProof/>
                <w:webHidden/>
              </w:rPr>
              <w:t>83</w:t>
            </w:r>
            <w:r w:rsidR="009C6338">
              <w:rPr>
                <w:noProof/>
                <w:webHidden/>
              </w:rPr>
              <w:fldChar w:fldCharType="end"/>
            </w:r>
          </w:hyperlink>
        </w:p>
        <w:p w14:paraId="66C3DC88" w14:textId="05B10084" w:rsidR="009C6338" w:rsidRDefault="00130EFB">
          <w:pPr>
            <w:pStyle w:val="TDC1"/>
            <w:tabs>
              <w:tab w:val="right" w:leader="dot" w:pos="9016"/>
            </w:tabs>
            <w:rPr>
              <w:noProof/>
              <w:color w:val="auto"/>
              <w:sz w:val="22"/>
              <w:szCs w:val="22"/>
              <w:lang w:val="es-AR" w:eastAsia="es-AR"/>
            </w:rPr>
          </w:pPr>
          <w:hyperlink w:anchor="_Toc54390219" w:history="1">
            <w:r w:rsidR="009C6338" w:rsidRPr="00C77EA6">
              <w:rPr>
                <w:rStyle w:val="Hipervnculo"/>
                <w:noProof/>
              </w:rPr>
              <w:t>Conclusión</w:t>
            </w:r>
            <w:r w:rsidR="009C6338">
              <w:rPr>
                <w:noProof/>
                <w:webHidden/>
              </w:rPr>
              <w:tab/>
            </w:r>
            <w:r w:rsidR="009C6338">
              <w:rPr>
                <w:noProof/>
                <w:webHidden/>
              </w:rPr>
              <w:fldChar w:fldCharType="begin"/>
            </w:r>
            <w:r w:rsidR="009C6338">
              <w:rPr>
                <w:noProof/>
                <w:webHidden/>
              </w:rPr>
              <w:instrText xml:space="preserve"> PAGEREF _Toc54390219 \h </w:instrText>
            </w:r>
            <w:r w:rsidR="009C6338">
              <w:rPr>
                <w:noProof/>
                <w:webHidden/>
              </w:rPr>
            </w:r>
            <w:r w:rsidR="009C6338">
              <w:rPr>
                <w:noProof/>
                <w:webHidden/>
              </w:rPr>
              <w:fldChar w:fldCharType="separate"/>
            </w:r>
            <w:r w:rsidR="00BF3257">
              <w:rPr>
                <w:noProof/>
                <w:webHidden/>
              </w:rPr>
              <w:t>84</w:t>
            </w:r>
            <w:r w:rsidR="009C6338">
              <w:rPr>
                <w:noProof/>
                <w:webHidden/>
              </w:rPr>
              <w:fldChar w:fldCharType="end"/>
            </w:r>
          </w:hyperlink>
        </w:p>
        <w:p w14:paraId="02F04465" w14:textId="6DDA147C" w:rsidR="009C6338" w:rsidRDefault="00130EFB">
          <w:pPr>
            <w:pStyle w:val="TDC1"/>
            <w:tabs>
              <w:tab w:val="right" w:leader="dot" w:pos="9016"/>
            </w:tabs>
            <w:rPr>
              <w:noProof/>
              <w:color w:val="auto"/>
              <w:sz w:val="22"/>
              <w:szCs w:val="22"/>
              <w:lang w:val="es-AR" w:eastAsia="es-AR"/>
            </w:rPr>
          </w:pPr>
          <w:hyperlink w:anchor="_Toc54390220" w:history="1">
            <w:r w:rsidR="009C6338" w:rsidRPr="00C77EA6">
              <w:rPr>
                <w:rStyle w:val="Hipervnculo"/>
                <w:noProof/>
              </w:rPr>
              <w:t>Glosario</w:t>
            </w:r>
            <w:r w:rsidR="009C6338">
              <w:rPr>
                <w:noProof/>
                <w:webHidden/>
              </w:rPr>
              <w:tab/>
            </w:r>
            <w:r w:rsidR="009C6338">
              <w:rPr>
                <w:noProof/>
                <w:webHidden/>
              </w:rPr>
              <w:fldChar w:fldCharType="begin"/>
            </w:r>
            <w:r w:rsidR="009C6338">
              <w:rPr>
                <w:noProof/>
                <w:webHidden/>
              </w:rPr>
              <w:instrText xml:space="preserve"> PAGEREF _Toc54390220 \h </w:instrText>
            </w:r>
            <w:r w:rsidR="009C6338">
              <w:rPr>
                <w:noProof/>
                <w:webHidden/>
              </w:rPr>
            </w:r>
            <w:r w:rsidR="009C6338">
              <w:rPr>
                <w:noProof/>
                <w:webHidden/>
              </w:rPr>
              <w:fldChar w:fldCharType="separate"/>
            </w:r>
            <w:r w:rsidR="00BF3257">
              <w:rPr>
                <w:noProof/>
                <w:webHidden/>
              </w:rPr>
              <w:t>85</w:t>
            </w:r>
            <w:r w:rsidR="009C6338">
              <w:rPr>
                <w:noProof/>
                <w:webHidden/>
              </w:rPr>
              <w:fldChar w:fldCharType="end"/>
            </w:r>
          </w:hyperlink>
        </w:p>
        <w:p w14:paraId="567C9B40" w14:textId="4E333178" w:rsidR="009C6338" w:rsidRDefault="00130EFB">
          <w:pPr>
            <w:pStyle w:val="TDC2"/>
            <w:tabs>
              <w:tab w:val="right" w:leader="dot" w:pos="9016"/>
            </w:tabs>
            <w:rPr>
              <w:noProof/>
              <w:color w:val="auto"/>
              <w:sz w:val="22"/>
              <w:szCs w:val="22"/>
              <w:lang w:val="es-AR" w:eastAsia="es-AR"/>
            </w:rPr>
          </w:pPr>
          <w:hyperlink w:anchor="_Toc54390221" w:history="1">
            <w:r w:rsidR="009C6338" w:rsidRPr="00C77EA6">
              <w:rPr>
                <w:rStyle w:val="Hipervnculo"/>
                <w:noProof/>
              </w:rPr>
              <w:t>Glosario contable</w:t>
            </w:r>
            <w:r w:rsidR="009C6338">
              <w:rPr>
                <w:noProof/>
                <w:webHidden/>
              </w:rPr>
              <w:tab/>
            </w:r>
            <w:r w:rsidR="009C6338">
              <w:rPr>
                <w:noProof/>
                <w:webHidden/>
              </w:rPr>
              <w:fldChar w:fldCharType="begin"/>
            </w:r>
            <w:r w:rsidR="009C6338">
              <w:rPr>
                <w:noProof/>
                <w:webHidden/>
              </w:rPr>
              <w:instrText xml:space="preserve"> PAGEREF _Toc54390221 \h </w:instrText>
            </w:r>
            <w:r w:rsidR="009C6338">
              <w:rPr>
                <w:noProof/>
                <w:webHidden/>
              </w:rPr>
            </w:r>
            <w:r w:rsidR="009C6338">
              <w:rPr>
                <w:noProof/>
                <w:webHidden/>
              </w:rPr>
              <w:fldChar w:fldCharType="separate"/>
            </w:r>
            <w:r w:rsidR="00BF3257">
              <w:rPr>
                <w:noProof/>
                <w:webHidden/>
              </w:rPr>
              <w:t>91</w:t>
            </w:r>
            <w:r w:rsidR="009C6338">
              <w:rPr>
                <w:noProof/>
                <w:webHidden/>
              </w:rPr>
              <w:fldChar w:fldCharType="end"/>
            </w:r>
          </w:hyperlink>
        </w:p>
        <w:p w14:paraId="055CC7D0" w14:textId="48DD330A" w:rsidR="009C6338" w:rsidRDefault="00130EFB">
          <w:pPr>
            <w:pStyle w:val="TDC1"/>
            <w:tabs>
              <w:tab w:val="right" w:leader="dot" w:pos="9016"/>
            </w:tabs>
            <w:rPr>
              <w:noProof/>
              <w:color w:val="auto"/>
              <w:sz w:val="22"/>
              <w:szCs w:val="22"/>
              <w:lang w:val="es-AR" w:eastAsia="es-AR"/>
            </w:rPr>
          </w:pPr>
          <w:hyperlink w:anchor="_Toc54390222" w:history="1">
            <w:r w:rsidR="009C6338" w:rsidRPr="00C77EA6">
              <w:rPr>
                <w:rStyle w:val="Hipervnculo"/>
                <w:noProof/>
              </w:rPr>
              <w:t>Apéndice</w:t>
            </w:r>
            <w:r w:rsidR="009C6338">
              <w:rPr>
                <w:noProof/>
                <w:webHidden/>
              </w:rPr>
              <w:tab/>
            </w:r>
            <w:r w:rsidR="009C6338">
              <w:rPr>
                <w:noProof/>
                <w:webHidden/>
              </w:rPr>
              <w:fldChar w:fldCharType="begin"/>
            </w:r>
            <w:r w:rsidR="009C6338">
              <w:rPr>
                <w:noProof/>
                <w:webHidden/>
              </w:rPr>
              <w:instrText xml:space="preserve"> PAGEREF _Toc54390222 \h </w:instrText>
            </w:r>
            <w:r w:rsidR="009C6338">
              <w:rPr>
                <w:noProof/>
                <w:webHidden/>
              </w:rPr>
            </w:r>
            <w:r w:rsidR="009C6338">
              <w:rPr>
                <w:noProof/>
                <w:webHidden/>
              </w:rPr>
              <w:fldChar w:fldCharType="separate"/>
            </w:r>
            <w:r w:rsidR="00BF3257">
              <w:rPr>
                <w:noProof/>
                <w:webHidden/>
              </w:rPr>
              <w:t>94</w:t>
            </w:r>
            <w:r w:rsidR="009C6338">
              <w:rPr>
                <w:noProof/>
                <w:webHidden/>
              </w:rPr>
              <w:fldChar w:fldCharType="end"/>
            </w:r>
          </w:hyperlink>
        </w:p>
        <w:p w14:paraId="56E5CAA1" w14:textId="536A2DB5" w:rsidR="009730DD" w:rsidRPr="009730DD" w:rsidRDefault="009730DD" w:rsidP="009730DD">
          <w:pPr>
            <w:pStyle w:val="TDC2"/>
            <w:tabs>
              <w:tab w:val="right" w:leader="dot" w:pos="9016"/>
            </w:tabs>
            <w:spacing w:line="360" w:lineRule="auto"/>
            <w:ind w:left="0" w:firstLine="0"/>
            <w:rPr>
              <w:noProof/>
              <w:color w:val="auto"/>
              <w:sz w:val="22"/>
              <w:szCs w:val="22"/>
              <w:lang w:val="es-AR" w:eastAsia="es-AR"/>
            </w:rPr>
          </w:pPr>
          <w:r w:rsidRPr="009730DD">
            <w:rPr>
              <w:b/>
              <w:bCs/>
              <w:color w:val="auto"/>
            </w:rPr>
            <w:fldChar w:fldCharType="end"/>
          </w:r>
        </w:p>
      </w:sdtContent>
    </w:sdt>
    <w:p w14:paraId="2386FAD8" w14:textId="3DB0BF5D" w:rsidR="00801309" w:rsidRPr="00801309" w:rsidRDefault="00C56E81" w:rsidP="003A1CB8">
      <w:r>
        <w:br w:type="page"/>
      </w:r>
    </w:p>
    <w:p w14:paraId="210FF4E3" w14:textId="77777777" w:rsidR="00C56E81" w:rsidRDefault="00C56E81" w:rsidP="002A609B">
      <w:pPr>
        <w:pStyle w:val="Ttulo1"/>
      </w:pPr>
      <w:bookmarkStart w:id="1" w:name="_Toc54390174"/>
      <w:bookmarkStart w:id="2" w:name="_Hlk53767954"/>
      <w:r w:rsidRPr="002A609B">
        <w:lastRenderedPageBreak/>
        <w:t>Tabla</w:t>
      </w:r>
      <w:r>
        <w:t xml:space="preserve"> 1</w:t>
      </w:r>
      <w:bookmarkEnd w:id="1"/>
    </w:p>
    <w:p w14:paraId="7C327A35" w14:textId="77777777" w:rsidR="00C56E81" w:rsidRPr="00801309" w:rsidRDefault="00C56E81" w:rsidP="00002418">
      <w:pPr>
        <w:ind w:firstLine="0"/>
        <w:rPr>
          <w:i/>
          <w:iCs/>
        </w:rPr>
      </w:pPr>
      <w:r w:rsidRPr="00801309">
        <w:rPr>
          <w:i/>
          <w:iCs/>
        </w:rPr>
        <w:t>Historial de revisiones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0"/>
        <w:gridCol w:w="1016"/>
        <w:gridCol w:w="4620"/>
        <w:gridCol w:w="2080"/>
      </w:tblGrid>
      <w:tr w:rsidR="00C56E81" w14:paraId="4A4845BA" w14:textId="77777777" w:rsidTr="000D6126">
        <w:trPr>
          <w:trHeight w:val="588"/>
        </w:trPr>
        <w:tc>
          <w:tcPr>
            <w:tcW w:w="0" w:type="auto"/>
            <w:tcBorders>
              <w:top w:val="single" w:sz="4" w:space="0" w:color="auto"/>
            </w:tcBorders>
            <w:shd w:val="clear" w:color="auto" w:fill="FFD047" w:themeFill="accent5" w:themeFillTint="99"/>
          </w:tcPr>
          <w:p w14:paraId="378749FA" w14:textId="77777777" w:rsidR="00C56E81" w:rsidRPr="00801309" w:rsidRDefault="00C56E81" w:rsidP="0062614F">
            <w:pPr>
              <w:ind w:firstLine="0"/>
              <w:jc w:val="center"/>
              <w:rPr>
                <w:b/>
                <w:bCs/>
              </w:rPr>
            </w:pPr>
            <w:r w:rsidRPr="00801309">
              <w:rPr>
                <w:b/>
                <w:bCs/>
              </w:rPr>
              <w:t>Fecha</w:t>
            </w:r>
          </w:p>
        </w:tc>
        <w:tc>
          <w:tcPr>
            <w:tcW w:w="0" w:type="auto"/>
            <w:tcBorders>
              <w:top w:val="single" w:sz="4" w:space="0" w:color="auto"/>
            </w:tcBorders>
            <w:shd w:val="clear" w:color="auto" w:fill="FFD047" w:themeFill="accent5" w:themeFillTint="99"/>
          </w:tcPr>
          <w:p w14:paraId="5C2DC613" w14:textId="77777777" w:rsidR="00C56E81" w:rsidRPr="00801309" w:rsidRDefault="00C56E81" w:rsidP="0062614F">
            <w:pPr>
              <w:ind w:firstLine="0"/>
              <w:jc w:val="center"/>
              <w:rPr>
                <w:b/>
                <w:bCs/>
              </w:rPr>
            </w:pPr>
            <w:r w:rsidRPr="00801309">
              <w:rPr>
                <w:b/>
                <w:bCs/>
              </w:rPr>
              <w:t>Versión</w:t>
            </w:r>
          </w:p>
        </w:tc>
        <w:tc>
          <w:tcPr>
            <w:tcW w:w="4620" w:type="dxa"/>
            <w:tcBorders>
              <w:top w:val="single" w:sz="4" w:space="0" w:color="auto"/>
            </w:tcBorders>
            <w:shd w:val="clear" w:color="auto" w:fill="FFD047" w:themeFill="accent5" w:themeFillTint="99"/>
          </w:tcPr>
          <w:p w14:paraId="6314A0F7" w14:textId="77777777" w:rsidR="00C56E81" w:rsidRPr="00801309" w:rsidRDefault="00C56E81" w:rsidP="0062614F">
            <w:pPr>
              <w:ind w:firstLine="0"/>
              <w:jc w:val="center"/>
              <w:rPr>
                <w:b/>
                <w:bCs/>
              </w:rPr>
            </w:pPr>
            <w:r w:rsidRPr="00801309">
              <w:rPr>
                <w:b/>
                <w:bCs/>
              </w:rPr>
              <w:t>Descripción</w:t>
            </w:r>
          </w:p>
        </w:tc>
        <w:tc>
          <w:tcPr>
            <w:tcW w:w="2080" w:type="dxa"/>
            <w:tcBorders>
              <w:top w:val="single" w:sz="4" w:space="0" w:color="auto"/>
            </w:tcBorders>
            <w:shd w:val="clear" w:color="auto" w:fill="FFD047" w:themeFill="accent5" w:themeFillTint="99"/>
          </w:tcPr>
          <w:p w14:paraId="29700A4F" w14:textId="77777777" w:rsidR="00C56E81" w:rsidRPr="00801309" w:rsidRDefault="00C56E81" w:rsidP="0062614F">
            <w:pPr>
              <w:ind w:firstLine="0"/>
              <w:jc w:val="center"/>
              <w:rPr>
                <w:b/>
                <w:bCs/>
              </w:rPr>
            </w:pPr>
            <w:r w:rsidRPr="00801309">
              <w:rPr>
                <w:b/>
                <w:bCs/>
              </w:rPr>
              <w:t>Autores</w:t>
            </w:r>
          </w:p>
        </w:tc>
      </w:tr>
      <w:tr w:rsidR="00C56E81" w14:paraId="066B05C4" w14:textId="77777777" w:rsidTr="000D6126">
        <w:tc>
          <w:tcPr>
            <w:tcW w:w="0" w:type="auto"/>
            <w:tcBorders>
              <w:top w:val="single" w:sz="4" w:space="0" w:color="auto"/>
              <w:bottom w:val="single" w:sz="4" w:space="0" w:color="auto"/>
            </w:tcBorders>
          </w:tcPr>
          <w:p w14:paraId="51A7BFEB" w14:textId="790DD8D2" w:rsidR="00C56E81" w:rsidRDefault="0031179E" w:rsidP="0062614F">
            <w:pPr>
              <w:spacing w:line="360" w:lineRule="auto"/>
              <w:ind w:firstLine="0"/>
              <w:jc w:val="center"/>
            </w:pPr>
            <w:r>
              <w:t>20</w:t>
            </w:r>
            <w:r w:rsidR="00C56E81">
              <w:t>/09/2020</w:t>
            </w:r>
          </w:p>
        </w:tc>
        <w:tc>
          <w:tcPr>
            <w:tcW w:w="0" w:type="auto"/>
            <w:tcBorders>
              <w:top w:val="single" w:sz="4" w:space="0" w:color="auto"/>
              <w:bottom w:val="single" w:sz="4" w:space="0" w:color="auto"/>
            </w:tcBorders>
          </w:tcPr>
          <w:p w14:paraId="2B7A81EC" w14:textId="77777777" w:rsidR="00C56E81" w:rsidRDefault="00C56E81" w:rsidP="0062614F">
            <w:pPr>
              <w:spacing w:line="360" w:lineRule="auto"/>
              <w:ind w:firstLine="0"/>
              <w:jc w:val="center"/>
            </w:pPr>
            <w:r>
              <w:t>1.0</w:t>
            </w:r>
          </w:p>
        </w:tc>
        <w:tc>
          <w:tcPr>
            <w:tcW w:w="4620" w:type="dxa"/>
            <w:tcBorders>
              <w:top w:val="single" w:sz="4" w:space="0" w:color="auto"/>
              <w:bottom w:val="single" w:sz="4" w:space="0" w:color="auto"/>
            </w:tcBorders>
          </w:tcPr>
          <w:p w14:paraId="15D715A0" w14:textId="77777777" w:rsidR="00C56E81" w:rsidRDefault="00C56E81" w:rsidP="0062614F">
            <w:pPr>
              <w:spacing w:line="360" w:lineRule="auto"/>
              <w:ind w:firstLine="0"/>
              <w:jc w:val="center"/>
            </w:pPr>
            <w:r>
              <w:t>Primer Entrega</w:t>
            </w:r>
          </w:p>
        </w:tc>
        <w:tc>
          <w:tcPr>
            <w:tcW w:w="2080" w:type="dxa"/>
            <w:tcBorders>
              <w:top w:val="single" w:sz="4" w:space="0" w:color="auto"/>
              <w:bottom w:val="single" w:sz="4" w:space="0" w:color="auto"/>
            </w:tcBorders>
          </w:tcPr>
          <w:p w14:paraId="77655B43" w14:textId="6C89DA0F" w:rsidR="00C56E81" w:rsidRDefault="00C56E81" w:rsidP="0062614F">
            <w:pPr>
              <w:spacing w:line="360" w:lineRule="auto"/>
              <w:ind w:firstLine="0"/>
              <w:jc w:val="center"/>
            </w:pPr>
            <w:r>
              <w:t>Brito, Nahuel</w:t>
            </w:r>
            <w:r>
              <w:br/>
              <w:t>Herrera, Paola</w:t>
            </w:r>
            <w:r>
              <w:br/>
              <w:t>López</w:t>
            </w:r>
            <w:r w:rsidR="00AB75CE">
              <w:t>,</w:t>
            </w:r>
            <w:r>
              <w:t xml:space="preserve"> Miguel</w:t>
            </w:r>
            <w:r>
              <w:br/>
              <w:t>Maldonado</w:t>
            </w:r>
            <w:r w:rsidR="00AB75CE">
              <w:t>,</w:t>
            </w:r>
            <w:r>
              <w:t xml:space="preserve"> Enzo</w:t>
            </w:r>
            <w:r>
              <w:br/>
              <w:t>Nuñez</w:t>
            </w:r>
            <w:r w:rsidR="00AB75CE">
              <w:t>,</w:t>
            </w:r>
            <w:r>
              <w:t xml:space="preserve"> Fabrizio</w:t>
            </w:r>
            <w:r>
              <w:br/>
              <w:t>Santiso</w:t>
            </w:r>
            <w:r w:rsidR="00AB75CE">
              <w:t>,</w:t>
            </w:r>
            <w:r>
              <w:t xml:space="preserve"> Marina</w:t>
            </w:r>
          </w:p>
        </w:tc>
      </w:tr>
      <w:tr w:rsidR="00A278ED" w14:paraId="3302F2A7" w14:textId="77777777" w:rsidTr="000D6126">
        <w:tc>
          <w:tcPr>
            <w:tcW w:w="0" w:type="auto"/>
            <w:tcBorders>
              <w:top w:val="single" w:sz="4" w:space="0" w:color="auto"/>
              <w:bottom w:val="single" w:sz="4" w:space="0" w:color="auto"/>
            </w:tcBorders>
          </w:tcPr>
          <w:p w14:paraId="01C4E634" w14:textId="02AF7189" w:rsidR="00A278ED" w:rsidRDefault="00A278ED" w:rsidP="0062614F">
            <w:pPr>
              <w:spacing w:line="360" w:lineRule="auto"/>
              <w:ind w:firstLine="0"/>
              <w:jc w:val="center"/>
            </w:pPr>
            <w:r>
              <w:t>05/10/2020</w:t>
            </w:r>
          </w:p>
        </w:tc>
        <w:tc>
          <w:tcPr>
            <w:tcW w:w="0" w:type="auto"/>
            <w:tcBorders>
              <w:top w:val="single" w:sz="4" w:space="0" w:color="auto"/>
              <w:bottom w:val="single" w:sz="4" w:space="0" w:color="auto"/>
            </w:tcBorders>
          </w:tcPr>
          <w:p w14:paraId="79C00B20" w14:textId="02785AC9" w:rsidR="00A278ED" w:rsidRDefault="00A278ED" w:rsidP="0062614F">
            <w:pPr>
              <w:spacing w:line="360" w:lineRule="auto"/>
              <w:ind w:firstLine="0"/>
              <w:jc w:val="center"/>
            </w:pPr>
            <w:r>
              <w:t>1.1</w:t>
            </w:r>
          </w:p>
        </w:tc>
        <w:tc>
          <w:tcPr>
            <w:tcW w:w="4620" w:type="dxa"/>
            <w:tcBorders>
              <w:top w:val="single" w:sz="4" w:space="0" w:color="auto"/>
              <w:bottom w:val="single" w:sz="4" w:space="0" w:color="auto"/>
            </w:tcBorders>
          </w:tcPr>
          <w:p w14:paraId="6E485F87" w14:textId="49A2ED7A" w:rsidR="00A278ED" w:rsidRDefault="00A278ED" w:rsidP="0062614F">
            <w:pPr>
              <w:spacing w:line="360" w:lineRule="auto"/>
              <w:ind w:firstLine="0"/>
              <w:jc w:val="center"/>
            </w:pPr>
            <w:r>
              <w:t>Devolución Primer Entrega</w:t>
            </w:r>
          </w:p>
          <w:p w14:paraId="609DC01F" w14:textId="69C12437" w:rsidR="00A278ED" w:rsidRDefault="00A278ED" w:rsidP="000D6126">
            <w:pPr>
              <w:spacing w:line="360" w:lineRule="auto"/>
              <w:ind w:firstLine="0"/>
            </w:pPr>
            <w:r>
              <w:t xml:space="preserve">Correcciones </w:t>
            </w:r>
            <w:r w:rsidR="009842EB">
              <w:t>y agregados de</w:t>
            </w:r>
            <w:r>
              <w:t xml:space="preserve"> detalles de formato.</w:t>
            </w:r>
            <w:r>
              <w:br/>
              <w:t xml:space="preserve">Incorporación de </w:t>
            </w:r>
            <w:hyperlink w:anchor="_Conclusión" w:history="1">
              <w:r w:rsidRPr="00B35738">
                <w:rPr>
                  <w:rStyle w:val="Hipervnculo"/>
                </w:rPr>
                <w:t>Conclusión</w:t>
              </w:r>
            </w:hyperlink>
            <w:r>
              <w:t xml:space="preserve">, </w:t>
            </w:r>
            <w:hyperlink w:anchor="_Apéndice" w:history="1">
              <w:r w:rsidRPr="00B35738">
                <w:rPr>
                  <w:rStyle w:val="Hipervnculo"/>
                </w:rPr>
                <w:t>Apéndice</w:t>
              </w:r>
            </w:hyperlink>
            <w:r>
              <w:t xml:space="preserve"> y </w:t>
            </w:r>
            <w:hyperlink w:anchor="_Glosario" w:history="1">
              <w:r w:rsidRPr="00B35738">
                <w:rPr>
                  <w:rStyle w:val="Hipervnculo"/>
                </w:rPr>
                <w:t>Glosario</w:t>
              </w:r>
            </w:hyperlink>
            <w:r>
              <w:t>.</w:t>
            </w:r>
          </w:p>
          <w:p w14:paraId="0D10C5C3" w14:textId="77777777" w:rsidR="00A278ED" w:rsidRDefault="00A278ED" w:rsidP="000D6126">
            <w:pPr>
              <w:spacing w:line="360" w:lineRule="auto"/>
              <w:ind w:firstLine="0"/>
            </w:pPr>
            <w:r>
              <w:t>Corrección en regla de nombrado del archivo de entrega por Moodle.</w:t>
            </w:r>
          </w:p>
          <w:p w14:paraId="04D411AE" w14:textId="331A9746" w:rsidR="00A278ED" w:rsidRDefault="00A278ED" w:rsidP="000D6126">
            <w:pPr>
              <w:spacing w:line="360" w:lineRule="auto"/>
              <w:ind w:firstLine="0"/>
            </w:pPr>
            <w:r>
              <w:t xml:space="preserve">Correcciones en </w:t>
            </w:r>
            <w:hyperlink w:anchor="_Requerimientos_Funcionales_y" w:history="1">
              <w:r w:rsidRPr="00B35738">
                <w:rPr>
                  <w:rStyle w:val="Hipervnculo"/>
                </w:rPr>
                <w:t>requerimientos</w:t>
              </w:r>
            </w:hyperlink>
            <w:r>
              <w:t>.</w:t>
            </w:r>
          </w:p>
          <w:p w14:paraId="5777BEF6" w14:textId="57F82693" w:rsidR="00A278ED" w:rsidRDefault="00A278ED" w:rsidP="000D6126">
            <w:pPr>
              <w:spacing w:line="360" w:lineRule="auto"/>
              <w:ind w:firstLine="0"/>
            </w:pPr>
            <w:r>
              <w:t xml:space="preserve">Se agregó introducción en la sección </w:t>
            </w:r>
            <w:hyperlink w:anchor="_Requerimientos_Funcionales_y" w:history="1">
              <w:r w:rsidRPr="00B35738">
                <w:rPr>
                  <w:rStyle w:val="Hipervnculo"/>
                </w:rPr>
                <w:t>requerimientos</w:t>
              </w:r>
            </w:hyperlink>
            <w:r>
              <w:t xml:space="preserve"> y </w:t>
            </w:r>
            <w:hyperlink w:anchor="_Roles_de_Usuario" w:history="1">
              <w:r w:rsidRPr="00B35738">
                <w:rPr>
                  <w:rStyle w:val="Hipervnculo"/>
                </w:rPr>
                <w:t>roles</w:t>
              </w:r>
              <w:r w:rsidR="00B35738" w:rsidRPr="00B35738">
                <w:rPr>
                  <w:rStyle w:val="Hipervnculo"/>
                </w:rPr>
                <w:t xml:space="preserve"> de usuarios</w:t>
              </w:r>
            </w:hyperlink>
            <w:r w:rsidR="009842EB">
              <w:t>.</w:t>
            </w:r>
          </w:p>
        </w:tc>
        <w:tc>
          <w:tcPr>
            <w:tcW w:w="2080" w:type="dxa"/>
            <w:tcBorders>
              <w:top w:val="single" w:sz="4" w:space="0" w:color="auto"/>
              <w:bottom w:val="single" w:sz="4" w:space="0" w:color="auto"/>
            </w:tcBorders>
          </w:tcPr>
          <w:p w14:paraId="53069066" w14:textId="0CD3534A" w:rsidR="00A278ED" w:rsidRDefault="00A278ED" w:rsidP="0062614F">
            <w:pPr>
              <w:spacing w:line="360" w:lineRule="auto"/>
              <w:ind w:firstLine="0"/>
              <w:jc w:val="center"/>
            </w:pPr>
            <w:r>
              <w:t>Garay, Martín</w:t>
            </w:r>
          </w:p>
          <w:p w14:paraId="222EEDFD" w14:textId="4C486A1D" w:rsidR="00A278ED" w:rsidRDefault="00A278ED" w:rsidP="0062614F">
            <w:pPr>
              <w:spacing w:line="360" w:lineRule="auto"/>
              <w:ind w:firstLine="0"/>
              <w:jc w:val="center"/>
            </w:pPr>
            <w:r>
              <w:t>Santoro, Exequiel</w:t>
            </w:r>
          </w:p>
          <w:p w14:paraId="27E5B950" w14:textId="5B9721E4" w:rsidR="00A278ED" w:rsidRDefault="00A278ED" w:rsidP="0062614F">
            <w:pPr>
              <w:spacing w:line="360" w:lineRule="auto"/>
              <w:ind w:firstLine="0"/>
              <w:jc w:val="center"/>
            </w:pPr>
            <w:r>
              <w:t>Brito, Nahuel</w:t>
            </w:r>
            <w:r>
              <w:br/>
              <w:t>Herrera, Paola</w:t>
            </w:r>
            <w:r>
              <w:br/>
              <w:t>López</w:t>
            </w:r>
            <w:r w:rsidR="00AB75CE">
              <w:t>,</w:t>
            </w:r>
            <w:r>
              <w:t xml:space="preserve"> Miguel</w:t>
            </w:r>
            <w:r>
              <w:br/>
              <w:t>Maldonado</w:t>
            </w:r>
            <w:r w:rsidR="00AB75CE">
              <w:t>,</w:t>
            </w:r>
            <w:r>
              <w:t xml:space="preserve"> Enzo</w:t>
            </w:r>
            <w:r>
              <w:br/>
              <w:t>Nuñez</w:t>
            </w:r>
            <w:r w:rsidR="00AB75CE">
              <w:t>,</w:t>
            </w:r>
            <w:r>
              <w:t xml:space="preserve"> Fabrizio</w:t>
            </w:r>
            <w:r>
              <w:br/>
              <w:t>Santiso</w:t>
            </w:r>
            <w:r w:rsidR="00AB75CE">
              <w:t>,</w:t>
            </w:r>
            <w:r>
              <w:t xml:space="preserve"> Marina</w:t>
            </w:r>
          </w:p>
        </w:tc>
      </w:tr>
      <w:tr w:rsidR="009842EB" w14:paraId="0225430E" w14:textId="77777777" w:rsidTr="000D6126">
        <w:tc>
          <w:tcPr>
            <w:tcW w:w="0" w:type="auto"/>
            <w:tcBorders>
              <w:top w:val="single" w:sz="4" w:space="0" w:color="auto"/>
              <w:bottom w:val="single" w:sz="4" w:space="0" w:color="auto"/>
            </w:tcBorders>
          </w:tcPr>
          <w:p w14:paraId="3DC16401" w14:textId="309AC299" w:rsidR="009842EB" w:rsidRDefault="009842EB" w:rsidP="0062614F">
            <w:pPr>
              <w:spacing w:line="360" w:lineRule="auto"/>
              <w:ind w:firstLine="0"/>
              <w:jc w:val="center"/>
            </w:pPr>
            <w:r>
              <w:t>25/10/2020</w:t>
            </w:r>
          </w:p>
        </w:tc>
        <w:tc>
          <w:tcPr>
            <w:tcW w:w="0" w:type="auto"/>
            <w:tcBorders>
              <w:top w:val="single" w:sz="4" w:space="0" w:color="auto"/>
              <w:bottom w:val="single" w:sz="4" w:space="0" w:color="auto"/>
            </w:tcBorders>
          </w:tcPr>
          <w:p w14:paraId="3F26551A" w14:textId="2DA6325F" w:rsidR="009842EB" w:rsidRDefault="009842EB" w:rsidP="0062614F">
            <w:pPr>
              <w:spacing w:line="360" w:lineRule="auto"/>
              <w:ind w:firstLine="0"/>
              <w:jc w:val="center"/>
            </w:pPr>
            <w:r>
              <w:t>2.0</w:t>
            </w:r>
          </w:p>
        </w:tc>
        <w:tc>
          <w:tcPr>
            <w:tcW w:w="4620" w:type="dxa"/>
            <w:tcBorders>
              <w:top w:val="single" w:sz="4" w:space="0" w:color="auto"/>
              <w:bottom w:val="single" w:sz="4" w:space="0" w:color="auto"/>
            </w:tcBorders>
          </w:tcPr>
          <w:p w14:paraId="3C9B9F03" w14:textId="1359C16B" w:rsidR="009842EB" w:rsidRDefault="009842EB" w:rsidP="0062614F">
            <w:pPr>
              <w:spacing w:line="360" w:lineRule="auto"/>
              <w:ind w:firstLine="0"/>
              <w:jc w:val="center"/>
            </w:pPr>
            <w:r>
              <w:t>Segunda Entrega</w:t>
            </w:r>
          </w:p>
        </w:tc>
        <w:tc>
          <w:tcPr>
            <w:tcW w:w="2080" w:type="dxa"/>
            <w:tcBorders>
              <w:top w:val="single" w:sz="4" w:space="0" w:color="auto"/>
              <w:bottom w:val="single" w:sz="4" w:space="0" w:color="auto"/>
            </w:tcBorders>
          </w:tcPr>
          <w:p w14:paraId="39300464" w14:textId="7BBFD09E" w:rsidR="009842EB" w:rsidRDefault="009842EB" w:rsidP="0062614F">
            <w:pPr>
              <w:spacing w:line="360" w:lineRule="auto"/>
              <w:ind w:firstLine="0"/>
              <w:jc w:val="center"/>
            </w:pPr>
            <w:r>
              <w:t>Brito, Nahuel</w:t>
            </w:r>
            <w:r>
              <w:br/>
              <w:t>Herrera, Paola</w:t>
            </w:r>
            <w:r>
              <w:br/>
              <w:t>López</w:t>
            </w:r>
            <w:r w:rsidR="00AB75CE">
              <w:t>,</w:t>
            </w:r>
            <w:r>
              <w:t xml:space="preserve"> Miguel</w:t>
            </w:r>
            <w:r>
              <w:br/>
              <w:t>Maldonado</w:t>
            </w:r>
            <w:r w:rsidR="00AB75CE">
              <w:t>,</w:t>
            </w:r>
            <w:r>
              <w:t xml:space="preserve"> Enzo</w:t>
            </w:r>
            <w:r>
              <w:br/>
              <w:t>Nuñez</w:t>
            </w:r>
            <w:r w:rsidR="00AB75CE">
              <w:t>,</w:t>
            </w:r>
            <w:r>
              <w:t xml:space="preserve"> Fabrizio</w:t>
            </w:r>
            <w:r>
              <w:br/>
              <w:t>Santiso</w:t>
            </w:r>
            <w:r w:rsidR="00AB75CE">
              <w:t>,</w:t>
            </w:r>
            <w:r>
              <w:t xml:space="preserve"> Marina</w:t>
            </w:r>
          </w:p>
        </w:tc>
      </w:tr>
    </w:tbl>
    <w:p w14:paraId="52C8DD62" w14:textId="1D33BB13" w:rsidR="00C56E81" w:rsidRDefault="00002418" w:rsidP="00002418">
      <w:pPr>
        <w:ind w:firstLine="0"/>
      </w:pPr>
      <w:r w:rsidRPr="00002418">
        <w:rPr>
          <w:i/>
          <w:iCs/>
        </w:rPr>
        <w:t>Nota</w:t>
      </w:r>
      <w:r>
        <w:t xml:space="preserve">: Esta tabla muestra el historial de revisiones del documento, en la que cada registro representa una versión anterior del </w:t>
      </w:r>
      <w:r w:rsidR="000952A8">
        <w:t>mismo</w:t>
      </w:r>
      <w:r>
        <w:t>.</w:t>
      </w:r>
    </w:p>
    <w:bookmarkEnd w:id="2"/>
    <w:p w14:paraId="40FDED44" w14:textId="77777777" w:rsidR="00A278ED" w:rsidRDefault="00A278ED">
      <w:pPr>
        <w:rPr>
          <w:rFonts w:asciiTheme="majorHAnsi" w:eastAsiaTheme="majorEastAsia" w:hAnsiTheme="majorHAnsi" w:cstheme="majorBidi"/>
          <w:b/>
          <w:bCs/>
        </w:rPr>
      </w:pPr>
      <w:r>
        <w:br w:type="page"/>
      </w:r>
    </w:p>
    <w:p w14:paraId="5534E423" w14:textId="58BC0AFA" w:rsidR="00192A93" w:rsidRDefault="00192A93" w:rsidP="002A609B">
      <w:pPr>
        <w:pStyle w:val="Ttulo1"/>
      </w:pPr>
      <w:bookmarkStart w:id="3" w:name="_Toc54390175"/>
      <w:r w:rsidRPr="002A609B">
        <w:lastRenderedPageBreak/>
        <w:t>Introducción</w:t>
      </w:r>
      <w:bookmarkEnd w:id="3"/>
    </w:p>
    <w:p w14:paraId="69285A89" w14:textId="5B3318FF" w:rsidR="008040F3" w:rsidRDefault="008040F3" w:rsidP="006F20DA">
      <w:r>
        <w:t xml:space="preserve">En el presente trabajo se desarrolla un </w:t>
      </w:r>
      <w:hyperlink w:anchor="SistemadeInformación" w:history="1">
        <w:r w:rsidRPr="007B72EB">
          <w:rPr>
            <w:rStyle w:val="Hipervnculo"/>
          </w:rPr>
          <w:t>Sistema de Información</w:t>
        </w:r>
      </w:hyperlink>
      <w:r>
        <w:t xml:space="preserve"> en el marco de un Trabajo Práctico Integrador con características formativas y evolutivas, planteado con el objetivo de cubrir las necesidades insatisfechas del área de Finanzas de la empresa SuperMami, reconociendo en él sus procesos internos y las relaciones que posee con el resto de los sectores </w:t>
      </w:r>
      <w:r w:rsidR="006F20DA">
        <w:t>del supermercado</w:t>
      </w:r>
      <w:r>
        <w:t>.</w:t>
      </w:r>
    </w:p>
    <w:p w14:paraId="0E94D753" w14:textId="0F0BE15E" w:rsidR="008040F3" w:rsidRDefault="008040F3" w:rsidP="006F20DA">
      <w:r>
        <w:t xml:space="preserve">Se parte de la base de un relevamiento del área a través de un organigrama, </w:t>
      </w:r>
      <w:r w:rsidR="00757FD7">
        <w:t xml:space="preserve">de </w:t>
      </w:r>
      <w:hyperlink w:anchor="DiagramadeFlujo" w:history="1">
        <w:r w:rsidRPr="0006318B">
          <w:rPr>
            <w:rStyle w:val="Hipervnculo"/>
          </w:rPr>
          <w:t>diagramas de flujos</w:t>
        </w:r>
      </w:hyperlink>
      <w:r>
        <w:t xml:space="preserve"> de los diversos procesos de trabajo y </w:t>
      </w:r>
      <w:r w:rsidR="00757FD7">
        <w:t>de un listado de</w:t>
      </w:r>
      <w:r>
        <w:t xml:space="preserve"> sus funciones y</w:t>
      </w:r>
      <w:r w:rsidR="006F20DA">
        <w:t xml:space="preserve"> </w:t>
      </w:r>
      <w:r>
        <w:t xml:space="preserve">la manera de llevarlas a cabo. De esto surge la información necesaria para poder comprender el </w:t>
      </w:r>
      <w:r w:rsidRPr="00757FD7">
        <w:t>modus operandi</w:t>
      </w:r>
      <w:r>
        <w:t xml:space="preserve"> del sector </w:t>
      </w:r>
      <w:r w:rsidR="006F20DA">
        <w:t>finanzas, lo</w:t>
      </w:r>
      <w:r>
        <w:t xml:space="preserve"> que permite visualizar las carencias y fallas del </w:t>
      </w:r>
      <w:r w:rsidR="00757FD7">
        <w:t>s</w:t>
      </w:r>
      <w:r>
        <w:t xml:space="preserve">istema actual implementado por dicha área, quedando detallado en el diagnóstico del sistema llevado a cabo. </w:t>
      </w:r>
    </w:p>
    <w:p w14:paraId="631159EE" w14:textId="3DF45A50" w:rsidR="008040F3" w:rsidRDefault="008040F3" w:rsidP="006F20DA">
      <w:r>
        <w:t xml:space="preserve">A raíz de dicho Diagnóstico se desarrolla la propuesta de un </w:t>
      </w:r>
      <w:hyperlink w:anchor="SistemadeInformación" w:history="1">
        <w:r w:rsidRPr="007B72EB">
          <w:rPr>
            <w:rStyle w:val="Hipervnculo"/>
          </w:rPr>
          <w:t>Sistema de Información</w:t>
        </w:r>
      </w:hyperlink>
      <w:r>
        <w:t xml:space="preserve">, que promete, a </w:t>
      </w:r>
      <w:r w:rsidR="006F20DA">
        <w:t>grandes rasgos</w:t>
      </w:r>
      <w:r>
        <w:t>, mejorar la toma de decisiones, eficacia, adaptabilidad, velocidad</w:t>
      </w:r>
      <w:r w:rsidR="00757FD7">
        <w:t>, integridad de datos</w:t>
      </w:r>
      <w:r>
        <w:t xml:space="preserve"> y, </w:t>
      </w:r>
      <w:r w:rsidR="006F20DA">
        <w:t>anteponiendo,</w:t>
      </w:r>
      <w:r>
        <w:t xml:space="preserve"> ante todo, la reducción de la incertidumbre al brindar la </w:t>
      </w:r>
      <w:r w:rsidR="006C48AA">
        <w:t>i</w:t>
      </w:r>
      <w:r>
        <w:t>nformación que se requiere en el momento y situación oportuna.</w:t>
      </w:r>
    </w:p>
    <w:p w14:paraId="31F3FEFC" w14:textId="288B417B" w:rsidR="008040F3" w:rsidRDefault="008040F3" w:rsidP="006F20DA">
      <w:r>
        <w:t xml:space="preserve">En la formulación del objetivo se expone la razón de ser del sistema de manera clara y </w:t>
      </w:r>
      <w:r w:rsidR="006F20DA">
        <w:t>específica</w:t>
      </w:r>
      <w:r>
        <w:t>, del cual se desprenden los alcances, que explican las funciones de cada elemento por el cual está compuesto el sistema, para así poder lograr el objetivo propuesto y dejando asentados los requerimientos funcionales y no funcionales del mismo.</w:t>
      </w:r>
    </w:p>
    <w:p w14:paraId="5B63EFF7" w14:textId="558A85DA" w:rsidR="008040F3" w:rsidRDefault="00683C50" w:rsidP="00683C50">
      <w:r>
        <w:t xml:space="preserve">Como se menciona anteriormente, el presente trabajo se desarrolla en el marco de un Trabajo Práctico Integrador de la materia Metodología de Sistemas I, haciendo uso de una </w:t>
      </w:r>
      <w:hyperlink w:anchor="MetodologiaAgil" w:history="1">
        <w:r w:rsidRPr="007B72EB">
          <w:rPr>
            <w:rStyle w:val="Hipervnculo"/>
          </w:rPr>
          <w:t>metodología de trabajo ágil</w:t>
        </w:r>
      </w:hyperlink>
      <w:r>
        <w:t xml:space="preserve"> y usando herramientas tales como </w:t>
      </w:r>
      <w:hyperlink w:anchor="Git" w:history="1">
        <w:r w:rsidRPr="007B72EB">
          <w:rPr>
            <w:rStyle w:val="Hipervnculo"/>
          </w:rPr>
          <w:t>Git</w:t>
        </w:r>
      </w:hyperlink>
      <w:r>
        <w:t xml:space="preserve"> y </w:t>
      </w:r>
      <w:hyperlink w:anchor="Trello" w:history="1">
        <w:r w:rsidRPr="007B72EB">
          <w:rPr>
            <w:rStyle w:val="Hipervnculo"/>
          </w:rPr>
          <w:t>Trello</w:t>
        </w:r>
      </w:hyperlink>
      <w:r>
        <w:t>, como así también, dividiendo el trabajo en partes menores para que sea más fácil el seguimiento y cumpliendo con los plazos requeridos para completar cada tarea.</w:t>
      </w:r>
    </w:p>
    <w:p w14:paraId="2BC601FE" w14:textId="1FF9F2D6" w:rsidR="00077FB9" w:rsidRDefault="008040F3" w:rsidP="006F20DA">
      <w:r>
        <w:lastRenderedPageBreak/>
        <w:t xml:space="preserve">A partir de </w:t>
      </w:r>
      <w:r w:rsidR="006F20DA">
        <w:t>aquí, se</w:t>
      </w:r>
      <w:r>
        <w:t xml:space="preserve"> realiza de manera grupal,</w:t>
      </w:r>
      <w:r w:rsidR="00C11793">
        <w:t xml:space="preserve"> la</w:t>
      </w:r>
      <w:r>
        <w:t xml:space="preserve"> exposición de nuestro proyecto.</w:t>
      </w:r>
    </w:p>
    <w:p w14:paraId="2CBEF147" w14:textId="77777777" w:rsidR="00A278ED" w:rsidRDefault="00A278ED">
      <w:pPr>
        <w:rPr>
          <w:b/>
          <w:bCs/>
        </w:rPr>
      </w:pPr>
      <w:r>
        <w:rPr>
          <w:b/>
          <w:bCs/>
        </w:rPr>
        <w:br w:type="page"/>
      </w:r>
    </w:p>
    <w:p w14:paraId="4E449024" w14:textId="5507F13F" w:rsidR="0010005C" w:rsidRPr="00192A93" w:rsidRDefault="0010005C" w:rsidP="002A609B">
      <w:pPr>
        <w:pStyle w:val="Ttulo1"/>
      </w:pPr>
      <w:bookmarkStart w:id="4" w:name="_Toc54390176"/>
      <w:r>
        <w:lastRenderedPageBreak/>
        <w:t>Relevamiento</w:t>
      </w:r>
      <w:r w:rsidRPr="00192A93">
        <w:t xml:space="preserve"> del sistema</w:t>
      </w:r>
      <w:bookmarkEnd w:id="4"/>
    </w:p>
    <w:p w14:paraId="0AA6A559" w14:textId="77777777" w:rsidR="002563AB" w:rsidRDefault="002563AB" w:rsidP="002563AB">
      <w:r>
        <w:t>El SuperMami es un supermercado con formato mayorista-minorista en la zona sur de la ciudad de Córdoba, ofreciendo productos con fuerte predominio de marcas de origen regional, en una relación justa entre precio y calidad, apuntando a satisfacer la necesidad de diversos sectores sociales, entre los que se incluyen los negocios de proximidad como despensas, autoservicios, grupos familiares y otros.</w:t>
      </w:r>
    </w:p>
    <w:p w14:paraId="36220200" w14:textId="6CA3766D" w:rsidR="002563AB" w:rsidRDefault="002563AB" w:rsidP="002563AB">
      <w:r>
        <w:t xml:space="preserve">Su área de finanzas, encargada de ocuparse de las responsabilidades económicas de la empresa, se divide en el sector de Contabilidad y en el sector de Tesorería, con sus respectivos empleados capacitados para llevar a cabo las tareas, expuesto en la </w:t>
      </w:r>
      <w:hyperlink w:anchor="_Método_INVEST" w:history="1">
        <w:r w:rsidRPr="00160568">
          <w:rPr>
            <w:rStyle w:val="Hipervnculo"/>
          </w:rPr>
          <w:t>Figura 1</w:t>
        </w:r>
      </w:hyperlink>
      <w:r>
        <w:t>.</w:t>
      </w:r>
    </w:p>
    <w:p w14:paraId="51B39C74" w14:textId="77777777" w:rsidR="002563AB" w:rsidRDefault="002563AB" w:rsidP="002563AB">
      <w:r>
        <w:t>En el sector de contabilidad se realizan las tareas de:</w:t>
      </w:r>
    </w:p>
    <w:p w14:paraId="728601E7" w14:textId="4FA70E10" w:rsidR="002563AB" w:rsidRDefault="002563AB" w:rsidP="00E04179">
      <w:pPr>
        <w:pStyle w:val="Prrafodelista"/>
        <w:numPr>
          <w:ilvl w:val="0"/>
          <w:numId w:val="15"/>
        </w:numPr>
      </w:pPr>
      <w:r>
        <w:t xml:space="preserve">Realización del listado de todas las </w:t>
      </w:r>
      <w:hyperlink w:anchor="CuentaContable" w:history="1">
        <w:r w:rsidRPr="00A47F2D">
          <w:rPr>
            <w:rStyle w:val="Hipervnculo"/>
          </w:rPr>
          <w:t xml:space="preserve">cuentas </w:t>
        </w:r>
        <w:r w:rsidR="007B72EB" w:rsidRPr="00A47F2D">
          <w:rPr>
            <w:rStyle w:val="Hipervnculo"/>
          </w:rPr>
          <w:t>contables</w:t>
        </w:r>
      </w:hyperlink>
      <w:r w:rsidR="007B72EB">
        <w:t xml:space="preserve"> </w:t>
      </w:r>
      <w:r>
        <w:t>que maneja la empresa, actualizándola a medida que sea necesario.</w:t>
      </w:r>
    </w:p>
    <w:p w14:paraId="1A03ED1C" w14:textId="714F83EF" w:rsidR="002563AB" w:rsidRDefault="002563AB" w:rsidP="00E04179">
      <w:pPr>
        <w:pStyle w:val="Prrafodelista"/>
        <w:numPr>
          <w:ilvl w:val="0"/>
          <w:numId w:val="15"/>
        </w:numPr>
      </w:pPr>
      <w:r>
        <w:t xml:space="preserve">Realización de los </w:t>
      </w:r>
      <w:hyperlink w:anchor="AsientosContables" w:history="1">
        <w:r w:rsidRPr="004E391C">
          <w:rPr>
            <w:rStyle w:val="Hipervnculo"/>
          </w:rPr>
          <w:t>asientos contables</w:t>
        </w:r>
      </w:hyperlink>
      <w:r>
        <w:t xml:space="preserve"> de manera diaria.</w:t>
      </w:r>
    </w:p>
    <w:p w14:paraId="23AC1E1F" w14:textId="04910095" w:rsidR="002563AB" w:rsidRDefault="002563AB" w:rsidP="00E04179">
      <w:pPr>
        <w:pStyle w:val="Prrafodelista"/>
        <w:numPr>
          <w:ilvl w:val="0"/>
          <w:numId w:val="15"/>
        </w:numPr>
      </w:pPr>
      <w:r>
        <w:t xml:space="preserve">Realización de los </w:t>
      </w:r>
      <w:hyperlink w:anchor="AjustesContables" w:history="1">
        <w:r w:rsidRPr="004E391C">
          <w:rPr>
            <w:rStyle w:val="Hipervnculo"/>
          </w:rPr>
          <w:t>ajustes contables</w:t>
        </w:r>
      </w:hyperlink>
      <w:r>
        <w:t>.</w:t>
      </w:r>
    </w:p>
    <w:p w14:paraId="1D0C41AA" w14:textId="09772A39" w:rsidR="002563AB" w:rsidRDefault="002563AB" w:rsidP="00E04179">
      <w:pPr>
        <w:pStyle w:val="Prrafodelista"/>
        <w:numPr>
          <w:ilvl w:val="0"/>
          <w:numId w:val="15"/>
        </w:numPr>
      </w:pPr>
      <w:r>
        <w:t xml:space="preserve">Realización del </w:t>
      </w:r>
      <w:hyperlink w:anchor="EstadodeResultados" w:history="1">
        <w:r w:rsidRPr="00F84584">
          <w:rPr>
            <w:rStyle w:val="Hipervnculo"/>
          </w:rPr>
          <w:t>Estado de Resultados</w:t>
        </w:r>
      </w:hyperlink>
      <w:r>
        <w:t>.</w:t>
      </w:r>
    </w:p>
    <w:p w14:paraId="7A3FC549" w14:textId="5653CED4" w:rsidR="002563AB" w:rsidRDefault="002563AB" w:rsidP="00E04179">
      <w:pPr>
        <w:pStyle w:val="Prrafodelista"/>
        <w:numPr>
          <w:ilvl w:val="0"/>
          <w:numId w:val="15"/>
        </w:numPr>
      </w:pPr>
      <w:r>
        <w:t xml:space="preserve">Realización del </w:t>
      </w:r>
      <w:hyperlink w:anchor="EstadodeEvolucióndelPatrimonioNeto" w:history="1">
        <w:r w:rsidRPr="00656A38">
          <w:rPr>
            <w:rStyle w:val="Hipervnculo"/>
          </w:rPr>
          <w:t>Estado de Evolución del Patrimonio Neto</w:t>
        </w:r>
      </w:hyperlink>
      <w:r>
        <w:t>.</w:t>
      </w:r>
    </w:p>
    <w:p w14:paraId="7B807A00" w14:textId="70772645" w:rsidR="002563AB" w:rsidRDefault="002563AB" w:rsidP="00E04179">
      <w:pPr>
        <w:pStyle w:val="Prrafodelista"/>
        <w:numPr>
          <w:ilvl w:val="0"/>
          <w:numId w:val="15"/>
        </w:numPr>
      </w:pPr>
      <w:r>
        <w:t xml:space="preserve">Realización del </w:t>
      </w:r>
      <w:hyperlink w:anchor="BalanceGeneral" w:history="1">
        <w:r w:rsidRPr="00656A38">
          <w:rPr>
            <w:rStyle w:val="Hipervnculo"/>
          </w:rPr>
          <w:t>Balance general</w:t>
        </w:r>
      </w:hyperlink>
      <w:r>
        <w:t>.</w:t>
      </w:r>
    </w:p>
    <w:p w14:paraId="0AD55534" w14:textId="696DF544" w:rsidR="002563AB" w:rsidRDefault="002563AB" w:rsidP="00E04179">
      <w:pPr>
        <w:pStyle w:val="Prrafodelista"/>
        <w:numPr>
          <w:ilvl w:val="0"/>
          <w:numId w:val="15"/>
        </w:numPr>
      </w:pPr>
      <w:r>
        <w:t>Gestión de los ingresos y gastos que tiene la empresa.</w:t>
      </w:r>
    </w:p>
    <w:p w14:paraId="35326177" w14:textId="2C10991A" w:rsidR="002563AB" w:rsidRDefault="002563AB" w:rsidP="00E04179">
      <w:pPr>
        <w:pStyle w:val="Prrafodelista"/>
        <w:numPr>
          <w:ilvl w:val="0"/>
          <w:numId w:val="15"/>
        </w:numPr>
      </w:pPr>
      <w:r>
        <w:t>Informe sobre las cuentas a cobrar y pagar.</w:t>
      </w:r>
    </w:p>
    <w:p w14:paraId="68D1E732" w14:textId="7FC71793" w:rsidR="002563AB" w:rsidRDefault="002563AB" w:rsidP="00E04179">
      <w:pPr>
        <w:pStyle w:val="Prrafodelista"/>
        <w:numPr>
          <w:ilvl w:val="0"/>
          <w:numId w:val="15"/>
        </w:numPr>
      </w:pPr>
      <w:r>
        <w:t xml:space="preserve">Cálculos y registros de </w:t>
      </w:r>
      <w:hyperlink w:anchor="LiquidaciondeImpuestosyRetenciones" w:history="1">
        <w:r w:rsidRPr="00DE3A00">
          <w:rPr>
            <w:rStyle w:val="Hipervnculo"/>
          </w:rPr>
          <w:t>liquidación de impuestos y retenciones</w:t>
        </w:r>
      </w:hyperlink>
      <w:r>
        <w:t>.</w:t>
      </w:r>
    </w:p>
    <w:p w14:paraId="579F689E" w14:textId="4B359392" w:rsidR="002563AB" w:rsidRDefault="002563AB" w:rsidP="00E04179">
      <w:pPr>
        <w:pStyle w:val="Prrafodelista"/>
        <w:numPr>
          <w:ilvl w:val="0"/>
          <w:numId w:val="15"/>
        </w:numPr>
      </w:pPr>
      <w:r>
        <w:t xml:space="preserve">Cálculos y registros de </w:t>
      </w:r>
      <w:hyperlink w:anchor="LiquidaciondeSueldos" w:history="1">
        <w:r w:rsidRPr="00DE3A00">
          <w:rPr>
            <w:rStyle w:val="Hipervnculo"/>
          </w:rPr>
          <w:t>liquidación de sueldos</w:t>
        </w:r>
      </w:hyperlink>
      <w:r w:rsidR="00F721E2">
        <w:t xml:space="preserve"> de los empleados</w:t>
      </w:r>
      <w:r>
        <w:t>.</w:t>
      </w:r>
    </w:p>
    <w:p w14:paraId="197D4E1E" w14:textId="77777777" w:rsidR="002563AB" w:rsidRDefault="002563AB" w:rsidP="002563AB">
      <w:r>
        <w:t>Las actividades antes mencionadas se realizan en Microsoft Excel a medida que sea requerido por las necesidades del área.</w:t>
      </w:r>
    </w:p>
    <w:p w14:paraId="772A8AC5" w14:textId="77777777" w:rsidR="002563AB" w:rsidRDefault="002563AB" w:rsidP="002563AB">
      <w:r>
        <w:t>Por otro lado, el sector de tesorería del área de finanzas realiza las siguientes tareas:</w:t>
      </w:r>
    </w:p>
    <w:p w14:paraId="361A9869" w14:textId="06A1BCE1" w:rsidR="002563AB" w:rsidRDefault="002563AB" w:rsidP="00E04179">
      <w:pPr>
        <w:pStyle w:val="Prrafodelista"/>
        <w:numPr>
          <w:ilvl w:val="0"/>
          <w:numId w:val="14"/>
        </w:numPr>
      </w:pPr>
      <w:r>
        <w:t>Operaciones bancarias.</w:t>
      </w:r>
    </w:p>
    <w:p w14:paraId="3555BCE7" w14:textId="41140AE6" w:rsidR="002563AB" w:rsidRDefault="002563AB" w:rsidP="00E04179">
      <w:pPr>
        <w:pStyle w:val="Prrafodelista"/>
        <w:numPr>
          <w:ilvl w:val="0"/>
          <w:numId w:val="14"/>
        </w:numPr>
      </w:pPr>
      <w:r>
        <w:lastRenderedPageBreak/>
        <w:t>Realización de pago a proveedores.</w:t>
      </w:r>
    </w:p>
    <w:p w14:paraId="353CABB5" w14:textId="77777777" w:rsidR="002563AB" w:rsidRDefault="002563AB" w:rsidP="002563AB">
      <w:r>
        <w:t>Estas tareas listadas se dejan asentadas en un archivo de Microsoft Excel y las tareas a continuación son hechas de manera manual:</w:t>
      </w:r>
    </w:p>
    <w:p w14:paraId="739404A9" w14:textId="223C995C" w:rsidR="002563AB" w:rsidRDefault="002563AB" w:rsidP="00E04179">
      <w:pPr>
        <w:pStyle w:val="Prrafodelista"/>
        <w:numPr>
          <w:ilvl w:val="0"/>
          <w:numId w:val="13"/>
        </w:numPr>
      </w:pPr>
      <w:r>
        <w:t>Pago de los gastos realizados por otras áreas de la empresa.</w:t>
      </w:r>
    </w:p>
    <w:p w14:paraId="1083B34B" w14:textId="47D71E61" w:rsidR="002563AB" w:rsidRDefault="002563AB" w:rsidP="00E04179">
      <w:pPr>
        <w:pStyle w:val="Prrafodelista"/>
        <w:numPr>
          <w:ilvl w:val="0"/>
          <w:numId w:val="13"/>
        </w:numPr>
      </w:pPr>
      <w:r>
        <w:t>Recepción del dinero recaudado en ventas al final de cada día y otorgamiento del comprobante de recibo.</w:t>
      </w:r>
    </w:p>
    <w:p w14:paraId="27820D4E" w14:textId="77777777" w:rsidR="002563AB" w:rsidRDefault="002563AB" w:rsidP="002563AB">
      <w:r>
        <w:t>Por último, detallamos los procesos más importantes del área de finanzas con otras áreas de la empresa:</w:t>
      </w:r>
    </w:p>
    <w:p w14:paraId="434520A2" w14:textId="368D5450" w:rsidR="002563AB" w:rsidRDefault="002563AB" w:rsidP="00E04179">
      <w:pPr>
        <w:pStyle w:val="Prrafodelista"/>
        <w:numPr>
          <w:ilvl w:val="0"/>
          <w:numId w:val="12"/>
        </w:numPr>
      </w:pPr>
      <w:r>
        <w:t xml:space="preserve">El área de Ventas se encarga del cierre de caja y envía el dinero recaudado diariamente al sector de finanzas con su respectiva documentación. Esta última área procede a emitir un recibo del dinero otorgado y hacer los asientos contables pertinentes, como lo muestra la </w:t>
      </w:r>
      <w:hyperlink w:anchor="_Figura_2" w:history="1">
        <w:r w:rsidRPr="00DE3A00">
          <w:rPr>
            <w:rStyle w:val="Hipervnculo"/>
          </w:rPr>
          <w:t>Figura 2</w:t>
        </w:r>
      </w:hyperlink>
      <w:r>
        <w:t xml:space="preserve">. </w:t>
      </w:r>
    </w:p>
    <w:p w14:paraId="4E01C2A3" w14:textId="40E70EF4" w:rsidR="002563AB" w:rsidRDefault="002563AB" w:rsidP="00E04179">
      <w:pPr>
        <w:pStyle w:val="Prrafodelista"/>
        <w:numPr>
          <w:ilvl w:val="0"/>
          <w:numId w:val="12"/>
        </w:numPr>
      </w:pPr>
      <w:r>
        <w:t xml:space="preserve">El área de Compras realiza el pedido de mercadería y le encarga al sector de tesorería reunir los documentos que constatan la compra para proceder con la recepción de dicho pedido (órdenes de compra, informe de recepción, remitos del proveedor). Luego tesorería realiza los pagos de la factura y envía la documentación al sector contable a los fines de que quede asentado el proceso de compras y, a su vez, le informa al área de compras que las facturas han sido abonadas para que ellos procedan con su circuito. Indicado en la </w:t>
      </w:r>
      <w:hyperlink w:anchor="_Figura_3" w:history="1">
        <w:r w:rsidRPr="00DE3A00">
          <w:rPr>
            <w:rStyle w:val="Hipervnculo"/>
          </w:rPr>
          <w:t>Figura 3</w:t>
        </w:r>
      </w:hyperlink>
      <w:r>
        <w:t>.</w:t>
      </w:r>
    </w:p>
    <w:p w14:paraId="3494D49C" w14:textId="1153A791" w:rsidR="002563AB" w:rsidRDefault="002563AB" w:rsidP="00E04179">
      <w:pPr>
        <w:pStyle w:val="Prrafodelista"/>
        <w:numPr>
          <w:ilvl w:val="0"/>
          <w:numId w:val="12"/>
        </w:numPr>
      </w:pPr>
      <w:r>
        <w:t>El área de Recursos Humanos envía al sector de finanzas el informe de los sueldos a pagar, tesorería libera el dinero requerido y contabilidad registra los pagos. (</w:t>
      </w:r>
      <w:hyperlink w:anchor="_Figura_4" w:history="1">
        <w:r w:rsidRPr="00E60559">
          <w:rPr>
            <w:rStyle w:val="Hipervnculo"/>
          </w:rPr>
          <w:t>Figura 4</w:t>
        </w:r>
      </w:hyperlink>
      <w:r>
        <w:t>)</w:t>
      </w:r>
    </w:p>
    <w:p w14:paraId="4CAD4601" w14:textId="0FA67005" w:rsidR="002563AB" w:rsidRDefault="002563AB" w:rsidP="00E04179">
      <w:pPr>
        <w:pStyle w:val="Prrafodelista"/>
        <w:numPr>
          <w:ilvl w:val="0"/>
          <w:numId w:val="12"/>
        </w:numPr>
      </w:pPr>
      <w:r>
        <w:t xml:space="preserve">El área de Marketing y de Gerencia General, envía al área de finanzas el informe de los gastos que tuvo la empresa, tesorería libera el dinero requerido y contabilidad registra los pagos para llevar una correcta trazabilidad del flujo de dinero, como podemos observar en la </w:t>
      </w:r>
      <w:hyperlink w:anchor="_Figura_4" w:history="1">
        <w:r w:rsidRPr="00DE3A00">
          <w:rPr>
            <w:rStyle w:val="Hipervnculo"/>
          </w:rPr>
          <w:t>Figura 4</w:t>
        </w:r>
      </w:hyperlink>
      <w:r>
        <w:t xml:space="preserve">. </w:t>
      </w:r>
    </w:p>
    <w:p w14:paraId="2E636C55" w14:textId="75D51D10" w:rsidR="002563AB" w:rsidRDefault="002563AB" w:rsidP="00E04179">
      <w:pPr>
        <w:pStyle w:val="Prrafodelista"/>
        <w:numPr>
          <w:ilvl w:val="0"/>
          <w:numId w:val="12"/>
        </w:numPr>
      </w:pPr>
      <w:r>
        <w:lastRenderedPageBreak/>
        <w:t>El área de Finanzas le remite al sector de Gerencia General toda la información sobre los ingresos, gastos, flujos de dinero, entre otros, para que esta área pueda hacer una correcta toma de decisiones.</w:t>
      </w:r>
    </w:p>
    <w:p w14:paraId="56814CA1" w14:textId="62C7D328" w:rsidR="00A278ED" w:rsidRDefault="002563AB" w:rsidP="009842EB">
      <w:pPr>
        <w:rPr>
          <w:rFonts w:asciiTheme="majorHAnsi" w:eastAsiaTheme="majorEastAsia" w:hAnsiTheme="majorHAnsi" w:cstheme="majorBidi"/>
          <w:b/>
          <w:bCs/>
        </w:rPr>
      </w:pPr>
      <w:r>
        <w:t> </w:t>
      </w:r>
      <w:r w:rsidR="000952A8">
        <w:br w:type="page"/>
      </w:r>
      <w:bookmarkStart w:id="5" w:name="_Figura_1"/>
      <w:bookmarkEnd w:id="5"/>
    </w:p>
    <w:p w14:paraId="4042D059" w14:textId="343B0025" w:rsidR="00192A93" w:rsidRDefault="00192A93" w:rsidP="002A609B">
      <w:pPr>
        <w:pStyle w:val="Ttulo1"/>
      </w:pPr>
      <w:bookmarkStart w:id="6" w:name="_Toc54390177"/>
      <w:r w:rsidRPr="00192A93">
        <w:lastRenderedPageBreak/>
        <w:t>Diagnóstico del sistema</w:t>
      </w:r>
      <w:bookmarkEnd w:id="6"/>
    </w:p>
    <w:p w14:paraId="7B3B7FCA" w14:textId="7D9E2BDD" w:rsidR="006F0BC8" w:rsidRDefault="006F0BC8" w:rsidP="006F0BC8">
      <w:r>
        <w:t>Tras analizar el relevamiento, quedó en evidencia que en el funcionamiento del área de finanzas se pueden observar distintas vulnerabilidades en la integridad de datos, tales como la posibilidad de fallas de seguridad, pérdidas de información, entre otros. Ya que si bien es un sistema que puede funcionar correctamente se trata de un sistema obsoleto y unipersonal.</w:t>
      </w:r>
    </w:p>
    <w:p w14:paraId="755E43F1" w14:textId="656F45BF" w:rsidR="006F0BC8" w:rsidRDefault="006F0BC8" w:rsidP="006F0BC8">
      <w:r>
        <w:t xml:space="preserve">Por un lado, el sector de contabilidad del área de Finanzas realiza el almacenamiento de datos por medio de Microsoft Excel, el cual es realizado por una sola persona (la Gerenta del área), </w:t>
      </w:r>
      <w:r w:rsidR="00400F8A">
        <w:t xml:space="preserve">ya </w:t>
      </w:r>
      <w:r>
        <w:t xml:space="preserve">que no cuentan con un programa que permita la edición al mismo tiempo por otro usuario, lo que genera que la información </w:t>
      </w:r>
      <w:r w:rsidR="00400F8A">
        <w:t xml:space="preserve">se vaya desarrollando </w:t>
      </w:r>
      <w:r>
        <w:t xml:space="preserve">a través de varios archivos Excel. La pérdida de alguna anotación puede traer varios inconvenientes en un área tan importante como la analizada. </w:t>
      </w:r>
    </w:p>
    <w:p w14:paraId="7E7BC7E1" w14:textId="2C3862A9" w:rsidR="006F0BC8" w:rsidRDefault="006F0BC8" w:rsidP="006F0BC8">
      <w:r>
        <w:t>A su vez, en el sector de tesorería también se realiza la documentación comercial en ficheros Excel modificando los datos a medida que se lo requiera a mano, provocando demoras, problemas de tipeo y problemas de formateo del diseño.</w:t>
      </w:r>
    </w:p>
    <w:p w14:paraId="376AF06B" w14:textId="7DC54937" w:rsidR="00D97A3E" w:rsidRPr="00D97A3E" w:rsidRDefault="006F0BC8" w:rsidP="006F0BC8">
      <w:r>
        <w:t>Todo lo antedicho trae aparejado una gran pérdida de tiempo</w:t>
      </w:r>
      <w:r w:rsidR="00400F8A">
        <w:t xml:space="preserve"> porque</w:t>
      </w:r>
      <w:r>
        <w:t xml:space="preserve"> la recolección de información y el traspaso de la misma al archivo Excel es realizada una vez al día, no encontrándose de esta manera actualizada </w:t>
      </w:r>
      <w:r w:rsidR="00400F8A">
        <w:t>constantemente</w:t>
      </w:r>
      <w:r>
        <w:t xml:space="preserve">, pudiendo existir diferencias en los saldos de las distintas </w:t>
      </w:r>
      <w:hyperlink w:anchor="CuentaContable" w:history="1">
        <w:r w:rsidRPr="007F2DBF">
          <w:rPr>
            <w:rStyle w:val="Hipervnculo"/>
          </w:rPr>
          <w:t>cuentas</w:t>
        </w:r>
        <w:r w:rsidR="007F2DBF" w:rsidRPr="007F2DBF">
          <w:rPr>
            <w:rStyle w:val="Hipervnculo"/>
          </w:rPr>
          <w:t xml:space="preserve"> contables</w:t>
        </w:r>
      </w:hyperlink>
      <w:r>
        <w:t>.</w:t>
      </w:r>
    </w:p>
    <w:p w14:paraId="096D2461" w14:textId="77777777" w:rsidR="00A278ED" w:rsidRDefault="00A278ED">
      <w:pPr>
        <w:rPr>
          <w:rFonts w:asciiTheme="majorHAnsi" w:eastAsiaTheme="majorEastAsia" w:hAnsiTheme="majorHAnsi" w:cstheme="majorBidi"/>
          <w:b/>
          <w:bCs/>
        </w:rPr>
      </w:pPr>
      <w:r>
        <w:br w:type="page"/>
      </w:r>
    </w:p>
    <w:p w14:paraId="7E16AF57" w14:textId="39659761" w:rsidR="00D97A3E" w:rsidRDefault="00D97A3E" w:rsidP="002A609B">
      <w:pPr>
        <w:pStyle w:val="Ttulo1"/>
      </w:pPr>
      <w:bookmarkStart w:id="7" w:name="_Toc54390178"/>
      <w:r>
        <w:lastRenderedPageBreak/>
        <w:t>Objetivo</w:t>
      </w:r>
      <w:r w:rsidRPr="00192A93">
        <w:t xml:space="preserve"> del </w:t>
      </w:r>
      <w:r w:rsidRPr="00D97A3E">
        <w:t>sistema</w:t>
      </w:r>
      <w:bookmarkEnd w:id="7"/>
    </w:p>
    <w:p w14:paraId="07525A14" w14:textId="2E95DD84" w:rsidR="00D97A3E" w:rsidRDefault="00D97A3E" w:rsidP="00D97A3E">
      <w:r>
        <w:t xml:space="preserve">Brindar información para la realización y actualización continua de las </w:t>
      </w:r>
      <w:hyperlink w:anchor="CuentaContable" w:history="1">
        <w:r w:rsidRPr="007F2DBF">
          <w:rPr>
            <w:rStyle w:val="Hipervnculo"/>
          </w:rPr>
          <w:t>cuentas contables</w:t>
        </w:r>
      </w:hyperlink>
      <w:r>
        <w:t xml:space="preserve"> necesarias en la empresa Super Mami, como también la gestión de </w:t>
      </w:r>
      <w:hyperlink w:anchor="AsientosContables" w:history="1">
        <w:r w:rsidRPr="007F2DBF">
          <w:rPr>
            <w:rStyle w:val="Hipervnculo"/>
          </w:rPr>
          <w:t>los asientos contables</w:t>
        </w:r>
      </w:hyperlink>
      <w:r>
        <w:t xml:space="preserve"> y la gestión de bancos que utiliza la organización.</w:t>
      </w:r>
    </w:p>
    <w:p w14:paraId="7D565F91" w14:textId="4BD7A07A" w:rsidR="00D97A3E" w:rsidRDefault="00D97A3E" w:rsidP="00D97A3E">
      <w:r>
        <w:t xml:space="preserve">Además, el sistema brindara las herramientas necesarias para realizar los </w:t>
      </w:r>
      <w:hyperlink w:anchor="InformesContables" w:history="1">
        <w:r w:rsidRPr="008E7EC3">
          <w:rPr>
            <w:rStyle w:val="Hipervnculo"/>
          </w:rPr>
          <w:t>informes contables</w:t>
        </w:r>
      </w:hyperlink>
      <w:r>
        <w:t xml:space="preserve"> mostrando sus respectivos resultados por pantalla. </w:t>
      </w:r>
    </w:p>
    <w:p w14:paraId="6B78F5EB" w14:textId="3CC700FB" w:rsidR="00D97A3E" w:rsidRDefault="00D97A3E" w:rsidP="00D97A3E">
      <w:r>
        <w:t>Así también, podrá gestionar los ingresos y gastos de la empresa.</w:t>
      </w:r>
    </w:p>
    <w:p w14:paraId="1BFE81DB" w14:textId="471D567E" w:rsidR="00740574" w:rsidRDefault="00740574" w:rsidP="002A609B">
      <w:pPr>
        <w:pStyle w:val="Ttulo1"/>
      </w:pPr>
      <w:bookmarkStart w:id="8" w:name="_Toc54390179"/>
      <w:r>
        <w:t>Límite</w:t>
      </w:r>
      <w:r w:rsidRPr="00192A93">
        <w:t xml:space="preserve"> del </w:t>
      </w:r>
      <w:r w:rsidRPr="00D97A3E">
        <w:t>sistema</w:t>
      </w:r>
      <w:bookmarkEnd w:id="8"/>
    </w:p>
    <w:p w14:paraId="397D6E55" w14:textId="56FC093D" w:rsidR="00740574" w:rsidRDefault="00740574" w:rsidP="00D97A3E">
      <w:r w:rsidRPr="00740574">
        <w:t xml:space="preserve">Desde la creación de las </w:t>
      </w:r>
      <w:hyperlink w:anchor="CuentaContable" w:history="1">
        <w:r w:rsidRPr="008E7EC3">
          <w:rPr>
            <w:rStyle w:val="Hipervnculo"/>
          </w:rPr>
          <w:t>cuentas contables</w:t>
        </w:r>
      </w:hyperlink>
      <w:r w:rsidRPr="00740574">
        <w:t xml:space="preserve"> utilizadas por la empresa hasta los reportes de los </w:t>
      </w:r>
      <w:hyperlink w:anchor="InformesContables" w:history="1">
        <w:r w:rsidRPr="008E7EC3">
          <w:rPr>
            <w:rStyle w:val="Hipervnculo"/>
          </w:rPr>
          <w:t>informes contables</w:t>
        </w:r>
      </w:hyperlink>
      <w:r w:rsidRPr="00740574">
        <w:t>.</w:t>
      </w:r>
    </w:p>
    <w:p w14:paraId="58032E14" w14:textId="77777777" w:rsidR="00A278ED" w:rsidRDefault="00A278ED">
      <w:pPr>
        <w:rPr>
          <w:rFonts w:asciiTheme="majorHAnsi" w:eastAsiaTheme="majorEastAsia" w:hAnsiTheme="majorHAnsi" w:cstheme="majorBidi"/>
          <w:b/>
          <w:bCs/>
        </w:rPr>
      </w:pPr>
      <w:r>
        <w:br w:type="page"/>
      </w:r>
    </w:p>
    <w:p w14:paraId="76B5D701" w14:textId="0A00B826" w:rsidR="00740574" w:rsidRDefault="00740574" w:rsidP="002A609B">
      <w:pPr>
        <w:pStyle w:val="Ttulo1"/>
      </w:pPr>
      <w:bookmarkStart w:id="9" w:name="_Toc54390180"/>
      <w:r>
        <w:lastRenderedPageBreak/>
        <w:t>Alcances</w:t>
      </w:r>
      <w:r w:rsidRPr="00192A93">
        <w:t xml:space="preserve"> del </w:t>
      </w:r>
      <w:r w:rsidRPr="00D97A3E">
        <w:t>sistema</w:t>
      </w:r>
      <w:bookmarkEnd w:id="9"/>
    </w:p>
    <w:p w14:paraId="58A54080" w14:textId="1224B763" w:rsidR="00C443C1" w:rsidRPr="00C443C1" w:rsidRDefault="00C443C1" w:rsidP="00C443C1">
      <w:r>
        <w:t xml:space="preserve">Teniendo en cuenta el objetivo del </w:t>
      </w:r>
      <w:hyperlink w:anchor="SistemadeInformación" w:history="1">
        <w:r w:rsidRPr="008E7EC3">
          <w:rPr>
            <w:rStyle w:val="Hipervnculo"/>
          </w:rPr>
          <w:t>Sistema de Información</w:t>
        </w:r>
      </w:hyperlink>
      <w:r>
        <w:t>, pudimos distinguir los siguientes alcances, los cuales están organizados por gestiones:</w:t>
      </w:r>
    </w:p>
    <w:p w14:paraId="0C5AAE4F" w14:textId="0F06F3C9" w:rsidR="00806DC7" w:rsidRDefault="00806DC7" w:rsidP="002A609B">
      <w:pPr>
        <w:pStyle w:val="Ttulo2"/>
      </w:pPr>
      <w:bookmarkStart w:id="10" w:name="_Toc54390181"/>
      <w:r w:rsidRPr="002A609B">
        <w:t>Gestión</w:t>
      </w:r>
      <w:r>
        <w:t xml:space="preserve"> de </w:t>
      </w:r>
      <w:hyperlink w:anchor="CuentaContable" w:history="1">
        <w:r w:rsidRPr="008E7EC3">
          <w:rPr>
            <w:rStyle w:val="Hipervnculo"/>
          </w:rPr>
          <w:t>Cuentas Contables</w:t>
        </w:r>
        <w:bookmarkEnd w:id="10"/>
      </w:hyperlink>
    </w:p>
    <w:p w14:paraId="7DC3BB07" w14:textId="423BA3A0" w:rsidR="00642168" w:rsidRDefault="00642168" w:rsidP="00E04179">
      <w:pPr>
        <w:pStyle w:val="Prrafodelista"/>
        <w:numPr>
          <w:ilvl w:val="0"/>
          <w:numId w:val="16"/>
        </w:numPr>
      </w:pPr>
      <w:r>
        <w:t>Gestionar cuentas contables (alta, baja y modificación).</w:t>
      </w:r>
    </w:p>
    <w:p w14:paraId="58EAF35A" w14:textId="0500F89C" w:rsidR="00642168" w:rsidRDefault="00642168" w:rsidP="00E04179">
      <w:pPr>
        <w:pStyle w:val="Prrafodelista"/>
        <w:numPr>
          <w:ilvl w:val="0"/>
          <w:numId w:val="16"/>
        </w:numPr>
      </w:pPr>
      <w:r>
        <w:t>Generar reporte de las cuentas contables.</w:t>
      </w:r>
    </w:p>
    <w:p w14:paraId="4886AE9E" w14:textId="1A0B9A36" w:rsidR="00642168" w:rsidRDefault="00642168" w:rsidP="00E04179">
      <w:pPr>
        <w:pStyle w:val="Prrafodelista"/>
        <w:numPr>
          <w:ilvl w:val="0"/>
          <w:numId w:val="16"/>
        </w:numPr>
      </w:pPr>
      <w:r>
        <w:t>Clasificar las cuentas contables en sus diferentes tipos (</w:t>
      </w:r>
      <w:hyperlink w:anchor="Activo" w:history="1">
        <w:r w:rsidRPr="008E7EC3">
          <w:rPr>
            <w:rStyle w:val="Hipervnculo"/>
          </w:rPr>
          <w:t>activo</w:t>
        </w:r>
      </w:hyperlink>
      <w:r>
        <w:t xml:space="preserve">, </w:t>
      </w:r>
      <w:hyperlink w:anchor="Pasivo" w:history="1">
        <w:r w:rsidRPr="008E7EC3">
          <w:rPr>
            <w:rStyle w:val="Hipervnculo"/>
          </w:rPr>
          <w:t>pasivo</w:t>
        </w:r>
      </w:hyperlink>
      <w:r>
        <w:t xml:space="preserve">, </w:t>
      </w:r>
      <w:hyperlink w:anchor="PatrimonioNeto" w:history="1">
        <w:r w:rsidRPr="008E7EC3">
          <w:rPr>
            <w:rStyle w:val="Hipervnculo"/>
          </w:rPr>
          <w:t>patrimonio neto</w:t>
        </w:r>
      </w:hyperlink>
      <w:r>
        <w:t xml:space="preserve">, </w:t>
      </w:r>
      <w:hyperlink w:anchor="ResultadoPositivo" w:history="1">
        <w:r w:rsidRPr="00185D1F">
          <w:rPr>
            <w:rStyle w:val="Hipervnculo"/>
          </w:rPr>
          <w:t>resultado positivo</w:t>
        </w:r>
      </w:hyperlink>
      <w:r>
        <w:t xml:space="preserve">, </w:t>
      </w:r>
      <w:hyperlink w:anchor="ResultadoNegativo" w:history="1">
        <w:r w:rsidRPr="00185D1F">
          <w:rPr>
            <w:rStyle w:val="Hipervnculo"/>
          </w:rPr>
          <w:t>resultado negativo</w:t>
        </w:r>
      </w:hyperlink>
      <w:r>
        <w:t>).</w:t>
      </w:r>
    </w:p>
    <w:p w14:paraId="71E5C4F4" w14:textId="354FA8BF" w:rsidR="00642168" w:rsidRDefault="00642168" w:rsidP="00E04179">
      <w:pPr>
        <w:pStyle w:val="Prrafodelista"/>
        <w:numPr>
          <w:ilvl w:val="0"/>
          <w:numId w:val="16"/>
        </w:numPr>
      </w:pPr>
      <w:r>
        <w:t>Generar reporte de los saldos de cada cuenta.</w:t>
      </w:r>
    </w:p>
    <w:p w14:paraId="3D830DC3" w14:textId="4C0985F2" w:rsidR="00642168" w:rsidRPr="00642168" w:rsidRDefault="00642168" w:rsidP="00E04179">
      <w:pPr>
        <w:pStyle w:val="Prrafodelista"/>
        <w:numPr>
          <w:ilvl w:val="0"/>
          <w:numId w:val="16"/>
        </w:numPr>
      </w:pPr>
      <w:r>
        <w:t>Generar reporte de los detalles de las distintas transacciones en las cuentas contables.</w:t>
      </w:r>
    </w:p>
    <w:p w14:paraId="0DDDC6B2" w14:textId="69AF16F8" w:rsidR="00806DC7" w:rsidRDefault="00806DC7" w:rsidP="002A609B">
      <w:pPr>
        <w:pStyle w:val="Ttulo2"/>
      </w:pPr>
      <w:bookmarkStart w:id="11" w:name="_Toc54390182"/>
      <w:r>
        <w:t xml:space="preserve">Gestión de </w:t>
      </w:r>
      <w:hyperlink w:anchor="AsientosContables" w:history="1">
        <w:r w:rsidRPr="00185D1F">
          <w:rPr>
            <w:rStyle w:val="Hipervnculo"/>
          </w:rPr>
          <w:t>Asientos Contables</w:t>
        </w:r>
        <w:bookmarkEnd w:id="11"/>
      </w:hyperlink>
    </w:p>
    <w:p w14:paraId="06A0A344" w14:textId="7FC26BCB" w:rsidR="0020073B" w:rsidRDefault="0020073B" w:rsidP="00E04179">
      <w:pPr>
        <w:pStyle w:val="Prrafodelista"/>
        <w:numPr>
          <w:ilvl w:val="0"/>
          <w:numId w:val="20"/>
        </w:numPr>
      </w:pPr>
      <w:r>
        <w:t>Gestionar asientos contables (alta y modificación).</w:t>
      </w:r>
    </w:p>
    <w:p w14:paraId="5BA4152F" w14:textId="60AE41F5" w:rsidR="0020073B" w:rsidRDefault="0020073B" w:rsidP="00E04179">
      <w:pPr>
        <w:pStyle w:val="Prrafodelista"/>
        <w:numPr>
          <w:ilvl w:val="0"/>
          <w:numId w:val="20"/>
        </w:numPr>
      </w:pPr>
      <w:r>
        <w:t>Generar reporte de los asientos contables.</w:t>
      </w:r>
    </w:p>
    <w:p w14:paraId="40CD8FBB" w14:textId="2F685747" w:rsidR="0020073B" w:rsidRDefault="0020073B" w:rsidP="00E04179">
      <w:pPr>
        <w:pStyle w:val="Prrafodelista"/>
        <w:numPr>
          <w:ilvl w:val="0"/>
          <w:numId w:val="20"/>
        </w:numPr>
      </w:pPr>
      <w:r>
        <w:t xml:space="preserve">Gestionar </w:t>
      </w:r>
      <w:hyperlink w:anchor="AjustesContables" w:history="1">
        <w:r w:rsidRPr="00185D1F">
          <w:rPr>
            <w:rStyle w:val="Hipervnculo"/>
          </w:rPr>
          <w:t>ajustes contables</w:t>
        </w:r>
      </w:hyperlink>
      <w:r>
        <w:t xml:space="preserve"> (alta y modificación).</w:t>
      </w:r>
    </w:p>
    <w:p w14:paraId="0A870567" w14:textId="599B3F94" w:rsidR="0020073B" w:rsidRPr="0020073B" w:rsidRDefault="0020073B" w:rsidP="00E04179">
      <w:pPr>
        <w:pStyle w:val="Prrafodelista"/>
        <w:numPr>
          <w:ilvl w:val="0"/>
          <w:numId w:val="20"/>
        </w:numPr>
      </w:pPr>
      <w:r>
        <w:t xml:space="preserve">Generar reporte de los </w:t>
      </w:r>
      <w:hyperlink w:anchor="AjustesContables" w:history="1">
        <w:r w:rsidRPr="00185D1F">
          <w:rPr>
            <w:rStyle w:val="Hipervnculo"/>
          </w:rPr>
          <w:t>ajustes contables</w:t>
        </w:r>
      </w:hyperlink>
      <w:r>
        <w:t>.</w:t>
      </w:r>
    </w:p>
    <w:p w14:paraId="101C64C5" w14:textId="53EE2DE3" w:rsidR="00806DC7" w:rsidRDefault="00806DC7" w:rsidP="002A609B">
      <w:pPr>
        <w:pStyle w:val="Ttulo2"/>
      </w:pPr>
      <w:bookmarkStart w:id="12" w:name="_Toc54390183"/>
      <w:r>
        <w:t xml:space="preserve">Gestión de </w:t>
      </w:r>
      <w:hyperlink w:anchor="InformesContables" w:history="1">
        <w:r w:rsidRPr="00185D1F">
          <w:rPr>
            <w:rStyle w:val="Hipervnculo"/>
          </w:rPr>
          <w:t>Informes Contables</w:t>
        </w:r>
        <w:bookmarkEnd w:id="12"/>
      </w:hyperlink>
    </w:p>
    <w:p w14:paraId="41114B5E" w14:textId="79B105C7" w:rsidR="0020073B" w:rsidRDefault="0020073B" w:rsidP="00E04179">
      <w:pPr>
        <w:pStyle w:val="Prrafodelista"/>
        <w:numPr>
          <w:ilvl w:val="0"/>
          <w:numId w:val="21"/>
        </w:numPr>
      </w:pPr>
      <w:r>
        <w:t>Generar reporte con los informes contables.</w:t>
      </w:r>
    </w:p>
    <w:p w14:paraId="2C52A5B2" w14:textId="368516F0" w:rsidR="00806DC7" w:rsidRDefault="00806DC7" w:rsidP="002A609B">
      <w:pPr>
        <w:pStyle w:val="Ttulo2"/>
      </w:pPr>
      <w:bookmarkStart w:id="13" w:name="_Toc54390184"/>
      <w:r>
        <w:t>Gestión de Bancos</w:t>
      </w:r>
      <w:bookmarkEnd w:id="13"/>
    </w:p>
    <w:p w14:paraId="34BFCEE3" w14:textId="448F5D39" w:rsidR="00642168" w:rsidRDefault="00642168" w:rsidP="00E04179">
      <w:pPr>
        <w:pStyle w:val="Prrafodelista"/>
        <w:numPr>
          <w:ilvl w:val="0"/>
          <w:numId w:val="17"/>
        </w:numPr>
      </w:pPr>
      <w:r>
        <w:t>Gestionar bancos asociados con la empresa (alta, baja y modificación).</w:t>
      </w:r>
    </w:p>
    <w:p w14:paraId="3D70B667" w14:textId="4AF823CE" w:rsidR="00642168" w:rsidRDefault="00642168" w:rsidP="00E04179">
      <w:pPr>
        <w:pStyle w:val="Prrafodelista"/>
        <w:numPr>
          <w:ilvl w:val="0"/>
          <w:numId w:val="17"/>
        </w:numPr>
      </w:pPr>
      <w:r>
        <w:t>Generar reporte de los bancos asociados con la empresa.</w:t>
      </w:r>
    </w:p>
    <w:p w14:paraId="28126263" w14:textId="102044C1" w:rsidR="00642168" w:rsidRDefault="00642168" w:rsidP="00E04179">
      <w:pPr>
        <w:pStyle w:val="Prrafodelista"/>
        <w:numPr>
          <w:ilvl w:val="0"/>
          <w:numId w:val="17"/>
        </w:numPr>
      </w:pPr>
      <w:r>
        <w:t xml:space="preserve">Gestionar </w:t>
      </w:r>
      <w:hyperlink w:anchor="ConciliaciónBancaria" w:history="1">
        <w:r w:rsidRPr="00185D1F">
          <w:rPr>
            <w:rStyle w:val="Hipervnculo"/>
          </w:rPr>
          <w:t>conciliaciones bancarias</w:t>
        </w:r>
      </w:hyperlink>
      <w:r w:rsidR="0020073B">
        <w:t xml:space="preserve"> </w:t>
      </w:r>
      <w:r>
        <w:t>(alta</w:t>
      </w:r>
      <w:r w:rsidR="0020073B">
        <w:t xml:space="preserve"> y</w:t>
      </w:r>
      <w:r>
        <w:t xml:space="preserve"> </w:t>
      </w:r>
      <w:r w:rsidR="0020073B">
        <w:t>modificación</w:t>
      </w:r>
      <w:r>
        <w:t>).</w:t>
      </w:r>
    </w:p>
    <w:p w14:paraId="2ACDD060" w14:textId="35B153FB" w:rsidR="00642168" w:rsidRPr="00642168" w:rsidRDefault="00642168" w:rsidP="00E04179">
      <w:pPr>
        <w:pStyle w:val="Prrafodelista"/>
        <w:numPr>
          <w:ilvl w:val="0"/>
          <w:numId w:val="17"/>
        </w:numPr>
      </w:pPr>
      <w:r>
        <w:t>Generar reporte de los detalles de las distintas transacciones en los distintos bancos.</w:t>
      </w:r>
    </w:p>
    <w:p w14:paraId="62B88546" w14:textId="77777777" w:rsidR="0020073B" w:rsidRDefault="0020073B" w:rsidP="002A609B">
      <w:pPr>
        <w:pStyle w:val="Ttulo2"/>
      </w:pPr>
      <w:bookmarkStart w:id="14" w:name="_Toc54390185"/>
      <w:r>
        <w:lastRenderedPageBreak/>
        <w:t>Gestión de Ingresos</w:t>
      </w:r>
      <w:bookmarkEnd w:id="14"/>
      <w:r>
        <w:t xml:space="preserve"> </w:t>
      </w:r>
    </w:p>
    <w:p w14:paraId="5BDDCCD5" w14:textId="77777777" w:rsidR="0020073B" w:rsidRDefault="0020073B" w:rsidP="00E04179">
      <w:pPr>
        <w:pStyle w:val="Prrafodelista"/>
        <w:numPr>
          <w:ilvl w:val="0"/>
          <w:numId w:val="18"/>
        </w:numPr>
      </w:pPr>
      <w:r>
        <w:t>Gestionar un ingreso (alta y modificación).</w:t>
      </w:r>
    </w:p>
    <w:p w14:paraId="6707F1A0" w14:textId="77777777" w:rsidR="0020073B" w:rsidRDefault="0020073B" w:rsidP="00E04179">
      <w:pPr>
        <w:pStyle w:val="Prrafodelista"/>
        <w:numPr>
          <w:ilvl w:val="0"/>
          <w:numId w:val="18"/>
        </w:numPr>
      </w:pPr>
      <w:r>
        <w:t>Generar un recibo de dinero.</w:t>
      </w:r>
    </w:p>
    <w:p w14:paraId="36CD76B2" w14:textId="77777777" w:rsidR="0020073B" w:rsidRDefault="0020073B" w:rsidP="00E04179">
      <w:pPr>
        <w:pStyle w:val="Prrafodelista"/>
        <w:numPr>
          <w:ilvl w:val="0"/>
          <w:numId w:val="18"/>
        </w:numPr>
      </w:pPr>
      <w:r>
        <w:t>Generar reporte de los ingresos totales generados en determinado tiempo (diario, semanal, mensual, anual).</w:t>
      </w:r>
    </w:p>
    <w:p w14:paraId="74A7C188" w14:textId="79AE0F2B" w:rsidR="0020073B" w:rsidRDefault="0020073B" w:rsidP="00E04179">
      <w:pPr>
        <w:pStyle w:val="Prrafodelista"/>
        <w:numPr>
          <w:ilvl w:val="0"/>
          <w:numId w:val="18"/>
        </w:numPr>
      </w:pPr>
      <w:r>
        <w:t>Generar reporte estadístico de los ingresos totales generados en determinado tiempo (diario, semanal, mensual, anual).</w:t>
      </w:r>
    </w:p>
    <w:p w14:paraId="589799C4" w14:textId="0726C031" w:rsidR="00806DC7" w:rsidRPr="00806DC7" w:rsidRDefault="00806DC7" w:rsidP="002A609B">
      <w:pPr>
        <w:pStyle w:val="Ttulo2"/>
      </w:pPr>
      <w:bookmarkStart w:id="15" w:name="_Toc54390186"/>
      <w:r>
        <w:t>Gestión de Gastos</w:t>
      </w:r>
      <w:bookmarkEnd w:id="15"/>
      <w:r>
        <w:t xml:space="preserve"> </w:t>
      </w:r>
    </w:p>
    <w:p w14:paraId="13FD0734" w14:textId="357EEE99" w:rsidR="0020073B" w:rsidRDefault="0020073B" w:rsidP="00E04179">
      <w:pPr>
        <w:pStyle w:val="Prrafodelista"/>
        <w:numPr>
          <w:ilvl w:val="0"/>
          <w:numId w:val="19"/>
        </w:numPr>
      </w:pPr>
      <w:r>
        <w:t>Gestionar un gasto (alta y modificación).</w:t>
      </w:r>
    </w:p>
    <w:p w14:paraId="6D0A144E" w14:textId="1D946543" w:rsidR="0020073B" w:rsidRDefault="0020073B" w:rsidP="00E04179">
      <w:pPr>
        <w:pStyle w:val="Prrafodelista"/>
        <w:numPr>
          <w:ilvl w:val="0"/>
          <w:numId w:val="19"/>
        </w:numPr>
      </w:pPr>
      <w:r>
        <w:t>Generar reporte de los gastos totales producidos en determinado tiempo (diario, semanal, mensual, anual).</w:t>
      </w:r>
    </w:p>
    <w:p w14:paraId="3A48EFFC" w14:textId="7651B0EE" w:rsidR="00740574" w:rsidRPr="00740574" w:rsidRDefault="0020073B" w:rsidP="00E04179">
      <w:pPr>
        <w:pStyle w:val="Prrafodelista"/>
        <w:numPr>
          <w:ilvl w:val="0"/>
          <w:numId w:val="19"/>
        </w:numPr>
      </w:pPr>
      <w:r>
        <w:t>Generar reporte estadístico de los gastos totales producidos en determinado tiempo (diario, semanal, mensual, anual).</w:t>
      </w:r>
    </w:p>
    <w:p w14:paraId="1A6B3D47" w14:textId="77777777" w:rsidR="006B50A3" w:rsidRDefault="006B50A3">
      <w:pPr>
        <w:rPr>
          <w:rFonts w:asciiTheme="majorHAnsi" w:eastAsiaTheme="majorEastAsia" w:hAnsiTheme="majorHAnsi" w:cstheme="majorBidi"/>
          <w:b/>
          <w:bCs/>
        </w:rPr>
      </w:pPr>
      <w:r>
        <w:br w:type="page"/>
      </w:r>
    </w:p>
    <w:p w14:paraId="6B8A698D" w14:textId="3B5080D5" w:rsidR="00132B8C" w:rsidRDefault="00132B8C" w:rsidP="002A609B">
      <w:pPr>
        <w:pStyle w:val="Ttulo1"/>
      </w:pPr>
      <w:bookmarkStart w:id="16" w:name="_Toc54390187"/>
      <w:r>
        <w:lastRenderedPageBreak/>
        <w:t>Propuesta</w:t>
      </w:r>
      <w:bookmarkEnd w:id="16"/>
    </w:p>
    <w:p w14:paraId="776BC6BC" w14:textId="620A4FAC" w:rsidR="00B36525" w:rsidRDefault="00B36525" w:rsidP="00B36525">
      <w:r>
        <w:t xml:space="preserve">Brindamos un </w:t>
      </w:r>
      <w:hyperlink w:anchor="SistemadeInformación" w:history="1">
        <w:r w:rsidRPr="009838E8">
          <w:rPr>
            <w:rStyle w:val="Hipervnculo"/>
          </w:rPr>
          <w:t>Sistema de Información</w:t>
        </w:r>
      </w:hyperlink>
      <w:r>
        <w:t xml:space="preserve"> orientado al área de Finanzas del SuperMami, que tiene la capacidad de cubrir las necesidades insatisfechas de este sector. Comenzando por permitir la Gestión de las </w:t>
      </w:r>
      <w:hyperlink w:anchor="CuentaContable" w:history="1">
        <w:r w:rsidRPr="009838E8">
          <w:rPr>
            <w:rStyle w:val="Hipervnculo"/>
          </w:rPr>
          <w:t>Cuentas Contables</w:t>
        </w:r>
      </w:hyperlink>
      <w:r>
        <w:t>, ofreciendo la posibilidad de crear, actualizar y/o eliminarlas, a medida que se lo requiera</w:t>
      </w:r>
      <w:r w:rsidR="001178EC">
        <w:t xml:space="preserve"> y, en el caso de suprimirlas, solo</w:t>
      </w:r>
      <w:r w:rsidR="00BB3F7A">
        <w:t xml:space="preserve"> se lo permite</w:t>
      </w:r>
      <w:r w:rsidR="001178EC">
        <w:t xml:space="preserve"> si cumple con las normas de seguridad de nuestro sistema</w:t>
      </w:r>
      <w:r w:rsidR="00BB3F7A">
        <w:t>, resguardando la estabilidad del mismo. También es posible</w:t>
      </w:r>
      <w:r>
        <w:t xml:space="preserve"> generar archivos PDF y/o Excel con el listado de las mismas y clasificándolas por tipos (</w:t>
      </w:r>
      <w:hyperlink w:anchor="CuentasPatrimoniales" w:history="1">
        <w:r w:rsidRPr="00AC1112">
          <w:rPr>
            <w:rStyle w:val="Hipervnculo"/>
          </w:rPr>
          <w:t>cuentas patrimoniales</w:t>
        </w:r>
      </w:hyperlink>
      <w:r>
        <w:t xml:space="preserve"> y </w:t>
      </w:r>
      <w:hyperlink w:anchor="CuentasdeEstadodeResultados" w:history="1">
        <w:r w:rsidRPr="00AC1112">
          <w:rPr>
            <w:rStyle w:val="Hipervnculo"/>
          </w:rPr>
          <w:t>cuentas de estado de resultados</w:t>
        </w:r>
      </w:hyperlink>
      <w:r>
        <w:t>)</w:t>
      </w:r>
      <w:r w:rsidR="001178EC">
        <w:t>,</w:t>
      </w:r>
      <w:r>
        <w:t xml:space="preserve"> pudiendo crear informes de cada una de ellas incluyendo sus saldos y también</w:t>
      </w:r>
      <w:r w:rsidR="001178EC">
        <w:t xml:space="preserve"> </w:t>
      </w:r>
      <w:r>
        <w:t>las distintas transacciones que tuvieron.</w:t>
      </w:r>
    </w:p>
    <w:p w14:paraId="7CB40A76" w14:textId="78EF62D5" w:rsidR="00B36525" w:rsidRDefault="00B36525" w:rsidP="00B36525">
      <w:r>
        <w:t>Otras de las capacidades que tiene el sistema es la registración de los gastos e ingresos de la empresa,  cuya información permitirá generar informes estadísticos y gráficos de manera diaria,</w:t>
      </w:r>
      <w:r w:rsidR="0024545F">
        <w:t xml:space="preserve"> </w:t>
      </w:r>
      <w:r>
        <w:t>semanal,</w:t>
      </w:r>
      <w:r w:rsidR="0024545F">
        <w:t xml:space="preserve"> </w:t>
      </w:r>
      <w:r>
        <w:t xml:space="preserve">mensual </w:t>
      </w:r>
      <w:r w:rsidR="0024545F">
        <w:t>y/</w:t>
      </w:r>
      <w:r>
        <w:t xml:space="preserve">o anual, lo cual mejorará ampliamente la toma de decisiones por su fácil comprensión y rápida elaboración </w:t>
      </w:r>
      <w:r w:rsidR="0024545F">
        <w:t>Así</w:t>
      </w:r>
      <w:r>
        <w:t xml:space="preserve"> como puede monitorear los ingresos y gastos, el sistema ofrece la posibilidad de realizar </w:t>
      </w:r>
      <w:hyperlink w:anchor="AsientosContables" w:history="1">
        <w:r w:rsidRPr="00AC1112">
          <w:rPr>
            <w:rStyle w:val="Hipervnculo"/>
          </w:rPr>
          <w:t>asientos contables</w:t>
        </w:r>
      </w:hyperlink>
      <w:r>
        <w:t xml:space="preserve"> y </w:t>
      </w:r>
      <w:hyperlink w:anchor="AjustesContables" w:history="1">
        <w:r w:rsidRPr="00AC1112">
          <w:rPr>
            <w:rStyle w:val="Hipervnculo"/>
          </w:rPr>
          <w:t>ajustes contables</w:t>
        </w:r>
      </w:hyperlink>
      <w:r>
        <w:t>, modificándolos, si es necesario, y emitiendo reportes con los informes de los mismos cuando sea requerido.</w:t>
      </w:r>
    </w:p>
    <w:p w14:paraId="22024DED" w14:textId="284BE876" w:rsidR="00B36525" w:rsidRDefault="00B36525" w:rsidP="00B36525">
      <w:r>
        <w:t xml:space="preserve">Nuestro sistema posee una característica de mucha utilidad, siendo esta la generación automática de </w:t>
      </w:r>
      <w:hyperlink w:anchor="AsientosContables" w:history="1">
        <w:r w:rsidRPr="00AC1112">
          <w:rPr>
            <w:rStyle w:val="Hipervnculo"/>
          </w:rPr>
          <w:t>asientos contables</w:t>
        </w:r>
      </w:hyperlink>
      <w:r>
        <w:t xml:space="preserve"> a medida que se ingresan los gastos y los ingresos a través de una ventana intuitiva y, en el caso particular de los ingresos por ventas, generará de manera automática un recibo de dinero con la posibilidad de firmarlo digitalmente y pudiendo imprimirse si es solicitado. De igual manera, los reportes de los </w:t>
      </w:r>
      <w:hyperlink w:anchor="InformesContables" w:history="1">
        <w:r w:rsidRPr="00AC1112">
          <w:rPr>
            <w:rStyle w:val="Hipervnculo"/>
          </w:rPr>
          <w:t>informes contables</w:t>
        </w:r>
      </w:hyperlink>
      <w:r>
        <w:t xml:space="preserve"> (</w:t>
      </w:r>
      <w:hyperlink w:anchor="BalanceGeneral" w:history="1">
        <w:r w:rsidRPr="00AC1112">
          <w:rPr>
            <w:rStyle w:val="Hipervnculo"/>
          </w:rPr>
          <w:t>Balance General</w:t>
        </w:r>
      </w:hyperlink>
      <w:r>
        <w:t xml:space="preserve">, </w:t>
      </w:r>
      <w:hyperlink w:anchor="EstadodeResultados" w:history="1">
        <w:r w:rsidRPr="00AC1112">
          <w:rPr>
            <w:rStyle w:val="Hipervnculo"/>
          </w:rPr>
          <w:t>Estado de Resultados</w:t>
        </w:r>
      </w:hyperlink>
      <w:r>
        <w:t xml:space="preserve"> y </w:t>
      </w:r>
      <w:hyperlink w:anchor="EstadodeEvolucióndelPatrimonioNeto" w:history="1">
        <w:r w:rsidRPr="00AC1112">
          <w:rPr>
            <w:rStyle w:val="Hipervnculo"/>
          </w:rPr>
          <w:t>Estado de Evolución de Patrimonio Neto</w:t>
        </w:r>
      </w:hyperlink>
      <w:r>
        <w:t xml:space="preserve">) se harán de manera automática cuando sea requerida su generación, teniendo en cuenta los </w:t>
      </w:r>
      <w:hyperlink w:anchor="AsientosContables" w:history="1">
        <w:r w:rsidRPr="00AC1112">
          <w:rPr>
            <w:rStyle w:val="Hipervnculo"/>
          </w:rPr>
          <w:t>asientos</w:t>
        </w:r>
      </w:hyperlink>
      <w:r>
        <w:t xml:space="preserve"> y </w:t>
      </w:r>
      <w:hyperlink w:anchor="AjustesContables" w:history="1">
        <w:r w:rsidRPr="00AC1112">
          <w:rPr>
            <w:rStyle w:val="Hipervnculo"/>
          </w:rPr>
          <w:t>ajustes contables</w:t>
        </w:r>
      </w:hyperlink>
      <w:r>
        <w:t xml:space="preserve"> que tuvo la empresa. </w:t>
      </w:r>
    </w:p>
    <w:p w14:paraId="4D7436B8" w14:textId="253665FC" w:rsidR="00B36525" w:rsidRDefault="00B36525" w:rsidP="00B36525">
      <w:r>
        <w:lastRenderedPageBreak/>
        <w:t xml:space="preserve">La característica más destacable de nuestro sistema es su fácil e intuitivo manejo, como así también, la prestación de funcionalidades óptimas para el sector de finanzas y la automatización de varios cálculos y procedimientos, que antes se debían hacer a mano y ahora es mecánico. Un ejemplo de esto es la ya nombrada generación automática del </w:t>
      </w:r>
      <w:hyperlink w:anchor="BalanceGeneral" w:history="1">
        <w:r w:rsidRPr="0002298A">
          <w:rPr>
            <w:rStyle w:val="Hipervnculo"/>
          </w:rPr>
          <w:t>Balance General</w:t>
        </w:r>
      </w:hyperlink>
      <w:r>
        <w:t xml:space="preserve"> a través de los registros diarios de los </w:t>
      </w:r>
      <w:hyperlink w:anchor="AsientosContables" w:history="1">
        <w:r w:rsidRPr="0002298A">
          <w:rPr>
            <w:rStyle w:val="Hipervnculo"/>
          </w:rPr>
          <w:t>asientos contables</w:t>
        </w:r>
      </w:hyperlink>
      <w:r>
        <w:t xml:space="preserve"> y también, la automatización de los cálculos impositivos en, por ejemplo, la </w:t>
      </w:r>
      <w:hyperlink w:anchor="LiquidaciondeSueldos" w:history="1">
        <w:r w:rsidRPr="0002298A">
          <w:rPr>
            <w:rStyle w:val="Hipervnculo"/>
          </w:rPr>
          <w:t>liquidación de sueldos</w:t>
        </w:r>
      </w:hyperlink>
      <w:r>
        <w:t>.</w:t>
      </w:r>
    </w:p>
    <w:p w14:paraId="56C3F520" w14:textId="7EA28F0D" w:rsidR="00192A93" w:rsidRDefault="00B36525" w:rsidP="00B36525">
      <w:r>
        <w:t xml:space="preserve">Por último, nuestro Sistema </w:t>
      </w:r>
      <w:r w:rsidR="0024545F">
        <w:t>ofrece poder</w:t>
      </w:r>
      <w:r>
        <w:t xml:space="preserve"> agregar, eliminar y modificar los bancos asociados con el SuperMami y generar un reporte de cada banco</w:t>
      </w:r>
      <w:r w:rsidR="0024545F">
        <w:t xml:space="preserve"> </w:t>
      </w:r>
      <w:r>
        <w:t xml:space="preserve">(con sus respectivos datos), también se cuenta con la posibilidad de gestionar las </w:t>
      </w:r>
      <w:hyperlink w:anchor="ConciliaciónBancaria" w:history="1">
        <w:r w:rsidRPr="0002298A">
          <w:rPr>
            <w:rStyle w:val="Hipervnculo"/>
          </w:rPr>
          <w:t xml:space="preserve">conciliaciones </w:t>
        </w:r>
        <w:r w:rsidR="0024545F" w:rsidRPr="0002298A">
          <w:rPr>
            <w:rStyle w:val="Hipervnculo"/>
          </w:rPr>
          <w:t>bancarias</w:t>
        </w:r>
      </w:hyperlink>
      <w:r w:rsidR="0024545F">
        <w:t>, es</w:t>
      </w:r>
      <w:r>
        <w:t xml:space="preserve"> decir, agregar y/o actualizarlas cuando sea necesario y si lo requiere, podrá generar un reporte de las distintas transacciones con cada banco, estando esta última ampliamente detallada.</w:t>
      </w:r>
    </w:p>
    <w:p w14:paraId="59C8656E" w14:textId="77777777" w:rsidR="006B50A3" w:rsidRDefault="006B50A3">
      <w:pPr>
        <w:rPr>
          <w:rFonts w:asciiTheme="majorHAnsi" w:eastAsiaTheme="majorEastAsia" w:hAnsiTheme="majorHAnsi" w:cstheme="majorBidi"/>
          <w:b/>
          <w:bCs/>
        </w:rPr>
      </w:pPr>
      <w:r>
        <w:br w:type="page"/>
      </w:r>
    </w:p>
    <w:p w14:paraId="4195CF30" w14:textId="46E5C50F" w:rsidR="002178AF" w:rsidRDefault="002178AF" w:rsidP="009C6338">
      <w:pPr>
        <w:pStyle w:val="Ttulo1"/>
      </w:pPr>
      <w:bookmarkStart w:id="17" w:name="_Requerimientos_Funcionales_y"/>
      <w:bookmarkStart w:id="18" w:name="_Toc54390188"/>
      <w:bookmarkEnd w:id="17"/>
      <w:r>
        <w:lastRenderedPageBreak/>
        <w:t xml:space="preserve">Requerimientos </w:t>
      </w:r>
      <w:r w:rsidRPr="009C6338">
        <w:t>Funcionales</w:t>
      </w:r>
      <w:r>
        <w:t xml:space="preserve"> y No Funcionales</w:t>
      </w:r>
      <w:bookmarkEnd w:id="18"/>
    </w:p>
    <w:p w14:paraId="77C5B6CC" w14:textId="631F793F" w:rsidR="00C443C1" w:rsidRPr="00C443C1" w:rsidRDefault="00C443C1" w:rsidP="00C443C1">
      <w:r>
        <w:t>A partir de las necesidades del cliente y teniendo en cuenta los alcances anteriormente listados, identificamos los siguientes requerimientos:</w:t>
      </w:r>
    </w:p>
    <w:p w14:paraId="129C2477" w14:textId="610D8268" w:rsidR="002178AF" w:rsidRDefault="002178AF" w:rsidP="002A609B">
      <w:pPr>
        <w:pStyle w:val="Ttulo2"/>
      </w:pPr>
      <w:bookmarkStart w:id="19" w:name="_Toc54390189"/>
      <w:r w:rsidRPr="00A71FB0">
        <w:t>Requerimientos Funcionales</w:t>
      </w:r>
      <w:bookmarkEnd w:id="19"/>
    </w:p>
    <w:p w14:paraId="53CDA32B" w14:textId="61F17752" w:rsidR="00A71FB0" w:rsidRDefault="00C443C1" w:rsidP="00A71FB0">
      <w:r>
        <w:t xml:space="preserve">Para comenzar, </w:t>
      </w:r>
      <w:r w:rsidR="00DA24A3">
        <w:t xml:space="preserve">se </w:t>
      </w:r>
      <w:r w:rsidR="00185D1F">
        <w:t>identificarán</w:t>
      </w:r>
      <w:r w:rsidR="00DA24A3">
        <w:t xml:space="preserve"> los Requerimientos Funcionales de nuestro </w:t>
      </w:r>
      <w:hyperlink w:anchor="SistemadeInformación" w:history="1">
        <w:r w:rsidR="00DA24A3" w:rsidRPr="006A0E82">
          <w:rPr>
            <w:rStyle w:val="Hipervnculo"/>
          </w:rPr>
          <w:t>Sistema de Información</w:t>
        </w:r>
      </w:hyperlink>
      <w:r w:rsidR="00A71FB0">
        <w:t>, los cuales definen funciones que el sistema es capaz de llevar a cabo, sin tener en cuenta restricciones físicas</w:t>
      </w:r>
      <w:r w:rsidR="00DA24A3">
        <w:t>:</w:t>
      </w:r>
    </w:p>
    <w:p w14:paraId="2401FAED" w14:textId="784DB19F" w:rsidR="002E29CC" w:rsidRDefault="002E29CC" w:rsidP="009C6338">
      <w:pPr>
        <w:pStyle w:val="Ttulo4"/>
      </w:pPr>
      <w:r>
        <w:t xml:space="preserve">Tabla </w:t>
      </w:r>
      <w:r w:rsidR="00F6155F">
        <w:t>2</w:t>
      </w:r>
    </w:p>
    <w:p w14:paraId="7B041DCD" w14:textId="32DF3FF4" w:rsidR="002E29CC" w:rsidRPr="00801309" w:rsidRDefault="002E29CC" w:rsidP="002E29CC">
      <w:pPr>
        <w:ind w:firstLine="0"/>
        <w:rPr>
          <w:i/>
          <w:iCs/>
        </w:rPr>
      </w:pPr>
      <w:r>
        <w:rPr>
          <w:i/>
          <w:iCs/>
        </w:rPr>
        <w:t>Requerimientos Funcionales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914"/>
        <w:gridCol w:w="5056"/>
      </w:tblGrid>
      <w:tr w:rsidR="002E29CC" w14:paraId="4928F1D0" w14:textId="77777777" w:rsidTr="00CB6B85">
        <w:trPr>
          <w:trHeight w:val="731"/>
        </w:trPr>
        <w:tc>
          <w:tcPr>
            <w:tcW w:w="585" w:type="pct"/>
            <w:tcBorders>
              <w:top w:val="single" w:sz="4" w:space="0" w:color="auto"/>
            </w:tcBorders>
            <w:shd w:val="clear" w:color="auto" w:fill="FFD047" w:themeFill="accent5" w:themeFillTint="99"/>
          </w:tcPr>
          <w:p w14:paraId="67F83B27" w14:textId="482CCBCE" w:rsidR="002E29CC" w:rsidRPr="00801309" w:rsidRDefault="002E29CC" w:rsidP="00CB6B85">
            <w:pPr>
              <w:ind w:firstLine="0"/>
              <w:jc w:val="center"/>
              <w:rPr>
                <w:b/>
                <w:bCs/>
              </w:rPr>
            </w:pPr>
            <w:r>
              <w:rPr>
                <w:b/>
                <w:bCs/>
              </w:rPr>
              <w:t>Número</w:t>
            </w:r>
          </w:p>
        </w:tc>
        <w:tc>
          <w:tcPr>
            <w:tcW w:w="1614" w:type="pct"/>
            <w:tcBorders>
              <w:top w:val="single" w:sz="4" w:space="0" w:color="auto"/>
            </w:tcBorders>
            <w:shd w:val="clear" w:color="auto" w:fill="FFD047" w:themeFill="accent5" w:themeFillTint="99"/>
          </w:tcPr>
          <w:p w14:paraId="390246C6" w14:textId="0DE33402" w:rsidR="002E29CC" w:rsidRPr="00801309" w:rsidRDefault="002E29CC" w:rsidP="00CB6B85">
            <w:pPr>
              <w:ind w:firstLine="0"/>
              <w:jc w:val="center"/>
              <w:rPr>
                <w:b/>
                <w:bCs/>
              </w:rPr>
            </w:pPr>
            <w:r>
              <w:rPr>
                <w:b/>
                <w:bCs/>
              </w:rPr>
              <w:t>Nombre</w:t>
            </w:r>
          </w:p>
        </w:tc>
        <w:tc>
          <w:tcPr>
            <w:tcW w:w="2801" w:type="pct"/>
            <w:tcBorders>
              <w:top w:val="single" w:sz="4" w:space="0" w:color="auto"/>
            </w:tcBorders>
            <w:shd w:val="clear" w:color="auto" w:fill="FFD047" w:themeFill="accent5" w:themeFillTint="99"/>
          </w:tcPr>
          <w:p w14:paraId="2761DA38" w14:textId="3BABC330" w:rsidR="002E29CC" w:rsidRPr="00801309" w:rsidRDefault="002E29CC" w:rsidP="00CB6B85">
            <w:pPr>
              <w:ind w:firstLine="0"/>
              <w:jc w:val="center"/>
              <w:rPr>
                <w:b/>
                <w:bCs/>
              </w:rPr>
            </w:pPr>
            <w:r>
              <w:rPr>
                <w:b/>
                <w:bCs/>
              </w:rPr>
              <w:t>Descripción</w:t>
            </w:r>
          </w:p>
        </w:tc>
      </w:tr>
      <w:tr w:rsidR="002E29CC" w14:paraId="3AE132A9" w14:textId="77777777" w:rsidTr="00CB6B85">
        <w:trPr>
          <w:trHeight w:val="731"/>
        </w:trPr>
        <w:tc>
          <w:tcPr>
            <w:tcW w:w="585" w:type="pct"/>
            <w:tcBorders>
              <w:top w:val="single" w:sz="4" w:space="0" w:color="auto"/>
              <w:bottom w:val="single" w:sz="4" w:space="0" w:color="auto"/>
            </w:tcBorders>
          </w:tcPr>
          <w:p w14:paraId="42D1A0CA" w14:textId="33CA82B7" w:rsidR="002E29CC" w:rsidRDefault="002E29CC" w:rsidP="00CB6B85">
            <w:pPr>
              <w:spacing w:line="360" w:lineRule="auto"/>
              <w:ind w:firstLine="0"/>
              <w:jc w:val="center"/>
            </w:pPr>
            <w:r>
              <w:t>RF-1</w:t>
            </w:r>
          </w:p>
        </w:tc>
        <w:tc>
          <w:tcPr>
            <w:tcW w:w="1614" w:type="pct"/>
            <w:tcBorders>
              <w:top w:val="single" w:sz="4" w:space="0" w:color="auto"/>
              <w:bottom w:val="single" w:sz="4" w:space="0" w:color="auto"/>
            </w:tcBorders>
          </w:tcPr>
          <w:p w14:paraId="7F123241" w14:textId="067BBEF9" w:rsidR="002E29CC" w:rsidRDefault="002E29CC" w:rsidP="00CB6B85">
            <w:pPr>
              <w:spacing w:line="360" w:lineRule="auto"/>
              <w:ind w:firstLine="0"/>
            </w:pPr>
            <w:r>
              <w:t xml:space="preserve">Registrar </w:t>
            </w:r>
            <w:hyperlink w:anchor="CuentaContable" w:history="1">
              <w:r w:rsidRPr="006A0E82">
                <w:rPr>
                  <w:rStyle w:val="Hipervnculo"/>
                </w:rPr>
                <w:t>cuenta contable</w:t>
              </w:r>
            </w:hyperlink>
          </w:p>
        </w:tc>
        <w:tc>
          <w:tcPr>
            <w:tcW w:w="2801" w:type="pct"/>
            <w:tcBorders>
              <w:top w:val="single" w:sz="4" w:space="0" w:color="auto"/>
              <w:bottom w:val="single" w:sz="4" w:space="0" w:color="auto"/>
            </w:tcBorders>
          </w:tcPr>
          <w:p w14:paraId="781EF5C0" w14:textId="730F7D9A" w:rsidR="002E29CC" w:rsidRDefault="002E29CC" w:rsidP="00CB6B85">
            <w:pPr>
              <w:spacing w:line="360" w:lineRule="auto"/>
              <w:ind w:firstLine="0"/>
            </w:pPr>
            <w:r>
              <w:t>El sistema permitirá dar de alta una cuenta contable teniendo como requisitos</w:t>
            </w:r>
            <w:r w:rsidR="00CB6B85">
              <w:t xml:space="preserve"> </w:t>
            </w:r>
            <w:r>
              <w:t>obligatorios el nombre y como no obligatorios números de la cuenta y</w:t>
            </w:r>
            <w:r w:rsidR="00CB6B85">
              <w:t xml:space="preserve"> </w:t>
            </w:r>
            <w:r>
              <w:t>descripción</w:t>
            </w:r>
            <w:r w:rsidR="00CB6B85">
              <w:t>.</w:t>
            </w:r>
          </w:p>
        </w:tc>
      </w:tr>
      <w:tr w:rsidR="002E29CC" w14:paraId="7BA6CC55" w14:textId="77777777" w:rsidTr="00CB6B85">
        <w:trPr>
          <w:trHeight w:val="731"/>
        </w:trPr>
        <w:tc>
          <w:tcPr>
            <w:tcW w:w="585" w:type="pct"/>
            <w:tcBorders>
              <w:top w:val="single" w:sz="4" w:space="0" w:color="auto"/>
              <w:bottom w:val="single" w:sz="4" w:space="0" w:color="auto"/>
            </w:tcBorders>
          </w:tcPr>
          <w:p w14:paraId="6C61574E" w14:textId="5C85D196" w:rsidR="002E29CC" w:rsidRDefault="002E29CC" w:rsidP="00CB6B85">
            <w:pPr>
              <w:spacing w:line="360" w:lineRule="auto"/>
              <w:ind w:firstLine="0"/>
              <w:jc w:val="center"/>
            </w:pPr>
            <w:r>
              <w:t>RF-2</w:t>
            </w:r>
          </w:p>
        </w:tc>
        <w:tc>
          <w:tcPr>
            <w:tcW w:w="1614" w:type="pct"/>
            <w:tcBorders>
              <w:top w:val="single" w:sz="4" w:space="0" w:color="auto"/>
              <w:bottom w:val="single" w:sz="4" w:space="0" w:color="auto"/>
            </w:tcBorders>
          </w:tcPr>
          <w:p w14:paraId="7BB3C0F2" w14:textId="68E61FA2" w:rsidR="002E29CC" w:rsidRPr="006F496C" w:rsidRDefault="002E29CC" w:rsidP="00CB6B85">
            <w:pPr>
              <w:ind w:firstLine="0"/>
              <w:rPr>
                <w:rFonts w:ascii="Times New Roman" w:eastAsia="Times New Roman" w:hAnsi="Times New Roman" w:cs="Times New Roman"/>
                <w:color w:val="auto"/>
                <w:lang w:val="es-AR" w:eastAsia="es-AR"/>
              </w:rPr>
            </w:pPr>
            <w:r>
              <w:rPr>
                <w:rFonts w:ascii="Times New Roman" w:eastAsia="Times New Roman" w:hAnsi="Times New Roman" w:cs="Times New Roman"/>
                <w:color w:val="auto"/>
                <w:lang w:val="es-AR" w:eastAsia="es-AR"/>
              </w:rPr>
              <w:t>Eliminar cuenta contable</w:t>
            </w:r>
          </w:p>
        </w:tc>
        <w:tc>
          <w:tcPr>
            <w:tcW w:w="2801" w:type="pct"/>
            <w:tcBorders>
              <w:top w:val="single" w:sz="4" w:space="0" w:color="auto"/>
              <w:bottom w:val="single" w:sz="4" w:space="0" w:color="auto"/>
            </w:tcBorders>
          </w:tcPr>
          <w:p w14:paraId="604FCBE3" w14:textId="54B46BC7" w:rsidR="002E29CC" w:rsidRDefault="00CB6B85" w:rsidP="00CB6B85">
            <w:pPr>
              <w:spacing w:line="360" w:lineRule="auto"/>
              <w:ind w:firstLine="0"/>
            </w:pPr>
            <w:r>
              <w:t>El sistema permitirá eliminar una cuenta contable creada anteriormente, solo si no está siendo utilizada en ningún asiento contable.</w:t>
            </w:r>
          </w:p>
        </w:tc>
      </w:tr>
      <w:tr w:rsidR="002E29CC" w14:paraId="6D4F6F39" w14:textId="77777777" w:rsidTr="00CB6B85">
        <w:trPr>
          <w:trHeight w:val="731"/>
        </w:trPr>
        <w:tc>
          <w:tcPr>
            <w:tcW w:w="585" w:type="pct"/>
            <w:tcBorders>
              <w:top w:val="single" w:sz="4" w:space="0" w:color="auto"/>
              <w:bottom w:val="single" w:sz="4" w:space="0" w:color="auto"/>
            </w:tcBorders>
          </w:tcPr>
          <w:p w14:paraId="48F9C201" w14:textId="7B699CE5" w:rsidR="002E29CC" w:rsidRDefault="002E29CC" w:rsidP="00CB6B85">
            <w:pPr>
              <w:spacing w:line="360" w:lineRule="auto"/>
              <w:ind w:firstLine="0"/>
              <w:jc w:val="center"/>
            </w:pPr>
            <w:r>
              <w:t>RF-3</w:t>
            </w:r>
          </w:p>
        </w:tc>
        <w:tc>
          <w:tcPr>
            <w:tcW w:w="1614" w:type="pct"/>
            <w:tcBorders>
              <w:top w:val="single" w:sz="4" w:space="0" w:color="auto"/>
              <w:bottom w:val="single" w:sz="4" w:space="0" w:color="auto"/>
            </w:tcBorders>
          </w:tcPr>
          <w:p w14:paraId="30947436" w14:textId="28B91B71" w:rsidR="002E29CC" w:rsidRDefault="002E29CC" w:rsidP="00CB6B85">
            <w:pPr>
              <w:spacing w:line="360" w:lineRule="auto"/>
              <w:ind w:firstLine="0"/>
            </w:pPr>
            <w:r>
              <w:t>Modificar cuenta contable</w:t>
            </w:r>
          </w:p>
        </w:tc>
        <w:tc>
          <w:tcPr>
            <w:tcW w:w="2801" w:type="pct"/>
            <w:tcBorders>
              <w:top w:val="single" w:sz="4" w:space="0" w:color="auto"/>
              <w:bottom w:val="single" w:sz="4" w:space="0" w:color="auto"/>
            </w:tcBorders>
          </w:tcPr>
          <w:p w14:paraId="741E2C36" w14:textId="03945CDF" w:rsidR="00CB6B85" w:rsidRDefault="00CB6B85" w:rsidP="00CB6B85">
            <w:pPr>
              <w:spacing w:line="360" w:lineRule="auto"/>
              <w:ind w:firstLine="0"/>
            </w:pPr>
            <w:r>
              <w:t>El sistema permitirá modificar una cuenta contable mientras se haya modificado información en esta y los campos obligatorios se encuentran</w:t>
            </w:r>
          </w:p>
          <w:p w14:paraId="4A3AF8E9" w14:textId="4492FBEB" w:rsidR="002E29CC" w:rsidRDefault="00CB6B85" w:rsidP="00CB6B85">
            <w:pPr>
              <w:spacing w:line="360" w:lineRule="auto"/>
              <w:ind w:firstLine="0"/>
            </w:pPr>
            <w:r>
              <w:t>completos.</w:t>
            </w:r>
          </w:p>
        </w:tc>
      </w:tr>
      <w:tr w:rsidR="002E29CC" w14:paraId="0282AC37" w14:textId="77777777" w:rsidTr="00CB6B85">
        <w:trPr>
          <w:trHeight w:val="731"/>
        </w:trPr>
        <w:tc>
          <w:tcPr>
            <w:tcW w:w="585" w:type="pct"/>
            <w:tcBorders>
              <w:top w:val="single" w:sz="4" w:space="0" w:color="auto"/>
              <w:bottom w:val="single" w:sz="4" w:space="0" w:color="auto"/>
            </w:tcBorders>
          </w:tcPr>
          <w:p w14:paraId="1B6ADA2A" w14:textId="6B3F9C39" w:rsidR="002E29CC" w:rsidRDefault="002E29CC" w:rsidP="00CB6B85">
            <w:pPr>
              <w:spacing w:line="360" w:lineRule="auto"/>
              <w:ind w:firstLine="0"/>
              <w:jc w:val="center"/>
            </w:pPr>
            <w:r>
              <w:t>RF-4</w:t>
            </w:r>
          </w:p>
        </w:tc>
        <w:tc>
          <w:tcPr>
            <w:tcW w:w="1614" w:type="pct"/>
            <w:tcBorders>
              <w:top w:val="single" w:sz="4" w:space="0" w:color="auto"/>
              <w:bottom w:val="single" w:sz="4" w:space="0" w:color="auto"/>
            </w:tcBorders>
          </w:tcPr>
          <w:p w14:paraId="6D404BDB" w14:textId="375415DA" w:rsidR="002E29CC" w:rsidRDefault="002E29CC" w:rsidP="00CB6B85">
            <w:pPr>
              <w:spacing w:line="360" w:lineRule="auto"/>
              <w:ind w:firstLine="0"/>
            </w:pPr>
            <w:r>
              <w:t>Modificar estado de la cuenta contable</w:t>
            </w:r>
          </w:p>
        </w:tc>
        <w:tc>
          <w:tcPr>
            <w:tcW w:w="2801" w:type="pct"/>
            <w:tcBorders>
              <w:top w:val="single" w:sz="4" w:space="0" w:color="auto"/>
              <w:bottom w:val="single" w:sz="4" w:space="0" w:color="auto"/>
            </w:tcBorders>
          </w:tcPr>
          <w:p w14:paraId="56AAFF27" w14:textId="1D88D1BB" w:rsidR="002E29CC" w:rsidRDefault="00CB6B85" w:rsidP="00CB6B85">
            <w:pPr>
              <w:spacing w:line="360" w:lineRule="auto"/>
              <w:ind w:firstLine="0"/>
            </w:pPr>
            <w:r w:rsidRPr="00CB6B85">
              <w:t>El sistema permitirá desactivar una cuenta contable de ser necesario.</w:t>
            </w:r>
          </w:p>
        </w:tc>
      </w:tr>
      <w:tr w:rsidR="002E29CC" w14:paraId="029A0AD2" w14:textId="77777777" w:rsidTr="00CB6B85">
        <w:trPr>
          <w:trHeight w:val="731"/>
        </w:trPr>
        <w:tc>
          <w:tcPr>
            <w:tcW w:w="585" w:type="pct"/>
            <w:tcBorders>
              <w:top w:val="single" w:sz="4" w:space="0" w:color="auto"/>
              <w:bottom w:val="single" w:sz="4" w:space="0" w:color="auto"/>
            </w:tcBorders>
          </w:tcPr>
          <w:p w14:paraId="6A156A62" w14:textId="2859D8FC" w:rsidR="002E29CC" w:rsidRDefault="002E29CC" w:rsidP="00CB6B85">
            <w:pPr>
              <w:spacing w:line="360" w:lineRule="auto"/>
              <w:ind w:firstLine="0"/>
              <w:jc w:val="center"/>
            </w:pPr>
            <w:r>
              <w:t>RF-5</w:t>
            </w:r>
          </w:p>
        </w:tc>
        <w:tc>
          <w:tcPr>
            <w:tcW w:w="1614" w:type="pct"/>
            <w:tcBorders>
              <w:top w:val="single" w:sz="4" w:space="0" w:color="auto"/>
              <w:bottom w:val="single" w:sz="4" w:space="0" w:color="auto"/>
            </w:tcBorders>
          </w:tcPr>
          <w:p w14:paraId="3C7B0039" w14:textId="7CACCA43" w:rsidR="002E29CC" w:rsidRDefault="002E29CC" w:rsidP="00CB6B85">
            <w:pPr>
              <w:spacing w:line="360" w:lineRule="auto"/>
              <w:ind w:firstLine="0"/>
            </w:pPr>
            <w:r>
              <w:t>Generar reporte del saldo de cuenta contable</w:t>
            </w:r>
          </w:p>
        </w:tc>
        <w:tc>
          <w:tcPr>
            <w:tcW w:w="2801" w:type="pct"/>
            <w:tcBorders>
              <w:top w:val="single" w:sz="4" w:space="0" w:color="auto"/>
              <w:bottom w:val="single" w:sz="4" w:space="0" w:color="auto"/>
            </w:tcBorders>
          </w:tcPr>
          <w:p w14:paraId="6AAB3C85" w14:textId="5C44890B" w:rsidR="002E29CC" w:rsidRDefault="00CB6B85" w:rsidP="00CB6B85">
            <w:pPr>
              <w:spacing w:line="360" w:lineRule="auto"/>
              <w:ind w:firstLine="0"/>
            </w:pPr>
            <w:r w:rsidRPr="00CB6B85">
              <w:t>El sistema permitirá generar un reporte del saldo de la cuenta seleccionada.</w:t>
            </w:r>
          </w:p>
        </w:tc>
      </w:tr>
      <w:tr w:rsidR="002E29CC" w14:paraId="51F866C7" w14:textId="77777777" w:rsidTr="00CB6B85">
        <w:trPr>
          <w:trHeight w:val="731"/>
        </w:trPr>
        <w:tc>
          <w:tcPr>
            <w:tcW w:w="585" w:type="pct"/>
            <w:tcBorders>
              <w:top w:val="single" w:sz="4" w:space="0" w:color="auto"/>
              <w:bottom w:val="single" w:sz="4" w:space="0" w:color="auto"/>
            </w:tcBorders>
          </w:tcPr>
          <w:p w14:paraId="6A9DDB66" w14:textId="0785E212" w:rsidR="002E29CC" w:rsidRDefault="002E29CC" w:rsidP="00CB6B85">
            <w:pPr>
              <w:spacing w:line="360" w:lineRule="auto"/>
              <w:ind w:firstLine="0"/>
              <w:jc w:val="center"/>
            </w:pPr>
            <w:r>
              <w:t>RF-6</w:t>
            </w:r>
          </w:p>
        </w:tc>
        <w:tc>
          <w:tcPr>
            <w:tcW w:w="1614" w:type="pct"/>
            <w:tcBorders>
              <w:top w:val="single" w:sz="4" w:space="0" w:color="auto"/>
              <w:bottom w:val="single" w:sz="4" w:space="0" w:color="auto"/>
            </w:tcBorders>
          </w:tcPr>
          <w:p w14:paraId="44F6D257" w14:textId="7A995F33" w:rsidR="002E29CC" w:rsidRDefault="002E29CC" w:rsidP="00CB6B85">
            <w:pPr>
              <w:spacing w:line="360" w:lineRule="auto"/>
              <w:ind w:firstLine="0"/>
            </w:pPr>
            <w:r>
              <w:t>Clasificar cuentas contables</w:t>
            </w:r>
          </w:p>
        </w:tc>
        <w:tc>
          <w:tcPr>
            <w:tcW w:w="2801" w:type="pct"/>
            <w:tcBorders>
              <w:top w:val="single" w:sz="4" w:space="0" w:color="auto"/>
              <w:bottom w:val="single" w:sz="4" w:space="0" w:color="auto"/>
            </w:tcBorders>
          </w:tcPr>
          <w:p w14:paraId="03A4762A" w14:textId="77777777" w:rsidR="00CB6B85" w:rsidRDefault="00CB6B85" w:rsidP="00CB6B85">
            <w:pPr>
              <w:spacing w:line="360" w:lineRule="auto"/>
              <w:ind w:firstLine="0"/>
            </w:pPr>
            <w:r>
              <w:t>El sistema permitirá clasificar las cuentas contables en categorías, las cuales</w:t>
            </w:r>
          </w:p>
          <w:p w14:paraId="4BF02EDE" w14:textId="5755E2F4" w:rsidR="002E29CC" w:rsidRDefault="00CB6B85" w:rsidP="00CB6B85">
            <w:pPr>
              <w:spacing w:line="360" w:lineRule="auto"/>
              <w:ind w:firstLine="0"/>
            </w:pPr>
            <w:r>
              <w:lastRenderedPageBreak/>
              <w:t>son: activo, pasivo, patrimonio neto, resultado negativo, resultado positivo.</w:t>
            </w:r>
          </w:p>
        </w:tc>
      </w:tr>
      <w:tr w:rsidR="002E29CC" w14:paraId="6DD777A7" w14:textId="77777777" w:rsidTr="00CB6B85">
        <w:trPr>
          <w:trHeight w:val="731"/>
        </w:trPr>
        <w:tc>
          <w:tcPr>
            <w:tcW w:w="585" w:type="pct"/>
            <w:tcBorders>
              <w:top w:val="single" w:sz="4" w:space="0" w:color="auto"/>
              <w:bottom w:val="single" w:sz="4" w:space="0" w:color="auto"/>
            </w:tcBorders>
          </w:tcPr>
          <w:p w14:paraId="122AF3E3" w14:textId="635A8BC6" w:rsidR="002E29CC" w:rsidRDefault="002E29CC" w:rsidP="00CB6B85">
            <w:pPr>
              <w:spacing w:line="360" w:lineRule="auto"/>
              <w:ind w:firstLine="0"/>
              <w:jc w:val="center"/>
            </w:pPr>
            <w:r>
              <w:lastRenderedPageBreak/>
              <w:t>RF-7</w:t>
            </w:r>
          </w:p>
        </w:tc>
        <w:tc>
          <w:tcPr>
            <w:tcW w:w="1614" w:type="pct"/>
            <w:tcBorders>
              <w:top w:val="single" w:sz="4" w:space="0" w:color="auto"/>
              <w:bottom w:val="single" w:sz="4" w:space="0" w:color="auto"/>
            </w:tcBorders>
          </w:tcPr>
          <w:p w14:paraId="14DB11C0" w14:textId="3FDFC740" w:rsidR="002E29CC" w:rsidRDefault="002E29CC" w:rsidP="00CB6B85">
            <w:pPr>
              <w:spacing w:line="360" w:lineRule="auto"/>
              <w:ind w:firstLine="0"/>
            </w:pPr>
            <w:r>
              <w:t>Generar reporte de las categorías de las cuentas contables</w:t>
            </w:r>
          </w:p>
        </w:tc>
        <w:tc>
          <w:tcPr>
            <w:tcW w:w="2801" w:type="pct"/>
            <w:tcBorders>
              <w:top w:val="single" w:sz="4" w:space="0" w:color="auto"/>
              <w:bottom w:val="single" w:sz="4" w:space="0" w:color="auto"/>
            </w:tcBorders>
          </w:tcPr>
          <w:p w14:paraId="3344B4C3" w14:textId="7409A17E" w:rsidR="002E29CC" w:rsidRDefault="00CB6B85" w:rsidP="00CB6B85">
            <w:pPr>
              <w:spacing w:line="360" w:lineRule="auto"/>
              <w:ind w:firstLine="0"/>
            </w:pPr>
            <w:r>
              <w:t>El sistema permitirá generar un reporte de las categorías de las cuentas contables donde se mostrarán las transacciones realizadas sobre esas cuentas.</w:t>
            </w:r>
          </w:p>
        </w:tc>
      </w:tr>
      <w:tr w:rsidR="002E29CC" w14:paraId="0A9C51BD" w14:textId="77777777" w:rsidTr="00CB6B85">
        <w:trPr>
          <w:trHeight w:val="731"/>
        </w:trPr>
        <w:tc>
          <w:tcPr>
            <w:tcW w:w="585" w:type="pct"/>
            <w:tcBorders>
              <w:top w:val="single" w:sz="4" w:space="0" w:color="auto"/>
              <w:bottom w:val="single" w:sz="4" w:space="0" w:color="auto"/>
            </w:tcBorders>
          </w:tcPr>
          <w:p w14:paraId="3F306E50" w14:textId="733F69B2" w:rsidR="002E29CC" w:rsidRDefault="002E29CC" w:rsidP="00CB6B85">
            <w:pPr>
              <w:spacing w:line="360" w:lineRule="auto"/>
              <w:ind w:firstLine="0"/>
              <w:jc w:val="center"/>
            </w:pPr>
            <w:r>
              <w:t>RF-8</w:t>
            </w:r>
          </w:p>
        </w:tc>
        <w:tc>
          <w:tcPr>
            <w:tcW w:w="1614" w:type="pct"/>
            <w:tcBorders>
              <w:top w:val="single" w:sz="4" w:space="0" w:color="auto"/>
              <w:bottom w:val="single" w:sz="4" w:space="0" w:color="auto"/>
            </w:tcBorders>
          </w:tcPr>
          <w:p w14:paraId="4004BC1E" w14:textId="375677C7" w:rsidR="002E29CC" w:rsidRDefault="002E29CC" w:rsidP="00CB6B85">
            <w:pPr>
              <w:spacing w:line="360" w:lineRule="auto"/>
              <w:ind w:firstLine="0"/>
            </w:pPr>
            <w:r>
              <w:t>Ver detalle de las transacciones de una cuenta contable</w:t>
            </w:r>
          </w:p>
        </w:tc>
        <w:tc>
          <w:tcPr>
            <w:tcW w:w="2801" w:type="pct"/>
            <w:tcBorders>
              <w:top w:val="single" w:sz="4" w:space="0" w:color="auto"/>
              <w:bottom w:val="single" w:sz="4" w:space="0" w:color="auto"/>
            </w:tcBorders>
          </w:tcPr>
          <w:p w14:paraId="10B1A890" w14:textId="104E2666" w:rsidR="002E29CC" w:rsidRDefault="00CB6B85" w:rsidP="00CB6B85">
            <w:pPr>
              <w:spacing w:line="360" w:lineRule="auto"/>
              <w:ind w:firstLine="0"/>
            </w:pPr>
            <w:r>
              <w:t>El sistema permitirá mostrar el detalle de las transacciones realizadas sobre una cuenta.</w:t>
            </w:r>
          </w:p>
        </w:tc>
      </w:tr>
      <w:tr w:rsidR="002E29CC" w14:paraId="53F99EFA" w14:textId="77777777" w:rsidTr="00CB6B85">
        <w:trPr>
          <w:trHeight w:val="731"/>
        </w:trPr>
        <w:tc>
          <w:tcPr>
            <w:tcW w:w="585" w:type="pct"/>
            <w:tcBorders>
              <w:top w:val="single" w:sz="4" w:space="0" w:color="auto"/>
              <w:bottom w:val="single" w:sz="4" w:space="0" w:color="auto"/>
            </w:tcBorders>
          </w:tcPr>
          <w:p w14:paraId="28A19835" w14:textId="45FE5956" w:rsidR="002E29CC" w:rsidRDefault="002E29CC" w:rsidP="00CB6B85">
            <w:pPr>
              <w:spacing w:line="360" w:lineRule="auto"/>
              <w:ind w:firstLine="0"/>
              <w:jc w:val="center"/>
            </w:pPr>
            <w:r>
              <w:t>RF-9</w:t>
            </w:r>
          </w:p>
        </w:tc>
        <w:tc>
          <w:tcPr>
            <w:tcW w:w="1614" w:type="pct"/>
            <w:tcBorders>
              <w:top w:val="single" w:sz="4" w:space="0" w:color="auto"/>
              <w:bottom w:val="single" w:sz="4" w:space="0" w:color="auto"/>
            </w:tcBorders>
          </w:tcPr>
          <w:p w14:paraId="5A58F694" w14:textId="70255CC2" w:rsidR="002E29CC" w:rsidRDefault="002E29CC" w:rsidP="00CB6B85">
            <w:pPr>
              <w:spacing w:line="360" w:lineRule="auto"/>
              <w:ind w:firstLine="0"/>
            </w:pPr>
            <w:r>
              <w:t>Visualizar bancos asociados</w:t>
            </w:r>
          </w:p>
        </w:tc>
        <w:tc>
          <w:tcPr>
            <w:tcW w:w="2801" w:type="pct"/>
            <w:tcBorders>
              <w:top w:val="single" w:sz="4" w:space="0" w:color="auto"/>
              <w:bottom w:val="single" w:sz="4" w:space="0" w:color="auto"/>
            </w:tcBorders>
          </w:tcPr>
          <w:p w14:paraId="21F876FD" w14:textId="426E6E2B" w:rsidR="002E29CC" w:rsidRDefault="00CB6B85" w:rsidP="00CB6B85">
            <w:pPr>
              <w:spacing w:line="360" w:lineRule="auto"/>
              <w:ind w:firstLine="0"/>
            </w:pPr>
            <w:r w:rsidRPr="00CB6B85">
              <w:t>El sistema generará un listado de los bancos asociados con la empresa.</w:t>
            </w:r>
          </w:p>
        </w:tc>
      </w:tr>
      <w:tr w:rsidR="002E29CC" w14:paraId="0D10B401" w14:textId="77777777" w:rsidTr="00CB6B85">
        <w:trPr>
          <w:trHeight w:val="731"/>
        </w:trPr>
        <w:tc>
          <w:tcPr>
            <w:tcW w:w="585" w:type="pct"/>
            <w:tcBorders>
              <w:top w:val="single" w:sz="4" w:space="0" w:color="auto"/>
              <w:bottom w:val="single" w:sz="4" w:space="0" w:color="auto"/>
            </w:tcBorders>
          </w:tcPr>
          <w:p w14:paraId="41F67BCC" w14:textId="44531047" w:rsidR="002E29CC" w:rsidRDefault="002E29CC" w:rsidP="00CB6B85">
            <w:pPr>
              <w:spacing w:line="360" w:lineRule="auto"/>
              <w:ind w:firstLine="0"/>
              <w:jc w:val="center"/>
            </w:pPr>
            <w:r>
              <w:t>RF-10</w:t>
            </w:r>
          </w:p>
        </w:tc>
        <w:tc>
          <w:tcPr>
            <w:tcW w:w="1614" w:type="pct"/>
            <w:tcBorders>
              <w:top w:val="single" w:sz="4" w:space="0" w:color="auto"/>
              <w:bottom w:val="single" w:sz="4" w:space="0" w:color="auto"/>
            </w:tcBorders>
          </w:tcPr>
          <w:p w14:paraId="27F80838" w14:textId="527A8BAD" w:rsidR="002E29CC" w:rsidRDefault="002E29CC" w:rsidP="00CB6B85">
            <w:pPr>
              <w:spacing w:line="360" w:lineRule="auto"/>
              <w:ind w:firstLine="0"/>
            </w:pPr>
            <w:r>
              <w:t>Registrar cuenta bancaria</w:t>
            </w:r>
          </w:p>
        </w:tc>
        <w:tc>
          <w:tcPr>
            <w:tcW w:w="2801" w:type="pct"/>
            <w:tcBorders>
              <w:top w:val="single" w:sz="4" w:space="0" w:color="auto"/>
              <w:bottom w:val="single" w:sz="4" w:space="0" w:color="auto"/>
            </w:tcBorders>
          </w:tcPr>
          <w:p w14:paraId="71600E47" w14:textId="5673C61C" w:rsidR="002E29CC" w:rsidRDefault="00CB6B85" w:rsidP="00CB6B85">
            <w:pPr>
              <w:spacing w:line="360" w:lineRule="auto"/>
              <w:ind w:firstLine="0"/>
            </w:pPr>
            <w:r>
              <w:t>El sistema permitirá dar de alta una cuenta bancaria, teniendo como datos obligatorios el tipo de cuenta, nombre de la cuenta, saldo inicial, fecha y como no obligatorio el numero de la cuenta y una descripción.</w:t>
            </w:r>
          </w:p>
        </w:tc>
      </w:tr>
      <w:tr w:rsidR="002E29CC" w14:paraId="7263D6A1" w14:textId="77777777" w:rsidTr="00CB6B85">
        <w:trPr>
          <w:trHeight w:val="731"/>
        </w:trPr>
        <w:tc>
          <w:tcPr>
            <w:tcW w:w="585" w:type="pct"/>
            <w:tcBorders>
              <w:top w:val="single" w:sz="4" w:space="0" w:color="auto"/>
              <w:bottom w:val="single" w:sz="4" w:space="0" w:color="auto"/>
            </w:tcBorders>
          </w:tcPr>
          <w:p w14:paraId="1E3AC391" w14:textId="78315FD3" w:rsidR="002E29CC" w:rsidRDefault="002E29CC" w:rsidP="00CB6B85">
            <w:pPr>
              <w:spacing w:line="360" w:lineRule="auto"/>
              <w:ind w:firstLine="0"/>
              <w:jc w:val="center"/>
            </w:pPr>
            <w:r>
              <w:t>RF-11</w:t>
            </w:r>
          </w:p>
        </w:tc>
        <w:tc>
          <w:tcPr>
            <w:tcW w:w="1614" w:type="pct"/>
            <w:tcBorders>
              <w:top w:val="single" w:sz="4" w:space="0" w:color="auto"/>
              <w:bottom w:val="single" w:sz="4" w:space="0" w:color="auto"/>
            </w:tcBorders>
          </w:tcPr>
          <w:p w14:paraId="4F6D58EF" w14:textId="01D2B4ED" w:rsidR="002E29CC" w:rsidRDefault="002E29CC" w:rsidP="00CB6B85">
            <w:pPr>
              <w:spacing w:line="360" w:lineRule="auto"/>
              <w:ind w:firstLine="0"/>
            </w:pPr>
            <w:r>
              <w:t>Eliminar cuenta bancaria</w:t>
            </w:r>
          </w:p>
        </w:tc>
        <w:tc>
          <w:tcPr>
            <w:tcW w:w="2801" w:type="pct"/>
            <w:tcBorders>
              <w:top w:val="single" w:sz="4" w:space="0" w:color="auto"/>
              <w:bottom w:val="single" w:sz="4" w:space="0" w:color="auto"/>
            </w:tcBorders>
          </w:tcPr>
          <w:p w14:paraId="30F998B3" w14:textId="61C38B08" w:rsidR="002E29CC" w:rsidRDefault="00CB6B85" w:rsidP="00CB6B85">
            <w:pPr>
              <w:spacing w:line="360" w:lineRule="auto"/>
              <w:ind w:firstLine="0"/>
            </w:pPr>
            <w:r w:rsidRPr="00CB6B85">
              <w:t>El sistema permitirá eliminar una cuenta bancaria creada anteriormente.</w:t>
            </w:r>
          </w:p>
        </w:tc>
      </w:tr>
      <w:tr w:rsidR="002E29CC" w14:paraId="5DC0F598" w14:textId="77777777" w:rsidTr="00CB6B85">
        <w:trPr>
          <w:trHeight w:val="731"/>
        </w:trPr>
        <w:tc>
          <w:tcPr>
            <w:tcW w:w="585" w:type="pct"/>
            <w:tcBorders>
              <w:top w:val="single" w:sz="4" w:space="0" w:color="auto"/>
              <w:bottom w:val="single" w:sz="4" w:space="0" w:color="auto"/>
            </w:tcBorders>
          </w:tcPr>
          <w:p w14:paraId="245A81B4" w14:textId="2FFEFD7D" w:rsidR="002E29CC" w:rsidRDefault="002E29CC" w:rsidP="00CB6B85">
            <w:pPr>
              <w:spacing w:line="360" w:lineRule="auto"/>
              <w:ind w:firstLine="0"/>
              <w:jc w:val="center"/>
            </w:pPr>
            <w:r>
              <w:t>RF-12</w:t>
            </w:r>
          </w:p>
        </w:tc>
        <w:tc>
          <w:tcPr>
            <w:tcW w:w="1614" w:type="pct"/>
            <w:tcBorders>
              <w:top w:val="single" w:sz="4" w:space="0" w:color="auto"/>
              <w:bottom w:val="single" w:sz="4" w:space="0" w:color="auto"/>
            </w:tcBorders>
          </w:tcPr>
          <w:p w14:paraId="3F2EA032" w14:textId="62E5AF20" w:rsidR="002E29CC" w:rsidRDefault="002E29CC" w:rsidP="00CB6B85">
            <w:pPr>
              <w:spacing w:line="360" w:lineRule="auto"/>
              <w:ind w:firstLine="0"/>
            </w:pPr>
            <w:r>
              <w:t>Modificar cuenta bancaria</w:t>
            </w:r>
          </w:p>
        </w:tc>
        <w:tc>
          <w:tcPr>
            <w:tcW w:w="2801" w:type="pct"/>
            <w:tcBorders>
              <w:top w:val="single" w:sz="4" w:space="0" w:color="auto"/>
              <w:bottom w:val="single" w:sz="4" w:space="0" w:color="auto"/>
            </w:tcBorders>
          </w:tcPr>
          <w:p w14:paraId="7AC474C7" w14:textId="5CD20A46" w:rsidR="002E29CC" w:rsidRDefault="00CB6B85" w:rsidP="00CB6B85">
            <w:pPr>
              <w:spacing w:line="360" w:lineRule="auto"/>
              <w:ind w:firstLine="0"/>
            </w:pPr>
            <w:r>
              <w:t>El sistema permitirá modificar una cuenta bancaria mientras se haya modificado información en esta y los campos obligatorios se encuentren completos.</w:t>
            </w:r>
          </w:p>
        </w:tc>
      </w:tr>
      <w:tr w:rsidR="002E29CC" w14:paraId="11BD741C" w14:textId="77777777" w:rsidTr="00CB6B85">
        <w:trPr>
          <w:trHeight w:val="731"/>
        </w:trPr>
        <w:tc>
          <w:tcPr>
            <w:tcW w:w="585" w:type="pct"/>
            <w:tcBorders>
              <w:top w:val="single" w:sz="4" w:space="0" w:color="auto"/>
              <w:bottom w:val="single" w:sz="4" w:space="0" w:color="auto"/>
            </w:tcBorders>
          </w:tcPr>
          <w:p w14:paraId="024DF3AA" w14:textId="4C2DE1A5" w:rsidR="002E29CC" w:rsidRDefault="002E29CC" w:rsidP="00CB6B85">
            <w:pPr>
              <w:spacing w:line="360" w:lineRule="auto"/>
              <w:ind w:firstLine="0"/>
              <w:jc w:val="center"/>
            </w:pPr>
            <w:r>
              <w:t>RF-13</w:t>
            </w:r>
          </w:p>
        </w:tc>
        <w:tc>
          <w:tcPr>
            <w:tcW w:w="1614" w:type="pct"/>
            <w:tcBorders>
              <w:top w:val="single" w:sz="4" w:space="0" w:color="auto"/>
              <w:bottom w:val="single" w:sz="4" w:space="0" w:color="auto"/>
            </w:tcBorders>
          </w:tcPr>
          <w:p w14:paraId="03897E6E" w14:textId="0E369C6D" w:rsidR="002E29CC" w:rsidRDefault="002E29CC" w:rsidP="00CB6B85">
            <w:pPr>
              <w:spacing w:line="360" w:lineRule="auto"/>
              <w:ind w:firstLine="0"/>
            </w:pPr>
            <w:r>
              <w:t>Visualizar transacciones de una cuenta bancaria</w:t>
            </w:r>
          </w:p>
        </w:tc>
        <w:tc>
          <w:tcPr>
            <w:tcW w:w="2801" w:type="pct"/>
            <w:tcBorders>
              <w:top w:val="single" w:sz="4" w:space="0" w:color="auto"/>
              <w:bottom w:val="single" w:sz="4" w:space="0" w:color="auto"/>
            </w:tcBorders>
          </w:tcPr>
          <w:p w14:paraId="4CC3E1E2" w14:textId="34527B47" w:rsidR="002E29CC" w:rsidRDefault="00CB6B85" w:rsidP="00CB6B85">
            <w:pPr>
              <w:spacing w:line="360" w:lineRule="auto"/>
              <w:ind w:firstLine="0"/>
            </w:pPr>
            <w:r>
              <w:t>El sistema permitirá visualizar el detalle de las transacciones realizadas en la cuenta bancaria seleccionada.</w:t>
            </w:r>
          </w:p>
        </w:tc>
      </w:tr>
      <w:tr w:rsidR="002E29CC" w14:paraId="35DAF859" w14:textId="77777777" w:rsidTr="00CB6B85">
        <w:trPr>
          <w:trHeight w:val="731"/>
        </w:trPr>
        <w:tc>
          <w:tcPr>
            <w:tcW w:w="585" w:type="pct"/>
            <w:tcBorders>
              <w:top w:val="single" w:sz="4" w:space="0" w:color="auto"/>
              <w:bottom w:val="single" w:sz="4" w:space="0" w:color="auto"/>
            </w:tcBorders>
          </w:tcPr>
          <w:p w14:paraId="69B3C465" w14:textId="394FFF85" w:rsidR="002E29CC" w:rsidRDefault="002E29CC" w:rsidP="00CB6B85">
            <w:pPr>
              <w:spacing w:line="360" w:lineRule="auto"/>
              <w:ind w:firstLine="0"/>
              <w:jc w:val="center"/>
            </w:pPr>
            <w:r>
              <w:t>RF-14</w:t>
            </w:r>
          </w:p>
        </w:tc>
        <w:tc>
          <w:tcPr>
            <w:tcW w:w="1614" w:type="pct"/>
            <w:tcBorders>
              <w:top w:val="single" w:sz="4" w:space="0" w:color="auto"/>
              <w:bottom w:val="single" w:sz="4" w:space="0" w:color="auto"/>
            </w:tcBorders>
          </w:tcPr>
          <w:p w14:paraId="30823B06" w14:textId="0B6B6EBE" w:rsidR="002E29CC" w:rsidRDefault="002E29CC" w:rsidP="00CB6B85">
            <w:pPr>
              <w:spacing w:line="360" w:lineRule="auto"/>
              <w:ind w:firstLine="0"/>
            </w:pPr>
            <w:r>
              <w:t xml:space="preserve">Registrar </w:t>
            </w:r>
            <w:hyperlink w:anchor="ConciliaciónBancaria" w:history="1">
              <w:r w:rsidRPr="006A0E82">
                <w:rPr>
                  <w:rStyle w:val="Hipervnculo"/>
                </w:rPr>
                <w:t>conciliación bancaria</w:t>
              </w:r>
            </w:hyperlink>
          </w:p>
        </w:tc>
        <w:tc>
          <w:tcPr>
            <w:tcW w:w="2801" w:type="pct"/>
            <w:tcBorders>
              <w:top w:val="single" w:sz="4" w:space="0" w:color="auto"/>
              <w:bottom w:val="single" w:sz="4" w:space="0" w:color="auto"/>
            </w:tcBorders>
          </w:tcPr>
          <w:p w14:paraId="0F1F10FA" w14:textId="2403BC1F" w:rsidR="002E29CC" w:rsidRDefault="00CB6B85" w:rsidP="00CB6B85">
            <w:pPr>
              <w:spacing w:line="360" w:lineRule="auto"/>
              <w:ind w:firstLine="0"/>
            </w:pPr>
            <w:r>
              <w:t>El sistema permitirá registrar una conciliación bancaria de la cuenta seleccionada teniendo como campo obligatorio el saldo final y como no obligatorios los gastos bancarios, impuestos bancarios, entradas bancarias.</w:t>
            </w:r>
          </w:p>
        </w:tc>
      </w:tr>
      <w:tr w:rsidR="002E29CC" w14:paraId="78D30387" w14:textId="77777777" w:rsidTr="00CB6B85">
        <w:trPr>
          <w:trHeight w:val="731"/>
        </w:trPr>
        <w:tc>
          <w:tcPr>
            <w:tcW w:w="585" w:type="pct"/>
            <w:tcBorders>
              <w:top w:val="single" w:sz="4" w:space="0" w:color="auto"/>
              <w:bottom w:val="single" w:sz="4" w:space="0" w:color="auto"/>
            </w:tcBorders>
          </w:tcPr>
          <w:p w14:paraId="15F95B27" w14:textId="6182C66E" w:rsidR="002E29CC" w:rsidRDefault="002E29CC" w:rsidP="00CB6B85">
            <w:pPr>
              <w:spacing w:line="360" w:lineRule="auto"/>
              <w:ind w:firstLine="0"/>
              <w:jc w:val="center"/>
            </w:pPr>
            <w:r>
              <w:t>RF-15</w:t>
            </w:r>
          </w:p>
        </w:tc>
        <w:tc>
          <w:tcPr>
            <w:tcW w:w="1614" w:type="pct"/>
            <w:tcBorders>
              <w:top w:val="single" w:sz="4" w:space="0" w:color="auto"/>
              <w:bottom w:val="single" w:sz="4" w:space="0" w:color="auto"/>
            </w:tcBorders>
          </w:tcPr>
          <w:p w14:paraId="1A2AB1E0" w14:textId="62C18A3E" w:rsidR="002E29CC" w:rsidRDefault="002E29CC" w:rsidP="00CB6B85">
            <w:pPr>
              <w:spacing w:line="360" w:lineRule="auto"/>
              <w:ind w:firstLine="0"/>
            </w:pPr>
            <w:r>
              <w:t>Modificar conciliación bancaria</w:t>
            </w:r>
          </w:p>
        </w:tc>
        <w:tc>
          <w:tcPr>
            <w:tcW w:w="2801" w:type="pct"/>
            <w:tcBorders>
              <w:top w:val="single" w:sz="4" w:space="0" w:color="auto"/>
              <w:bottom w:val="single" w:sz="4" w:space="0" w:color="auto"/>
            </w:tcBorders>
          </w:tcPr>
          <w:p w14:paraId="72F69585" w14:textId="780901AF" w:rsidR="002E29CC" w:rsidRDefault="00CB6B85" w:rsidP="00CB6B85">
            <w:pPr>
              <w:spacing w:line="360" w:lineRule="auto"/>
              <w:ind w:firstLine="0"/>
            </w:pPr>
            <w:r>
              <w:t xml:space="preserve">El sistema permitirá modificar una conciliación bancaria mientras se haya modificado </w:t>
            </w:r>
            <w:r>
              <w:lastRenderedPageBreak/>
              <w:t>información en esta y los campos obligatorios se encuentren completos.</w:t>
            </w:r>
          </w:p>
        </w:tc>
      </w:tr>
      <w:tr w:rsidR="002E29CC" w14:paraId="0FF9DDF2" w14:textId="77777777" w:rsidTr="00CB6B85">
        <w:trPr>
          <w:trHeight w:val="731"/>
        </w:trPr>
        <w:tc>
          <w:tcPr>
            <w:tcW w:w="585" w:type="pct"/>
            <w:tcBorders>
              <w:top w:val="single" w:sz="4" w:space="0" w:color="auto"/>
              <w:bottom w:val="single" w:sz="4" w:space="0" w:color="auto"/>
            </w:tcBorders>
          </w:tcPr>
          <w:p w14:paraId="53B6FDD0" w14:textId="3A3A3824" w:rsidR="002E29CC" w:rsidRDefault="002E29CC" w:rsidP="00CB6B85">
            <w:pPr>
              <w:spacing w:line="360" w:lineRule="auto"/>
              <w:ind w:firstLine="0"/>
              <w:jc w:val="center"/>
            </w:pPr>
            <w:r>
              <w:lastRenderedPageBreak/>
              <w:t>RF-16</w:t>
            </w:r>
          </w:p>
        </w:tc>
        <w:tc>
          <w:tcPr>
            <w:tcW w:w="1614" w:type="pct"/>
            <w:tcBorders>
              <w:top w:val="single" w:sz="4" w:space="0" w:color="auto"/>
              <w:bottom w:val="single" w:sz="4" w:space="0" w:color="auto"/>
            </w:tcBorders>
          </w:tcPr>
          <w:p w14:paraId="2E3404E2" w14:textId="283724A8" w:rsidR="002E29CC" w:rsidRDefault="002E29CC" w:rsidP="00CB6B85">
            <w:pPr>
              <w:spacing w:line="360" w:lineRule="auto"/>
              <w:ind w:firstLine="0"/>
            </w:pPr>
            <w:r>
              <w:t xml:space="preserve">Registrar </w:t>
            </w:r>
            <w:hyperlink w:anchor="AsientosContables" w:history="1">
              <w:r w:rsidRPr="006A0E82">
                <w:rPr>
                  <w:rStyle w:val="Hipervnculo"/>
                </w:rPr>
                <w:t>asiento contable</w:t>
              </w:r>
            </w:hyperlink>
          </w:p>
        </w:tc>
        <w:tc>
          <w:tcPr>
            <w:tcW w:w="2801" w:type="pct"/>
            <w:tcBorders>
              <w:top w:val="single" w:sz="4" w:space="0" w:color="auto"/>
              <w:bottom w:val="single" w:sz="4" w:space="0" w:color="auto"/>
            </w:tcBorders>
          </w:tcPr>
          <w:p w14:paraId="32838C5C" w14:textId="558E44CF" w:rsidR="00CB6B85" w:rsidRDefault="00CB6B85" w:rsidP="00CB6B85">
            <w:pPr>
              <w:spacing w:line="360" w:lineRule="auto"/>
              <w:ind w:firstLine="0"/>
            </w:pPr>
            <w:r>
              <w:t>El sistema permitirá registrar un asiento contable siendo obligatorio que se seleccione, mínimamente, dos cuentas, las cuales deberán ser</w:t>
            </w:r>
          </w:p>
          <w:p w14:paraId="1CAC104B" w14:textId="21FB2F15" w:rsidR="002E29CC" w:rsidRDefault="00CB6B85" w:rsidP="00CB6B85">
            <w:pPr>
              <w:spacing w:line="360" w:lineRule="auto"/>
              <w:ind w:firstLine="0"/>
            </w:pPr>
            <w:r>
              <w:t>de distinto saldo (</w:t>
            </w:r>
            <w:hyperlink w:anchor="SaldoDeudor" w:history="1">
              <w:r w:rsidRPr="00A71FB0">
                <w:rPr>
                  <w:rStyle w:val="Hipervnculo"/>
                </w:rPr>
                <w:t>deudor</w:t>
              </w:r>
            </w:hyperlink>
            <w:r>
              <w:t xml:space="preserve"> y </w:t>
            </w:r>
            <w:hyperlink w:anchor="SaldoAcreedor" w:history="1">
              <w:r w:rsidRPr="00A71FB0">
                <w:rPr>
                  <w:rStyle w:val="Hipervnculo"/>
                </w:rPr>
                <w:t>acreedor</w:t>
              </w:r>
            </w:hyperlink>
            <w:r>
              <w:t>) y donde, además, la suma total del debe sea igual a la suma total del haber. Por otro lado, el campo nota deberá estar completo.</w:t>
            </w:r>
          </w:p>
        </w:tc>
      </w:tr>
      <w:tr w:rsidR="002E29CC" w14:paraId="19E85AF7" w14:textId="77777777" w:rsidTr="00CB6B85">
        <w:trPr>
          <w:trHeight w:val="731"/>
        </w:trPr>
        <w:tc>
          <w:tcPr>
            <w:tcW w:w="585" w:type="pct"/>
            <w:tcBorders>
              <w:top w:val="single" w:sz="4" w:space="0" w:color="auto"/>
              <w:bottom w:val="single" w:sz="4" w:space="0" w:color="auto"/>
            </w:tcBorders>
          </w:tcPr>
          <w:p w14:paraId="0C700E84" w14:textId="2CF27FBA" w:rsidR="002E29CC" w:rsidRDefault="002E29CC" w:rsidP="00CB6B85">
            <w:pPr>
              <w:spacing w:line="360" w:lineRule="auto"/>
              <w:ind w:firstLine="0"/>
              <w:jc w:val="center"/>
            </w:pPr>
            <w:r>
              <w:t>RF-17</w:t>
            </w:r>
          </w:p>
        </w:tc>
        <w:tc>
          <w:tcPr>
            <w:tcW w:w="1614" w:type="pct"/>
            <w:tcBorders>
              <w:top w:val="single" w:sz="4" w:space="0" w:color="auto"/>
              <w:bottom w:val="single" w:sz="4" w:space="0" w:color="auto"/>
            </w:tcBorders>
          </w:tcPr>
          <w:p w14:paraId="41E993AD" w14:textId="61C303E8" w:rsidR="002E29CC" w:rsidRDefault="002E29CC" w:rsidP="00CB6B85">
            <w:pPr>
              <w:spacing w:line="360" w:lineRule="auto"/>
              <w:ind w:firstLine="0"/>
            </w:pPr>
            <w:r>
              <w:t>Modificar asiento contable</w:t>
            </w:r>
          </w:p>
        </w:tc>
        <w:tc>
          <w:tcPr>
            <w:tcW w:w="2801" w:type="pct"/>
            <w:tcBorders>
              <w:top w:val="single" w:sz="4" w:space="0" w:color="auto"/>
              <w:bottom w:val="single" w:sz="4" w:space="0" w:color="auto"/>
            </w:tcBorders>
          </w:tcPr>
          <w:p w14:paraId="38D336C1" w14:textId="16F2F97D" w:rsidR="002E29CC" w:rsidRDefault="00CB6B85" w:rsidP="00CB6B85">
            <w:pPr>
              <w:spacing w:line="360" w:lineRule="auto"/>
              <w:ind w:firstLine="0"/>
            </w:pPr>
            <w:r>
              <w:t>El sistema permitirá modificar un asiento contable mientras se haya modificado información en este y los requisitos obligatorios se encuentren satisfechos.</w:t>
            </w:r>
          </w:p>
        </w:tc>
      </w:tr>
      <w:tr w:rsidR="002E29CC" w14:paraId="0403CBE7" w14:textId="77777777" w:rsidTr="00CB6B85">
        <w:trPr>
          <w:trHeight w:val="731"/>
        </w:trPr>
        <w:tc>
          <w:tcPr>
            <w:tcW w:w="585" w:type="pct"/>
            <w:tcBorders>
              <w:top w:val="single" w:sz="4" w:space="0" w:color="auto"/>
              <w:bottom w:val="single" w:sz="4" w:space="0" w:color="auto"/>
            </w:tcBorders>
          </w:tcPr>
          <w:p w14:paraId="046037A1" w14:textId="17C5D4D4" w:rsidR="002E29CC" w:rsidRDefault="002E29CC" w:rsidP="00CB6B85">
            <w:pPr>
              <w:spacing w:line="360" w:lineRule="auto"/>
              <w:ind w:firstLine="0"/>
              <w:jc w:val="center"/>
            </w:pPr>
            <w:r>
              <w:t>RF-18</w:t>
            </w:r>
          </w:p>
        </w:tc>
        <w:tc>
          <w:tcPr>
            <w:tcW w:w="1614" w:type="pct"/>
            <w:tcBorders>
              <w:top w:val="single" w:sz="4" w:space="0" w:color="auto"/>
              <w:bottom w:val="single" w:sz="4" w:space="0" w:color="auto"/>
            </w:tcBorders>
          </w:tcPr>
          <w:p w14:paraId="7A42C96B" w14:textId="0FDBFB1F" w:rsidR="002E29CC" w:rsidRDefault="002E29CC" w:rsidP="00CB6B85">
            <w:pPr>
              <w:spacing w:line="360" w:lineRule="auto"/>
              <w:ind w:firstLine="0"/>
            </w:pPr>
            <w:r>
              <w:t>Generar reporte de asientos contables</w:t>
            </w:r>
          </w:p>
        </w:tc>
        <w:tc>
          <w:tcPr>
            <w:tcW w:w="2801" w:type="pct"/>
            <w:tcBorders>
              <w:top w:val="single" w:sz="4" w:space="0" w:color="auto"/>
              <w:bottom w:val="single" w:sz="4" w:space="0" w:color="auto"/>
            </w:tcBorders>
          </w:tcPr>
          <w:p w14:paraId="6F35F4F8" w14:textId="335E37A1" w:rsidR="002E29CC" w:rsidRDefault="00CB6B85" w:rsidP="00CB6B85">
            <w:pPr>
              <w:spacing w:line="360" w:lineRule="auto"/>
              <w:ind w:firstLine="0"/>
            </w:pPr>
            <w:r w:rsidRPr="00CB6B85">
              <w:t>El sistema permitirá generar un reporte de los asientos contables seleccionados.</w:t>
            </w:r>
          </w:p>
        </w:tc>
      </w:tr>
      <w:tr w:rsidR="002E29CC" w14:paraId="47C1EC5E" w14:textId="77777777" w:rsidTr="00CB6B85">
        <w:trPr>
          <w:trHeight w:val="731"/>
        </w:trPr>
        <w:tc>
          <w:tcPr>
            <w:tcW w:w="585" w:type="pct"/>
            <w:tcBorders>
              <w:top w:val="single" w:sz="4" w:space="0" w:color="auto"/>
              <w:bottom w:val="single" w:sz="4" w:space="0" w:color="auto"/>
            </w:tcBorders>
          </w:tcPr>
          <w:p w14:paraId="2E21B324" w14:textId="11375418" w:rsidR="002E29CC" w:rsidRDefault="002E29CC" w:rsidP="00CB6B85">
            <w:pPr>
              <w:spacing w:line="360" w:lineRule="auto"/>
              <w:ind w:firstLine="0"/>
              <w:jc w:val="center"/>
            </w:pPr>
            <w:r>
              <w:t>RF-19</w:t>
            </w:r>
          </w:p>
        </w:tc>
        <w:tc>
          <w:tcPr>
            <w:tcW w:w="1614" w:type="pct"/>
            <w:tcBorders>
              <w:top w:val="single" w:sz="4" w:space="0" w:color="auto"/>
              <w:bottom w:val="single" w:sz="4" w:space="0" w:color="auto"/>
            </w:tcBorders>
          </w:tcPr>
          <w:p w14:paraId="5DE23BBA" w14:textId="47C8EE03" w:rsidR="002E29CC" w:rsidRDefault="002E29CC" w:rsidP="00CB6B85">
            <w:pPr>
              <w:spacing w:line="360" w:lineRule="auto"/>
              <w:ind w:firstLine="0"/>
            </w:pPr>
            <w:r>
              <w:t xml:space="preserve">Registrar </w:t>
            </w:r>
            <w:hyperlink w:anchor="AjustesContables" w:history="1">
              <w:r w:rsidRPr="006A0E82">
                <w:rPr>
                  <w:rStyle w:val="Hipervnculo"/>
                </w:rPr>
                <w:t>ajuste contable</w:t>
              </w:r>
            </w:hyperlink>
          </w:p>
        </w:tc>
        <w:tc>
          <w:tcPr>
            <w:tcW w:w="2801" w:type="pct"/>
            <w:tcBorders>
              <w:top w:val="single" w:sz="4" w:space="0" w:color="auto"/>
              <w:bottom w:val="single" w:sz="4" w:space="0" w:color="auto"/>
            </w:tcBorders>
          </w:tcPr>
          <w:p w14:paraId="4B1A3722" w14:textId="20C51A7F" w:rsidR="002E29CC" w:rsidRDefault="00CB6B85" w:rsidP="00CB6B85">
            <w:pPr>
              <w:spacing w:line="360" w:lineRule="auto"/>
              <w:ind w:firstLine="0"/>
            </w:pPr>
            <w:r>
              <w:t>El sistema permitirá registrar un ajuste contable siendo obligatorio que se seleccione, mínimamente, dos cuentas, las cuales deberán ser de distinto saldo (</w:t>
            </w:r>
            <w:hyperlink w:anchor="SaldoDeudor" w:history="1">
              <w:r w:rsidRPr="00A71FB0">
                <w:rPr>
                  <w:rStyle w:val="Hipervnculo"/>
                </w:rPr>
                <w:t>deudor</w:t>
              </w:r>
            </w:hyperlink>
            <w:r>
              <w:t xml:space="preserve"> y </w:t>
            </w:r>
            <w:hyperlink w:anchor="SaldoAcreedor" w:history="1">
              <w:r w:rsidRPr="00A71FB0">
                <w:rPr>
                  <w:rStyle w:val="Hipervnculo"/>
                </w:rPr>
                <w:t>acreedor</w:t>
              </w:r>
            </w:hyperlink>
            <w:r>
              <w:t>) y donde, además, la suma total del debe sea igual a la suma total del haber. Por otro lado, el campo descripción será no obligatorio.</w:t>
            </w:r>
          </w:p>
        </w:tc>
      </w:tr>
      <w:tr w:rsidR="002E29CC" w14:paraId="5A200202" w14:textId="77777777" w:rsidTr="00CB6B85">
        <w:trPr>
          <w:trHeight w:val="731"/>
        </w:trPr>
        <w:tc>
          <w:tcPr>
            <w:tcW w:w="585" w:type="pct"/>
            <w:tcBorders>
              <w:top w:val="single" w:sz="4" w:space="0" w:color="auto"/>
              <w:bottom w:val="single" w:sz="4" w:space="0" w:color="auto"/>
            </w:tcBorders>
          </w:tcPr>
          <w:p w14:paraId="49D22962" w14:textId="715A187D" w:rsidR="002E29CC" w:rsidRDefault="002E29CC" w:rsidP="00CB6B85">
            <w:pPr>
              <w:spacing w:line="360" w:lineRule="auto"/>
              <w:ind w:firstLine="0"/>
              <w:jc w:val="center"/>
            </w:pPr>
            <w:r>
              <w:t>RF-20</w:t>
            </w:r>
          </w:p>
        </w:tc>
        <w:tc>
          <w:tcPr>
            <w:tcW w:w="1614" w:type="pct"/>
            <w:tcBorders>
              <w:top w:val="single" w:sz="4" w:space="0" w:color="auto"/>
              <w:bottom w:val="single" w:sz="4" w:space="0" w:color="auto"/>
            </w:tcBorders>
          </w:tcPr>
          <w:p w14:paraId="1E8A7B2E" w14:textId="484A5FAD" w:rsidR="002E29CC" w:rsidRDefault="002E29CC" w:rsidP="00CB6B85">
            <w:pPr>
              <w:spacing w:line="360" w:lineRule="auto"/>
              <w:ind w:firstLine="0"/>
            </w:pPr>
            <w:r>
              <w:t>Modificar ajuste contable</w:t>
            </w:r>
          </w:p>
        </w:tc>
        <w:tc>
          <w:tcPr>
            <w:tcW w:w="2801" w:type="pct"/>
            <w:tcBorders>
              <w:top w:val="single" w:sz="4" w:space="0" w:color="auto"/>
              <w:bottom w:val="single" w:sz="4" w:space="0" w:color="auto"/>
            </w:tcBorders>
          </w:tcPr>
          <w:p w14:paraId="41A460BD" w14:textId="54297615" w:rsidR="002E29CC" w:rsidRDefault="00CB6B85" w:rsidP="00CB6B85">
            <w:pPr>
              <w:spacing w:line="360" w:lineRule="auto"/>
              <w:ind w:firstLine="0"/>
            </w:pPr>
            <w:r>
              <w:t>El sistema permitirá modificar un ajuste contable mientras se haya modificado información en este y los requisitos obligatorios se encuentren satisfechos.</w:t>
            </w:r>
          </w:p>
        </w:tc>
      </w:tr>
      <w:tr w:rsidR="002E29CC" w14:paraId="55DA22AC" w14:textId="77777777" w:rsidTr="00CB6B85">
        <w:trPr>
          <w:trHeight w:val="731"/>
        </w:trPr>
        <w:tc>
          <w:tcPr>
            <w:tcW w:w="585" w:type="pct"/>
            <w:tcBorders>
              <w:top w:val="single" w:sz="4" w:space="0" w:color="auto"/>
              <w:bottom w:val="single" w:sz="4" w:space="0" w:color="auto"/>
            </w:tcBorders>
          </w:tcPr>
          <w:p w14:paraId="49903B8A" w14:textId="05E36AF6" w:rsidR="002E29CC" w:rsidRDefault="002E29CC" w:rsidP="00CB6B85">
            <w:pPr>
              <w:spacing w:line="360" w:lineRule="auto"/>
              <w:ind w:firstLine="0"/>
              <w:jc w:val="center"/>
            </w:pPr>
            <w:r>
              <w:t>RF-21</w:t>
            </w:r>
          </w:p>
        </w:tc>
        <w:tc>
          <w:tcPr>
            <w:tcW w:w="1614" w:type="pct"/>
            <w:tcBorders>
              <w:top w:val="single" w:sz="4" w:space="0" w:color="auto"/>
              <w:bottom w:val="single" w:sz="4" w:space="0" w:color="auto"/>
            </w:tcBorders>
          </w:tcPr>
          <w:p w14:paraId="3D48F09A" w14:textId="394B8895" w:rsidR="002E29CC" w:rsidRDefault="002E29CC" w:rsidP="00CB6B85">
            <w:pPr>
              <w:spacing w:line="360" w:lineRule="auto"/>
              <w:ind w:firstLine="0"/>
            </w:pPr>
            <w:r>
              <w:t>Generar reporte de ajustes contables</w:t>
            </w:r>
          </w:p>
        </w:tc>
        <w:tc>
          <w:tcPr>
            <w:tcW w:w="2801" w:type="pct"/>
            <w:tcBorders>
              <w:top w:val="single" w:sz="4" w:space="0" w:color="auto"/>
              <w:bottom w:val="single" w:sz="4" w:space="0" w:color="auto"/>
            </w:tcBorders>
          </w:tcPr>
          <w:p w14:paraId="32432B1F" w14:textId="25FB71FE" w:rsidR="002E29CC" w:rsidRDefault="00CB6B85" w:rsidP="00CB6B85">
            <w:pPr>
              <w:spacing w:line="360" w:lineRule="auto"/>
              <w:ind w:firstLine="0"/>
            </w:pPr>
            <w:r w:rsidRPr="00CB6B85">
              <w:t>El sistema permitirá generar un reporte de los ajustes contables seleccionados.</w:t>
            </w:r>
          </w:p>
        </w:tc>
      </w:tr>
      <w:tr w:rsidR="002E29CC" w14:paraId="4DDADFD9" w14:textId="77777777" w:rsidTr="00CB6B85">
        <w:trPr>
          <w:trHeight w:val="731"/>
        </w:trPr>
        <w:tc>
          <w:tcPr>
            <w:tcW w:w="585" w:type="pct"/>
            <w:tcBorders>
              <w:top w:val="single" w:sz="4" w:space="0" w:color="auto"/>
              <w:bottom w:val="single" w:sz="4" w:space="0" w:color="auto"/>
            </w:tcBorders>
          </w:tcPr>
          <w:p w14:paraId="4E16A96F" w14:textId="5BED97A6" w:rsidR="002E29CC" w:rsidRDefault="002E29CC" w:rsidP="00CB6B85">
            <w:pPr>
              <w:spacing w:line="360" w:lineRule="auto"/>
              <w:ind w:firstLine="0"/>
              <w:jc w:val="center"/>
            </w:pPr>
            <w:r>
              <w:t>RF-22</w:t>
            </w:r>
          </w:p>
        </w:tc>
        <w:tc>
          <w:tcPr>
            <w:tcW w:w="1614" w:type="pct"/>
            <w:tcBorders>
              <w:top w:val="single" w:sz="4" w:space="0" w:color="auto"/>
              <w:bottom w:val="single" w:sz="4" w:space="0" w:color="auto"/>
            </w:tcBorders>
          </w:tcPr>
          <w:p w14:paraId="566EDC5E" w14:textId="252A9646" w:rsidR="002E29CC" w:rsidRDefault="002E29CC" w:rsidP="00CB6B85">
            <w:pPr>
              <w:spacing w:line="360" w:lineRule="auto"/>
              <w:ind w:firstLine="0"/>
            </w:pPr>
            <w:r>
              <w:t>Registrar ingreso</w:t>
            </w:r>
          </w:p>
        </w:tc>
        <w:tc>
          <w:tcPr>
            <w:tcW w:w="2801" w:type="pct"/>
            <w:tcBorders>
              <w:top w:val="single" w:sz="4" w:space="0" w:color="auto"/>
              <w:bottom w:val="single" w:sz="4" w:space="0" w:color="auto"/>
            </w:tcBorders>
          </w:tcPr>
          <w:p w14:paraId="7608E234" w14:textId="09119DC7" w:rsidR="002E29CC" w:rsidRDefault="00CB6B85" w:rsidP="00CB6B85">
            <w:pPr>
              <w:spacing w:line="360" w:lineRule="auto"/>
              <w:ind w:firstLine="0"/>
            </w:pPr>
            <w:r w:rsidRPr="00CB6B85">
              <w:t xml:space="preserve">El sistema permitirá registrar un ingreso siendo obligatorio que se llene el campo de la cuenta contable pertinente, la fecha, el método de pago y, también, a que cuenta va dirigida el dinero. Como </w:t>
            </w:r>
            <w:r w:rsidRPr="00CB6B85">
              <w:lastRenderedPageBreak/>
              <w:t>campo no obligatorio se tiene a la nota del ingreso.</w:t>
            </w:r>
          </w:p>
        </w:tc>
      </w:tr>
      <w:tr w:rsidR="002E29CC" w14:paraId="42FD1487" w14:textId="77777777" w:rsidTr="00CB6B85">
        <w:trPr>
          <w:trHeight w:val="731"/>
        </w:trPr>
        <w:tc>
          <w:tcPr>
            <w:tcW w:w="585" w:type="pct"/>
            <w:tcBorders>
              <w:top w:val="single" w:sz="4" w:space="0" w:color="auto"/>
              <w:bottom w:val="single" w:sz="4" w:space="0" w:color="auto"/>
            </w:tcBorders>
          </w:tcPr>
          <w:p w14:paraId="00750DB3" w14:textId="1A46987F" w:rsidR="002E29CC" w:rsidRDefault="002E29CC" w:rsidP="00CB6B85">
            <w:pPr>
              <w:spacing w:line="360" w:lineRule="auto"/>
              <w:ind w:firstLine="0"/>
              <w:jc w:val="center"/>
            </w:pPr>
            <w:r>
              <w:lastRenderedPageBreak/>
              <w:t>RF-23</w:t>
            </w:r>
          </w:p>
        </w:tc>
        <w:tc>
          <w:tcPr>
            <w:tcW w:w="1614" w:type="pct"/>
            <w:tcBorders>
              <w:top w:val="single" w:sz="4" w:space="0" w:color="auto"/>
              <w:bottom w:val="single" w:sz="4" w:space="0" w:color="auto"/>
            </w:tcBorders>
          </w:tcPr>
          <w:p w14:paraId="259B4C9E" w14:textId="5AA4EA34" w:rsidR="002E29CC" w:rsidRDefault="002E29CC" w:rsidP="00CB6B85">
            <w:pPr>
              <w:spacing w:line="360" w:lineRule="auto"/>
              <w:ind w:firstLine="0"/>
            </w:pPr>
            <w:r>
              <w:t>Modificar ingreso</w:t>
            </w:r>
          </w:p>
        </w:tc>
        <w:tc>
          <w:tcPr>
            <w:tcW w:w="2801" w:type="pct"/>
            <w:tcBorders>
              <w:top w:val="single" w:sz="4" w:space="0" w:color="auto"/>
              <w:bottom w:val="single" w:sz="4" w:space="0" w:color="auto"/>
            </w:tcBorders>
          </w:tcPr>
          <w:p w14:paraId="51D712E7" w14:textId="167B047E" w:rsidR="002E29CC" w:rsidRDefault="00CB6B85" w:rsidP="00CB6B85">
            <w:pPr>
              <w:spacing w:line="360" w:lineRule="auto"/>
              <w:ind w:firstLine="0"/>
            </w:pPr>
            <w:r w:rsidRPr="00CB6B85">
              <w:t xml:space="preserve">El sistema permitirá modificar un ingreso mientras se haya modificado información en este y los campos obligatorios se encuentren </w:t>
            </w:r>
            <w:r>
              <w:t>c</w:t>
            </w:r>
            <w:r w:rsidRPr="00CB6B85">
              <w:t>ompletos.</w:t>
            </w:r>
          </w:p>
        </w:tc>
      </w:tr>
      <w:tr w:rsidR="002E29CC" w14:paraId="490CB3BB" w14:textId="77777777" w:rsidTr="00CB6B85">
        <w:trPr>
          <w:trHeight w:val="731"/>
        </w:trPr>
        <w:tc>
          <w:tcPr>
            <w:tcW w:w="585" w:type="pct"/>
            <w:tcBorders>
              <w:top w:val="single" w:sz="4" w:space="0" w:color="auto"/>
              <w:bottom w:val="single" w:sz="4" w:space="0" w:color="auto"/>
            </w:tcBorders>
          </w:tcPr>
          <w:p w14:paraId="209478EB" w14:textId="4BDCA5FC" w:rsidR="002E29CC" w:rsidRDefault="002E29CC" w:rsidP="00CB6B85">
            <w:pPr>
              <w:spacing w:line="360" w:lineRule="auto"/>
              <w:ind w:firstLine="0"/>
              <w:jc w:val="center"/>
            </w:pPr>
            <w:r>
              <w:t>RF-24</w:t>
            </w:r>
          </w:p>
        </w:tc>
        <w:tc>
          <w:tcPr>
            <w:tcW w:w="1614" w:type="pct"/>
            <w:tcBorders>
              <w:top w:val="single" w:sz="4" w:space="0" w:color="auto"/>
              <w:bottom w:val="single" w:sz="4" w:space="0" w:color="auto"/>
            </w:tcBorders>
          </w:tcPr>
          <w:p w14:paraId="7AEF9247" w14:textId="234E56F2" w:rsidR="002E29CC" w:rsidRDefault="002E29CC" w:rsidP="00CB6B85">
            <w:pPr>
              <w:spacing w:line="360" w:lineRule="auto"/>
              <w:ind w:firstLine="0"/>
            </w:pPr>
            <w:r>
              <w:t>Generar recibo de dinero</w:t>
            </w:r>
          </w:p>
        </w:tc>
        <w:tc>
          <w:tcPr>
            <w:tcW w:w="2801" w:type="pct"/>
            <w:tcBorders>
              <w:top w:val="single" w:sz="4" w:space="0" w:color="auto"/>
              <w:bottom w:val="single" w:sz="4" w:space="0" w:color="auto"/>
            </w:tcBorders>
          </w:tcPr>
          <w:p w14:paraId="53CBB5DD" w14:textId="5EA07E04" w:rsidR="002E29CC" w:rsidRDefault="00CB6B85" w:rsidP="00CB6B85">
            <w:pPr>
              <w:spacing w:line="360" w:lineRule="auto"/>
              <w:ind w:firstLine="0"/>
            </w:pPr>
            <w:r w:rsidRPr="00CB6B85">
              <w:t>El sistema, en caso de ser necesario, generará un recibo por el ingreso registrado.</w:t>
            </w:r>
          </w:p>
        </w:tc>
      </w:tr>
      <w:tr w:rsidR="002E29CC" w14:paraId="58B39AA4" w14:textId="77777777" w:rsidTr="00CB6B85">
        <w:trPr>
          <w:trHeight w:val="731"/>
        </w:trPr>
        <w:tc>
          <w:tcPr>
            <w:tcW w:w="585" w:type="pct"/>
            <w:tcBorders>
              <w:top w:val="single" w:sz="4" w:space="0" w:color="auto"/>
              <w:bottom w:val="single" w:sz="4" w:space="0" w:color="auto"/>
            </w:tcBorders>
          </w:tcPr>
          <w:p w14:paraId="38F6BF42" w14:textId="763B9C4B" w:rsidR="002E29CC" w:rsidRDefault="002E29CC" w:rsidP="00CB6B85">
            <w:pPr>
              <w:spacing w:line="360" w:lineRule="auto"/>
              <w:ind w:firstLine="0"/>
              <w:jc w:val="center"/>
            </w:pPr>
            <w:r>
              <w:t>RF-25</w:t>
            </w:r>
          </w:p>
        </w:tc>
        <w:tc>
          <w:tcPr>
            <w:tcW w:w="1614" w:type="pct"/>
            <w:tcBorders>
              <w:top w:val="single" w:sz="4" w:space="0" w:color="auto"/>
              <w:bottom w:val="single" w:sz="4" w:space="0" w:color="auto"/>
            </w:tcBorders>
          </w:tcPr>
          <w:p w14:paraId="6D14065D" w14:textId="7020B16C" w:rsidR="002E29CC" w:rsidRDefault="002E29CC" w:rsidP="00CB6B85">
            <w:pPr>
              <w:spacing w:line="360" w:lineRule="auto"/>
              <w:ind w:firstLine="0"/>
            </w:pPr>
            <w:r>
              <w:t>Generar reporte de los ingresos</w:t>
            </w:r>
          </w:p>
        </w:tc>
        <w:tc>
          <w:tcPr>
            <w:tcW w:w="2801" w:type="pct"/>
            <w:tcBorders>
              <w:top w:val="single" w:sz="4" w:space="0" w:color="auto"/>
              <w:bottom w:val="single" w:sz="4" w:space="0" w:color="auto"/>
            </w:tcBorders>
          </w:tcPr>
          <w:p w14:paraId="34451140" w14:textId="09DAB38A" w:rsidR="002E29CC" w:rsidRDefault="00CB6B85" w:rsidP="00CB6B85">
            <w:pPr>
              <w:spacing w:line="360" w:lineRule="auto"/>
              <w:ind w:firstLine="0"/>
            </w:pPr>
            <w:r w:rsidRPr="00CB6B85">
              <w:t>El sistema permitirá generar un reporte de los ingresos totales generados en determinado tiempo (diario, semanal, mensual, anual).</w:t>
            </w:r>
          </w:p>
        </w:tc>
      </w:tr>
      <w:tr w:rsidR="002E29CC" w14:paraId="6BF3067B" w14:textId="77777777" w:rsidTr="00CB6B85">
        <w:trPr>
          <w:trHeight w:val="731"/>
        </w:trPr>
        <w:tc>
          <w:tcPr>
            <w:tcW w:w="585" w:type="pct"/>
            <w:tcBorders>
              <w:top w:val="single" w:sz="4" w:space="0" w:color="auto"/>
              <w:bottom w:val="single" w:sz="4" w:space="0" w:color="auto"/>
            </w:tcBorders>
          </w:tcPr>
          <w:p w14:paraId="04BFB57C" w14:textId="6BF9FC9B" w:rsidR="002E29CC" w:rsidRDefault="002E29CC" w:rsidP="00CB6B85">
            <w:pPr>
              <w:spacing w:line="360" w:lineRule="auto"/>
              <w:ind w:firstLine="0"/>
              <w:jc w:val="center"/>
            </w:pPr>
            <w:r>
              <w:t>RF-26</w:t>
            </w:r>
          </w:p>
        </w:tc>
        <w:tc>
          <w:tcPr>
            <w:tcW w:w="1614" w:type="pct"/>
            <w:tcBorders>
              <w:top w:val="single" w:sz="4" w:space="0" w:color="auto"/>
              <w:bottom w:val="single" w:sz="4" w:space="0" w:color="auto"/>
            </w:tcBorders>
          </w:tcPr>
          <w:p w14:paraId="49A21A62" w14:textId="4A8738F5" w:rsidR="002E29CC" w:rsidRDefault="002E29CC" w:rsidP="00CB6B85">
            <w:pPr>
              <w:spacing w:line="360" w:lineRule="auto"/>
              <w:ind w:firstLine="0"/>
            </w:pPr>
            <w:r>
              <w:t>Generar reporte estadístico de los ingresos</w:t>
            </w:r>
          </w:p>
        </w:tc>
        <w:tc>
          <w:tcPr>
            <w:tcW w:w="2801" w:type="pct"/>
            <w:tcBorders>
              <w:top w:val="single" w:sz="4" w:space="0" w:color="auto"/>
              <w:bottom w:val="single" w:sz="4" w:space="0" w:color="auto"/>
            </w:tcBorders>
          </w:tcPr>
          <w:p w14:paraId="6ADAEE40" w14:textId="45F1C322" w:rsidR="002E29CC" w:rsidRDefault="00CB6B85" w:rsidP="00CB6B85">
            <w:pPr>
              <w:spacing w:line="360" w:lineRule="auto"/>
              <w:ind w:firstLine="0"/>
            </w:pPr>
            <w:r w:rsidRPr="00CB6B85">
              <w:t>El sistema permitirá generar un reporte estadístico de los ingresos totales generados en determinado tiempo (diario, semanal, mensual, anual).</w:t>
            </w:r>
          </w:p>
        </w:tc>
      </w:tr>
      <w:tr w:rsidR="002E29CC" w14:paraId="7DE50549" w14:textId="77777777" w:rsidTr="00CB6B85">
        <w:trPr>
          <w:trHeight w:val="731"/>
        </w:trPr>
        <w:tc>
          <w:tcPr>
            <w:tcW w:w="585" w:type="pct"/>
            <w:tcBorders>
              <w:top w:val="single" w:sz="4" w:space="0" w:color="auto"/>
              <w:bottom w:val="single" w:sz="4" w:space="0" w:color="auto"/>
            </w:tcBorders>
          </w:tcPr>
          <w:p w14:paraId="611CC361" w14:textId="0BE3EEA8" w:rsidR="002E29CC" w:rsidRDefault="002E29CC" w:rsidP="00CB6B85">
            <w:pPr>
              <w:spacing w:line="360" w:lineRule="auto"/>
              <w:ind w:firstLine="0"/>
              <w:jc w:val="center"/>
            </w:pPr>
            <w:r>
              <w:t>RF-27</w:t>
            </w:r>
          </w:p>
        </w:tc>
        <w:tc>
          <w:tcPr>
            <w:tcW w:w="1614" w:type="pct"/>
            <w:tcBorders>
              <w:top w:val="single" w:sz="4" w:space="0" w:color="auto"/>
              <w:bottom w:val="single" w:sz="4" w:space="0" w:color="auto"/>
            </w:tcBorders>
          </w:tcPr>
          <w:p w14:paraId="27804A0A" w14:textId="508F6CFB" w:rsidR="002E29CC" w:rsidRDefault="002E29CC" w:rsidP="00CB6B85">
            <w:pPr>
              <w:spacing w:line="360" w:lineRule="auto"/>
              <w:ind w:firstLine="0"/>
            </w:pPr>
            <w:r>
              <w:t>Registrar gasto</w:t>
            </w:r>
          </w:p>
        </w:tc>
        <w:tc>
          <w:tcPr>
            <w:tcW w:w="2801" w:type="pct"/>
            <w:tcBorders>
              <w:top w:val="single" w:sz="4" w:space="0" w:color="auto"/>
              <w:bottom w:val="single" w:sz="4" w:space="0" w:color="auto"/>
            </w:tcBorders>
          </w:tcPr>
          <w:p w14:paraId="7FA52763" w14:textId="7F97CBF1" w:rsidR="002E29CC" w:rsidRDefault="00CB6B85" w:rsidP="00CB6B85">
            <w:pPr>
              <w:spacing w:line="360" w:lineRule="auto"/>
              <w:ind w:firstLine="0"/>
            </w:pPr>
            <w:r w:rsidRPr="00CB6B85">
              <w:t>El sistema permitirá registrar un gasto siendo obligatorio que se llene el campo proveedor, la fecha, el método de pago, y la cuenta contable pertinente. Como campo no obligatorio se tiene a la nota del gasto.</w:t>
            </w:r>
          </w:p>
        </w:tc>
      </w:tr>
      <w:tr w:rsidR="002E29CC" w14:paraId="33CDEA8B" w14:textId="77777777" w:rsidTr="00CB6B85">
        <w:trPr>
          <w:trHeight w:val="731"/>
        </w:trPr>
        <w:tc>
          <w:tcPr>
            <w:tcW w:w="585" w:type="pct"/>
            <w:tcBorders>
              <w:top w:val="single" w:sz="4" w:space="0" w:color="auto"/>
              <w:bottom w:val="single" w:sz="4" w:space="0" w:color="auto"/>
            </w:tcBorders>
          </w:tcPr>
          <w:p w14:paraId="0F69209F" w14:textId="001A2D18" w:rsidR="002E29CC" w:rsidRDefault="002E29CC" w:rsidP="00CB6B85">
            <w:pPr>
              <w:spacing w:line="360" w:lineRule="auto"/>
              <w:ind w:firstLine="0"/>
              <w:jc w:val="center"/>
            </w:pPr>
            <w:r>
              <w:t>RF-28</w:t>
            </w:r>
          </w:p>
        </w:tc>
        <w:tc>
          <w:tcPr>
            <w:tcW w:w="1614" w:type="pct"/>
            <w:tcBorders>
              <w:top w:val="single" w:sz="4" w:space="0" w:color="auto"/>
              <w:bottom w:val="single" w:sz="4" w:space="0" w:color="auto"/>
            </w:tcBorders>
          </w:tcPr>
          <w:p w14:paraId="4F153519" w14:textId="0A170256" w:rsidR="002E29CC" w:rsidRDefault="002E29CC" w:rsidP="00CB6B85">
            <w:pPr>
              <w:spacing w:line="360" w:lineRule="auto"/>
              <w:ind w:firstLine="0"/>
            </w:pPr>
            <w:r>
              <w:t>Modificar gasto</w:t>
            </w:r>
          </w:p>
        </w:tc>
        <w:tc>
          <w:tcPr>
            <w:tcW w:w="2801" w:type="pct"/>
            <w:tcBorders>
              <w:top w:val="single" w:sz="4" w:space="0" w:color="auto"/>
              <w:bottom w:val="single" w:sz="4" w:space="0" w:color="auto"/>
            </w:tcBorders>
          </w:tcPr>
          <w:p w14:paraId="7BA2E8E7" w14:textId="0D7B3A83" w:rsidR="002E29CC" w:rsidRDefault="00CB6B85" w:rsidP="00CB6B85">
            <w:pPr>
              <w:spacing w:line="360" w:lineRule="auto"/>
              <w:ind w:firstLine="0"/>
            </w:pPr>
            <w:r w:rsidRPr="00CB6B85">
              <w:t>El sistema permitirá modificar un gasto mientras se haya modificado información en este y los campos obligatorios se encuentren completos.</w:t>
            </w:r>
          </w:p>
        </w:tc>
      </w:tr>
      <w:tr w:rsidR="002E29CC" w14:paraId="56EC7C3D" w14:textId="77777777" w:rsidTr="00CB6B85">
        <w:trPr>
          <w:trHeight w:val="731"/>
        </w:trPr>
        <w:tc>
          <w:tcPr>
            <w:tcW w:w="585" w:type="pct"/>
            <w:tcBorders>
              <w:top w:val="single" w:sz="4" w:space="0" w:color="auto"/>
              <w:bottom w:val="single" w:sz="4" w:space="0" w:color="auto"/>
            </w:tcBorders>
          </w:tcPr>
          <w:p w14:paraId="0C13A9ED" w14:textId="2DD58614" w:rsidR="002E29CC" w:rsidRDefault="002E29CC" w:rsidP="00CB6B85">
            <w:pPr>
              <w:spacing w:line="360" w:lineRule="auto"/>
              <w:ind w:firstLine="0"/>
              <w:jc w:val="center"/>
            </w:pPr>
            <w:r>
              <w:t>RF-29</w:t>
            </w:r>
          </w:p>
        </w:tc>
        <w:tc>
          <w:tcPr>
            <w:tcW w:w="1614" w:type="pct"/>
            <w:tcBorders>
              <w:top w:val="single" w:sz="4" w:space="0" w:color="auto"/>
              <w:bottom w:val="single" w:sz="4" w:space="0" w:color="auto"/>
            </w:tcBorders>
          </w:tcPr>
          <w:p w14:paraId="696AB1DA" w14:textId="1FAE8C54" w:rsidR="002E29CC" w:rsidRDefault="002E29CC" w:rsidP="00CB6B85">
            <w:pPr>
              <w:spacing w:line="360" w:lineRule="auto"/>
              <w:ind w:firstLine="0"/>
            </w:pPr>
            <w:r>
              <w:t>Generar reporte de los gastos</w:t>
            </w:r>
          </w:p>
        </w:tc>
        <w:tc>
          <w:tcPr>
            <w:tcW w:w="2801" w:type="pct"/>
            <w:tcBorders>
              <w:top w:val="single" w:sz="4" w:space="0" w:color="auto"/>
              <w:bottom w:val="single" w:sz="4" w:space="0" w:color="auto"/>
            </w:tcBorders>
          </w:tcPr>
          <w:p w14:paraId="3D35E059" w14:textId="64F5C046" w:rsidR="002E29CC" w:rsidRDefault="00CB6B85" w:rsidP="00CB6B85">
            <w:pPr>
              <w:spacing w:line="360" w:lineRule="auto"/>
              <w:ind w:firstLine="0"/>
            </w:pPr>
            <w:r w:rsidRPr="00CB6B85">
              <w:t>El sistema permitirá generar un reporte de los gastos totales generados en determinado tiempo (diario, semanal, mensual, anual).</w:t>
            </w:r>
          </w:p>
        </w:tc>
      </w:tr>
      <w:tr w:rsidR="002E29CC" w14:paraId="1F8BE78C" w14:textId="77777777" w:rsidTr="00CB6B85">
        <w:trPr>
          <w:trHeight w:val="731"/>
        </w:trPr>
        <w:tc>
          <w:tcPr>
            <w:tcW w:w="585" w:type="pct"/>
            <w:tcBorders>
              <w:top w:val="single" w:sz="4" w:space="0" w:color="auto"/>
              <w:bottom w:val="single" w:sz="4" w:space="0" w:color="auto"/>
            </w:tcBorders>
          </w:tcPr>
          <w:p w14:paraId="1DD7EE78" w14:textId="71ACC5C4" w:rsidR="002E29CC" w:rsidRDefault="002E29CC" w:rsidP="00CB6B85">
            <w:pPr>
              <w:spacing w:line="360" w:lineRule="auto"/>
              <w:ind w:firstLine="0"/>
              <w:jc w:val="center"/>
            </w:pPr>
            <w:r>
              <w:t>RF-30</w:t>
            </w:r>
          </w:p>
        </w:tc>
        <w:tc>
          <w:tcPr>
            <w:tcW w:w="1614" w:type="pct"/>
            <w:tcBorders>
              <w:top w:val="single" w:sz="4" w:space="0" w:color="auto"/>
              <w:bottom w:val="single" w:sz="4" w:space="0" w:color="auto"/>
            </w:tcBorders>
          </w:tcPr>
          <w:p w14:paraId="7FE4389F" w14:textId="7A74D771" w:rsidR="002E29CC" w:rsidRDefault="002E29CC" w:rsidP="00CB6B85">
            <w:pPr>
              <w:spacing w:line="360" w:lineRule="auto"/>
              <w:ind w:firstLine="0"/>
            </w:pPr>
            <w:r>
              <w:t>Generar reporte estadístico de los gastos</w:t>
            </w:r>
          </w:p>
        </w:tc>
        <w:tc>
          <w:tcPr>
            <w:tcW w:w="2801" w:type="pct"/>
            <w:tcBorders>
              <w:top w:val="single" w:sz="4" w:space="0" w:color="auto"/>
              <w:bottom w:val="single" w:sz="4" w:space="0" w:color="auto"/>
            </w:tcBorders>
          </w:tcPr>
          <w:p w14:paraId="715D3374" w14:textId="5B5EA912" w:rsidR="002E29CC" w:rsidRDefault="00CB6B85" w:rsidP="00CB6B85">
            <w:pPr>
              <w:spacing w:line="360" w:lineRule="auto"/>
              <w:ind w:firstLine="0"/>
            </w:pPr>
            <w:r w:rsidRPr="00CB6B85">
              <w:t>El sistema permitirá generar un reporte estadístico de los gastos totales generados en determinado tiempo (diario, semanal, mensual, anual).</w:t>
            </w:r>
          </w:p>
        </w:tc>
      </w:tr>
      <w:tr w:rsidR="002E29CC" w14:paraId="08CD91B9" w14:textId="77777777" w:rsidTr="00CB6B85">
        <w:trPr>
          <w:trHeight w:val="731"/>
        </w:trPr>
        <w:tc>
          <w:tcPr>
            <w:tcW w:w="585" w:type="pct"/>
            <w:tcBorders>
              <w:top w:val="single" w:sz="4" w:space="0" w:color="auto"/>
              <w:bottom w:val="single" w:sz="4" w:space="0" w:color="auto"/>
            </w:tcBorders>
          </w:tcPr>
          <w:p w14:paraId="0D47F3CD" w14:textId="1920BDAC" w:rsidR="002E29CC" w:rsidRDefault="002E29CC" w:rsidP="00CB6B85">
            <w:pPr>
              <w:spacing w:line="360" w:lineRule="auto"/>
              <w:ind w:firstLine="0"/>
              <w:jc w:val="center"/>
            </w:pPr>
            <w:r>
              <w:t>RF-31</w:t>
            </w:r>
          </w:p>
        </w:tc>
        <w:tc>
          <w:tcPr>
            <w:tcW w:w="1614" w:type="pct"/>
            <w:tcBorders>
              <w:top w:val="single" w:sz="4" w:space="0" w:color="auto"/>
              <w:bottom w:val="single" w:sz="4" w:space="0" w:color="auto"/>
            </w:tcBorders>
          </w:tcPr>
          <w:p w14:paraId="1C60BE91" w14:textId="0AECD8B9" w:rsidR="002E29CC" w:rsidRDefault="002E29CC" w:rsidP="00CB6B85">
            <w:pPr>
              <w:spacing w:line="360" w:lineRule="auto"/>
              <w:ind w:firstLine="0"/>
            </w:pPr>
            <w:r>
              <w:t xml:space="preserve">Generar el </w:t>
            </w:r>
            <w:hyperlink w:anchor="InformesContables" w:history="1">
              <w:r w:rsidRPr="00A71FB0">
                <w:rPr>
                  <w:rStyle w:val="Hipervnculo"/>
                </w:rPr>
                <w:t>Informe Contable</w:t>
              </w:r>
            </w:hyperlink>
            <w:r>
              <w:t xml:space="preserve"> de </w:t>
            </w:r>
            <w:hyperlink w:anchor="EstadodeResultados" w:history="1">
              <w:r w:rsidRPr="00A71FB0">
                <w:rPr>
                  <w:rStyle w:val="Hipervnculo"/>
                </w:rPr>
                <w:t>Estado de Resultados</w:t>
              </w:r>
            </w:hyperlink>
          </w:p>
        </w:tc>
        <w:tc>
          <w:tcPr>
            <w:tcW w:w="2801" w:type="pct"/>
            <w:tcBorders>
              <w:top w:val="single" w:sz="4" w:space="0" w:color="auto"/>
              <w:bottom w:val="single" w:sz="4" w:space="0" w:color="auto"/>
            </w:tcBorders>
          </w:tcPr>
          <w:p w14:paraId="467B71E7" w14:textId="42E97F82" w:rsidR="002E29CC" w:rsidRDefault="00CB6B85" w:rsidP="00CB6B85">
            <w:pPr>
              <w:spacing w:line="360" w:lineRule="auto"/>
              <w:ind w:firstLine="0"/>
            </w:pPr>
            <w:r w:rsidRPr="00CB6B85">
              <w:t>El sistema permitirá generar reportes del Estado de Resultado.</w:t>
            </w:r>
          </w:p>
        </w:tc>
      </w:tr>
      <w:tr w:rsidR="002E29CC" w14:paraId="2B5BCB05" w14:textId="77777777" w:rsidTr="00CB6B85">
        <w:trPr>
          <w:trHeight w:val="731"/>
        </w:trPr>
        <w:tc>
          <w:tcPr>
            <w:tcW w:w="585" w:type="pct"/>
            <w:tcBorders>
              <w:top w:val="single" w:sz="4" w:space="0" w:color="auto"/>
              <w:bottom w:val="single" w:sz="4" w:space="0" w:color="auto"/>
            </w:tcBorders>
          </w:tcPr>
          <w:p w14:paraId="247949EB" w14:textId="447D15D4" w:rsidR="002E29CC" w:rsidRDefault="002E29CC" w:rsidP="00CB6B85">
            <w:pPr>
              <w:spacing w:line="360" w:lineRule="auto"/>
              <w:ind w:firstLine="0"/>
              <w:jc w:val="center"/>
            </w:pPr>
            <w:r>
              <w:lastRenderedPageBreak/>
              <w:t>RF-32</w:t>
            </w:r>
          </w:p>
        </w:tc>
        <w:tc>
          <w:tcPr>
            <w:tcW w:w="1614" w:type="pct"/>
            <w:tcBorders>
              <w:top w:val="single" w:sz="4" w:space="0" w:color="auto"/>
              <w:bottom w:val="single" w:sz="4" w:space="0" w:color="auto"/>
            </w:tcBorders>
          </w:tcPr>
          <w:p w14:paraId="5C158B6B" w14:textId="5FCD6416" w:rsidR="002E29CC" w:rsidRDefault="002E29CC" w:rsidP="00CB6B85">
            <w:pPr>
              <w:spacing w:line="360" w:lineRule="auto"/>
              <w:ind w:firstLine="0"/>
            </w:pPr>
            <w:r>
              <w:t xml:space="preserve">Generar el Informe Contable de </w:t>
            </w:r>
            <w:hyperlink w:anchor="BalanceGeneral" w:history="1">
              <w:r w:rsidRPr="00A71FB0">
                <w:rPr>
                  <w:rStyle w:val="Hipervnculo"/>
                </w:rPr>
                <w:t>Balance General</w:t>
              </w:r>
            </w:hyperlink>
          </w:p>
        </w:tc>
        <w:tc>
          <w:tcPr>
            <w:tcW w:w="2801" w:type="pct"/>
            <w:tcBorders>
              <w:top w:val="single" w:sz="4" w:space="0" w:color="auto"/>
              <w:bottom w:val="single" w:sz="4" w:space="0" w:color="auto"/>
            </w:tcBorders>
          </w:tcPr>
          <w:p w14:paraId="419279EA" w14:textId="7342B469" w:rsidR="002E29CC" w:rsidRDefault="00CB6B85" w:rsidP="00CB6B85">
            <w:pPr>
              <w:spacing w:line="360" w:lineRule="auto"/>
              <w:ind w:firstLine="0"/>
            </w:pPr>
            <w:r>
              <w:t>El sistema permitirá generar reportes del Balance General.</w:t>
            </w:r>
          </w:p>
        </w:tc>
      </w:tr>
      <w:tr w:rsidR="002E29CC" w14:paraId="73A88FF3" w14:textId="77777777" w:rsidTr="00CB6B85">
        <w:trPr>
          <w:trHeight w:val="731"/>
        </w:trPr>
        <w:tc>
          <w:tcPr>
            <w:tcW w:w="585" w:type="pct"/>
            <w:tcBorders>
              <w:top w:val="single" w:sz="4" w:space="0" w:color="auto"/>
              <w:bottom w:val="single" w:sz="4" w:space="0" w:color="auto"/>
            </w:tcBorders>
          </w:tcPr>
          <w:p w14:paraId="0A5F5D27" w14:textId="335A6446" w:rsidR="002E29CC" w:rsidRDefault="002E29CC" w:rsidP="00CB6B85">
            <w:pPr>
              <w:spacing w:line="360" w:lineRule="auto"/>
              <w:ind w:firstLine="0"/>
              <w:jc w:val="center"/>
            </w:pPr>
            <w:r>
              <w:t>RF-33</w:t>
            </w:r>
          </w:p>
        </w:tc>
        <w:tc>
          <w:tcPr>
            <w:tcW w:w="1614" w:type="pct"/>
            <w:tcBorders>
              <w:top w:val="single" w:sz="4" w:space="0" w:color="auto"/>
              <w:bottom w:val="single" w:sz="4" w:space="0" w:color="auto"/>
            </w:tcBorders>
          </w:tcPr>
          <w:p w14:paraId="07854ECE" w14:textId="4659D4AA" w:rsidR="002E29CC" w:rsidRDefault="002E29CC" w:rsidP="00CB6B85">
            <w:pPr>
              <w:spacing w:line="360" w:lineRule="auto"/>
              <w:ind w:firstLine="0"/>
            </w:pPr>
            <w:r>
              <w:t xml:space="preserve">Generar el Informe Contable de </w:t>
            </w:r>
            <w:hyperlink w:anchor="LibroDiario" w:history="1">
              <w:r w:rsidRPr="0031210E">
                <w:rPr>
                  <w:rStyle w:val="Hipervnculo"/>
                </w:rPr>
                <w:t>Libro Diario</w:t>
              </w:r>
            </w:hyperlink>
          </w:p>
        </w:tc>
        <w:tc>
          <w:tcPr>
            <w:tcW w:w="2801" w:type="pct"/>
            <w:tcBorders>
              <w:top w:val="single" w:sz="4" w:space="0" w:color="auto"/>
              <w:bottom w:val="single" w:sz="4" w:space="0" w:color="auto"/>
            </w:tcBorders>
          </w:tcPr>
          <w:p w14:paraId="202CD9B4" w14:textId="65870D07" w:rsidR="002E29CC" w:rsidRDefault="00CB6B85" w:rsidP="00CB6B85">
            <w:pPr>
              <w:spacing w:line="360" w:lineRule="auto"/>
              <w:ind w:firstLine="0"/>
            </w:pPr>
            <w:r w:rsidRPr="00CB6B85">
              <w:t>El sistema permitirá generar reportes del Libro Diario.</w:t>
            </w:r>
          </w:p>
        </w:tc>
      </w:tr>
      <w:tr w:rsidR="002E29CC" w14:paraId="0425D9FA" w14:textId="77777777" w:rsidTr="00CB6B85">
        <w:trPr>
          <w:trHeight w:val="731"/>
        </w:trPr>
        <w:tc>
          <w:tcPr>
            <w:tcW w:w="585" w:type="pct"/>
            <w:tcBorders>
              <w:top w:val="single" w:sz="4" w:space="0" w:color="auto"/>
              <w:bottom w:val="single" w:sz="4" w:space="0" w:color="auto"/>
            </w:tcBorders>
          </w:tcPr>
          <w:p w14:paraId="0E91A419" w14:textId="0FC9FBFB" w:rsidR="002E29CC" w:rsidRDefault="002E29CC" w:rsidP="00CB6B85">
            <w:pPr>
              <w:spacing w:line="360" w:lineRule="auto"/>
              <w:ind w:firstLine="0"/>
              <w:jc w:val="center"/>
            </w:pPr>
            <w:r>
              <w:t>RF-34</w:t>
            </w:r>
          </w:p>
        </w:tc>
        <w:tc>
          <w:tcPr>
            <w:tcW w:w="1614" w:type="pct"/>
            <w:tcBorders>
              <w:top w:val="single" w:sz="4" w:space="0" w:color="auto"/>
              <w:bottom w:val="single" w:sz="4" w:space="0" w:color="auto"/>
            </w:tcBorders>
          </w:tcPr>
          <w:p w14:paraId="0450FA59" w14:textId="6567EEE0" w:rsidR="002E29CC" w:rsidRDefault="002E29CC" w:rsidP="00CB6B85">
            <w:pPr>
              <w:spacing w:line="360" w:lineRule="auto"/>
              <w:ind w:firstLine="0"/>
            </w:pPr>
            <w:r>
              <w:t xml:space="preserve">Generar el Informe Contable de </w:t>
            </w:r>
            <w:hyperlink w:anchor="LibroMayor" w:history="1">
              <w:r w:rsidRPr="0031210E">
                <w:rPr>
                  <w:rStyle w:val="Hipervnculo"/>
                </w:rPr>
                <w:t>Libro Mayor</w:t>
              </w:r>
            </w:hyperlink>
          </w:p>
        </w:tc>
        <w:tc>
          <w:tcPr>
            <w:tcW w:w="2801" w:type="pct"/>
            <w:tcBorders>
              <w:top w:val="single" w:sz="4" w:space="0" w:color="auto"/>
              <w:bottom w:val="single" w:sz="4" w:space="0" w:color="auto"/>
            </w:tcBorders>
          </w:tcPr>
          <w:p w14:paraId="31A0E2B4" w14:textId="100F304E" w:rsidR="002E29CC" w:rsidRDefault="00CB6B85" w:rsidP="00CB6B85">
            <w:pPr>
              <w:spacing w:line="360" w:lineRule="auto"/>
              <w:ind w:firstLine="0"/>
            </w:pPr>
            <w:r w:rsidRPr="00CB6B85">
              <w:t>El sistema permitirá generar reportes del Libro Mayor.</w:t>
            </w:r>
          </w:p>
        </w:tc>
      </w:tr>
    </w:tbl>
    <w:p w14:paraId="418BB782" w14:textId="722AE6D0" w:rsidR="002E29CC" w:rsidRDefault="002E29CC" w:rsidP="002E29CC">
      <w:pPr>
        <w:ind w:firstLine="0"/>
      </w:pPr>
      <w:r w:rsidRPr="00002418">
        <w:rPr>
          <w:i/>
          <w:iCs/>
        </w:rPr>
        <w:t>Nota</w:t>
      </w:r>
      <w:r>
        <w:t>: Esta tabla muestra los requerimientos funcionales de nuestro Sistema, asentando su número, nombre y descripción.</w:t>
      </w:r>
    </w:p>
    <w:p w14:paraId="750EAC37" w14:textId="2998EAB7" w:rsidR="002178AF" w:rsidRDefault="002178AF" w:rsidP="009C6338">
      <w:pPr>
        <w:pStyle w:val="Ttulo2"/>
      </w:pPr>
      <w:bookmarkStart w:id="20" w:name="_Toc54390190"/>
      <w:r w:rsidRPr="00A71FB0">
        <w:t>Requerimientos no funcionales</w:t>
      </w:r>
      <w:bookmarkEnd w:id="20"/>
    </w:p>
    <w:p w14:paraId="17087C9A" w14:textId="2D20182B" w:rsidR="00DA24A3" w:rsidRDefault="00DA24A3" w:rsidP="00DA24A3">
      <w:r>
        <w:t xml:space="preserve">Para terminar con el apartado de Requerimientos, se listan y clasifican los Requerimientos no Funcionales de nuestro </w:t>
      </w:r>
      <w:hyperlink w:anchor="SistemadeInformación" w:history="1">
        <w:r w:rsidRPr="006A0E82">
          <w:rPr>
            <w:rStyle w:val="Hipervnculo"/>
          </w:rPr>
          <w:t>Sistema de Información</w:t>
        </w:r>
      </w:hyperlink>
      <w:r w:rsidR="00A71FB0">
        <w:t>, los cuales r</w:t>
      </w:r>
      <w:r w:rsidR="00A71FB0" w:rsidRPr="006A0E82">
        <w:t xml:space="preserve">efieren a propiedades que aseguran la calidad del </w:t>
      </w:r>
      <w:hyperlink w:anchor="Software" w:history="1">
        <w:r w:rsidR="00A71FB0" w:rsidRPr="0031210E">
          <w:rPr>
            <w:rStyle w:val="Hipervnculo"/>
          </w:rPr>
          <w:t>software</w:t>
        </w:r>
      </w:hyperlink>
      <w:r w:rsidR="00A71FB0" w:rsidRPr="006A0E82">
        <w:t xml:space="preserve"> y no a funcionalidades específicas del sistema. </w:t>
      </w:r>
      <w:r w:rsidR="00A71FB0">
        <w:t>Estos requerimientos n</w:t>
      </w:r>
      <w:r w:rsidR="00A71FB0" w:rsidRPr="006A0E82">
        <w:t xml:space="preserve">o hacen al objetivo del </w:t>
      </w:r>
      <w:r w:rsidR="00A71FB0">
        <w:t>sistema</w:t>
      </w:r>
      <w:r w:rsidR="00A71FB0" w:rsidRPr="006A0E82">
        <w:t xml:space="preserve">, pero son necesarios para que </w:t>
      </w:r>
      <w:r w:rsidR="00A71FB0">
        <w:t xml:space="preserve">el mismo </w:t>
      </w:r>
      <w:r w:rsidR="00A71FB0" w:rsidRPr="006A0E82">
        <w:t>funcione</w:t>
      </w:r>
      <w:r>
        <w:t>:</w:t>
      </w:r>
    </w:p>
    <w:p w14:paraId="147BFE02" w14:textId="5CDADB5E" w:rsidR="00CB6B85" w:rsidRDefault="00CB6B85" w:rsidP="009C6338">
      <w:pPr>
        <w:pStyle w:val="Ttulo4"/>
      </w:pPr>
      <w:r>
        <w:t xml:space="preserve">Tabla </w:t>
      </w:r>
      <w:r w:rsidR="00F6155F">
        <w:t>3</w:t>
      </w:r>
    </w:p>
    <w:p w14:paraId="73CC515D" w14:textId="1E997A21" w:rsidR="00CB6B85" w:rsidRPr="00801309" w:rsidRDefault="00CB6B85" w:rsidP="00CB6B85">
      <w:pPr>
        <w:ind w:firstLine="0"/>
        <w:rPr>
          <w:i/>
          <w:iCs/>
        </w:rPr>
      </w:pPr>
      <w:r>
        <w:rPr>
          <w:i/>
          <w:iCs/>
        </w:rPr>
        <w:t xml:space="preserve">Requerimientos </w:t>
      </w:r>
      <w:r w:rsidR="00F843E9">
        <w:rPr>
          <w:i/>
          <w:iCs/>
        </w:rPr>
        <w:t xml:space="preserve">No </w:t>
      </w:r>
      <w:r>
        <w:rPr>
          <w:i/>
          <w:iCs/>
        </w:rPr>
        <w:t>Funcionales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763"/>
        <w:gridCol w:w="1727"/>
        <w:gridCol w:w="4480"/>
      </w:tblGrid>
      <w:tr w:rsidR="00CB6B85" w14:paraId="5621A97A" w14:textId="77777777" w:rsidTr="00F843E9">
        <w:trPr>
          <w:trHeight w:val="731"/>
        </w:trPr>
        <w:tc>
          <w:tcPr>
            <w:tcW w:w="585" w:type="pct"/>
            <w:tcBorders>
              <w:top w:val="single" w:sz="4" w:space="0" w:color="auto"/>
            </w:tcBorders>
            <w:shd w:val="clear" w:color="auto" w:fill="FFD047" w:themeFill="accent5" w:themeFillTint="99"/>
          </w:tcPr>
          <w:p w14:paraId="005A62CC" w14:textId="77777777" w:rsidR="00CB6B85" w:rsidRPr="00801309" w:rsidRDefault="00CB6B85" w:rsidP="00CB6B85">
            <w:pPr>
              <w:ind w:firstLine="0"/>
              <w:jc w:val="center"/>
              <w:rPr>
                <w:b/>
                <w:bCs/>
              </w:rPr>
            </w:pPr>
            <w:r>
              <w:rPr>
                <w:b/>
                <w:bCs/>
              </w:rPr>
              <w:t>Número</w:t>
            </w:r>
          </w:p>
        </w:tc>
        <w:tc>
          <w:tcPr>
            <w:tcW w:w="965" w:type="pct"/>
            <w:tcBorders>
              <w:top w:val="single" w:sz="4" w:space="0" w:color="auto"/>
            </w:tcBorders>
            <w:shd w:val="clear" w:color="auto" w:fill="FFD047" w:themeFill="accent5" w:themeFillTint="99"/>
          </w:tcPr>
          <w:p w14:paraId="268CEDAC" w14:textId="77777777" w:rsidR="00CB6B85" w:rsidRPr="00801309" w:rsidRDefault="00CB6B85" w:rsidP="00CB6B85">
            <w:pPr>
              <w:ind w:firstLine="0"/>
              <w:jc w:val="center"/>
              <w:rPr>
                <w:b/>
                <w:bCs/>
              </w:rPr>
            </w:pPr>
            <w:r>
              <w:rPr>
                <w:b/>
                <w:bCs/>
              </w:rPr>
              <w:t>Nombre</w:t>
            </w:r>
          </w:p>
        </w:tc>
        <w:tc>
          <w:tcPr>
            <w:tcW w:w="963" w:type="pct"/>
            <w:tcBorders>
              <w:top w:val="single" w:sz="4" w:space="0" w:color="auto"/>
            </w:tcBorders>
            <w:shd w:val="clear" w:color="auto" w:fill="FFD047" w:themeFill="accent5" w:themeFillTint="99"/>
          </w:tcPr>
          <w:p w14:paraId="40DF90EF" w14:textId="7F2B6FC9" w:rsidR="00CB6B85" w:rsidRDefault="00CB6B85" w:rsidP="00CB6B85">
            <w:pPr>
              <w:ind w:firstLine="0"/>
              <w:jc w:val="center"/>
              <w:rPr>
                <w:b/>
                <w:bCs/>
              </w:rPr>
            </w:pPr>
            <w:r>
              <w:rPr>
                <w:b/>
                <w:bCs/>
              </w:rPr>
              <w:t>Clasificación</w:t>
            </w:r>
          </w:p>
        </w:tc>
        <w:tc>
          <w:tcPr>
            <w:tcW w:w="2487" w:type="pct"/>
            <w:tcBorders>
              <w:top w:val="single" w:sz="4" w:space="0" w:color="auto"/>
            </w:tcBorders>
            <w:shd w:val="clear" w:color="auto" w:fill="FFD047" w:themeFill="accent5" w:themeFillTint="99"/>
          </w:tcPr>
          <w:p w14:paraId="0786B6DB" w14:textId="1ABF8860" w:rsidR="00CB6B85" w:rsidRPr="00801309" w:rsidRDefault="00CB6B85" w:rsidP="00CB6B85">
            <w:pPr>
              <w:ind w:firstLine="0"/>
              <w:jc w:val="center"/>
              <w:rPr>
                <w:b/>
                <w:bCs/>
              </w:rPr>
            </w:pPr>
            <w:r>
              <w:rPr>
                <w:b/>
                <w:bCs/>
              </w:rPr>
              <w:t>Descripción</w:t>
            </w:r>
          </w:p>
        </w:tc>
      </w:tr>
      <w:tr w:rsidR="00CB6B85" w14:paraId="720B61C7" w14:textId="77777777" w:rsidTr="00F843E9">
        <w:trPr>
          <w:trHeight w:val="731"/>
        </w:trPr>
        <w:tc>
          <w:tcPr>
            <w:tcW w:w="585" w:type="pct"/>
            <w:tcBorders>
              <w:top w:val="single" w:sz="4" w:space="0" w:color="auto"/>
              <w:bottom w:val="single" w:sz="4" w:space="0" w:color="auto"/>
            </w:tcBorders>
          </w:tcPr>
          <w:p w14:paraId="646F96D1" w14:textId="406C65EF" w:rsidR="00CB6B85" w:rsidRDefault="00CB6B85" w:rsidP="00CB6B85">
            <w:pPr>
              <w:spacing w:line="360" w:lineRule="auto"/>
              <w:ind w:firstLine="0"/>
              <w:jc w:val="center"/>
            </w:pPr>
            <w:r>
              <w:t>RNF-1</w:t>
            </w:r>
          </w:p>
        </w:tc>
        <w:tc>
          <w:tcPr>
            <w:tcW w:w="965" w:type="pct"/>
            <w:tcBorders>
              <w:top w:val="single" w:sz="4" w:space="0" w:color="auto"/>
              <w:bottom w:val="single" w:sz="4" w:space="0" w:color="auto"/>
            </w:tcBorders>
          </w:tcPr>
          <w:p w14:paraId="27F9C68A" w14:textId="6C612BC5" w:rsidR="00CB6B85" w:rsidRDefault="00CB6B85" w:rsidP="00CB6B85">
            <w:pPr>
              <w:spacing w:line="360" w:lineRule="auto"/>
              <w:ind w:firstLine="0"/>
            </w:pPr>
            <w:r>
              <w:t>Acceso de usuarios</w:t>
            </w:r>
          </w:p>
        </w:tc>
        <w:tc>
          <w:tcPr>
            <w:tcW w:w="963" w:type="pct"/>
            <w:tcBorders>
              <w:top w:val="single" w:sz="4" w:space="0" w:color="auto"/>
              <w:bottom w:val="single" w:sz="4" w:space="0" w:color="auto"/>
            </w:tcBorders>
          </w:tcPr>
          <w:p w14:paraId="20F3C86D" w14:textId="4591FE3F" w:rsidR="00CB6B85" w:rsidRDefault="00CB6B85" w:rsidP="00CB6B85">
            <w:pPr>
              <w:spacing w:line="360" w:lineRule="auto"/>
              <w:ind w:firstLine="0"/>
            </w:pPr>
            <w:r>
              <w:t>Producto-Seguridad</w:t>
            </w:r>
          </w:p>
        </w:tc>
        <w:tc>
          <w:tcPr>
            <w:tcW w:w="2487" w:type="pct"/>
            <w:tcBorders>
              <w:top w:val="single" w:sz="4" w:space="0" w:color="auto"/>
              <w:bottom w:val="single" w:sz="4" w:space="0" w:color="auto"/>
            </w:tcBorders>
          </w:tcPr>
          <w:p w14:paraId="34426437" w14:textId="11BDDA0C" w:rsidR="00CB6B85" w:rsidRDefault="00F843E9" w:rsidP="00CB6B85">
            <w:pPr>
              <w:spacing w:line="360" w:lineRule="auto"/>
              <w:ind w:firstLine="0"/>
            </w:pPr>
            <w:r w:rsidRPr="00F843E9">
              <w:t>El sistema debe proporcionar seguridad limitando el acceso al sistema solo para personal que disponga de usuario y contraseña.</w:t>
            </w:r>
          </w:p>
        </w:tc>
      </w:tr>
      <w:tr w:rsidR="00CB6B85" w14:paraId="6F1817B2" w14:textId="77777777" w:rsidTr="00F843E9">
        <w:trPr>
          <w:trHeight w:val="731"/>
        </w:trPr>
        <w:tc>
          <w:tcPr>
            <w:tcW w:w="585" w:type="pct"/>
            <w:tcBorders>
              <w:top w:val="single" w:sz="4" w:space="0" w:color="auto"/>
              <w:bottom w:val="single" w:sz="4" w:space="0" w:color="auto"/>
            </w:tcBorders>
          </w:tcPr>
          <w:p w14:paraId="39B2FA4B" w14:textId="198F5BAA" w:rsidR="00CB6B85" w:rsidRDefault="00CB6B85" w:rsidP="00CB6B85">
            <w:pPr>
              <w:spacing w:line="360" w:lineRule="auto"/>
              <w:ind w:firstLine="0"/>
              <w:jc w:val="center"/>
            </w:pPr>
            <w:r>
              <w:t>RNF-2</w:t>
            </w:r>
          </w:p>
        </w:tc>
        <w:tc>
          <w:tcPr>
            <w:tcW w:w="965" w:type="pct"/>
            <w:tcBorders>
              <w:top w:val="single" w:sz="4" w:space="0" w:color="auto"/>
              <w:bottom w:val="single" w:sz="4" w:space="0" w:color="auto"/>
            </w:tcBorders>
          </w:tcPr>
          <w:p w14:paraId="2238D169" w14:textId="0657EEA4" w:rsidR="00CB6B85" w:rsidRPr="006F496C" w:rsidRDefault="00F843E9" w:rsidP="00CB6B85">
            <w:pPr>
              <w:ind w:firstLine="0"/>
              <w:rPr>
                <w:rFonts w:ascii="Times New Roman" w:eastAsia="Times New Roman" w:hAnsi="Times New Roman" w:cs="Times New Roman"/>
                <w:color w:val="auto"/>
                <w:lang w:val="es-AR" w:eastAsia="es-AR"/>
              </w:rPr>
            </w:pPr>
            <w:r>
              <w:rPr>
                <w:rFonts w:ascii="Times New Roman" w:eastAsia="Times New Roman" w:hAnsi="Times New Roman" w:cs="Times New Roman"/>
                <w:color w:val="auto"/>
                <w:lang w:val="es-AR" w:eastAsia="es-AR"/>
              </w:rPr>
              <w:t>Disponibilidad del Sistema</w:t>
            </w:r>
          </w:p>
        </w:tc>
        <w:tc>
          <w:tcPr>
            <w:tcW w:w="963" w:type="pct"/>
            <w:tcBorders>
              <w:top w:val="single" w:sz="4" w:space="0" w:color="auto"/>
              <w:bottom w:val="single" w:sz="4" w:space="0" w:color="auto"/>
            </w:tcBorders>
          </w:tcPr>
          <w:p w14:paraId="56B14FAF" w14:textId="5695C7C9" w:rsidR="00CB6B85" w:rsidRDefault="00CB6B85" w:rsidP="00CB6B85">
            <w:pPr>
              <w:spacing w:line="360" w:lineRule="auto"/>
              <w:ind w:firstLine="0"/>
            </w:pPr>
            <w:r>
              <w:t>Producto-</w:t>
            </w:r>
            <w:proofErr w:type="spellStart"/>
            <w:r>
              <w:t>Dependibilidad</w:t>
            </w:r>
            <w:proofErr w:type="spellEnd"/>
          </w:p>
        </w:tc>
        <w:tc>
          <w:tcPr>
            <w:tcW w:w="2487" w:type="pct"/>
            <w:tcBorders>
              <w:top w:val="single" w:sz="4" w:space="0" w:color="auto"/>
              <w:bottom w:val="single" w:sz="4" w:space="0" w:color="auto"/>
            </w:tcBorders>
          </w:tcPr>
          <w:p w14:paraId="78C66B87" w14:textId="19C78699" w:rsidR="00CB6B85" w:rsidRDefault="00F843E9" w:rsidP="00CB6B85">
            <w:pPr>
              <w:spacing w:line="360" w:lineRule="auto"/>
              <w:ind w:firstLine="0"/>
            </w:pPr>
            <w:r w:rsidRPr="00F843E9">
              <w:t>El sistema debe estar siempre disponible para permitir acceso a la información del mismo 24/7 (24 horas al día, 7 días a la semana).</w:t>
            </w:r>
          </w:p>
        </w:tc>
      </w:tr>
      <w:tr w:rsidR="00CB6B85" w14:paraId="2C1CCA15" w14:textId="77777777" w:rsidTr="00F843E9">
        <w:trPr>
          <w:trHeight w:val="731"/>
        </w:trPr>
        <w:tc>
          <w:tcPr>
            <w:tcW w:w="585" w:type="pct"/>
            <w:tcBorders>
              <w:top w:val="single" w:sz="4" w:space="0" w:color="auto"/>
              <w:bottom w:val="single" w:sz="4" w:space="0" w:color="auto"/>
            </w:tcBorders>
          </w:tcPr>
          <w:p w14:paraId="0A51F909" w14:textId="2BBC5A6E" w:rsidR="00CB6B85" w:rsidRDefault="00CB6B85" w:rsidP="00CB6B85">
            <w:pPr>
              <w:spacing w:line="360" w:lineRule="auto"/>
              <w:ind w:firstLine="0"/>
              <w:jc w:val="center"/>
            </w:pPr>
            <w:r>
              <w:t>RNF-3</w:t>
            </w:r>
          </w:p>
        </w:tc>
        <w:tc>
          <w:tcPr>
            <w:tcW w:w="965" w:type="pct"/>
            <w:tcBorders>
              <w:top w:val="single" w:sz="4" w:space="0" w:color="auto"/>
              <w:bottom w:val="single" w:sz="4" w:space="0" w:color="auto"/>
            </w:tcBorders>
          </w:tcPr>
          <w:p w14:paraId="05CB7B01" w14:textId="047825ED" w:rsidR="00CB6B85" w:rsidRDefault="00F843E9" w:rsidP="00CB6B85">
            <w:pPr>
              <w:spacing w:line="360" w:lineRule="auto"/>
              <w:ind w:firstLine="0"/>
            </w:pPr>
            <w:r>
              <w:t>Compatibilidad multiplataforma</w:t>
            </w:r>
          </w:p>
        </w:tc>
        <w:tc>
          <w:tcPr>
            <w:tcW w:w="963" w:type="pct"/>
            <w:tcBorders>
              <w:top w:val="single" w:sz="4" w:space="0" w:color="auto"/>
              <w:bottom w:val="single" w:sz="4" w:space="0" w:color="auto"/>
            </w:tcBorders>
          </w:tcPr>
          <w:p w14:paraId="312BA557" w14:textId="64A22F22" w:rsidR="00CB6B85" w:rsidRDefault="00CB6B85" w:rsidP="00CB6B85">
            <w:pPr>
              <w:spacing w:line="360" w:lineRule="auto"/>
              <w:ind w:firstLine="0"/>
            </w:pPr>
            <w:r>
              <w:t>Producto-</w:t>
            </w:r>
            <w:proofErr w:type="spellStart"/>
            <w:r>
              <w:t>Dependibilidad</w:t>
            </w:r>
            <w:proofErr w:type="spellEnd"/>
          </w:p>
        </w:tc>
        <w:tc>
          <w:tcPr>
            <w:tcW w:w="2487" w:type="pct"/>
            <w:tcBorders>
              <w:top w:val="single" w:sz="4" w:space="0" w:color="auto"/>
              <w:bottom w:val="single" w:sz="4" w:space="0" w:color="auto"/>
            </w:tcBorders>
          </w:tcPr>
          <w:p w14:paraId="652734AD" w14:textId="5AC4545C" w:rsidR="00CB6B85" w:rsidRDefault="00F843E9" w:rsidP="00CB6B85">
            <w:pPr>
              <w:spacing w:line="360" w:lineRule="auto"/>
              <w:ind w:firstLine="0"/>
            </w:pPr>
            <w:r w:rsidRPr="00F843E9">
              <w:t>El sistema debe ser Multiplataforma disponible para Windows, MacOS y Linux</w:t>
            </w:r>
            <w:r>
              <w:t>.</w:t>
            </w:r>
          </w:p>
        </w:tc>
      </w:tr>
      <w:tr w:rsidR="00CB6B85" w14:paraId="33A8F7FF" w14:textId="77777777" w:rsidTr="00F843E9">
        <w:trPr>
          <w:trHeight w:val="731"/>
        </w:trPr>
        <w:tc>
          <w:tcPr>
            <w:tcW w:w="585" w:type="pct"/>
            <w:tcBorders>
              <w:top w:val="single" w:sz="4" w:space="0" w:color="auto"/>
              <w:bottom w:val="single" w:sz="4" w:space="0" w:color="auto"/>
            </w:tcBorders>
          </w:tcPr>
          <w:p w14:paraId="67815D6B" w14:textId="73E60759" w:rsidR="00CB6B85" w:rsidRDefault="00CB6B85" w:rsidP="00CB6B85">
            <w:pPr>
              <w:spacing w:line="360" w:lineRule="auto"/>
              <w:ind w:firstLine="0"/>
              <w:jc w:val="center"/>
            </w:pPr>
            <w:r>
              <w:lastRenderedPageBreak/>
              <w:t>RNF-4</w:t>
            </w:r>
          </w:p>
        </w:tc>
        <w:tc>
          <w:tcPr>
            <w:tcW w:w="965" w:type="pct"/>
            <w:tcBorders>
              <w:top w:val="single" w:sz="4" w:space="0" w:color="auto"/>
              <w:bottom w:val="single" w:sz="4" w:space="0" w:color="auto"/>
            </w:tcBorders>
          </w:tcPr>
          <w:p w14:paraId="68E9D13F" w14:textId="16F70245" w:rsidR="00CB6B85" w:rsidRDefault="00F843E9" w:rsidP="00CB6B85">
            <w:pPr>
              <w:spacing w:line="360" w:lineRule="auto"/>
              <w:ind w:firstLine="0"/>
            </w:pPr>
            <w:r>
              <w:t>Compatibilidad con dispositivos móviles</w:t>
            </w:r>
          </w:p>
        </w:tc>
        <w:tc>
          <w:tcPr>
            <w:tcW w:w="963" w:type="pct"/>
            <w:tcBorders>
              <w:top w:val="single" w:sz="4" w:space="0" w:color="auto"/>
              <w:bottom w:val="single" w:sz="4" w:space="0" w:color="auto"/>
            </w:tcBorders>
          </w:tcPr>
          <w:p w14:paraId="3A80A8C2" w14:textId="0DA974C8" w:rsidR="00CB6B85" w:rsidRPr="00CB6B85" w:rsidRDefault="00CB6B85" w:rsidP="00CB6B85">
            <w:pPr>
              <w:spacing w:line="360" w:lineRule="auto"/>
              <w:ind w:firstLine="0"/>
            </w:pPr>
            <w:r>
              <w:t>Producto-</w:t>
            </w:r>
            <w:proofErr w:type="spellStart"/>
            <w:r>
              <w:t>Dependibilidad</w:t>
            </w:r>
            <w:proofErr w:type="spellEnd"/>
          </w:p>
        </w:tc>
        <w:tc>
          <w:tcPr>
            <w:tcW w:w="2487" w:type="pct"/>
            <w:tcBorders>
              <w:top w:val="single" w:sz="4" w:space="0" w:color="auto"/>
              <w:bottom w:val="single" w:sz="4" w:space="0" w:color="auto"/>
            </w:tcBorders>
          </w:tcPr>
          <w:p w14:paraId="6D0D55FF" w14:textId="506D7450" w:rsidR="00CB6B85" w:rsidRDefault="00F843E9" w:rsidP="00CB6B85">
            <w:pPr>
              <w:spacing w:line="360" w:lineRule="auto"/>
              <w:ind w:firstLine="0"/>
            </w:pPr>
            <w:r w:rsidRPr="00F843E9">
              <w:t>El sistema debe tener compatibilidad con el sistema operativo Android y iOS.</w:t>
            </w:r>
          </w:p>
        </w:tc>
      </w:tr>
      <w:tr w:rsidR="00CB6B85" w14:paraId="69F11A8C" w14:textId="77777777" w:rsidTr="00F843E9">
        <w:trPr>
          <w:trHeight w:val="731"/>
        </w:trPr>
        <w:tc>
          <w:tcPr>
            <w:tcW w:w="585" w:type="pct"/>
            <w:tcBorders>
              <w:top w:val="single" w:sz="4" w:space="0" w:color="auto"/>
              <w:bottom w:val="single" w:sz="4" w:space="0" w:color="auto"/>
            </w:tcBorders>
          </w:tcPr>
          <w:p w14:paraId="743EBBE3" w14:textId="5AB4D5EB" w:rsidR="00CB6B85" w:rsidRDefault="00CB6B85" w:rsidP="00CB6B85">
            <w:pPr>
              <w:spacing w:line="360" w:lineRule="auto"/>
              <w:ind w:firstLine="0"/>
              <w:jc w:val="center"/>
            </w:pPr>
            <w:r>
              <w:t>RNF-5</w:t>
            </w:r>
          </w:p>
        </w:tc>
        <w:tc>
          <w:tcPr>
            <w:tcW w:w="965" w:type="pct"/>
            <w:tcBorders>
              <w:top w:val="single" w:sz="4" w:space="0" w:color="auto"/>
              <w:bottom w:val="single" w:sz="4" w:space="0" w:color="auto"/>
            </w:tcBorders>
          </w:tcPr>
          <w:p w14:paraId="25BAF3E5" w14:textId="7B25CCCC" w:rsidR="00CB6B85" w:rsidRDefault="00130EFB" w:rsidP="00CB6B85">
            <w:pPr>
              <w:spacing w:line="360" w:lineRule="auto"/>
              <w:ind w:firstLine="0"/>
            </w:pPr>
            <w:hyperlink w:anchor="InterfazGrafica" w:history="1">
              <w:r w:rsidR="00F843E9" w:rsidRPr="00F81C57">
                <w:rPr>
                  <w:rStyle w:val="Hipervnculo"/>
                </w:rPr>
                <w:t>Interfaz gráfica</w:t>
              </w:r>
            </w:hyperlink>
            <w:r w:rsidR="00F843E9">
              <w:t xml:space="preserve"> funcional y </w:t>
            </w:r>
            <w:hyperlink w:anchor="UserFriendly" w:history="1">
              <w:proofErr w:type="spellStart"/>
              <w:r w:rsidR="00F843E9" w:rsidRPr="0019171D">
                <w:rPr>
                  <w:rStyle w:val="Hipervnculo"/>
                </w:rPr>
                <w:t>user</w:t>
              </w:r>
              <w:proofErr w:type="spellEnd"/>
              <w:r w:rsidR="0019171D" w:rsidRPr="0019171D">
                <w:rPr>
                  <w:rStyle w:val="Hipervnculo"/>
                </w:rPr>
                <w:t xml:space="preserve"> </w:t>
              </w:r>
              <w:proofErr w:type="spellStart"/>
              <w:r w:rsidR="00F843E9" w:rsidRPr="0019171D">
                <w:rPr>
                  <w:rStyle w:val="Hipervnculo"/>
                </w:rPr>
                <w:t>friendly</w:t>
              </w:r>
              <w:proofErr w:type="spellEnd"/>
            </w:hyperlink>
          </w:p>
        </w:tc>
        <w:tc>
          <w:tcPr>
            <w:tcW w:w="963" w:type="pct"/>
            <w:tcBorders>
              <w:top w:val="single" w:sz="4" w:space="0" w:color="auto"/>
              <w:bottom w:val="single" w:sz="4" w:space="0" w:color="auto"/>
            </w:tcBorders>
          </w:tcPr>
          <w:p w14:paraId="75B81579" w14:textId="26405B65" w:rsidR="00CB6B85" w:rsidRPr="00CB6B85" w:rsidRDefault="00CB6B85" w:rsidP="00CB6B85">
            <w:pPr>
              <w:spacing w:line="360" w:lineRule="auto"/>
              <w:ind w:firstLine="0"/>
            </w:pPr>
            <w:r>
              <w:t>Producto-Usabilidad</w:t>
            </w:r>
          </w:p>
        </w:tc>
        <w:tc>
          <w:tcPr>
            <w:tcW w:w="2487" w:type="pct"/>
            <w:tcBorders>
              <w:top w:val="single" w:sz="4" w:space="0" w:color="auto"/>
              <w:bottom w:val="single" w:sz="4" w:space="0" w:color="auto"/>
            </w:tcBorders>
          </w:tcPr>
          <w:p w14:paraId="102B588F" w14:textId="434091E7" w:rsidR="00CB6B85" w:rsidRDefault="00F843E9" w:rsidP="00CB6B85">
            <w:pPr>
              <w:spacing w:line="360" w:lineRule="auto"/>
              <w:ind w:firstLine="0"/>
            </w:pPr>
            <w:r w:rsidRPr="00F843E9">
              <w:t>El sistema debe contar con una interfaz gráfica funcional y de fácil lectura.</w:t>
            </w:r>
          </w:p>
        </w:tc>
      </w:tr>
      <w:tr w:rsidR="00CB6B85" w14:paraId="33507683" w14:textId="77777777" w:rsidTr="00F843E9">
        <w:trPr>
          <w:trHeight w:val="731"/>
        </w:trPr>
        <w:tc>
          <w:tcPr>
            <w:tcW w:w="585" w:type="pct"/>
            <w:tcBorders>
              <w:top w:val="single" w:sz="4" w:space="0" w:color="auto"/>
              <w:bottom w:val="single" w:sz="4" w:space="0" w:color="auto"/>
            </w:tcBorders>
          </w:tcPr>
          <w:p w14:paraId="61945A54" w14:textId="667F8A7C" w:rsidR="00CB6B85" w:rsidRDefault="00CB6B85" w:rsidP="00CB6B85">
            <w:pPr>
              <w:spacing w:line="360" w:lineRule="auto"/>
              <w:ind w:firstLine="0"/>
              <w:jc w:val="center"/>
            </w:pPr>
            <w:r>
              <w:t>RNF-6</w:t>
            </w:r>
          </w:p>
        </w:tc>
        <w:tc>
          <w:tcPr>
            <w:tcW w:w="965" w:type="pct"/>
            <w:tcBorders>
              <w:top w:val="single" w:sz="4" w:space="0" w:color="auto"/>
              <w:bottom w:val="single" w:sz="4" w:space="0" w:color="auto"/>
            </w:tcBorders>
          </w:tcPr>
          <w:p w14:paraId="135A30D2" w14:textId="7080C157" w:rsidR="00CB6B85" w:rsidRDefault="00F843E9" w:rsidP="00CB6B85">
            <w:pPr>
              <w:spacing w:line="360" w:lineRule="auto"/>
              <w:ind w:firstLine="0"/>
            </w:pPr>
            <w:r>
              <w:t>Capacidad de mejora</w:t>
            </w:r>
          </w:p>
        </w:tc>
        <w:tc>
          <w:tcPr>
            <w:tcW w:w="963" w:type="pct"/>
            <w:tcBorders>
              <w:top w:val="single" w:sz="4" w:space="0" w:color="auto"/>
              <w:bottom w:val="single" w:sz="4" w:space="0" w:color="auto"/>
            </w:tcBorders>
          </w:tcPr>
          <w:p w14:paraId="1460CEAE" w14:textId="195574B1" w:rsidR="00CB6B85" w:rsidRDefault="00CB6B85" w:rsidP="00CB6B85">
            <w:pPr>
              <w:spacing w:line="360" w:lineRule="auto"/>
              <w:ind w:firstLine="0"/>
            </w:pPr>
            <w:r>
              <w:t>Producto-Eficiencia</w:t>
            </w:r>
          </w:p>
        </w:tc>
        <w:tc>
          <w:tcPr>
            <w:tcW w:w="2487" w:type="pct"/>
            <w:tcBorders>
              <w:top w:val="single" w:sz="4" w:space="0" w:color="auto"/>
              <w:bottom w:val="single" w:sz="4" w:space="0" w:color="auto"/>
            </w:tcBorders>
          </w:tcPr>
          <w:p w14:paraId="1EF18A39" w14:textId="7E35CEC1" w:rsidR="00CB6B85" w:rsidRDefault="00F843E9" w:rsidP="00CB6B85">
            <w:pPr>
              <w:spacing w:line="360" w:lineRule="auto"/>
              <w:ind w:firstLine="0"/>
            </w:pPr>
            <w:r w:rsidRPr="00F843E9">
              <w:t>El sistema tiene que tener la capacidad de que el rendimiento mejore en próximas versiones.</w:t>
            </w:r>
          </w:p>
        </w:tc>
      </w:tr>
      <w:tr w:rsidR="00CB6B85" w14:paraId="18407209" w14:textId="77777777" w:rsidTr="00F843E9">
        <w:trPr>
          <w:trHeight w:val="731"/>
        </w:trPr>
        <w:tc>
          <w:tcPr>
            <w:tcW w:w="585" w:type="pct"/>
            <w:tcBorders>
              <w:top w:val="single" w:sz="4" w:space="0" w:color="auto"/>
              <w:bottom w:val="single" w:sz="4" w:space="0" w:color="auto"/>
            </w:tcBorders>
          </w:tcPr>
          <w:p w14:paraId="30DF5635" w14:textId="45F0A963" w:rsidR="00CB6B85" w:rsidRDefault="00CB6B85" w:rsidP="00CB6B85">
            <w:pPr>
              <w:spacing w:line="360" w:lineRule="auto"/>
              <w:ind w:firstLine="0"/>
              <w:jc w:val="center"/>
            </w:pPr>
            <w:r>
              <w:t>RNF-7</w:t>
            </w:r>
          </w:p>
        </w:tc>
        <w:tc>
          <w:tcPr>
            <w:tcW w:w="965" w:type="pct"/>
            <w:tcBorders>
              <w:top w:val="single" w:sz="4" w:space="0" w:color="auto"/>
              <w:bottom w:val="single" w:sz="4" w:space="0" w:color="auto"/>
            </w:tcBorders>
          </w:tcPr>
          <w:p w14:paraId="02FB0833" w14:textId="774058DF" w:rsidR="00CB6B85" w:rsidRDefault="00130EFB" w:rsidP="00CB6B85">
            <w:pPr>
              <w:spacing w:line="360" w:lineRule="auto"/>
              <w:ind w:firstLine="0"/>
            </w:pPr>
            <w:hyperlink w:anchor="EncriptarInformacion" w:history="1">
              <w:r w:rsidR="00F843E9" w:rsidRPr="0019171D">
                <w:rPr>
                  <w:rStyle w:val="Hipervnculo"/>
                </w:rPr>
                <w:t>Encriptación de información</w:t>
              </w:r>
            </w:hyperlink>
          </w:p>
        </w:tc>
        <w:tc>
          <w:tcPr>
            <w:tcW w:w="963" w:type="pct"/>
            <w:tcBorders>
              <w:top w:val="single" w:sz="4" w:space="0" w:color="auto"/>
              <w:bottom w:val="single" w:sz="4" w:space="0" w:color="auto"/>
            </w:tcBorders>
          </w:tcPr>
          <w:p w14:paraId="63E3FBAB" w14:textId="1E92E702" w:rsidR="00CB6B85" w:rsidRDefault="00CB6B85" w:rsidP="00CB6B85">
            <w:pPr>
              <w:spacing w:line="360" w:lineRule="auto"/>
              <w:ind w:firstLine="0"/>
            </w:pPr>
            <w:r>
              <w:t>Producto-Seguridad</w:t>
            </w:r>
          </w:p>
        </w:tc>
        <w:tc>
          <w:tcPr>
            <w:tcW w:w="2487" w:type="pct"/>
            <w:tcBorders>
              <w:top w:val="single" w:sz="4" w:space="0" w:color="auto"/>
              <w:bottom w:val="single" w:sz="4" w:space="0" w:color="auto"/>
            </w:tcBorders>
          </w:tcPr>
          <w:p w14:paraId="737630F1" w14:textId="525234FF" w:rsidR="00CB6B85" w:rsidRDefault="00F843E9" w:rsidP="00CB6B85">
            <w:pPr>
              <w:spacing w:line="360" w:lineRule="auto"/>
              <w:ind w:firstLine="0"/>
            </w:pPr>
            <w:r w:rsidRPr="00F843E9">
              <w:t>El sistema deberá encriptar usuarios, contraseñas y los saldos de las cuentas contables, como así también, los informes contables.</w:t>
            </w:r>
          </w:p>
        </w:tc>
      </w:tr>
      <w:tr w:rsidR="00CB6B85" w14:paraId="76C357B9" w14:textId="77777777" w:rsidTr="00F843E9">
        <w:trPr>
          <w:trHeight w:val="731"/>
        </w:trPr>
        <w:tc>
          <w:tcPr>
            <w:tcW w:w="585" w:type="pct"/>
            <w:tcBorders>
              <w:top w:val="single" w:sz="4" w:space="0" w:color="auto"/>
              <w:bottom w:val="single" w:sz="4" w:space="0" w:color="auto"/>
            </w:tcBorders>
          </w:tcPr>
          <w:p w14:paraId="7B637DA3" w14:textId="3C9F1BD9" w:rsidR="00CB6B85" w:rsidRDefault="00CB6B85" w:rsidP="00CB6B85">
            <w:pPr>
              <w:spacing w:line="360" w:lineRule="auto"/>
              <w:ind w:firstLine="0"/>
              <w:jc w:val="center"/>
            </w:pPr>
            <w:r>
              <w:t>RNF-8</w:t>
            </w:r>
          </w:p>
        </w:tc>
        <w:tc>
          <w:tcPr>
            <w:tcW w:w="965" w:type="pct"/>
            <w:tcBorders>
              <w:top w:val="single" w:sz="4" w:space="0" w:color="auto"/>
              <w:bottom w:val="single" w:sz="4" w:space="0" w:color="auto"/>
            </w:tcBorders>
          </w:tcPr>
          <w:p w14:paraId="32D7C329" w14:textId="2DE6BA88" w:rsidR="00CB6B85" w:rsidRDefault="00F843E9" w:rsidP="00CB6B85">
            <w:pPr>
              <w:spacing w:line="360" w:lineRule="auto"/>
              <w:ind w:firstLine="0"/>
            </w:pPr>
            <w:r>
              <w:t>Servicio de copias de seguridad</w:t>
            </w:r>
          </w:p>
        </w:tc>
        <w:tc>
          <w:tcPr>
            <w:tcW w:w="963" w:type="pct"/>
            <w:tcBorders>
              <w:top w:val="single" w:sz="4" w:space="0" w:color="auto"/>
              <w:bottom w:val="single" w:sz="4" w:space="0" w:color="auto"/>
            </w:tcBorders>
          </w:tcPr>
          <w:p w14:paraId="339B7E15" w14:textId="0CCBB792" w:rsidR="00CB6B85" w:rsidRDefault="00CB6B85" w:rsidP="00CB6B85">
            <w:pPr>
              <w:spacing w:line="360" w:lineRule="auto"/>
              <w:ind w:firstLine="0"/>
            </w:pPr>
            <w:r>
              <w:t>Producto-Seguridad</w:t>
            </w:r>
          </w:p>
        </w:tc>
        <w:tc>
          <w:tcPr>
            <w:tcW w:w="2487" w:type="pct"/>
            <w:tcBorders>
              <w:top w:val="single" w:sz="4" w:space="0" w:color="auto"/>
              <w:bottom w:val="single" w:sz="4" w:space="0" w:color="auto"/>
            </w:tcBorders>
          </w:tcPr>
          <w:p w14:paraId="1A66D9EF" w14:textId="12425106" w:rsidR="00CB6B85" w:rsidRDefault="00F843E9" w:rsidP="00CB6B85">
            <w:pPr>
              <w:spacing w:line="360" w:lineRule="auto"/>
              <w:ind w:firstLine="0"/>
            </w:pPr>
            <w:r w:rsidRPr="00F843E9">
              <w:t>El sistema tendrá servicios que realicen copias de seguridad cada 24 horas.</w:t>
            </w:r>
          </w:p>
        </w:tc>
      </w:tr>
      <w:tr w:rsidR="00CB6B85" w14:paraId="19F2F0B5" w14:textId="77777777" w:rsidTr="00F843E9">
        <w:trPr>
          <w:trHeight w:val="731"/>
        </w:trPr>
        <w:tc>
          <w:tcPr>
            <w:tcW w:w="585" w:type="pct"/>
            <w:tcBorders>
              <w:top w:val="single" w:sz="4" w:space="0" w:color="auto"/>
              <w:bottom w:val="single" w:sz="4" w:space="0" w:color="auto"/>
            </w:tcBorders>
          </w:tcPr>
          <w:p w14:paraId="3F09535C" w14:textId="3EFC285A" w:rsidR="00CB6B85" w:rsidRDefault="00CB6B85" w:rsidP="00CB6B85">
            <w:pPr>
              <w:spacing w:line="360" w:lineRule="auto"/>
              <w:ind w:firstLine="0"/>
              <w:jc w:val="center"/>
            </w:pPr>
            <w:r>
              <w:t>RNF-9</w:t>
            </w:r>
          </w:p>
        </w:tc>
        <w:tc>
          <w:tcPr>
            <w:tcW w:w="965" w:type="pct"/>
            <w:tcBorders>
              <w:top w:val="single" w:sz="4" w:space="0" w:color="auto"/>
              <w:bottom w:val="single" w:sz="4" w:space="0" w:color="auto"/>
            </w:tcBorders>
          </w:tcPr>
          <w:p w14:paraId="63CFD3B3" w14:textId="3039FB18" w:rsidR="00CB6B85" w:rsidRDefault="00F843E9" w:rsidP="00CB6B85">
            <w:pPr>
              <w:spacing w:line="360" w:lineRule="auto"/>
              <w:ind w:firstLine="0"/>
            </w:pPr>
            <w:r>
              <w:t>Servicio de limpieza</w:t>
            </w:r>
          </w:p>
        </w:tc>
        <w:tc>
          <w:tcPr>
            <w:tcW w:w="963" w:type="pct"/>
            <w:tcBorders>
              <w:top w:val="single" w:sz="4" w:space="0" w:color="auto"/>
              <w:bottom w:val="single" w:sz="4" w:space="0" w:color="auto"/>
            </w:tcBorders>
          </w:tcPr>
          <w:p w14:paraId="1E9D2F8B" w14:textId="42463C9E" w:rsidR="00CB6B85" w:rsidRPr="00CB6B85" w:rsidRDefault="00CB6B85" w:rsidP="00CB6B85">
            <w:pPr>
              <w:spacing w:line="360" w:lineRule="auto"/>
              <w:ind w:firstLine="0"/>
            </w:pPr>
            <w:r>
              <w:t>Producto-Eficiencia</w:t>
            </w:r>
          </w:p>
        </w:tc>
        <w:tc>
          <w:tcPr>
            <w:tcW w:w="2487" w:type="pct"/>
            <w:tcBorders>
              <w:top w:val="single" w:sz="4" w:space="0" w:color="auto"/>
              <w:bottom w:val="single" w:sz="4" w:space="0" w:color="auto"/>
            </w:tcBorders>
          </w:tcPr>
          <w:p w14:paraId="36F96DB8" w14:textId="4B76ED33" w:rsidR="00CB6B85" w:rsidRDefault="00F843E9" w:rsidP="00CB6B85">
            <w:pPr>
              <w:spacing w:line="360" w:lineRule="auto"/>
              <w:ind w:firstLine="0"/>
            </w:pPr>
            <w:r w:rsidRPr="00F843E9">
              <w:t xml:space="preserve">El sistema deberá contar con un servicio de limpieza de </w:t>
            </w:r>
            <w:hyperlink w:anchor="TablasTransaccionales" w:history="1">
              <w:r w:rsidRPr="0019171D">
                <w:rPr>
                  <w:rStyle w:val="Hipervnculo"/>
                </w:rPr>
                <w:t xml:space="preserve">tablas </w:t>
              </w:r>
              <w:r w:rsidR="0019171D" w:rsidRPr="0019171D">
                <w:rPr>
                  <w:rStyle w:val="Hipervnculo"/>
                </w:rPr>
                <w:t>transaccionales</w:t>
              </w:r>
            </w:hyperlink>
            <w:r w:rsidRPr="00F843E9">
              <w:t xml:space="preserve"> para asegurar la velocidad de respuesta.</w:t>
            </w:r>
          </w:p>
        </w:tc>
      </w:tr>
      <w:tr w:rsidR="00CB6B85" w14:paraId="4C79CC40" w14:textId="77777777" w:rsidTr="00F843E9">
        <w:trPr>
          <w:trHeight w:val="731"/>
        </w:trPr>
        <w:tc>
          <w:tcPr>
            <w:tcW w:w="585" w:type="pct"/>
            <w:tcBorders>
              <w:top w:val="single" w:sz="4" w:space="0" w:color="auto"/>
              <w:bottom w:val="single" w:sz="4" w:space="0" w:color="auto"/>
            </w:tcBorders>
          </w:tcPr>
          <w:p w14:paraId="18090076" w14:textId="6AA4DA56" w:rsidR="00CB6B85" w:rsidRDefault="00CB6B85" w:rsidP="00CB6B85">
            <w:pPr>
              <w:spacing w:line="360" w:lineRule="auto"/>
              <w:ind w:firstLine="0"/>
              <w:jc w:val="center"/>
            </w:pPr>
            <w:r>
              <w:t>RNF-10</w:t>
            </w:r>
          </w:p>
        </w:tc>
        <w:tc>
          <w:tcPr>
            <w:tcW w:w="965" w:type="pct"/>
            <w:tcBorders>
              <w:top w:val="single" w:sz="4" w:space="0" w:color="auto"/>
              <w:bottom w:val="single" w:sz="4" w:space="0" w:color="auto"/>
            </w:tcBorders>
          </w:tcPr>
          <w:p w14:paraId="2C6364E4" w14:textId="3B023CB7" w:rsidR="00CB6B85" w:rsidRDefault="00130EFB" w:rsidP="00CB6B85">
            <w:pPr>
              <w:spacing w:line="360" w:lineRule="auto"/>
              <w:ind w:firstLine="0"/>
            </w:pPr>
            <w:hyperlink w:anchor="DesarrolloModular" w:history="1">
              <w:r w:rsidR="00F843E9" w:rsidRPr="008B1A5E">
                <w:rPr>
                  <w:rStyle w:val="Hipervnculo"/>
                </w:rPr>
                <w:t>Desarrollo modular</w:t>
              </w:r>
            </w:hyperlink>
          </w:p>
        </w:tc>
        <w:tc>
          <w:tcPr>
            <w:tcW w:w="963" w:type="pct"/>
            <w:tcBorders>
              <w:top w:val="single" w:sz="4" w:space="0" w:color="auto"/>
              <w:bottom w:val="single" w:sz="4" w:space="0" w:color="auto"/>
            </w:tcBorders>
          </w:tcPr>
          <w:p w14:paraId="160E5990" w14:textId="116E1594" w:rsidR="00CB6B85" w:rsidRDefault="00CB6B85" w:rsidP="00CB6B85">
            <w:pPr>
              <w:spacing w:line="360" w:lineRule="auto"/>
              <w:ind w:firstLine="0"/>
            </w:pPr>
            <w:r>
              <w:t>Producto-Eficiencia</w:t>
            </w:r>
          </w:p>
        </w:tc>
        <w:tc>
          <w:tcPr>
            <w:tcW w:w="2487" w:type="pct"/>
            <w:tcBorders>
              <w:top w:val="single" w:sz="4" w:space="0" w:color="auto"/>
              <w:bottom w:val="single" w:sz="4" w:space="0" w:color="auto"/>
            </w:tcBorders>
          </w:tcPr>
          <w:p w14:paraId="7C22573D" w14:textId="410B5F5C" w:rsidR="00CB6B85" w:rsidRDefault="00F843E9" w:rsidP="00CB6B85">
            <w:pPr>
              <w:spacing w:line="360" w:lineRule="auto"/>
              <w:ind w:firstLine="0"/>
            </w:pPr>
            <w:r w:rsidRPr="00F843E9">
              <w:t>El sistema deberá ser desarrollado modularmente para su fácil mantenimiento y expansión.</w:t>
            </w:r>
          </w:p>
        </w:tc>
      </w:tr>
      <w:tr w:rsidR="00CB6B85" w14:paraId="553AB81C" w14:textId="77777777" w:rsidTr="00F843E9">
        <w:trPr>
          <w:trHeight w:val="731"/>
        </w:trPr>
        <w:tc>
          <w:tcPr>
            <w:tcW w:w="585" w:type="pct"/>
            <w:tcBorders>
              <w:top w:val="single" w:sz="4" w:space="0" w:color="auto"/>
              <w:bottom w:val="single" w:sz="4" w:space="0" w:color="auto"/>
            </w:tcBorders>
          </w:tcPr>
          <w:p w14:paraId="779D8E49" w14:textId="515906AF" w:rsidR="00CB6B85" w:rsidRDefault="00CB6B85" w:rsidP="00CB6B85">
            <w:pPr>
              <w:spacing w:line="360" w:lineRule="auto"/>
              <w:ind w:firstLine="0"/>
              <w:jc w:val="center"/>
            </w:pPr>
            <w:r>
              <w:t>RNF-11</w:t>
            </w:r>
          </w:p>
        </w:tc>
        <w:tc>
          <w:tcPr>
            <w:tcW w:w="965" w:type="pct"/>
            <w:tcBorders>
              <w:top w:val="single" w:sz="4" w:space="0" w:color="auto"/>
              <w:bottom w:val="single" w:sz="4" w:space="0" w:color="auto"/>
            </w:tcBorders>
          </w:tcPr>
          <w:p w14:paraId="72687AF5" w14:textId="2DD33FFA" w:rsidR="00CB6B85" w:rsidRDefault="00130EFB" w:rsidP="00CB6B85">
            <w:pPr>
              <w:spacing w:line="360" w:lineRule="auto"/>
              <w:ind w:firstLine="0"/>
            </w:pPr>
            <w:hyperlink w:anchor="TestingAutomatico" w:history="1">
              <w:r w:rsidR="00F843E9" w:rsidRPr="008B1A5E">
                <w:rPr>
                  <w:rStyle w:val="Hipervnculo"/>
                </w:rPr>
                <w:t>Testing automático</w:t>
              </w:r>
            </w:hyperlink>
          </w:p>
        </w:tc>
        <w:tc>
          <w:tcPr>
            <w:tcW w:w="963" w:type="pct"/>
            <w:tcBorders>
              <w:top w:val="single" w:sz="4" w:space="0" w:color="auto"/>
              <w:bottom w:val="single" w:sz="4" w:space="0" w:color="auto"/>
            </w:tcBorders>
          </w:tcPr>
          <w:p w14:paraId="6001A1F2" w14:textId="66289D43" w:rsidR="00CB6B85" w:rsidRPr="00CB6B85" w:rsidRDefault="00CB6B85" w:rsidP="00CB6B85">
            <w:pPr>
              <w:spacing w:line="360" w:lineRule="auto"/>
              <w:ind w:firstLine="0"/>
            </w:pPr>
            <w:r>
              <w:t>Producto-</w:t>
            </w:r>
            <w:proofErr w:type="spellStart"/>
            <w:r>
              <w:t>Dependibilidad</w:t>
            </w:r>
            <w:proofErr w:type="spellEnd"/>
          </w:p>
        </w:tc>
        <w:tc>
          <w:tcPr>
            <w:tcW w:w="2487" w:type="pct"/>
            <w:tcBorders>
              <w:top w:val="single" w:sz="4" w:space="0" w:color="auto"/>
              <w:bottom w:val="single" w:sz="4" w:space="0" w:color="auto"/>
            </w:tcBorders>
          </w:tcPr>
          <w:p w14:paraId="2D41ED56" w14:textId="338B9FAD" w:rsidR="00CB6B85" w:rsidRDefault="00F843E9" w:rsidP="00CB6B85">
            <w:pPr>
              <w:spacing w:line="360" w:lineRule="auto"/>
              <w:ind w:firstLine="0"/>
            </w:pPr>
            <w:r w:rsidRPr="00F843E9">
              <w:t>El sistema contará con un testing automático que evitará errores producidos con actualizaciones del S</w:t>
            </w:r>
            <w:r>
              <w:t>.</w:t>
            </w:r>
            <w:r w:rsidRPr="00F843E9">
              <w:t>I.</w:t>
            </w:r>
          </w:p>
        </w:tc>
      </w:tr>
      <w:tr w:rsidR="00CB6B85" w14:paraId="4B4F053E" w14:textId="77777777" w:rsidTr="00F843E9">
        <w:trPr>
          <w:trHeight w:val="731"/>
        </w:trPr>
        <w:tc>
          <w:tcPr>
            <w:tcW w:w="585" w:type="pct"/>
            <w:tcBorders>
              <w:top w:val="single" w:sz="4" w:space="0" w:color="auto"/>
              <w:bottom w:val="single" w:sz="4" w:space="0" w:color="auto"/>
            </w:tcBorders>
          </w:tcPr>
          <w:p w14:paraId="48B5E908" w14:textId="5F624190" w:rsidR="00CB6B85" w:rsidRDefault="00CB6B85" w:rsidP="00CB6B85">
            <w:pPr>
              <w:spacing w:line="360" w:lineRule="auto"/>
              <w:ind w:firstLine="0"/>
              <w:jc w:val="center"/>
            </w:pPr>
            <w:r>
              <w:t>RNF-12</w:t>
            </w:r>
          </w:p>
        </w:tc>
        <w:tc>
          <w:tcPr>
            <w:tcW w:w="965" w:type="pct"/>
            <w:tcBorders>
              <w:top w:val="single" w:sz="4" w:space="0" w:color="auto"/>
              <w:bottom w:val="single" w:sz="4" w:space="0" w:color="auto"/>
            </w:tcBorders>
          </w:tcPr>
          <w:p w14:paraId="05B9B01A" w14:textId="033CAECB" w:rsidR="00CB6B85" w:rsidRDefault="00F843E9" w:rsidP="00CB6B85">
            <w:pPr>
              <w:spacing w:line="360" w:lineRule="auto"/>
              <w:ind w:firstLine="0"/>
            </w:pPr>
            <w:r>
              <w:t xml:space="preserve">Protección por </w:t>
            </w:r>
            <w:hyperlink w:anchor="Tokens" w:history="1">
              <w:r w:rsidRPr="008B1A5E">
                <w:rPr>
                  <w:rStyle w:val="Hipervnculo"/>
                </w:rPr>
                <w:t>Tokens</w:t>
              </w:r>
            </w:hyperlink>
          </w:p>
        </w:tc>
        <w:tc>
          <w:tcPr>
            <w:tcW w:w="963" w:type="pct"/>
            <w:tcBorders>
              <w:top w:val="single" w:sz="4" w:space="0" w:color="auto"/>
              <w:bottom w:val="single" w:sz="4" w:space="0" w:color="auto"/>
            </w:tcBorders>
          </w:tcPr>
          <w:p w14:paraId="7D424F73" w14:textId="20E47DC7" w:rsidR="00CB6B85" w:rsidRDefault="00CB6B85" w:rsidP="00CB6B85">
            <w:pPr>
              <w:spacing w:line="360" w:lineRule="auto"/>
              <w:ind w:firstLine="0"/>
            </w:pPr>
            <w:r>
              <w:t>Producto-Seguridad</w:t>
            </w:r>
          </w:p>
        </w:tc>
        <w:tc>
          <w:tcPr>
            <w:tcW w:w="2487" w:type="pct"/>
            <w:tcBorders>
              <w:top w:val="single" w:sz="4" w:space="0" w:color="auto"/>
              <w:bottom w:val="single" w:sz="4" w:space="0" w:color="auto"/>
            </w:tcBorders>
          </w:tcPr>
          <w:p w14:paraId="3FA580E7" w14:textId="58CFBD5B" w:rsidR="00CB6B85" w:rsidRDefault="00F843E9" w:rsidP="00CB6B85">
            <w:pPr>
              <w:spacing w:line="360" w:lineRule="auto"/>
              <w:ind w:firstLine="0"/>
            </w:pPr>
            <w:r w:rsidRPr="00F843E9">
              <w:t>El sistema funcionará con tokens para proteger la información sensible que se maneja.</w:t>
            </w:r>
          </w:p>
        </w:tc>
      </w:tr>
      <w:tr w:rsidR="00CB6B85" w14:paraId="13D31081" w14:textId="77777777" w:rsidTr="00F843E9">
        <w:trPr>
          <w:trHeight w:val="731"/>
        </w:trPr>
        <w:tc>
          <w:tcPr>
            <w:tcW w:w="585" w:type="pct"/>
            <w:tcBorders>
              <w:top w:val="single" w:sz="4" w:space="0" w:color="auto"/>
              <w:bottom w:val="single" w:sz="4" w:space="0" w:color="auto"/>
            </w:tcBorders>
          </w:tcPr>
          <w:p w14:paraId="318907DF" w14:textId="577A10EB" w:rsidR="00CB6B85" w:rsidRDefault="00CB6B85" w:rsidP="00CB6B85">
            <w:pPr>
              <w:spacing w:line="360" w:lineRule="auto"/>
              <w:ind w:firstLine="0"/>
              <w:jc w:val="center"/>
            </w:pPr>
            <w:r>
              <w:t>RNF-13</w:t>
            </w:r>
          </w:p>
        </w:tc>
        <w:tc>
          <w:tcPr>
            <w:tcW w:w="965" w:type="pct"/>
            <w:tcBorders>
              <w:top w:val="single" w:sz="4" w:space="0" w:color="auto"/>
              <w:bottom w:val="single" w:sz="4" w:space="0" w:color="auto"/>
            </w:tcBorders>
          </w:tcPr>
          <w:p w14:paraId="70FFC283" w14:textId="2530900F" w:rsidR="00CB6B85" w:rsidRDefault="00F843E9" w:rsidP="00CB6B85">
            <w:pPr>
              <w:spacing w:line="360" w:lineRule="auto"/>
              <w:ind w:firstLine="0"/>
            </w:pPr>
            <w:r>
              <w:t>Inmersión al Sistema</w:t>
            </w:r>
          </w:p>
        </w:tc>
        <w:tc>
          <w:tcPr>
            <w:tcW w:w="963" w:type="pct"/>
            <w:tcBorders>
              <w:top w:val="single" w:sz="4" w:space="0" w:color="auto"/>
              <w:bottom w:val="single" w:sz="4" w:space="0" w:color="auto"/>
            </w:tcBorders>
          </w:tcPr>
          <w:p w14:paraId="31165C23" w14:textId="66990F0C" w:rsidR="00CB6B85" w:rsidRDefault="00CB6B85" w:rsidP="00CB6B85">
            <w:pPr>
              <w:spacing w:line="360" w:lineRule="auto"/>
              <w:ind w:firstLine="0"/>
            </w:pPr>
            <w:r>
              <w:t>Producto-Usabilidad</w:t>
            </w:r>
          </w:p>
        </w:tc>
        <w:tc>
          <w:tcPr>
            <w:tcW w:w="2487" w:type="pct"/>
            <w:tcBorders>
              <w:top w:val="single" w:sz="4" w:space="0" w:color="auto"/>
              <w:bottom w:val="single" w:sz="4" w:space="0" w:color="auto"/>
            </w:tcBorders>
          </w:tcPr>
          <w:p w14:paraId="1ED606E4" w14:textId="727F97AE" w:rsidR="00CB6B85" w:rsidRDefault="00F843E9" w:rsidP="00CB6B85">
            <w:pPr>
              <w:spacing w:line="360" w:lineRule="auto"/>
              <w:ind w:firstLine="0"/>
            </w:pPr>
            <w:r w:rsidRPr="00F843E9">
              <w:t>El sistema contará con una inmersión en el uso dependiendo del rol del usuario para su fácil comprensión de manejo.</w:t>
            </w:r>
          </w:p>
        </w:tc>
      </w:tr>
      <w:tr w:rsidR="00CB6B85" w14:paraId="2D83D90B" w14:textId="77777777" w:rsidTr="00F843E9">
        <w:trPr>
          <w:trHeight w:val="731"/>
        </w:trPr>
        <w:tc>
          <w:tcPr>
            <w:tcW w:w="585" w:type="pct"/>
            <w:tcBorders>
              <w:top w:val="single" w:sz="4" w:space="0" w:color="auto"/>
              <w:bottom w:val="single" w:sz="4" w:space="0" w:color="auto"/>
            </w:tcBorders>
          </w:tcPr>
          <w:p w14:paraId="232CD6C5" w14:textId="00E7FEE3" w:rsidR="00CB6B85" w:rsidRDefault="00CB6B85" w:rsidP="00CB6B85">
            <w:pPr>
              <w:spacing w:line="360" w:lineRule="auto"/>
              <w:ind w:firstLine="0"/>
              <w:jc w:val="center"/>
            </w:pPr>
            <w:r>
              <w:lastRenderedPageBreak/>
              <w:t>RNF-14</w:t>
            </w:r>
          </w:p>
        </w:tc>
        <w:tc>
          <w:tcPr>
            <w:tcW w:w="965" w:type="pct"/>
            <w:tcBorders>
              <w:top w:val="single" w:sz="4" w:space="0" w:color="auto"/>
              <w:bottom w:val="single" w:sz="4" w:space="0" w:color="auto"/>
            </w:tcBorders>
          </w:tcPr>
          <w:p w14:paraId="0A37F5FF" w14:textId="669C53F2" w:rsidR="00CB6B85" w:rsidRDefault="00F843E9" w:rsidP="00CB6B85">
            <w:pPr>
              <w:spacing w:line="360" w:lineRule="auto"/>
              <w:ind w:firstLine="0"/>
            </w:pPr>
            <w:r>
              <w:t>Multi-Servidores</w:t>
            </w:r>
          </w:p>
        </w:tc>
        <w:tc>
          <w:tcPr>
            <w:tcW w:w="963" w:type="pct"/>
            <w:tcBorders>
              <w:top w:val="single" w:sz="4" w:space="0" w:color="auto"/>
              <w:bottom w:val="single" w:sz="4" w:space="0" w:color="auto"/>
            </w:tcBorders>
          </w:tcPr>
          <w:p w14:paraId="4FFB960D" w14:textId="55A8837A" w:rsidR="00CB6B85" w:rsidRDefault="00CB6B85" w:rsidP="00CB6B85">
            <w:pPr>
              <w:spacing w:line="360" w:lineRule="auto"/>
              <w:ind w:firstLine="0"/>
            </w:pPr>
            <w:r>
              <w:t>Producto-Eficiencia</w:t>
            </w:r>
          </w:p>
        </w:tc>
        <w:tc>
          <w:tcPr>
            <w:tcW w:w="2487" w:type="pct"/>
            <w:tcBorders>
              <w:top w:val="single" w:sz="4" w:space="0" w:color="auto"/>
              <w:bottom w:val="single" w:sz="4" w:space="0" w:color="auto"/>
            </w:tcBorders>
          </w:tcPr>
          <w:p w14:paraId="1FE4F47B" w14:textId="7A550504" w:rsidR="00CB6B85" w:rsidRDefault="00F843E9" w:rsidP="00CB6B85">
            <w:pPr>
              <w:spacing w:line="360" w:lineRule="auto"/>
              <w:ind w:firstLine="0"/>
            </w:pPr>
            <w:r w:rsidRPr="00F843E9">
              <w:t>El sistema será montado en ambiente de multi servidores para suprimir las demoras en flujo del trabajo de la empresa por caídas inesperadas del S</w:t>
            </w:r>
            <w:r>
              <w:t>.</w:t>
            </w:r>
            <w:r w:rsidRPr="00F843E9">
              <w:t>I.</w:t>
            </w:r>
          </w:p>
        </w:tc>
      </w:tr>
    </w:tbl>
    <w:p w14:paraId="5888D283" w14:textId="7366645A" w:rsidR="00CB6B85" w:rsidRPr="00DA24A3" w:rsidRDefault="00CB6B85" w:rsidP="00CB6B85">
      <w:pPr>
        <w:ind w:firstLine="0"/>
      </w:pPr>
      <w:r w:rsidRPr="00002418">
        <w:rPr>
          <w:i/>
          <w:iCs/>
        </w:rPr>
        <w:t>Nota</w:t>
      </w:r>
      <w:r>
        <w:t>: Esta tabla muestra los requerimientos no funcionales de nuestro Sistema, asentando su número, nombre, descripción y su correspondiente clasificación.</w:t>
      </w:r>
    </w:p>
    <w:p w14:paraId="0AD6A313" w14:textId="6F404405" w:rsidR="003A1CB8" w:rsidRDefault="003A1CB8" w:rsidP="009C6338">
      <w:pPr>
        <w:pStyle w:val="Ttulo1"/>
      </w:pPr>
      <w:bookmarkStart w:id="21" w:name="_Roles_de_Usuario"/>
      <w:bookmarkStart w:id="22" w:name="_Toc54390191"/>
      <w:bookmarkEnd w:id="21"/>
      <w:r>
        <w:t>Roles de Usuario</w:t>
      </w:r>
      <w:bookmarkEnd w:id="22"/>
    </w:p>
    <w:p w14:paraId="162B2E6F" w14:textId="153D009D" w:rsidR="006B7B65" w:rsidRDefault="003B2577" w:rsidP="003B2577">
      <w:r>
        <w:t>E</w:t>
      </w:r>
      <w:r w:rsidR="000E7052">
        <w:t>n</w:t>
      </w:r>
      <w:r>
        <w:t xml:space="preserve"> nuestro proyecto</w:t>
      </w:r>
      <w:r w:rsidR="006B7B65">
        <w:t xml:space="preserve"> </w:t>
      </w:r>
      <w:r w:rsidR="000E7052">
        <w:t>coexisten</w:t>
      </w:r>
      <w:r w:rsidR="006B7B65">
        <w:t xml:space="preserve"> dos tipos de usuarios</w:t>
      </w:r>
      <w:r w:rsidR="000E7052">
        <w:t>:</w:t>
      </w:r>
      <w:r w:rsidR="006B7B65">
        <w:t xml:space="preserve"> los usuarios internos al proyecto, es decir </w:t>
      </w:r>
      <w:r w:rsidR="000E7052">
        <w:t>los integrantes de nuestro</w:t>
      </w:r>
      <w:r w:rsidR="006B7B65">
        <w:t xml:space="preserve"> equipo</w:t>
      </w:r>
      <w:r w:rsidR="000E7052">
        <w:t>,</w:t>
      </w:r>
      <w:r w:rsidR="006B7B65">
        <w:t xml:space="preserve"> cada uno con su respectivo rol de Scrum.</w:t>
      </w:r>
    </w:p>
    <w:p w14:paraId="384F644C" w14:textId="3158DA17" w:rsidR="006B7B65" w:rsidRDefault="006B7B65" w:rsidP="003B2577">
      <w:r>
        <w:t>Por otro lado, diferenciamos a los usuarios externos al sistema. Estos últimos son aquellos usuarios finales, tales como el contador del área de Finanzas del SuperMami o el tesorero, por ejemplo.</w:t>
      </w:r>
    </w:p>
    <w:p w14:paraId="0F7E6124" w14:textId="41EAF261" w:rsidR="003B2577" w:rsidRPr="003B2577" w:rsidRDefault="006B7B65" w:rsidP="009C6338">
      <w:pPr>
        <w:pStyle w:val="Ttulo2"/>
      </w:pPr>
      <w:bookmarkStart w:id="23" w:name="_Toc54390192"/>
      <w:r>
        <w:t>Roles de Usuario</w:t>
      </w:r>
      <w:r w:rsidR="009C6338">
        <w:t>s</w:t>
      </w:r>
      <w:r>
        <w:t xml:space="preserve"> Interno</w:t>
      </w:r>
      <w:bookmarkEnd w:id="23"/>
      <w:r w:rsidR="009C6338">
        <w:t>s</w:t>
      </w:r>
      <w:r>
        <w:t xml:space="preserve"> </w:t>
      </w:r>
    </w:p>
    <w:p w14:paraId="673AB524" w14:textId="7B227D69" w:rsidR="003A1CB8" w:rsidRDefault="003A1CB8" w:rsidP="003A1CB8">
      <w:r>
        <w:t xml:space="preserve">Internamente nuestro grupo se organizó en distintos roles </w:t>
      </w:r>
      <w:hyperlink w:anchor="Scrum" w:history="1">
        <w:r w:rsidRPr="008B1A5E">
          <w:rPr>
            <w:rStyle w:val="Hipervnculo"/>
          </w:rPr>
          <w:t>Scrum</w:t>
        </w:r>
      </w:hyperlink>
      <w:r>
        <w:t>:</w:t>
      </w:r>
    </w:p>
    <w:p w14:paraId="52440A7B" w14:textId="4451689A" w:rsidR="003A1CB8" w:rsidRDefault="00130EFB" w:rsidP="00E04179">
      <w:pPr>
        <w:pStyle w:val="Prrafodelista"/>
        <w:numPr>
          <w:ilvl w:val="0"/>
          <w:numId w:val="29"/>
        </w:numPr>
      </w:pPr>
      <w:hyperlink w:anchor="ScrumMaster" w:history="1">
        <w:r w:rsidR="003A1CB8" w:rsidRPr="008B1A5E">
          <w:rPr>
            <w:rStyle w:val="Hipervnculo"/>
          </w:rPr>
          <w:t>Scrum Master</w:t>
        </w:r>
      </w:hyperlink>
      <w:r w:rsidR="003A1CB8">
        <w:t>, Nuñez Fabrizio</w:t>
      </w:r>
      <w:r w:rsidR="008B1A5E">
        <w:t>.</w:t>
      </w:r>
    </w:p>
    <w:p w14:paraId="1752F9D0" w14:textId="539C80DE" w:rsidR="003A1CB8" w:rsidRDefault="00130EFB" w:rsidP="00E04179">
      <w:pPr>
        <w:pStyle w:val="Prrafodelista"/>
        <w:numPr>
          <w:ilvl w:val="0"/>
          <w:numId w:val="29"/>
        </w:numPr>
      </w:pPr>
      <w:hyperlink w:anchor="EquipodeDesarrollo" w:history="1">
        <w:r w:rsidR="003A1CB8" w:rsidRPr="005E2994">
          <w:rPr>
            <w:rStyle w:val="Hipervnculo"/>
          </w:rPr>
          <w:t>Equipo de Desarrollo</w:t>
        </w:r>
      </w:hyperlink>
      <w:r w:rsidR="003A1CB8">
        <w:t>, Brito Nahuel, Herrera Paola, López Miguel, Maldonado Enzo, Santiso Marina, de los cuales:</w:t>
      </w:r>
    </w:p>
    <w:p w14:paraId="65464DF8" w14:textId="2375A248" w:rsidR="003A1CB8" w:rsidRDefault="00130EFB" w:rsidP="00E04179">
      <w:pPr>
        <w:pStyle w:val="Prrafodelista"/>
        <w:numPr>
          <w:ilvl w:val="1"/>
          <w:numId w:val="29"/>
        </w:numPr>
      </w:pPr>
      <w:hyperlink w:anchor="ProgramadorBackend" w:history="1">
        <w:r w:rsidR="003A1CB8" w:rsidRPr="005E2994">
          <w:rPr>
            <w:rStyle w:val="Hipervnculo"/>
          </w:rPr>
          <w:t>Programador Backend</w:t>
        </w:r>
      </w:hyperlink>
      <w:r w:rsidR="003A1CB8">
        <w:t>, Brito Nahuel</w:t>
      </w:r>
      <w:r w:rsidR="00897B03">
        <w:t>.</w:t>
      </w:r>
    </w:p>
    <w:p w14:paraId="5529FFC7" w14:textId="6C178B54" w:rsidR="003A1CB8" w:rsidRDefault="00130EFB" w:rsidP="00E04179">
      <w:pPr>
        <w:pStyle w:val="Prrafodelista"/>
        <w:numPr>
          <w:ilvl w:val="1"/>
          <w:numId w:val="29"/>
        </w:numPr>
      </w:pPr>
      <w:hyperlink w:anchor="DiseñadorUI" w:history="1">
        <w:r w:rsidR="003A1CB8" w:rsidRPr="005E2994">
          <w:rPr>
            <w:rStyle w:val="Hipervnculo"/>
          </w:rPr>
          <w:t>Diseñadora UI</w:t>
        </w:r>
      </w:hyperlink>
      <w:r w:rsidR="003A1CB8">
        <w:t>/</w:t>
      </w:r>
      <w:hyperlink w:anchor="DiseñadorUX" w:history="1">
        <w:r w:rsidR="005E2994" w:rsidRPr="005E2994">
          <w:rPr>
            <w:rStyle w:val="Hipervnculo"/>
          </w:rPr>
          <w:t xml:space="preserve">Diseñadora </w:t>
        </w:r>
        <w:r w:rsidR="003A1CB8" w:rsidRPr="005E2994">
          <w:rPr>
            <w:rStyle w:val="Hipervnculo"/>
          </w:rPr>
          <w:t>UX</w:t>
        </w:r>
      </w:hyperlink>
      <w:r w:rsidR="003A1CB8">
        <w:t xml:space="preserve"> y </w:t>
      </w:r>
      <w:hyperlink w:anchor="ProgramadorFrontend" w:history="1">
        <w:r w:rsidR="003A1CB8" w:rsidRPr="005E2994">
          <w:rPr>
            <w:rStyle w:val="Hipervnculo"/>
          </w:rPr>
          <w:t>Programadora Frontend</w:t>
        </w:r>
      </w:hyperlink>
      <w:r w:rsidR="003A1CB8">
        <w:t>, Herrera Paola</w:t>
      </w:r>
      <w:r w:rsidR="00897B03">
        <w:t>.</w:t>
      </w:r>
    </w:p>
    <w:p w14:paraId="47466995" w14:textId="35F00910" w:rsidR="003A1CB8" w:rsidRDefault="00130EFB" w:rsidP="00E04179">
      <w:pPr>
        <w:pStyle w:val="Prrafodelista"/>
        <w:numPr>
          <w:ilvl w:val="1"/>
          <w:numId w:val="29"/>
        </w:numPr>
      </w:pPr>
      <w:hyperlink w:anchor="ProgramadorFullStack" w:history="1">
        <w:r w:rsidR="003A1CB8" w:rsidRPr="005E2994">
          <w:rPr>
            <w:rStyle w:val="Hipervnculo"/>
          </w:rPr>
          <w:t>Programador Full-Stack</w:t>
        </w:r>
      </w:hyperlink>
      <w:r w:rsidR="003A1CB8">
        <w:t>, López Miguel.</w:t>
      </w:r>
    </w:p>
    <w:p w14:paraId="734D4F5E" w14:textId="203A8F9B" w:rsidR="003A1CB8" w:rsidRDefault="00130EFB" w:rsidP="00E04179">
      <w:pPr>
        <w:pStyle w:val="Prrafodelista"/>
        <w:numPr>
          <w:ilvl w:val="1"/>
          <w:numId w:val="29"/>
        </w:numPr>
      </w:pPr>
      <w:hyperlink w:anchor="AdministradordeBasedeDatos" w:history="1">
        <w:r w:rsidR="003A1CB8" w:rsidRPr="005E2994">
          <w:rPr>
            <w:rStyle w:val="Hipervnculo"/>
          </w:rPr>
          <w:t>Administrador de Base de Datos</w:t>
        </w:r>
      </w:hyperlink>
      <w:r w:rsidR="003A1CB8">
        <w:t>, Maldonado Enzo</w:t>
      </w:r>
      <w:r w:rsidR="00897B03">
        <w:t>.</w:t>
      </w:r>
    </w:p>
    <w:p w14:paraId="77EACBF8" w14:textId="6253F02A" w:rsidR="003A1CB8" w:rsidRDefault="00130EFB" w:rsidP="00E04179">
      <w:pPr>
        <w:pStyle w:val="Prrafodelista"/>
        <w:numPr>
          <w:ilvl w:val="1"/>
          <w:numId w:val="29"/>
        </w:numPr>
      </w:pPr>
      <w:hyperlink w:anchor="DiseñadorUI" w:history="1">
        <w:r w:rsidR="00D934A2" w:rsidRPr="005E2994">
          <w:rPr>
            <w:rStyle w:val="Hipervnculo"/>
          </w:rPr>
          <w:t>Diseñadora UI</w:t>
        </w:r>
      </w:hyperlink>
      <w:r w:rsidR="00D934A2">
        <w:t>/</w:t>
      </w:r>
      <w:hyperlink w:anchor="DiseñadorUX" w:history="1">
        <w:r w:rsidR="00D934A2" w:rsidRPr="005E2994">
          <w:rPr>
            <w:rStyle w:val="Hipervnculo"/>
          </w:rPr>
          <w:t>Diseñadora UX</w:t>
        </w:r>
      </w:hyperlink>
      <w:r w:rsidR="00D934A2">
        <w:rPr>
          <w:rStyle w:val="Hipervnculo"/>
        </w:rPr>
        <w:t xml:space="preserve">, </w:t>
      </w:r>
      <w:hyperlink w:anchor="ProgramadorFrontend" w:history="1">
        <w:r w:rsidR="003A1CB8" w:rsidRPr="005E2994">
          <w:rPr>
            <w:rStyle w:val="Hipervnculo"/>
          </w:rPr>
          <w:t>Programadora Frontend</w:t>
        </w:r>
      </w:hyperlink>
      <w:r w:rsidR="003A1CB8">
        <w:t xml:space="preserve"> y </w:t>
      </w:r>
      <w:hyperlink w:anchor="Tester" w:history="1">
        <w:r w:rsidR="003A1CB8" w:rsidRPr="005E2994">
          <w:rPr>
            <w:rStyle w:val="Hipervnculo"/>
          </w:rPr>
          <w:t>Tester</w:t>
        </w:r>
      </w:hyperlink>
      <w:r w:rsidR="003A1CB8">
        <w:t>, Santiso Marina</w:t>
      </w:r>
      <w:r w:rsidR="005E2994">
        <w:t>.</w:t>
      </w:r>
    </w:p>
    <w:p w14:paraId="557C3E2F" w14:textId="57B12525" w:rsidR="006B7B65" w:rsidRDefault="006B7B65" w:rsidP="009C6338">
      <w:pPr>
        <w:pStyle w:val="Ttulo2"/>
      </w:pPr>
      <w:bookmarkStart w:id="24" w:name="_Roles_de_Usuarios"/>
      <w:bookmarkStart w:id="25" w:name="_Toc54390193"/>
      <w:bookmarkEnd w:id="24"/>
      <w:r>
        <w:lastRenderedPageBreak/>
        <w:t>Roles de Usuario</w:t>
      </w:r>
      <w:r w:rsidR="009C6338">
        <w:t>s</w:t>
      </w:r>
      <w:r>
        <w:t xml:space="preserve"> Externo</w:t>
      </w:r>
      <w:bookmarkEnd w:id="25"/>
      <w:r w:rsidR="009C6338">
        <w:t>s</w:t>
      </w:r>
      <w:r>
        <w:t xml:space="preserve"> </w:t>
      </w:r>
    </w:p>
    <w:p w14:paraId="059FEEFF" w14:textId="0A40A220" w:rsidR="003A1CB8" w:rsidRDefault="003A1CB8" w:rsidP="003A1CB8">
      <w:r>
        <w:t xml:space="preserve">A su vez, diferentes usuarios externos, ya mostrados en la </w:t>
      </w:r>
      <w:hyperlink w:anchor="_Método_INVEST" w:history="1">
        <w:r w:rsidRPr="005E2994">
          <w:rPr>
            <w:rStyle w:val="Hipervnculo"/>
          </w:rPr>
          <w:t>Figura 1</w:t>
        </w:r>
      </w:hyperlink>
      <w:r>
        <w:t>, van a interactuar de manera directa y cotidiana con nuestro sistema. A continuación, se lista dichos usuarios, como así también, las interacciones.</w:t>
      </w:r>
    </w:p>
    <w:p w14:paraId="63A05087" w14:textId="77777777" w:rsidR="003A1CB8" w:rsidRDefault="003A1CB8" w:rsidP="009C6338">
      <w:pPr>
        <w:pStyle w:val="Ttulo3"/>
      </w:pPr>
      <w:bookmarkStart w:id="26" w:name="_Toc54390194"/>
      <w:r>
        <w:t>Rol de tesorero</w:t>
      </w:r>
      <w:bookmarkEnd w:id="26"/>
    </w:p>
    <w:p w14:paraId="183E251C" w14:textId="5837F00F" w:rsidR="003A1CB8" w:rsidRDefault="003A1CB8" w:rsidP="00E04179">
      <w:pPr>
        <w:pStyle w:val="Prrafodelista"/>
        <w:numPr>
          <w:ilvl w:val="0"/>
          <w:numId w:val="22"/>
        </w:numPr>
      </w:pPr>
      <w:r>
        <w:t>Al recibir el dinero proveniente del área de ventas, el tesorero podrá, a través de un formulario en pantalla, registrar la cantidad de dinero recibido y realizar automáticamente un recibo de dinero el cual podrá ser firmado de manera digital y posteriormente imprimirlo, si es necesario. Este recibo de dinero será enviado, mecánicamente, a través de un aviso al área de Contabilidad para que proceda con las tareas subsiguientes.</w:t>
      </w:r>
      <w:r>
        <w:br/>
      </w:r>
      <w:r w:rsidRPr="002178AF">
        <w:t>Por fuera del sistema, el tesorero debe recaudar de manera manual el dinero ingresado</w:t>
      </w:r>
      <w:r>
        <w:t xml:space="preserve"> y </w:t>
      </w:r>
      <w:r w:rsidRPr="002178AF">
        <w:t>entregar el comprobante a ventas.</w:t>
      </w:r>
      <w:r w:rsidR="00DC4683">
        <w:t xml:space="preserve"> Mostrado en la </w:t>
      </w:r>
      <w:hyperlink w:anchor="_Figura_5_1" w:history="1">
        <w:r w:rsidR="00DC4683" w:rsidRPr="005E2994">
          <w:rPr>
            <w:rStyle w:val="Hipervnculo"/>
          </w:rPr>
          <w:t>Figura 5</w:t>
        </w:r>
      </w:hyperlink>
      <w:r w:rsidR="00DC4683">
        <w:t>.</w:t>
      </w:r>
    </w:p>
    <w:p w14:paraId="23226363" w14:textId="08579BDF" w:rsidR="003A1CB8" w:rsidRDefault="003A1CB8" w:rsidP="00E04179">
      <w:pPr>
        <w:pStyle w:val="Prrafodelista"/>
        <w:numPr>
          <w:ilvl w:val="0"/>
          <w:numId w:val="22"/>
        </w:numPr>
      </w:pPr>
      <w:r>
        <w:t>El área de compras envía la documentación de lo que se debe abonar al área de finanzas, donde el tesorero simulará la compra a través de un formulario en pantalla, la cual si es aceptada es realizada. Luego el sistema envía un aviso a contabilidad para que efectúe los asientos contables pertinentes.</w:t>
      </w:r>
      <w:r>
        <w:br/>
        <w:t>Por fuera del sistema, el tesorero debe avisar al área de compras si se procedió o no con la compra y también realizar los pagos.</w:t>
      </w:r>
      <w:r w:rsidR="00DC4683">
        <w:t xml:space="preserve"> Mostrado en la </w:t>
      </w:r>
      <w:hyperlink w:anchor="_Figura_6" w:history="1">
        <w:r w:rsidR="00DC4683" w:rsidRPr="005E2994">
          <w:rPr>
            <w:rStyle w:val="Hipervnculo"/>
          </w:rPr>
          <w:t>Figura 6</w:t>
        </w:r>
      </w:hyperlink>
      <w:r w:rsidR="00DC4683">
        <w:t>.</w:t>
      </w:r>
    </w:p>
    <w:p w14:paraId="794B99FD" w14:textId="78BDADDD" w:rsidR="003A1CB8" w:rsidRDefault="003A1CB8" w:rsidP="00E04179">
      <w:pPr>
        <w:pStyle w:val="Prrafodelista"/>
        <w:numPr>
          <w:ilvl w:val="0"/>
          <w:numId w:val="22"/>
        </w:numPr>
      </w:pPr>
      <w:r>
        <w:t xml:space="preserve">El área de marketing, recursos humanos y gerencia general envía la documentación de lo que se debe abonar al área de finanzas, donde el tesorero simulará el pago a través de un formulario en pantalla, el cual si es aceptado se realizará. Luego el sistema envía un aviso a contabilidad para que efectúe los </w:t>
      </w:r>
      <w:hyperlink w:anchor="AsientosContables" w:history="1">
        <w:r w:rsidRPr="005E2994">
          <w:rPr>
            <w:rStyle w:val="Hipervnculo"/>
          </w:rPr>
          <w:t>asientos contables</w:t>
        </w:r>
      </w:hyperlink>
      <w:r>
        <w:t xml:space="preserve"> pertinentes.</w:t>
      </w:r>
      <w:r>
        <w:br/>
      </w:r>
      <w:r>
        <w:lastRenderedPageBreak/>
        <w:t>Por fuera del sistema, el tesorero debe avisar a las respectivas áreas si se procedió o no, con el pago y también realizarlos.</w:t>
      </w:r>
    </w:p>
    <w:p w14:paraId="645F749F" w14:textId="23D6BB18" w:rsidR="003A1CB8" w:rsidRDefault="003A1CB8" w:rsidP="003A1CB8">
      <w:pPr>
        <w:pStyle w:val="Ttulo3"/>
      </w:pPr>
      <w:bookmarkStart w:id="27" w:name="_Toc54390195"/>
      <w:r>
        <w:t>Rol de contador</w:t>
      </w:r>
      <w:bookmarkEnd w:id="27"/>
    </w:p>
    <w:p w14:paraId="3D09DF63" w14:textId="416B0C7A" w:rsidR="003A1CB8" w:rsidRDefault="003A1CB8" w:rsidP="00E04179">
      <w:pPr>
        <w:pStyle w:val="Prrafodelista"/>
        <w:numPr>
          <w:ilvl w:val="0"/>
          <w:numId w:val="23"/>
        </w:numPr>
      </w:pPr>
      <w:r>
        <w:t xml:space="preserve">Al recibir una notificación desde el área de tesorería de un recibo de dinero proveniente de una venta, el contador podrá registrar el </w:t>
      </w:r>
      <w:hyperlink w:anchor="AsientosContables" w:history="1">
        <w:r w:rsidRPr="005E2994">
          <w:rPr>
            <w:rStyle w:val="Hipervnculo"/>
          </w:rPr>
          <w:t>asiento contable</w:t>
        </w:r>
      </w:hyperlink>
      <w:r>
        <w:t xml:space="preserve"> correspondiente a la transacción, verificando los detalles de la misma. En el caso de ser necesario podrá editar este registro.</w:t>
      </w:r>
      <w:r w:rsidR="00175EDC">
        <w:t xml:space="preserve"> Mostrado en la </w:t>
      </w:r>
      <w:hyperlink w:anchor="_Figura_5_1" w:history="1">
        <w:r w:rsidR="00175EDC" w:rsidRPr="005E2994">
          <w:rPr>
            <w:rStyle w:val="Hipervnculo"/>
          </w:rPr>
          <w:t>Figura 5</w:t>
        </w:r>
      </w:hyperlink>
      <w:r w:rsidR="00175EDC">
        <w:t>.</w:t>
      </w:r>
    </w:p>
    <w:p w14:paraId="3ECBBAD2" w14:textId="02057CDB" w:rsidR="003A1CB8" w:rsidRDefault="003A1CB8" w:rsidP="00E04179">
      <w:pPr>
        <w:pStyle w:val="Prrafodelista"/>
        <w:numPr>
          <w:ilvl w:val="0"/>
          <w:numId w:val="23"/>
        </w:numPr>
      </w:pPr>
      <w:r>
        <w:t xml:space="preserve">Al recibir una notificación desde el área de tesorería de una compra realizada, el contador podrá registrar el </w:t>
      </w:r>
      <w:hyperlink w:anchor="AsientosContables" w:history="1">
        <w:r w:rsidRPr="005E2994">
          <w:rPr>
            <w:rStyle w:val="Hipervnculo"/>
          </w:rPr>
          <w:t>asiento contable</w:t>
        </w:r>
      </w:hyperlink>
      <w:r>
        <w:t xml:space="preserve"> correspondiente a la compra, verificando los detalles de esta. En el caso de ser necesario podrá editar este registro.</w:t>
      </w:r>
      <w:r w:rsidR="00175EDC">
        <w:t xml:space="preserve"> Mostrado en la </w:t>
      </w:r>
      <w:hyperlink w:anchor="_Figura_6" w:history="1">
        <w:r w:rsidR="009842EB">
          <w:rPr>
            <w:rStyle w:val="Hipervnculo"/>
          </w:rPr>
          <w:t>F</w:t>
        </w:r>
        <w:r w:rsidR="00175EDC" w:rsidRPr="005E2994">
          <w:rPr>
            <w:rStyle w:val="Hipervnculo"/>
          </w:rPr>
          <w:t>igura 6</w:t>
        </w:r>
      </w:hyperlink>
      <w:r w:rsidR="00175EDC">
        <w:t>.</w:t>
      </w:r>
    </w:p>
    <w:p w14:paraId="28CAECAC" w14:textId="58398EE3" w:rsidR="003A1CB8" w:rsidRDefault="003A1CB8" w:rsidP="00E04179">
      <w:pPr>
        <w:pStyle w:val="Prrafodelista"/>
        <w:numPr>
          <w:ilvl w:val="0"/>
          <w:numId w:val="23"/>
        </w:numPr>
      </w:pPr>
      <w:r>
        <w:t xml:space="preserve">Al recibir una notificación desde el área de tesorería de un pago realizado, el contador podrá, registrar el </w:t>
      </w:r>
      <w:hyperlink w:anchor="AsientosContables" w:history="1">
        <w:r w:rsidRPr="005E2994">
          <w:rPr>
            <w:rStyle w:val="Hipervnculo"/>
          </w:rPr>
          <w:t>asiento contable</w:t>
        </w:r>
      </w:hyperlink>
      <w:r>
        <w:t xml:space="preserve"> correspondiente a dicho pago, verificando los detalles de este. En el caso de ser necesario podrá editar este registro.</w:t>
      </w:r>
    </w:p>
    <w:p w14:paraId="0BE648EC" w14:textId="65E90CFF" w:rsidR="003A1CB8" w:rsidRDefault="003A1CB8" w:rsidP="00E04179">
      <w:pPr>
        <w:pStyle w:val="Prrafodelista"/>
        <w:numPr>
          <w:ilvl w:val="0"/>
          <w:numId w:val="23"/>
        </w:numPr>
      </w:pPr>
      <w:r>
        <w:t xml:space="preserve">Todos los registros contables anteriormente nombrados y todos los necesarios para llevar a cabo la contabilidad de la empresa, como así también, los </w:t>
      </w:r>
      <w:hyperlink w:anchor="AjustesContables" w:history="1">
        <w:r w:rsidRPr="005E2994">
          <w:rPr>
            <w:rStyle w:val="Hipervnculo"/>
          </w:rPr>
          <w:t>ajustes contables</w:t>
        </w:r>
      </w:hyperlink>
      <w:r>
        <w:t>, podrán ser realizados y modificados, a través de una ventana de carga.</w:t>
      </w:r>
    </w:p>
    <w:p w14:paraId="1C882F52" w14:textId="5B3A6995" w:rsidR="003A1CB8" w:rsidRDefault="003A1CB8" w:rsidP="00E04179">
      <w:pPr>
        <w:pStyle w:val="Prrafodelista"/>
        <w:numPr>
          <w:ilvl w:val="0"/>
          <w:numId w:val="23"/>
        </w:numPr>
      </w:pPr>
      <w:r>
        <w:t xml:space="preserve">Los contadores podrán realizar las </w:t>
      </w:r>
      <w:hyperlink w:anchor="ConciliaciónBancaria" w:history="1">
        <w:r w:rsidRPr="005E2994">
          <w:rPr>
            <w:rStyle w:val="Hipervnculo"/>
          </w:rPr>
          <w:t>conciliaciones bancarias</w:t>
        </w:r>
      </w:hyperlink>
      <w:r>
        <w:t xml:space="preserve"> a través de una ventana de carga.</w:t>
      </w:r>
    </w:p>
    <w:p w14:paraId="2F8C2F5D" w14:textId="5F692EE9" w:rsidR="003A1CB8" w:rsidRPr="009842EB" w:rsidRDefault="003A1CB8" w:rsidP="009842EB">
      <w:pPr>
        <w:pStyle w:val="Ttulo3"/>
      </w:pPr>
      <w:bookmarkStart w:id="28" w:name="_Figura_5"/>
      <w:bookmarkStart w:id="29" w:name="_Toc54390196"/>
      <w:bookmarkEnd w:id="28"/>
      <w:r>
        <w:t>Rol de Jefe Técnico de Contabilidad</w:t>
      </w:r>
      <w:bookmarkEnd w:id="29"/>
    </w:p>
    <w:p w14:paraId="3001BCB5" w14:textId="73555BFE" w:rsidR="003A1CB8" w:rsidRDefault="003A1CB8" w:rsidP="00E04179">
      <w:pPr>
        <w:pStyle w:val="Prrafodelista"/>
        <w:numPr>
          <w:ilvl w:val="0"/>
          <w:numId w:val="24"/>
        </w:numPr>
      </w:pPr>
      <w:r>
        <w:t xml:space="preserve">El Jefe Técnico del sector de Contabilidad podrá generar, a medida que sea requerido internamente, los </w:t>
      </w:r>
      <w:hyperlink w:anchor="InformesContables" w:history="1">
        <w:r w:rsidRPr="005E2994">
          <w:rPr>
            <w:rStyle w:val="Hipervnculo"/>
          </w:rPr>
          <w:t>informes contables</w:t>
        </w:r>
      </w:hyperlink>
      <w:r>
        <w:t>. Esto se hará a través de la generación automática de un reporte de cualquiera sea el informe contable necesitado, pudiéndose descargar e imprimir.</w:t>
      </w:r>
    </w:p>
    <w:p w14:paraId="4DB12EE4" w14:textId="77777777" w:rsidR="003A1CB8" w:rsidRDefault="003A1CB8" w:rsidP="003A1CB8">
      <w:pPr>
        <w:pStyle w:val="Ttulo3"/>
      </w:pPr>
      <w:bookmarkStart w:id="30" w:name="_Toc54390197"/>
      <w:r>
        <w:lastRenderedPageBreak/>
        <w:t>Rol de Subgerente de Contabilidad</w:t>
      </w:r>
      <w:bookmarkEnd w:id="30"/>
    </w:p>
    <w:p w14:paraId="2160B114" w14:textId="1079492C" w:rsidR="003A1CB8" w:rsidRDefault="003A1CB8" w:rsidP="00E04179">
      <w:pPr>
        <w:pStyle w:val="Prrafodelista"/>
        <w:numPr>
          <w:ilvl w:val="0"/>
          <w:numId w:val="24"/>
        </w:numPr>
      </w:pPr>
      <w:r>
        <w:t xml:space="preserve">El subgerente del sector de contabilidad podrá, a través de un formulario de carga, agregar, modificar y eliminar las </w:t>
      </w:r>
      <w:hyperlink w:anchor="CuentaContable" w:history="1">
        <w:r w:rsidRPr="005E2994">
          <w:rPr>
            <w:rStyle w:val="Hipervnculo"/>
          </w:rPr>
          <w:t>cuentas contables</w:t>
        </w:r>
      </w:hyperlink>
      <w:r>
        <w:t xml:space="preserve"> utilizadas por la empresa.</w:t>
      </w:r>
    </w:p>
    <w:p w14:paraId="15761459" w14:textId="77777777" w:rsidR="003A1CB8" w:rsidRDefault="003A1CB8" w:rsidP="00E04179">
      <w:pPr>
        <w:pStyle w:val="Prrafodelista"/>
        <w:numPr>
          <w:ilvl w:val="0"/>
          <w:numId w:val="24"/>
        </w:numPr>
      </w:pPr>
      <w:r>
        <w:t>También podrá, a través de un formulario de carga, agregar, modificar y eliminar los bancos asociados con la empresa.</w:t>
      </w:r>
    </w:p>
    <w:p w14:paraId="6DF76A21" w14:textId="2D6F4D47" w:rsidR="003A1CB8" w:rsidRDefault="003A1CB8" w:rsidP="00E04179">
      <w:pPr>
        <w:pStyle w:val="Prrafodelista"/>
        <w:numPr>
          <w:ilvl w:val="0"/>
          <w:numId w:val="24"/>
        </w:numPr>
      </w:pPr>
      <w:r>
        <w:t xml:space="preserve">El subgerente de contabilidad podrá generar los reportes, los cuales son descargables e imprimibles, de las </w:t>
      </w:r>
      <w:hyperlink w:anchor="CuentaContable" w:history="1">
        <w:r w:rsidRPr="005E2994">
          <w:rPr>
            <w:rStyle w:val="Hipervnculo"/>
          </w:rPr>
          <w:t>cuentas contables</w:t>
        </w:r>
      </w:hyperlink>
      <w:r>
        <w:t xml:space="preserve"> con su respectiva clasificación en los diferentes tipos, </w:t>
      </w:r>
      <w:hyperlink w:anchor="AsientosContables" w:history="1">
        <w:r w:rsidRPr="005E2994">
          <w:rPr>
            <w:rStyle w:val="Hipervnculo"/>
          </w:rPr>
          <w:t>asientos contables</w:t>
        </w:r>
      </w:hyperlink>
      <w:r>
        <w:t xml:space="preserve">, </w:t>
      </w:r>
      <w:hyperlink w:anchor="AjustesContables" w:history="1">
        <w:r w:rsidRPr="005E2994">
          <w:rPr>
            <w:rStyle w:val="Hipervnculo"/>
          </w:rPr>
          <w:t>ajustes contables</w:t>
        </w:r>
      </w:hyperlink>
      <w:r>
        <w:t xml:space="preserve">, </w:t>
      </w:r>
      <w:hyperlink w:anchor="InformesContables" w:history="1">
        <w:r w:rsidRPr="005E2994">
          <w:rPr>
            <w:rStyle w:val="Hipervnculo"/>
          </w:rPr>
          <w:t>informes contables</w:t>
        </w:r>
      </w:hyperlink>
      <w:r>
        <w:t>, bancos asociados con la empresa, transacciones de los distintos bancos.</w:t>
      </w:r>
    </w:p>
    <w:p w14:paraId="47AF5EFC" w14:textId="77777777" w:rsidR="003A1CB8" w:rsidRDefault="003A1CB8" w:rsidP="003A1CB8">
      <w:pPr>
        <w:pStyle w:val="Ttulo3"/>
      </w:pPr>
      <w:bookmarkStart w:id="31" w:name="_Toc54390198"/>
      <w:r>
        <w:t>Rol de Gerente de Finanzas</w:t>
      </w:r>
      <w:bookmarkEnd w:id="31"/>
    </w:p>
    <w:p w14:paraId="2DDBD213" w14:textId="77777777" w:rsidR="003A1CB8" w:rsidRDefault="003A1CB8" w:rsidP="00E04179">
      <w:pPr>
        <w:pStyle w:val="Prrafodelista"/>
        <w:numPr>
          <w:ilvl w:val="0"/>
          <w:numId w:val="25"/>
        </w:numPr>
      </w:pPr>
      <w:r>
        <w:t>La gerenta de finanzas, podrá tener un manejo pleno de todos los reportes que nuestro sistema ofrece, los cuales son descargables e imprimibles. Estos reportes son:</w:t>
      </w:r>
    </w:p>
    <w:p w14:paraId="6516E549" w14:textId="3DAE7FCE" w:rsidR="003A1CB8" w:rsidRDefault="003A1CB8" w:rsidP="00E04179">
      <w:pPr>
        <w:pStyle w:val="Prrafodelista"/>
        <w:numPr>
          <w:ilvl w:val="0"/>
          <w:numId w:val="25"/>
        </w:numPr>
        <w:ind w:left="1800"/>
      </w:pPr>
      <w:r>
        <w:t xml:space="preserve">Reporte de las </w:t>
      </w:r>
      <w:hyperlink w:anchor="CuentaContable" w:history="1">
        <w:r w:rsidRPr="005E2994">
          <w:rPr>
            <w:rStyle w:val="Hipervnculo"/>
          </w:rPr>
          <w:t>cuentas contables</w:t>
        </w:r>
      </w:hyperlink>
      <w:r>
        <w:t xml:space="preserve"> que tiene la empresa, con su respectiva clasificación en los diferentes tipos (</w:t>
      </w:r>
      <w:hyperlink w:anchor="Activo" w:history="1">
        <w:r w:rsidRPr="005E2994">
          <w:rPr>
            <w:rStyle w:val="Hipervnculo"/>
          </w:rPr>
          <w:t>activo</w:t>
        </w:r>
      </w:hyperlink>
      <w:r>
        <w:t xml:space="preserve">, </w:t>
      </w:r>
      <w:hyperlink w:anchor="Pasivo" w:history="1">
        <w:r w:rsidRPr="005E2994">
          <w:rPr>
            <w:rStyle w:val="Hipervnculo"/>
          </w:rPr>
          <w:t>pasivo</w:t>
        </w:r>
      </w:hyperlink>
      <w:r>
        <w:t xml:space="preserve">, </w:t>
      </w:r>
      <w:hyperlink w:anchor="PatrimonioNeto" w:history="1">
        <w:r w:rsidRPr="005E2994">
          <w:rPr>
            <w:rStyle w:val="Hipervnculo"/>
          </w:rPr>
          <w:t>patrimonio neto</w:t>
        </w:r>
      </w:hyperlink>
      <w:r>
        <w:t xml:space="preserve">, </w:t>
      </w:r>
      <w:hyperlink w:anchor="ResultadoPositivo" w:history="1">
        <w:r w:rsidRPr="005E2994">
          <w:rPr>
            <w:rStyle w:val="Hipervnculo"/>
          </w:rPr>
          <w:t>resultado positivo</w:t>
        </w:r>
      </w:hyperlink>
      <w:r>
        <w:t xml:space="preserve">, </w:t>
      </w:r>
      <w:hyperlink w:anchor="ResultadoNegativo" w:history="1">
        <w:r w:rsidRPr="005E2994">
          <w:rPr>
            <w:rStyle w:val="Hipervnculo"/>
          </w:rPr>
          <w:t>resultado negativo</w:t>
        </w:r>
      </w:hyperlink>
      <w:r>
        <w:t>).</w:t>
      </w:r>
    </w:p>
    <w:p w14:paraId="3A671F2D" w14:textId="77777777" w:rsidR="003A1CB8" w:rsidRDefault="003A1CB8" w:rsidP="00E04179">
      <w:pPr>
        <w:pStyle w:val="Prrafodelista"/>
        <w:numPr>
          <w:ilvl w:val="0"/>
          <w:numId w:val="25"/>
        </w:numPr>
        <w:ind w:left="1800"/>
      </w:pPr>
      <w:r>
        <w:t xml:space="preserve">Reporte de las cuentas nombradas anteriormente, agregándole sus respectivos saldos. </w:t>
      </w:r>
    </w:p>
    <w:p w14:paraId="2123CC47" w14:textId="77777777" w:rsidR="003A1CB8" w:rsidRDefault="003A1CB8" w:rsidP="00E04179">
      <w:pPr>
        <w:pStyle w:val="Prrafodelista"/>
        <w:numPr>
          <w:ilvl w:val="0"/>
          <w:numId w:val="25"/>
        </w:numPr>
        <w:ind w:left="1800"/>
      </w:pPr>
      <w:r>
        <w:t>Reporte de las distintas transacciones que hubo en determinado tiempo.</w:t>
      </w:r>
    </w:p>
    <w:p w14:paraId="75608BD8" w14:textId="1EEDB43D" w:rsidR="003A1CB8" w:rsidRDefault="003A1CB8" w:rsidP="00E04179">
      <w:pPr>
        <w:pStyle w:val="Prrafodelista"/>
        <w:numPr>
          <w:ilvl w:val="0"/>
          <w:numId w:val="25"/>
        </w:numPr>
        <w:ind w:left="1800"/>
      </w:pPr>
      <w:r>
        <w:t xml:space="preserve">Reporte de los </w:t>
      </w:r>
      <w:hyperlink w:anchor="AsientosContables" w:history="1">
        <w:r w:rsidRPr="005E2994">
          <w:rPr>
            <w:rStyle w:val="Hipervnculo"/>
          </w:rPr>
          <w:t>asientos contables</w:t>
        </w:r>
      </w:hyperlink>
      <w:r>
        <w:t>.</w:t>
      </w:r>
    </w:p>
    <w:p w14:paraId="13E1C553" w14:textId="46C46C19" w:rsidR="003A1CB8" w:rsidRDefault="003A1CB8" w:rsidP="00E04179">
      <w:pPr>
        <w:pStyle w:val="Prrafodelista"/>
        <w:numPr>
          <w:ilvl w:val="0"/>
          <w:numId w:val="26"/>
        </w:numPr>
        <w:ind w:left="1800"/>
      </w:pPr>
      <w:r>
        <w:t xml:space="preserve">Reporte de los </w:t>
      </w:r>
      <w:hyperlink w:anchor="AjustesContables" w:history="1">
        <w:r w:rsidRPr="005E2994">
          <w:rPr>
            <w:rStyle w:val="Hipervnculo"/>
          </w:rPr>
          <w:t>ajustes contables</w:t>
        </w:r>
      </w:hyperlink>
      <w:r>
        <w:t>.</w:t>
      </w:r>
    </w:p>
    <w:p w14:paraId="575BAB56" w14:textId="4F8DB1DE" w:rsidR="003A1CB8" w:rsidRDefault="003A1CB8" w:rsidP="00E04179">
      <w:pPr>
        <w:pStyle w:val="Prrafodelista"/>
        <w:numPr>
          <w:ilvl w:val="0"/>
          <w:numId w:val="26"/>
        </w:numPr>
        <w:ind w:left="1800"/>
      </w:pPr>
      <w:r>
        <w:t xml:space="preserve">Reporte de los </w:t>
      </w:r>
      <w:hyperlink w:anchor="InformesContables" w:history="1">
        <w:r w:rsidRPr="005E2994">
          <w:rPr>
            <w:rStyle w:val="Hipervnculo"/>
          </w:rPr>
          <w:t>informes contables</w:t>
        </w:r>
      </w:hyperlink>
      <w:r>
        <w:t>.</w:t>
      </w:r>
    </w:p>
    <w:p w14:paraId="72C8E632" w14:textId="77777777" w:rsidR="003A1CB8" w:rsidRDefault="003A1CB8" w:rsidP="00E04179">
      <w:pPr>
        <w:pStyle w:val="Prrafodelista"/>
        <w:numPr>
          <w:ilvl w:val="0"/>
          <w:numId w:val="26"/>
        </w:numPr>
        <w:ind w:left="1800"/>
      </w:pPr>
      <w:r>
        <w:t>Reporte de los bancos asociados con la empresa.</w:t>
      </w:r>
    </w:p>
    <w:p w14:paraId="2033F1D8" w14:textId="77777777" w:rsidR="003A1CB8" w:rsidRDefault="003A1CB8" w:rsidP="00E04179">
      <w:pPr>
        <w:pStyle w:val="Prrafodelista"/>
        <w:numPr>
          <w:ilvl w:val="0"/>
          <w:numId w:val="26"/>
        </w:numPr>
        <w:ind w:left="1800"/>
      </w:pPr>
      <w:r>
        <w:lastRenderedPageBreak/>
        <w:t>Reporte de las distintas transacciones en los distintos bancos.</w:t>
      </w:r>
    </w:p>
    <w:p w14:paraId="03D1B1AE" w14:textId="77777777" w:rsidR="003A1CB8" w:rsidRDefault="003A1CB8" w:rsidP="00E04179">
      <w:pPr>
        <w:pStyle w:val="Prrafodelista"/>
        <w:numPr>
          <w:ilvl w:val="0"/>
          <w:numId w:val="26"/>
        </w:numPr>
        <w:ind w:left="1800"/>
      </w:pPr>
      <w:r>
        <w:t>Reporte de los ingresos totales generados en determinado tiempo.</w:t>
      </w:r>
    </w:p>
    <w:p w14:paraId="1E9A1B42" w14:textId="77777777" w:rsidR="003A1CB8" w:rsidRDefault="003A1CB8" w:rsidP="00E04179">
      <w:pPr>
        <w:pStyle w:val="Prrafodelista"/>
        <w:numPr>
          <w:ilvl w:val="0"/>
          <w:numId w:val="26"/>
        </w:numPr>
        <w:ind w:left="1800"/>
      </w:pPr>
      <w:r>
        <w:t>Reporte estadístico de los ingresos totales generados en determinado tiempo.</w:t>
      </w:r>
    </w:p>
    <w:p w14:paraId="19146B8D" w14:textId="77777777" w:rsidR="003A1CB8" w:rsidRDefault="003A1CB8" w:rsidP="00E04179">
      <w:pPr>
        <w:pStyle w:val="Prrafodelista"/>
        <w:numPr>
          <w:ilvl w:val="0"/>
          <w:numId w:val="26"/>
        </w:numPr>
        <w:ind w:left="1800"/>
      </w:pPr>
      <w:r>
        <w:t>Reporte de los gastos totales generados en determinado tiempo.</w:t>
      </w:r>
    </w:p>
    <w:p w14:paraId="3F6EB905" w14:textId="77777777" w:rsidR="003A1CB8" w:rsidRPr="00B60A71" w:rsidRDefault="003A1CB8" w:rsidP="00E04179">
      <w:pPr>
        <w:pStyle w:val="Prrafodelista"/>
        <w:numPr>
          <w:ilvl w:val="0"/>
          <w:numId w:val="26"/>
        </w:numPr>
        <w:ind w:left="1800"/>
      </w:pPr>
      <w:r>
        <w:t>Reporte estadístico de los gastos totales generados en determinado tiempo.</w:t>
      </w:r>
    </w:p>
    <w:p w14:paraId="1A61F61B" w14:textId="77777777" w:rsidR="006B50A3" w:rsidRDefault="006B50A3">
      <w:pPr>
        <w:rPr>
          <w:rFonts w:asciiTheme="majorHAnsi" w:eastAsiaTheme="majorEastAsia" w:hAnsiTheme="majorHAnsi" w:cstheme="majorBidi"/>
          <w:b/>
          <w:bCs/>
        </w:rPr>
      </w:pPr>
      <w:r>
        <w:br w:type="page"/>
      </w:r>
    </w:p>
    <w:p w14:paraId="15BCC285" w14:textId="24D4FFB1" w:rsidR="003A1CB8" w:rsidRDefault="003A1CB8" w:rsidP="009C6338">
      <w:pPr>
        <w:pStyle w:val="Ttulo1"/>
      </w:pPr>
      <w:bookmarkStart w:id="32" w:name="_Toc54390199"/>
      <w:r>
        <w:lastRenderedPageBreak/>
        <w:t>Product Backlog</w:t>
      </w:r>
      <w:bookmarkEnd w:id="32"/>
    </w:p>
    <w:p w14:paraId="057F29A8" w14:textId="04266AED" w:rsidR="003A1CB8" w:rsidRDefault="003A1CB8" w:rsidP="003A1CB8">
      <w:r>
        <w:t xml:space="preserve">El </w:t>
      </w:r>
      <w:hyperlink w:anchor="ProductBacklog" w:history="1">
        <w:r w:rsidRPr="00260A91">
          <w:rPr>
            <w:rStyle w:val="Hipervnculo"/>
          </w:rPr>
          <w:t>Product Backlog</w:t>
        </w:r>
      </w:hyperlink>
      <w:r>
        <w:t xml:space="preserve"> de nuestro </w:t>
      </w:r>
      <w:hyperlink w:anchor="SistemadeInformación" w:history="1">
        <w:r w:rsidRPr="005E2994">
          <w:rPr>
            <w:rStyle w:val="Hipervnculo"/>
          </w:rPr>
          <w:t>Sistema de Información</w:t>
        </w:r>
      </w:hyperlink>
      <w:r>
        <w:t xml:space="preserve"> va a estar compuesto por un </w:t>
      </w:r>
      <w:hyperlink w:anchor="Theme" w:history="1">
        <w:r w:rsidRPr="00260A91">
          <w:rPr>
            <w:rStyle w:val="Hipervnculo"/>
          </w:rPr>
          <w:t>Theme</w:t>
        </w:r>
      </w:hyperlink>
      <w:r>
        <w:t xml:space="preserve">, dos </w:t>
      </w:r>
      <w:hyperlink w:anchor="Epics" w:history="1">
        <w:r w:rsidRPr="00260A91">
          <w:rPr>
            <w:rStyle w:val="Hipervnculo"/>
          </w:rPr>
          <w:t>Epics</w:t>
        </w:r>
      </w:hyperlink>
      <w:r>
        <w:t xml:space="preserve">: de una se desprenden 2 </w:t>
      </w:r>
      <w:hyperlink w:anchor="Features" w:history="1">
        <w:r w:rsidRPr="00260A91">
          <w:rPr>
            <w:rStyle w:val="Hipervnculo"/>
          </w:rPr>
          <w:t>Features</w:t>
        </w:r>
      </w:hyperlink>
      <w:r>
        <w:t xml:space="preserve"> y de la otra 4 </w:t>
      </w:r>
      <w:hyperlink w:anchor="Features" w:history="1">
        <w:r w:rsidRPr="00260A91">
          <w:rPr>
            <w:rStyle w:val="Hipervnculo"/>
          </w:rPr>
          <w:t>Features</w:t>
        </w:r>
      </w:hyperlink>
      <w:r>
        <w:t xml:space="preserve">. Esto será detallado en la </w:t>
      </w:r>
      <w:hyperlink w:anchor="_Figura_7" w:history="1">
        <w:r w:rsidRPr="005E2994">
          <w:rPr>
            <w:rStyle w:val="Hipervnculo"/>
          </w:rPr>
          <w:t xml:space="preserve">Figura </w:t>
        </w:r>
        <w:r w:rsidR="00DC4683" w:rsidRPr="005E2994">
          <w:rPr>
            <w:rStyle w:val="Hipervnculo"/>
          </w:rPr>
          <w:t>7</w:t>
        </w:r>
      </w:hyperlink>
      <w:r>
        <w:t>.</w:t>
      </w:r>
    </w:p>
    <w:p w14:paraId="7A6DD47D" w14:textId="0A16B2D1" w:rsidR="003A1CB8" w:rsidRDefault="003A1CB8" w:rsidP="009C6338">
      <w:pPr>
        <w:pStyle w:val="Ttulo4"/>
      </w:pPr>
      <w:bookmarkStart w:id="33" w:name="_Figura_7"/>
      <w:bookmarkStart w:id="34" w:name="_Toc51343125"/>
      <w:bookmarkEnd w:id="33"/>
      <w:r>
        <w:t xml:space="preserve">Figura </w:t>
      </w:r>
      <w:r w:rsidR="00DC4683">
        <w:t>7</w:t>
      </w:r>
      <w:bookmarkEnd w:id="34"/>
    </w:p>
    <w:p w14:paraId="627DC408" w14:textId="77777777" w:rsidR="003A1CB8" w:rsidRPr="00801309" w:rsidRDefault="003A1CB8" w:rsidP="003A1CB8">
      <w:pPr>
        <w:ind w:firstLine="0"/>
        <w:rPr>
          <w:i/>
          <w:iCs/>
        </w:rPr>
      </w:pPr>
      <w:r>
        <w:rPr>
          <w:i/>
          <w:iCs/>
        </w:rPr>
        <w:t>Product Backlog</w:t>
      </w:r>
    </w:p>
    <w:p w14:paraId="0DD6543B" w14:textId="77777777" w:rsidR="003A1CB8" w:rsidRDefault="003A1CB8" w:rsidP="003A1CB8">
      <w:r>
        <w:rPr>
          <w:noProof/>
        </w:rPr>
        <w:drawing>
          <wp:inline distT="0" distB="0" distL="0" distR="0" wp14:anchorId="69DEF169" wp14:editId="487EC9DE">
            <wp:extent cx="5730875" cy="28452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0"/>
                    <a:srcRect t="7021" b="4887"/>
                    <a:stretch/>
                  </pic:blipFill>
                  <pic:spPr bwMode="auto">
                    <a:xfrm>
                      <a:off x="0" y="0"/>
                      <a:ext cx="5731510" cy="2845587"/>
                    </a:xfrm>
                    <a:prstGeom prst="rect">
                      <a:avLst/>
                    </a:prstGeom>
                    <a:ln>
                      <a:noFill/>
                    </a:ln>
                    <a:extLst>
                      <a:ext uri="{53640926-AAD7-44D8-BBD7-CCE9431645EC}">
                        <a14:shadowObscured xmlns:a14="http://schemas.microsoft.com/office/drawing/2010/main"/>
                      </a:ext>
                    </a:extLst>
                  </pic:spPr>
                </pic:pic>
              </a:graphicData>
            </a:graphic>
          </wp:inline>
        </w:drawing>
      </w:r>
    </w:p>
    <w:p w14:paraId="726A0F6E" w14:textId="5B5BA0B6" w:rsidR="003A1CB8" w:rsidRDefault="003A1CB8" w:rsidP="003A1CB8">
      <w:r w:rsidRPr="00AA5ED5">
        <w:rPr>
          <w:i/>
          <w:iCs/>
        </w:rPr>
        <w:t>Nota:</w:t>
      </w:r>
      <w:r w:rsidRPr="00AA5ED5">
        <w:t xml:space="preserve"> </w:t>
      </w:r>
      <w:r>
        <w:t xml:space="preserve">El gráfico representa el </w:t>
      </w:r>
      <w:hyperlink w:anchor="ProductBacklog" w:history="1">
        <w:r w:rsidRPr="00260A91">
          <w:rPr>
            <w:rStyle w:val="Hipervnculo"/>
          </w:rPr>
          <w:t>Product Backlog</w:t>
        </w:r>
      </w:hyperlink>
      <w:r>
        <w:t xml:space="preserve"> de nuestro </w:t>
      </w:r>
      <w:hyperlink w:anchor="SistemadeInformación" w:history="1">
        <w:r w:rsidRPr="00260A91">
          <w:rPr>
            <w:rStyle w:val="Hipervnculo"/>
          </w:rPr>
          <w:t>Sistema de Información</w:t>
        </w:r>
      </w:hyperlink>
      <w:r>
        <w:t xml:space="preserve"> para el área de finanzas de la empresa SuperMami.</w:t>
      </w:r>
    </w:p>
    <w:p w14:paraId="335739BD" w14:textId="5C951C88" w:rsidR="001E478C" w:rsidRDefault="001E478C">
      <w:pPr>
        <w:rPr>
          <w:rFonts w:asciiTheme="majorHAnsi" w:eastAsiaTheme="majorEastAsia" w:hAnsiTheme="majorHAnsi" w:cstheme="majorBidi"/>
          <w:b/>
          <w:bCs/>
        </w:rPr>
      </w:pPr>
      <w:r>
        <w:br w:type="page"/>
      </w:r>
    </w:p>
    <w:bookmarkStart w:id="35" w:name="_Toc54390200"/>
    <w:p w14:paraId="44887A11" w14:textId="675FD59C" w:rsidR="00D96B1C" w:rsidRDefault="009C6338" w:rsidP="009C6338">
      <w:pPr>
        <w:pStyle w:val="Ttulo1"/>
      </w:pPr>
      <w:r>
        <w:rPr>
          <w:noProof/>
        </w:rPr>
        <w:lastRenderedPageBreak/>
        <mc:AlternateContent>
          <mc:Choice Requires="wps">
            <w:drawing>
              <wp:anchor distT="0" distB="0" distL="114300" distR="114300" simplePos="0" relativeHeight="251681792" behindDoc="0" locked="0" layoutInCell="1" allowOverlap="1" wp14:anchorId="6940C820" wp14:editId="75D7A3CB">
                <wp:simplePos x="0" y="0"/>
                <wp:positionH relativeFrom="column">
                  <wp:posOffset>610387</wp:posOffset>
                </wp:positionH>
                <wp:positionV relativeFrom="paragraph">
                  <wp:posOffset>243205</wp:posOffset>
                </wp:positionV>
                <wp:extent cx="1828800" cy="1828800"/>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310E4A" w14:textId="04494199" w:rsidR="00160568" w:rsidRPr="009C6338" w:rsidRDefault="00160568" w:rsidP="009C6338">
                            <w:pPr>
                              <w:rPr>
                                <w:b/>
                                <w:bCs/>
                                <w:noProof/>
                                <w:color w:val="FFFFFF" w:themeColor="background1"/>
                                <w:sz w:val="28"/>
                                <w:szCs w:val="28"/>
                                <w:lang w:val="es-AR"/>
                              </w:rPr>
                            </w:pPr>
                            <w:bookmarkStart w:id="36" w:name="_Toc51343128"/>
                            <w:bookmarkStart w:id="37" w:name="_Toc54390201"/>
                            <w:r w:rsidRPr="009C6338">
                              <w:rPr>
                                <w:b/>
                                <w:bCs/>
                                <w:noProof/>
                                <w:color w:val="FFFFFF" w:themeColor="background1"/>
                                <w:sz w:val="28"/>
                                <w:szCs w:val="28"/>
                                <w:lang w:val="es-AR"/>
                              </w:rPr>
                              <w:t>Software para el Área de Finanzas del SuperMami</w:t>
                            </w:r>
                            <w:bookmarkEnd w:id="36"/>
                            <w:bookmarkEnd w:id="37"/>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40C820" id="Cuadro de texto 24" o:spid="_x0000_s1030" type="#_x0000_t202" style="position:absolute;margin-left:48.05pt;margin-top:19.15pt;width:2in;height:2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" filled="f" stroked="f">
                <v:textbox style="mso-fit-shape-to-text:t">
                  <w:txbxContent>
                    <w:p w14:paraId="78310E4A" w14:textId="04494199" w:rsidR="00160568" w:rsidRPr="009C6338" w:rsidRDefault="00160568" w:rsidP="009C6338">
                      <w:pPr>
                        <w:rPr>
                          <w:b/>
                          <w:bCs/>
                          <w:noProof/>
                          <w:color w:val="FFFFFF" w:themeColor="background1"/>
                          <w:sz w:val="28"/>
                          <w:szCs w:val="28"/>
                          <w:lang w:val="es-AR"/>
                        </w:rPr>
                      </w:pPr>
                      <w:bookmarkStart w:id="38" w:name="_Toc51343128"/>
                      <w:bookmarkStart w:id="39" w:name="_Toc54390201"/>
                      <w:r w:rsidRPr="009C6338">
                        <w:rPr>
                          <w:b/>
                          <w:bCs/>
                          <w:noProof/>
                          <w:color w:val="FFFFFF" w:themeColor="background1"/>
                          <w:sz w:val="28"/>
                          <w:szCs w:val="28"/>
                          <w:lang w:val="es-AR"/>
                        </w:rPr>
                        <w:t>Software para el Área de Finanzas del SuperMami</w:t>
                      </w:r>
                      <w:bookmarkEnd w:id="38"/>
                      <w:bookmarkEnd w:id="39"/>
                    </w:p>
                  </w:txbxContent>
                </v:textbox>
              </v:shape>
            </w:pict>
          </mc:Fallback>
        </mc:AlternateContent>
      </w:r>
      <w:r w:rsidR="00AD05B1">
        <w:rPr>
          <w:noProof/>
        </w:rPr>
        <mc:AlternateContent>
          <mc:Choice Requires="wps">
            <w:drawing>
              <wp:anchor distT="45720" distB="45720" distL="114300" distR="114300" simplePos="0" relativeHeight="251714559" behindDoc="0" locked="0" layoutInCell="1" allowOverlap="1" wp14:anchorId="2BC7F152" wp14:editId="1176DF3A">
                <wp:simplePos x="0" y="0"/>
                <wp:positionH relativeFrom="column">
                  <wp:posOffset>2207260</wp:posOffset>
                </wp:positionH>
                <wp:positionV relativeFrom="paragraph">
                  <wp:posOffset>5871630</wp:posOffset>
                </wp:positionV>
                <wp:extent cx="3862070" cy="2901950"/>
                <wp:effectExtent l="19050" t="19050" r="24130" b="1270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2070" cy="2901950"/>
                        </a:xfrm>
                        <a:prstGeom prst="rect">
                          <a:avLst/>
                        </a:prstGeom>
                        <a:ln w="28575">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473C504E" w14:textId="5815A474" w:rsidR="00160568" w:rsidRPr="00AD05B1" w:rsidRDefault="00160568" w:rsidP="00AD05B1">
                            <w:pPr>
                              <w:rPr>
                                <w:lang w:val="es-A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7F152" id="Cuadro de texto 2" o:spid="_x0000_s1031" type="#_x0000_t202" style="position:absolute;margin-left:173.8pt;margin-top:462.35pt;width:304.1pt;height:228.5pt;z-index:2517145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" fillcolor="white [3201]" strokecolor="white [3212]" strokeweight="2.25pt">
                <v:textbox>
                  <w:txbxContent>
                    <w:p w14:paraId="473C504E" w14:textId="5815A474" w:rsidR="00160568" w:rsidRPr="00AD05B1" w:rsidRDefault="00160568" w:rsidP="00AD05B1">
                      <w:pPr>
                        <w:rPr>
                          <w:lang w:val="es-AR"/>
                        </w:rPr>
                      </w:pPr>
                    </w:p>
                  </w:txbxContent>
                </v:textbox>
                <w10:wrap type="square"/>
              </v:shape>
            </w:pict>
          </mc:Fallback>
        </mc:AlternateContent>
      </w:r>
      <w:r w:rsidR="00AD05B1">
        <w:rPr>
          <w:noProof/>
        </w:rPr>
        <mc:AlternateContent>
          <mc:Choice Requires="wps">
            <w:drawing>
              <wp:anchor distT="45720" distB="45720" distL="114300" distR="114300" simplePos="0" relativeHeight="251715584" behindDoc="0" locked="0" layoutInCell="1" allowOverlap="1" wp14:anchorId="0F94A8CB" wp14:editId="1FA8BC67">
                <wp:simplePos x="0" y="0"/>
                <wp:positionH relativeFrom="column">
                  <wp:posOffset>-29210</wp:posOffset>
                </wp:positionH>
                <wp:positionV relativeFrom="paragraph">
                  <wp:posOffset>5356225</wp:posOffset>
                </wp:positionV>
                <wp:extent cx="2947670" cy="3432810"/>
                <wp:effectExtent l="0" t="0" r="5080" b="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3432810"/>
                        </a:xfrm>
                        <a:prstGeom prst="rect">
                          <a:avLst/>
                        </a:prstGeom>
                        <a:ln w="28575">
                          <a:noFill/>
                          <a:headEnd/>
                          <a:tailEnd/>
                        </a:ln>
                      </wps:spPr>
                      <wps:style>
                        <a:lnRef idx="2">
                          <a:schemeClr val="dk1"/>
                        </a:lnRef>
                        <a:fillRef idx="1">
                          <a:schemeClr val="lt1"/>
                        </a:fillRef>
                        <a:effectRef idx="0">
                          <a:schemeClr val="dk1"/>
                        </a:effectRef>
                        <a:fontRef idx="minor">
                          <a:schemeClr val="dk1"/>
                        </a:fontRef>
                      </wps:style>
                      <wps:txbx>
                        <w:txbxContent>
                          <w:p w14:paraId="256B0BDE" w14:textId="088C84DC" w:rsidR="00160568" w:rsidRDefault="00160568" w:rsidP="00DA24A3">
                            <w:pPr>
                              <w:ind w:firstLine="0"/>
                              <w:jc w:val="center"/>
                              <w:rPr>
                                <w:b/>
                                <w:bCs/>
                                <w:lang w:val="es-AR"/>
                              </w:rPr>
                            </w:pPr>
                            <w:r>
                              <w:rPr>
                                <w:b/>
                                <w:bCs/>
                                <w:lang w:val="es-AR"/>
                              </w:rPr>
                              <w:t>Riesgos Generales</w:t>
                            </w:r>
                          </w:p>
                          <w:p w14:paraId="11D196C9" w14:textId="3A81754C" w:rsidR="00160568" w:rsidRPr="00F6155F" w:rsidRDefault="00130EFB" w:rsidP="00AD05B1">
                            <w:pPr>
                              <w:pStyle w:val="Prrafodelista"/>
                              <w:numPr>
                                <w:ilvl w:val="0"/>
                                <w:numId w:val="41"/>
                              </w:numPr>
                              <w:ind w:left="426"/>
                              <w:rPr>
                                <w:color w:val="auto"/>
                                <w:lang w:val="es-AR"/>
                              </w:rPr>
                            </w:pPr>
                            <w:hyperlink w:anchor="PD19" w:history="1">
                              <w:r w:rsidR="00160568" w:rsidRPr="00F6155F">
                                <w:rPr>
                                  <w:rStyle w:val="Hipervnculo"/>
                                  <w:color w:val="auto"/>
                                  <w:lang w:val="es-AR"/>
                                </w:rPr>
                                <w:t>PD-19</w:t>
                              </w:r>
                            </w:hyperlink>
                            <w:r w:rsidR="00160568" w:rsidRPr="00F6155F">
                              <w:rPr>
                                <w:color w:val="auto"/>
                                <w:lang w:val="es-AR"/>
                              </w:rPr>
                              <w:t>: Fallas de seguridad en el sistema.</w:t>
                            </w:r>
                          </w:p>
                          <w:p w14:paraId="066B05E0" w14:textId="0A437B10" w:rsidR="00160568" w:rsidRPr="00F6155F" w:rsidRDefault="00130EFB" w:rsidP="00AD05B1">
                            <w:pPr>
                              <w:pStyle w:val="Prrafodelista"/>
                              <w:numPr>
                                <w:ilvl w:val="0"/>
                                <w:numId w:val="41"/>
                              </w:numPr>
                              <w:ind w:left="426"/>
                              <w:rPr>
                                <w:color w:val="auto"/>
                                <w:lang w:val="es-AR"/>
                              </w:rPr>
                            </w:pPr>
                            <w:hyperlink w:anchor="PYPD20" w:history="1">
                              <w:r w:rsidR="00160568" w:rsidRPr="00F6155F">
                                <w:rPr>
                                  <w:rStyle w:val="Hipervnculo"/>
                                  <w:color w:val="auto"/>
                                  <w:lang w:val="es-AR"/>
                                </w:rPr>
                                <w:t>PY-PD-20</w:t>
                              </w:r>
                            </w:hyperlink>
                            <w:r w:rsidR="00160568" w:rsidRPr="00F6155F">
                              <w:rPr>
                                <w:color w:val="auto"/>
                                <w:lang w:val="es-AR"/>
                              </w:rPr>
                              <w:t>: Desarrollador pierde los avances del proyecto.</w:t>
                            </w:r>
                          </w:p>
                          <w:p w14:paraId="3057A842" w14:textId="6AD74FE9" w:rsidR="00160568" w:rsidRPr="00F6155F" w:rsidRDefault="00130EFB" w:rsidP="00AD05B1">
                            <w:pPr>
                              <w:pStyle w:val="Prrafodelista"/>
                              <w:numPr>
                                <w:ilvl w:val="0"/>
                                <w:numId w:val="41"/>
                              </w:numPr>
                              <w:ind w:left="426"/>
                              <w:rPr>
                                <w:color w:val="auto"/>
                                <w:lang w:val="es-AR"/>
                              </w:rPr>
                            </w:pPr>
                            <w:hyperlink w:anchor="PD31" w:history="1">
                              <w:r w:rsidR="00160568" w:rsidRPr="00F6155F">
                                <w:rPr>
                                  <w:rStyle w:val="Hipervnculo"/>
                                  <w:color w:val="auto"/>
                                  <w:lang w:val="es-AR"/>
                                </w:rPr>
                                <w:t>PD-31</w:t>
                              </w:r>
                            </w:hyperlink>
                            <w:r w:rsidR="00160568" w:rsidRPr="00F6155F">
                              <w:rPr>
                                <w:color w:val="auto"/>
                                <w:lang w:val="es-AR"/>
                              </w:rPr>
                              <w:t>: Guardado de datos erróneos por parte del usuario.</w:t>
                            </w:r>
                          </w:p>
                          <w:p w14:paraId="10AF01CE" w14:textId="0C81E70D" w:rsidR="00160568" w:rsidRPr="00F6155F" w:rsidRDefault="00130EFB" w:rsidP="00AD05B1">
                            <w:pPr>
                              <w:pStyle w:val="Prrafodelista"/>
                              <w:numPr>
                                <w:ilvl w:val="0"/>
                                <w:numId w:val="41"/>
                              </w:numPr>
                              <w:ind w:left="426"/>
                              <w:rPr>
                                <w:color w:val="auto"/>
                                <w:lang w:val="es-AR"/>
                              </w:rPr>
                            </w:pPr>
                            <w:hyperlink w:anchor="PD23" w:history="1">
                              <w:r w:rsidR="00160568" w:rsidRPr="00F6155F">
                                <w:rPr>
                                  <w:rStyle w:val="Hipervnculo"/>
                                  <w:color w:val="auto"/>
                                  <w:lang w:val="es-AR"/>
                                </w:rPr>
                                <w:t>PD-23</w:t>
                              </w:r>
                            </w:hyperlink>
                            <w:r w:rsidR="00160568" w:rsidRPr="00F6155F">
                              <w:rPr>
                                <w:color w:val="auto"/>
                                <w:lang w:val="es-AR"/>
                              </w:rPr>
                              <w:t>: El cliente no sabe usar el software.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4A8CB" id="_x0000_s1032" type="#_x0000_t202" style="position:absolute;margin-left:-2.3pt;margin-top:421.75pt;width:232.1pt;height:270.3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" fillcolor="white [3201]" stroked="f" strokeweight="2.25pt">
                <v:textbox>
                  <w:txbxContent>
                    <w:p w14:paraId="256B0BDE" w14:textId="088C84DC" w:rsidR="00160568" w:rsidRDefault="00160568" w:rsidP="00DA24A3">
                      <w:pPr>
                        <w:ind w:firstLine="0"/>
                        <w:jc w:val="center"/>
                        <w:rPr>
                          <w:b/>
                          <w:bCs/>
                          <w:lang w:val="es-AR"/>
                        </w:rPr>
                      </w:pPr>
                      <w:r>
                        <w:rPr>
                          <w:b/>
                          <w:bCs/>
                          <w:lang w:val="es-AR"/>
                        </w:rPr>
                        <w:t>Riesgos Generales</w:t>
                      </w:r>
                    </w:p>
                    <w:p w14:paraId="11D196C9" w14:textId="3A81754C" w:rsidR="00160568" w:rsidRPr="00F6155F" w:rsidRDefault="00160568" w:rsidP="00AD05B1">
                      <w:pPr>
                        <w:pStyle w:val="Prrafodelista"/>
                        <w:numPr>
                          <w:ilvl w:val="0"/>
                          <w:numId w:val="41"/>
                        </w:numPr>
                        <w:ind w:left="426"/>
                        <w:rPr>
                          <w:color w:val="auto"/>
                          <w:lang w:val="es-AR"/>
                        </w:rPr>
                      </w:pPr>
                      <w:hyperlink w:anchor="PD19" w:history="1">
                        <w:r w:rsidRPr="00F6155F">
                          <w:rPr>
                            <w:rStyle w:val="Hipervnculo"/>
                            <w:color w:val="auto"/>
                            <w:lang w:val="es-AR"/>
                          </w:rPr>
                          <w:t>PD-19</w:t>
                        </w:r>
                      </w:hyperlink>
                      <w:r w:rsidRPr="00F6155F">
                        <w:rPr>
                          <w:color w:val="auto"/>
                          <w:lang w:val="es-AR"/>
                        </w:rPr>
                        <w:t>: Fallas de seguridad en el sistema.</w:t>
                      </w:r>
                    </w:p>
                    <w:p w14:paraId="066B05E0" w14:textId="0A437B10" w:rsidR="00160568" w:rsidRPr="00F6155F" w:rsidRDefault="00160568" w:rsidP="00AD05B1">
                      <w:pPr>
                        <w:pStyle w:val="Prrafodelista"/>
                        <w:numPr>
                          <w:ilvl w:val="0"/>
                          <w:numId w:val="41"/>
                        </w:numPr>
                        <w:ind w:left="426"/>
                        <w:rPr>
                          <w:color w:val="auto"/>
                          <w:lang w:val="es-AR"/>
                        </w:rPr>
                      </w:pPr>
                      <w:hyperlink w:anchor="PYPD20" w:history="1">
                        <w:r w:rsidRPr="00F6155F">
                          <w:rPr>
                            <w:rStyle w:val="Hipervnculo"/>
                            <w:color w:val="auto"/>
                            <w:lang w:val="es-AR"/>
                          </w:rPr>
                          <w:t>PY-PD-20</w:t>
                        </w:r>
                      </w:hyperlink>
                      <w:r w:rsidRPr="00F6155F">
                        <w:rPr>
                          <w:color w:val="auto"/>
                          <w:lang w:val="es-AR"/>
                        </w:rPr>
                        <w:t>: Desarrollador pierde los avances del proyecto.</w:t>
                      </w:r>
                    </w:p>
                    <w:p w14:paraId="3057A842" w14:textId="6AD74FE9" w:rsidR="00160568" w:rsidRPr="00F6155F" w:rsidRDefault="00160568" w:rsidP="00AD05B1">
                      <w:pPr>
                        <w:pStyle w:val="Prrafodelista"/>
                        <w:numPr>
                          <w:ilvl w:val="0"/>
                          <w:numId w:val="41"/>
                        </w:numPr>
                        <w:ind w:left="426"/>
                        <w:rPr>
                          <w:color w:val="auto"/>
                          <w:lang w:val="es-AR"/>
                        </w:rPr>
                      </w:pPr>
                      <w:hyperlink w:anchor="PD31" w:history="1">
                        <w:r w:rsidRPr="00F6155F">
                          <w:rPr>
                            <w:rStyle w:val="Hipervnculo"/>
                            <w:color w:val="auto"/>
                            <w:lang w:val="es-AR"/>
                          </w:rPr>
                          <w:t>PD-31</w:t>
                        </w:r>
                      </w:hyperlink>
                      <w:r w:rsidRPr="00F6155F">
                        <w:rPr>
                          <w:color w:val="auto"/>
                          <w:lang w:val="es-AR"/>
                        </w:rPr>
                        <w:t>: Guardado de datos erróneos por parte del usuario.</w:t>
                      </w:r>
                    </w:p>
                    <w:p w14:paraId="10AF01CE" w14:textId="0C81E70D" w:rsidR="00160568" w:rsidRPr="00F6155F" w:rsidRDefault="00160568" w:rsidP="00AD05B1">
                      <w:pPr>
                        <w:pStyle w:val="Prrafodelista"/>
                        <w:numPr>
                          <w:ilvl w:val="0"/>
                          <w:numId w:val="41"/>
                        </w:numPr>
                        <w:ind w:left="426"/>
                        <w:rPr>
                          <w:color w:val="auto"/>
                          <w:lang w:val="es-AR"/>
                        </w:rPr>
                      </w:pPr>
                      <w:hyperlink w:anchor="PD23" w:history="1">
                        <w:r w:rsidRPr="00F6155F">
                          <w:rPr>
                            <w:rStyle w:val="Hipervnculo"/>
                            <w:color w:val="auto"/>
                            <w:lang w:val="es-AR"/>
                          </w:rPr>
                          <w:t>PD-23</w:t>
                        </w:r>
                      </w:hyperlink>
                      <w:r w:rsidRPr="00F6155F">
                        <w:rPr>
                          <w:color w:val="auto"/>
                          <w:lang w:val="es-AR"/>
                        </w:rPr>
                        <w:t>: El cliente no sabe usar el software.</w:t>
                      </w:r>
                    </w:p>
                  </w:txbxContent>
                </v:textbox>
                <w10:wrap type="square"/>
              </v:shape>
            </w:pict>
          </mc:Fallback>
        </mc:AlternateContent>
      </w:r>
      <w:r w:rsidR="00AD05B1">
        <w:rPr>
          <w:noProof/>
        </w:rPr>
        <mc:AlternateContent>
          <mc:Choice Requires="wps">
            <w:drawing>
              <wp:anchor distT="45720" distB="45720" distL="114300" distR="114300" simplePos="0" relativeHeight="251717632" behindDoc="0" locked="0" layoutInCell="1" allowOverlap="1" wp14:anchorId="73590647" wp14:editId="02000D17">
                <wp:simplePos x="0" y="0"/>
                <wp:positionH relativeFrom="column">
                  <wp:posOffset>3122250</wp:posOffset>
                </wp:positionH>
                <wp:positionV relativeFrom="paragraph">
                  <wp:posOffset>5901450</wp:posOffset>
                </wp:positionV>
                <wp:extent cx="2947670" cy="2861285"/>
                <wp:effectExtent l="19050" t="19050" r="24130" b="15875"/>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2861285"/>
                        </a:xfrm>
                        <a:prstGeom prst="rect">
                          <a:avLst/>
                        </a:prstGeom>
                        <a:ln w="28575">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73E06563" w14:textId="36BC83FA" w:rsidR="00160568" w:rsidRPr="00DA24A3" w:rsidRDefault="00130EFB" w:rsidP="00AD05B1">
                            <w:pPr>
                              <w:pStyle w:val="Prrafodelista"/>
                              <w:numPr>
                                <w:ilvl w:val="0"/>
                                <w:numId w:val="41"/>
                              </w:numPr>
                              <w:ind w:left="426"/>
                              <w:rPr>
                                <w:lang w:val="es-AR"/>
                              </w:rPr>
                            </w:pPr>
                            <w:hyperlink w:anchor="PD30" w:history="1">
                              <w:r w:rsidR="00160568" w:rsidRPr="00F6155F">
                                <w:rPr>
                                  <w:rStyle w:val="Hipervnculo"/>
                                  <w:color w:val="auto"/>
                                  <w:lang w:val="es-AR"/>
                                </w:rPr>
                                <w:t>PD-30</w:t>
                              </w:r>
                            </w:hyperlink>
                            <w:r w:rsidR="00160568" w:rsidRPr="00F6155F">
                              <w:rPr>
                                <w:color w:val="auto"/>
                                <w:lang w:val="es-AR"/>
                              </w:rPr>
                              <w:t xml:space="preserve">: </w:t>
                            </w:r>
                            <w:r w:rsidR="00160568" w:rsidRPr="00DA24A3">
                              <w:rPr>
                                <w:lang w:val="es-AR"/>
                              </w:rPr>
                              <w:t xml:space="preserve">Modificaciones innecesarias sobre la </w:t>
                            </w:r>
                            <w:hyperlink w:anchor="RamaMaster" w:history="1">
                              <w:r w:rsidR="00160568" w:rsidRPr="00CA1F34">
                                <w:rPr>
                                  <w:rStyle w:val="Hipervnculo"/>
                                  <w:lang w:val="es-AR"/>
                                </w:rPr>
                                <w:t>rama master</w:t>
                              </w:r>
                            </w:hyperlink>
                            <w:r w:rsidR="00160568" w:rsidRPr="00DA24A3">
                              <w:rPr>
                                <w:lang w:val="es-AR"/>
                              </w:rPr>
                              <w:t>.</w:t>
                            </w:r>
                          </w:p>
                          <w:p w14:paraId="166C71AE" w14:textId="4BA3C8EE" w:rsidR="00160568" w:rsidRDefault="00160568" w:rsidP="00AD05B1">
                            <w:pPr>
                              <w:pStyle w:val="Prrafodelista"/>
                              <w:numPr>
                                <w:ilvl w:val="0"/>
                                <w:numId w:val="41"/>
                              </w:numPr>
                              <w:ind w:left="426"/>
                              <w:rPr>
                                <w:lang w:val="es-AR"/>
                              </w:rPr>
                            </w:pPr>
                            <w:r w:rsidRPr="00DA24A3">
                              <w:rPr>
                                <w:lang w:val="es-AR"/>
                              </w:rPr>
                              <w:t xml:space="preserve"> </w:t>
                            </w:r>
                            <w:hyperlink w:anchor="PY42" w:history="1">
                              <w:r w:rsidRPr="00F6155F">
                                <w:rPr>
                                  <w:rStyle w:val="Hipervnculo"/>
                                  <w:color w:val="auto"/>
                                  <w:lang w:val="es-AR"/>
                                </w:rPr>
                                <w:t>PY-42</w:t>
                              </w:r>
                            </w:hyperlink>
                            <w:r w:rsidRPr="00F6155F">
                              <w:rPr>
                                <w:color w:val="auto"/>
                                <w:lang w:val="es-AR"/>
                              </w:rPr>
                              <w:t xml:space="preserve">: </w:t>
                            </w:r>
                            <w:r>
                              <w:rPr>
                                <w:lang w:val="es-AR"/>
                              </w:rPr>
                              <w:t>S</w:t>
                            </w:r>
                            <w:r w:rsidRPr="00AD05B1">
                              <w:rPr>
                                <w:lang w:val="es-AR"/>
                              </w:rPr>
                              <w:t xml:space="preserve">ubestimación/Sobreestimación del esfuerzo o complejidad de una </w:t>
                            </w:r>
                            <w:hyperlink w:anchor="HistoriadeUsuario" w:history="1">
                              <w:r w:rsidRPr="00CA1F34">
                                <w:rPr>
                                  <w:rStyle w:val="Hipervnculo"/>
                                  <w:lang w:val="es-AR"/>
                                </w:rPr>
                                <w:t>historia de usuario</w:t>
                              </w:r>
                            </w:hyperlink>
                            <w:r w:rsidRPr="00AD05B1">
                              <w:rPr>
                                <w:lang w:val="es-AR"/>
                              </w:rPr>
                              <w:t>.</w:t>
                            </w:r>
                          </w:p>
                          <w:p w14:paraId="131DDE50" w14:textId="3894199C" w:rsidR="00160568" w:rsidRPr="00DA24A3" w:rsidRDefault="00130EFB" w:rsidP="00AD05B1">
                            <w:pPr>
                              <w:pStyle w:val="Prrafodelista"/>
                              <w:numPr>
                                <w:ilvl w:val="0"/>
                                <w:numId w:val="41"/>
                              </w:numPr>
                              <w:ind w:left="426"/>
                              <w:rPr>
                                <w:lang w:val="es-AR"/>
                              </w:rPr>
                            </w:pPr>
                            <w:hyperlink w:anchor="PY40" w:history="1">
                              <w:r w:rsidR="00160568" w:rsidRPr="00F6155F">
                                <w:rPr>
                                  <w:rStyle w:val="Hipervnculo"/>
                                  <w:color w:val="auto"/>
                                  <w:lang w:val="es-AR"/>
                                </w:rPr>
                                <w:t>PY-40</w:t>
                              </w:r>
                            </w:hyperlink>
                            <w:r w:rsidR="00160568" w:rsidRPr="00F6155F">
                              <w:rPr>
                                <w:color w:val="auto"/>
                                <w:lang w:val="es-AR"/>
                              </w:rPr>
                              <w:t xml:space="preserve">: </w:t>
                            </w:r>
                            <w:r w:rsidR="00160568" w:rsidRPr="00AD05B1">
                              <w:rPr>
                                <w:lang w:val="es-AR"/>
                              </w:rPr>
                              <w:t xml:space="preserve">Error al hacer la descripción de una </w:t>
                            </w:r>
                            <w:hyperlink w:anchor="HistoriadeUsuario" w:history="1">
                              <w:r w:rsidR="00160568" w:rsidRPr="00CA1F34">
                                <w:rPr>
                                  <w:rStyle w:val="Hipervnculo"/>
                                  <w:lang w:val="es-AR"/>
                                </w:rPr>
                                <w:t>historia de usuario</w:t>
                              </w:r>
                            </w:hyperlink>
                            <w:r w:rsidR="00160568" w:rsidRPr="00AD05B1">
                              <w:rPr>
                                <w:lang w:val="es-A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90647" id="_x0000_s1033" type="#_x0000_t202" style="position:absolute;margin-left:245.85pt;margin-top:464.7pt;width:232.1pt;height:225.3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" fillcolor="white [3201]" strokecolor="white [3212]" strokeweight="2.25pt">
                <v:textbox>
                  <w:txbxContent>
                    <w:p w14:paraId="73E06563" w14:textId="36BC83FA" w:rsidR="00160568" w:rsidRPr="00DA24A3" w:rsidRDefault="00160568" w:rsidP="00AD05B1">
                      <w:pPr>
                        <w:pStyle w:val="Prrafodelista"/>
                        <w:numPr>
                          <w:ilvl w:val="0"/>
                          <w:numId w:val="41"/>
                        </w:numPr>
                        <w:ind w:left="426"/>
                        <w:rPr>
                          <w:lang w:val="es-AR"/>
                        </w:rPr>
                      </w:pPr>
                      <w:hyperlink w:anchor="PD30" w:history="1">
                        <w:r w:rsidRPr="00F6155F">
                          <w:rPr>
                            <w:rStyle w:val="Hipervnculo"/>
                            <w:color w:val="auto"/>
                            <w:lang w:val="es-AR"/>
                          </w:rPr>
                          <w:t>PD-30</w:t>
                        </w:r>
                      </w:hyperlink>
                      <w:r w:rsidRPr="00F6155F">
                        <w:rPr>
                          <w:color w:val="auto"/>
                          <w:lang w:val="es-AR"/>
                        </w:rPr>
                        <w:t xml:space="preserve">: </w:t>
                      </w:r>
                      <w:r w:rsidRPr="00DA24A3">
                        <w:rPr>
                          <w:lang w:val="es-AR"/>
                        </w:rPr>
                        <w:t xml:space="preserve">Modificaciones innecesarias sobre la </w:t>
                      </w:r>
                      <w:hyperlink w:anchor="RamaMaster" w:history="1">
                        <w:r w:rsidRPr="00CA1F34">
                          <w:rPr>
                            <w:rStyle w:val="Hipervnculo"/>
                            <w:lang w:val="es-AR"/>
                          </w:rPr>
                          <w:t>rama master</w:t>
                        </w:r>
                      </w:hyperlink>
                      <w:r w:rsidRPr="00DA24A3">
                        <w:rPr>
                          <w:lang w:val="es-AR"/>
                        </w:rPr>
                        <w:t>.</w:t>
                      </w:r>
                    </w:p>
                    <w:p w14:paraId="166C71AE" w14:textId="4BA3C8EE" w:rsidR="00160568" w:rsidRDefault="00160568" w:rsidP="00AD05B1">
                      <w:pPr>
                        <w:pStyle w:val="Prrafodelista"/>
                        <w:numPr>
                          <w:ilvl w:val="0"/>
                          <w:numId w:val="41"/>
                        </w:numPr>
                        <w:ind w:left="426"/>
                        <w:rPr>
                          <w:lang w:val="es-AR"/>
                        </w:rPr>
                      </w:pPr>
                      <w:r w:rsidRPr="00DA24A3">
                        <w:rPr>
                          <w:lang w:val="es-AR"/>
                        </w:rPr>
                        <w:t xml:space="preserve"> </w:t>
                      </w:r>
                      <w:hyperlink w:anchor="PY42" w:history="1">
                        <w:r w:rsidRPr="00F6155F">
                          <w:rPr>
                            <w:rStyle w:val="Hipervnculo"/>
                            <w:color w:val="auto"/>
                            <w:lang w:val="es-AR"/>
                          </w:rPr>
                          <w:t>PY-42</w:t>
                        </w:r>
                      </w:hyperlink>
                      <w:r w:rsidRPr="00F6155F">
                        <w:rPr>
                          <w:color w:val="auto"/>
                          <w:lang w:val="es-AR"/>
                        </w:rPr>
                        <w:t xml:space="preserve">: </w:t>
                      </w:r>
                      <w:r>
                        <w:rPr>
                          <w:lang w:val="es-AR"/>
                        </w:rPr>
                        <w:t>S</w:t>
                      </w:r>
                      <w:r w:rsidRPr="00AD05B1">
                        <w:rPr>
                          <w:lang w:val="es-AR"/>
                        </w:rPr>
                        <w:t xml:space="preserve">ubestimación/Sobreestimación del esfuerzo o complejidad de una </w:t>
                      </w:r>
                      <w:hyperlink w:anchor="HistoriadeUsuario" w:history="1">
                        <w:r w:rsidRPr="00CA1F34">
                          <w:rPr>
                            <w:rStyle w:val="Hipervnculo"/>
                            <w:lang w:val="es-AR"/>
                          </w:rPr>
                          <w:t>historia de usuario</w:t>
                        </w:r>
                      </w:hyperlink>
                      <w:r w:rsidRPr="00AD05B1">
                        <w:rPr>
                          <w:lang w:val="es-AR"/>
                        </w:rPr>
                        <w:t>.</w:t>
                      </w:r>
                    </w:p>
                    <w:p w14:paraId="131DDE50" w14:textId="3894199C" w:rsidR="00160568" w:rsidRPr="00DA24A3" w:rsidRDefault="00160568" w:rsidP="00AD05B1">
                      <w:pPr>
                        <w:pStyle w:val="Prrafodelista"/>
                        <w:numPr>
                          <w:ilvl w:val="0"/>
                          <w:numId w:val="41"/>
                        </w:numPr>
                        <w:ind w:left="426"/>
                        <w:rPr>
                          <w:lang w:val="es-AR"/>
                        </w:rPr>
                      </w:pPr>
                      <w:hyperlink w:anchor="PY40" w:history="1">
                        <w:r w:rsidRPr="00F6155F">
                          <w:rPr>
                            <w:rStyle w:val="Hipervnculo"/>
                            <w:color w:val="auto"/>
                            <w:lang w:val="es-AR"/>
                          </w:rPr>
                          <w:t>PY-40</w:t>
                        </w:r>
                      </w:hyperlink>
                      <w:r w:rsidRPr="00F6155F">
                        <w:rPr>
                          <w:color w:val="auto"/>
                          <w:lang w:val="es-AR"/>
                        </w:rPr>
                        <w:t xml:space="preserve">: </w:t>
                      </w:r>
                      <w:r w:rsidRPr="00AD05B1">
                        <w:rPr>
                          <w:lang w:val="es-AR"/>
                        </w:rPr>
                        <w:t xml:space="preserve">Error al hacer la descripción de una </w:t>
                      </w:r>
                      <w:hyperlink w:anchor="HistoriadeUsuario" w:history="1">
                        <w:r w:rsidRPr="00CA1F34">
                          <w:rPr>
                            <w:rStyle w:val="Hipervnculo"/>
                            <w:lang w:val="es-AR"/>
                          </w:rPr>
                          <w:t>historia de usuario</w:t>
                        </w:r>
                      </w:hyperlink>
                      <w:r w:rsidRPr="00AD05B1">
                        <w:rPr>
                          <w:lang w:val="es-AR"/>
                        </w:rPr>
                        <w:t>.</w:t>
                      </w:r>
                    </w:p>
                  </w:txbxContent>
                </v:textbox>
                <w10:wrap type="square"/>
              </v:shape>
            </w:pict>
          </mc:Fallback>
        </mc:AlternateContent>
      </w:r>
      <w:r w:rsidR="00AD05B1">
        <w:rPr>
          <w:noProof/>
        </w:rPr>
        <mc:AlternateContent>
          <mc:Choice Requires="wps">
            <w:drawing>
              <wp:anchor distT="45720" distB="45720" distL="114300" distR="114300" simplePos="0" relativeHeight="251669504" behindDoc="0" locked="0" layoutInCell="1" allowOverlap="1" wp14:anchorId="112B15D5" wp14:editId="6931F210">
                <wp:simplePos x="0" y="0"/>
                <wp:positionH relativeFrom="column">
                  <wp:posOffset>3118629</wp:posOffset>
                </wp:positionH>
                <wp:positionV relativeFrom="paragraph">
                  <wp:posOffset>4386500</wp:posOffset>
                </wp:positionV>
                <wp:extent cx="2947670" cy="1417320"/>
                <wp:effectExtent l="19050" t="19050" r="24130" b="2286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1417320"/>
                        </a:xfrm>
                        <a:prstGeom prst="rect">
                          <a:avLst/>
                        </a:prstGeom>
                        <a:ln w="28575">
                          <a:solidFill>
                            <a:srgbClr val="C00000"/>
                          </a:solidFill>
                          <a:headEnd/>
                          <a:tailEnd/>
                        </a:ln>
                      </wps:spPr>
                      <wps:style>
                        <a:lnRef idx="2">
                          <a:schemeClr val="dk1"/>
                        </a:lnRef>
                        <a:fillRef idx="1">
                          <a:schemeClr val="lt1"/>
                        </a:fillRef>
                        <a:effectRef idx="0">
                          <a:schemeClr val="dk1"/>
                        </a:effectRef>
                        <a:fontRef idx="minor">
                          <a:schemeClr val="dk1"/>
                        </a:fontRef>
                      </wps:style>
                      <wps:txbx>
                        <w:txbxContent>
                          <w:p w14:paraId="7C84604D" w14:textId="6C5CCC3B" w:rsidR="00160568" w:rsidRPr="000C09B0" w:rsidRDefault="00160568" w:rsidP="008421D5">
                            <w:pPr>
                              <w:ind w:firstLine="0"/>
                              <w:jc w:val="center"/>
                              <w:rPr>
                                <w:b/>
                                <w:bCs/>
                                <w:lang w:val="es-AR"/>
                              </w:rPr>
                            </w:pPr>
                            <w:r w:rsidRPr="000C09B0">
                              <w:rPr>
                                <w:b/>
                                <w:bCs/>
                                <w:lang w:val="es-AR"/>
                              </w:rPr>
                              <w:t>Lista de Hitos</w:t>
                            </w:r>
                          </w:p>
                          <w:p w14:paraId="3F13F24A" w14:textId="284E9A78" w:rsidR="00160568" w:rsidRDefault="00160568" w:rsidP="00AD05B1">
                            <w:pPr>
                              <w:pStyle w:val="Prrafodelista"/>
                              <w:numPr>
                                <w:ilvl w:val="0"/>
                                <w:numId w:val="27"/>
                              </w:numPr>
                              <w:ind w:left="426"/>
                              <w:rPr>
                                <w:lang w:val="es-AR"/>
                              </w:rPr>
                            </w:pPr>
                            <w:r>
                              <w:rPr>
                                <w:lang w:val="es-AR"/>
                              </w:rPr>
                              <w:t>20/09: Primer entrega</w:t>
                            </w:r>
                          </w:p>
                          <w:p w14:paraId="6EADA8B2" w14:textId="73D0086F" w:rsidR="00160568" w:rsidRDefault="00160568" w:rsidP="00AD05B1">
                            <w:pPr>
                              <w:pStyle w:val="Prrafodelista"/>
                              <w:numPr>
                                <w:ilvl w:val="0"/>
                                <w:numId w:val="27"/>
                              </w:numPr>
                              <w:ind w:left="426"/>
                              <w:rPr>
                                <w:lang w:val="es-AR"/>
                              </w:rPr>
                            </w:pPr>
                            <w:r>
                              <w:rPr>
                                <w:lang w:val="es-AR"/>
                              </w:rPr>
                              <w:t>25/10: Segunda entrega</w:t>
                            </w:r>
                          </w:p>
                          <w:p w14:paraId="28B2574A" w14:textId="422697F8" w:rsidR="00160568" w:rsidRPr="00D3030F" w:rsidRDefault="00160568" w:rsidP="00AD05B1">
                            <w:pPr>
                              <w:pStyle w:val="Prrafodelista"/>
                              <w:numPr>
                                <w:ilvl w:val="0"/>
                                <w:numId w:val="27"/>
                              </w:numPr>
                              <w:ind w:left="426"/>
                              <w:rPr>
                                <w:lang w:val="es-AR"/>
                              </w:rPr>
                            </w:pPr>
                            <w:r>
                              <w:rPr>
                                <w:lang w:val="es-AR"/>
                              </w:rPr>
                              <w:t>02/11: Tercer entrega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B15D5" id="_x0000_s1034" type="#_x0000_t202" style="position:absolute;margin-left:245.55pt;margin-top:345.4pt;width:232.1pt;height:111.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" fillcolor="white [3201]" strokecolor="#c00000" strokeweight="2.25pt">
                <v:textbox>
                  <w:txbxContent>
                    <w:p w14:paraId="7C84604D" w14:textId="6C5CCC3B" w:rsidR="00160568" w:rsidRPr="000C09B0" w:rsidRDefault="00160568" w:rsidP="008421D5">
                      <w:pPr>
                        <w:ind w:firstLine="0"/>
                        <w:jc w:val="center"/>
                        <w:rPr>
                          <w:b/>
                          <w:bCs/>
                          <w:lang w:val="es-AR"/>
                        </w:rPr>
                      </w:pPr>
                      <w:r w:rsidRPr="000C09B0">
                        <w:rPr>
                          <w:b/>
                          <w:bCs/>
                          <w:lang w:val="es-AR"/>
                        </w:rPr>
                        <w:t>Lista de Hitos</w:t>
                      </w:r>
                    </w:p>
                    <w:p w14:paraId="3F13F24A" w14:textId="284E9A78" w:rsidR="00160568" w:rsidRDefault="00160568" w:rsidP="00AD05B1">
                      <w:pPr>
                        <w:pStyle w:val="Prrafodelista"/>
                        <w:numPr>
                          <w:ilvl w:val="0"/>
                          <w:numId w:val="27"/>
                        </w:numPr>
                        <w:ind w:left="426"/>
                        <w:rPr>
                          <w:lang w:val="es-AR"/>
                        </w:rPr>
                      </w:pPr>
                      <w:r>
                        <w:rPr>
                          <w:lang w:val="es-AR"/>
                        </w:rPr>
                        <w:t>20/09: Primer entrega</w:t>
                      </w:r>
                    </w:p>
                    <w:p w14:paraId="6EADA8B2" w14:textId="73D0086F" w:rsidR="00160568" w:rsidRDefault="00160568" w:rsidP="00AD05B1">
                      <w:pPr>
                        <w:pStyle w:val="Prrafodelista"/>
                        <w:numPr>
                          <w:ilvl w:val="0"/>
                          <w:numId w:val="27"/>
                        </w:numPr>
                        <w:ind w:left="426"/>
                        <w:rPr>
                          <w:lang w:val="es-AR"/>
                        </w:rPr>
                      </w:pPr>
                      <w:r>
                        <w:rPr>
                          <w:lang w:val="es-AR"/>
                        </w:rPr>
                        <w:t>25/10: Segunda entrega</w:t>
                      </w:r>
                    </w:p>
                    <w:p w14:paraId="28B2574A" w14:textId="422697F8" w:rsidR="00160568" w:rsidRPr="00D3030F" w:rsidRDefault="00160568" w:rsidP="00AD05B1">
                      <w:pPr>
                        <w:pStyle w:val="Prrafodelista"/>
                        <w:numPr>
                          <w:ilvl w:val="0"/>
                          <w:numId w:val="27"/>
                        </w:numPr>
                        <w:ind w:left="426"/>
                        <w:rPr>
                          <w:lang w:val="es-AR"/>
                        </w:rPr>
                      </w:pPr>
                      <w:r>
                        <w:rPr>
                          <w:lang w:val="es-AR"/>
                        </w:rPr>
                        <w:t>02/11: Tercer entrega</w:t>
                      </w:r>
                    </w:p>
                  </w:txbxContent>
                </v:textbox>
                <w10:wrap type="square"/>
              </v:shape>
            </w:pict>
          </mc:Fallback>
        </mc:AlternateContent>
      </w:r>
      <w:r w:rsidR="00AD05B1">
        <w:rPr>
          <w:noProof/>
        </w:rPr>
        <mc:AlternateContent>
          <mc:Choice Requires="wps">
            <w:drawing>
              <wp:anchor distT="45720" distB="45720" distL="114300" distR="114300" simplePos="0" relativeHeight="251667456" behindDoc="0" locked="0" layoutInCell="1" allowOverlap="1" wp14:anchorId="224BD03F" wp14:editId="63275947">
                <wp:simplePos x="0" y="0"/>
                <wp:positionH relativeFrom="column">
                  <wp:posOffset>3108960</wp:posOffset>
                </wp:positionH>
                <wp:positionV relativeFrom="paragraph">
                  <wp:posOffset>586105</wp:posOffset>
                </wp:positionV>
                <wp:extent cx="2947670" cy="3684270"/>
                <wp:effectExtent l="19050" t="19050" r="24130" b="1143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3684270"/>
                        </a:xfrm>
                        <a:prstGeom prst="rect">
                          <a:avLst/>
                        </a:prstGeom>
                        <a:ln w="28575">
                          <a:solidFill>
                            <a:srgbClr val="C00000"/>
                          </a:solidFill>
                          <a:headEnd/>
                          <a:tailEnd/>
                        </a:ln>
                      </wps:spPr>
                      <wps:style>
                        <a:lnRef idx="2">
                          <a:schemeClr val="dk1"/>
                        </a:lnRef>
                        <a:fillRef idx="1">
                          <a:schemeClr val="lt1"/>
                        </a:fillRef>
                        <a:effectRef idx="0">
                          <a:schemeClr val="dk1"/>
                        </a:effectRef>
                        <a:fontRef idx="minor">
                          <a:schemeClr val="dk1"/>
                        </a:fontRef>
                      </wps:style>
                      <wps:txbx>
                        <w:txbxContent>
                          <w:p w14:paraId="0F6D9FAC" w14:textId="59ECD2F3" w:rsidR="00160568" w:rsidRPr="000C09B0" w:rsidRDefault="00160568" w:rsidP="008421D5">
                            <w:pPr>
                              <w:ind w:firstLine="0"/>
                              <w:jc w:val="center"/>
                              <w:rPr>
                                <w:b/>
                                <w:bCs/>
                                <w:lang w:val="es-AR"/>
                              </w:rPr>
                            </w:pPr>
                            <w:r w:rsidRPr="000C09B0">
                              <w:rPr>
                                <w:b/>
                                <w:bCs/>
                                <w:lang w:val="es-AR"/>
                              </w:rPr>
                              <w:t>Interesados Clave</w:t>
                            </w:r>
                          </w:p>
                          <w:p w14:paraId="6D65A0FF" w14:textId="0ADD8C3B" w:rsidR="00160568" w:rsidRDefault="00160568" w:rsidP="00AD05B1">
                            <w:pPr>
                              <w:pStyle w:val="Prrafodelista"/>
                              <w:numPr>
                                <w:ilvl w:val="0"/>
                                <w:numId w:val="28"/>
                              </w:numPr>
                              <w:ind w:left="426"/>
                              <w:rPr>
                                <w:lang w:val="es-AR"/>
                              </w:rPr>
                            </w:pPr>
                            <w:r>
                              <w:rPr>
                                <w:lang w:val="es-AR"/>
                              </w:rPr>
                              <w:t xml:space="preserve">Nuñez Fabrizio, </w:t>
                            </w:r>
                            <w:bookmarkStart w:id="38" w:name="DirectorProyecto"/>
                            <w:proofErr w:type="gramStart"/>
                            <w:r>
                              <w:rPr>
                                <w:lang w:val="es-AR"/>
                              </w:rPr>
                              <w:t>Director</w:t>
                            </w:r>
                            <w:proofErr w:type="gramEnd"/>
                            <w:r>
                              <w:rPr>
                                <w:lang w:val="es-AR"/>
                              </w:rPr>
                              <w:t xml:space="preserve"> del Proyecto</w:t>
                            </w:r>
                            <w:bookmarkEnd w:id="38"/>
                          </w:p>
                          <w:p w14:paraId="70596003" w14:textId="444FC70E" w:rsidR="00160568" w:rsidRDefault="00160568" w:rsidP="00AD05B1">
                            <w:pPr>
                              <w:pStyle w:val="Prrafodelista"/>
                              <w:numPr>
                                <w:ilvl w:val="0"/>
                                <w:numId w:val="28"/>
                              </w:numPr>
                              <w:ind w:left="426"/>
                              <w:rPr>
                                <w:lang w:val="es-AR"/>
                              </w:rPr>
                            </w:pPr>
                            <w:r>
                              <w:rPr>
                                <w:lang w:val="es-AR"/>
                              </w:rPr>
                              <w:t>Brito Nahuel, Herrera Paola, López Miguel, Maldonado Enzo, Santiso Marina, Miembros del Proyecto</w:t>
                            </w:r>
                          </w:p>
                          <w:p w14:paraId="1B1E9C72" w14:textId="56EED957" w:rsidR="00160568" w:rsidRDefault="00160568" w:rsidP="00AD05B1">
                            <w:pPr>
                              <w:pStyle w:val="Prrafodelista"/>
                              <w:numPr>
                                <w:ilvl w:val="0"/>
                                <w:numId w:val="28"/>
                              </w:numPr>
                              <w:ind w:left="426"/>
                              <w:rPr>
                                <w:lang w:val="es-AR"/>
                              </w:rPr>
                            </w:pPr>
                            <w:r>
                              <w:rPr>
                                <w:lang w:val="es-AR"/>
                              </w:rPr>
                              <w:t xml:space="preserve"> María Elena Robles, Gerenta de Finanzas</w:t>
                            </w:r>
                          </w:p>
                          <w:p w14:paraId="24C51801" w14:textId="329D6025" w:rsidR="00160568" w:rsidRDefault="00160568" w:rsidP="00AD05B1">
                            <w:pPr>
                              <w:pStyle w:val="Prrafodelista"/>
                              <w:numPr>
                                <w:ilvl w:val="0"/>
                                <w:numId w:val="28"/>
                              </w:numPr>
                              <w:ind w:left="426"/>
                              <w:rPr>
                                <w:lang w:val="es-AR"/>
                              </w:rPr>
                            </w:pPr>
                            <w:proofErr w:type="spellStart"/>
                            <w:r>
                              <w:rPr>
                                <w:lang w:val="es-AR"/>
                              </w:rPr>
                              <w:t>Maximo</w:t>
                            </w:r>
                            <w:proofErr w:type="spellEnd"/>
                            <w:r>
                              <w:rPr>
                                <w:lang w:val="es-AR"/>
                              </w:rPr>
                              <w:t xml:space="preserve"> Capdevila, Subgerente de Contabilidad</w:t>
                            </w:r>
                          </w:p>
                          <w:p w14:paraId="5A7E2E20" w14:textId="37825286" w:rsidR="00160568" w:rsidRPr="007C42E1" w:rsidRDefault="00160568" w:rsidP="00AD05B1">
                            <w:pPr>
                              <w:pStyle w:val="Prrafodelista"/>
                              <w:numPr>
                                <w:ilvl w:val="0"/>
                                <w:numId w:val="28"/>
                              </w:numPr>
                              <w:ind w:left="426"/>
                              <w:rPr>
                                <w:lang w:val="es-AR"/>
                              </w:rPr>
                            </w:pPr>
                            <w:r>
                              <w:rPr>
                                <w:lang w:val="es-AR"/>
                              </w:rPr>
                              <w:t>Agustina Leal, Subgerenta de Tesorería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D03F" id="_x0000_s1035" type="#_x0000_t202" style="position:absolute;margin-left:244.8pt;margin-top:46.15pt;width:232.1pt;height:290.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" fillcolor="white [3201]" strokecolor="#c00000" strokeweight="2.25pt">
                <v:textbox>
                  <w:txbxContent>
                    <w:p w14:paraId="0F6D9FAC" w14:textId="59ECD2F3" w:rsidR="00160568" w:rsidRPr="000C09B0" w:rsidRDefault="00160568" w:rsidP="008421D5">
                      <w:pPr>
                        <w:ind w:firstLine="0"/>
                        <w:jc w:val="center"/>
                        <w:rPr>
                          <w:b/>
                          <w:bCs/>
                          <w:lang w:val="es-AR"/>
                        </w:rPr>
                      </w:pPr>
                      <w:r w:rsidRPr="000C09B0">
                        <w:rPr>
                          <w:b/>
                          <w:bCs/>
                          <w:lang w:val="es-AR"/>
                        </w:rPr>
                        <w:t>Interesados Clave</w:t>
                      </w:r>
                    </w:p>
                    <w:p w14:paraId="6D65A0FF" w14:textId="0ADD8C3B" w:rsidR="00160568" w:rsidRDefault="00160568" w:rsidP="00AD05B1">
                      <w:pPr>
                        <w:pStyle w:val="Prrafodelista"/>
                        <w:numPr>
                          <w:ilvl w:val="0"/>
                          <w:numId w:val="28"/>
                        </w:numPr>
                        <w:ind w:left="426"/>
                        <w:rPr>
                          <w:lang w:val="es-AR"/>
                        </w:rPr>
                      </w:pPr>
                      <w:r>
                        <w:rPr>
                          <w:lang w:val="es-AR"/>
                        </w:rPr>
                        <w:t xml:space="preserve">Nuñez Fabrizio, </w:t>
                      </w:r>
                      <w:bookmarkStart w:id="41" w:name="DirectorProyecto"/>
                      <w:r>
                        <w:rPr>
                          <w:lang w:val="es-AR"/>
                        </w:rPr>
                        <w:t>Director del Proyecto</w:t>
                      </w:r>
                      <w:bookmarkEnd w:id="41"/>
                    </w:p>
                    <w:p w14:paraId="70596003" w14:textId="444FC70E" w:rsidR="00160568" w:rsidRDefault="00160568" w:rsidP="00AD05B1">
                      <w:pPr>
                        <w:pStyle w:val="Prrafodelista"/>
                        <w:numPr>
                          <w:ilvl w:val="0"/>
                          <w:numId w:val="28"/>
                        </w:numPr>
                        <w:ind w:left="426"/>
                        <w:rPr>
                          <w:lang w:val="es-AR"/>
                        </w:rPr>
                      </w:pPr>
                      <w:r>
                        <w:rPr>
                          <w:lang w:val="es-AR"/>
                        </w:rPr>
                        <w:t>Brito Nahuel, Herrera Paola, López Miguel, Maldonado Enzo, Santiso Marina, Miembros del Proyecto</w:t>
                      </w:r>
                    </w:p>
                    <w:p w14:paraId="1B1E9C72" w14:textId="56EED957" w:rsidR="00160568" w:rsidRDefault="00160568" w:rsidP="00AD05B1">
                      <w:pPr>
                        <w:pStyle w:val="Prrafodelista"/>
                        <w:numPr>
                          <w:ilvl w:val="0"/>
                          <w:numId w:val="28"/>
                        </w:numPr>
                        <w:ind w:left="426"/>
                        <w:rPr>
                          <w:lang w:val="es-AR"/>
                        </w:rPr>
                      </w:pPr>
                      <w:r>
                        <w:rPr>
                          <w:lang w:val="es-AR"/>
                        </w:rPr>
                        <w:t xml:space="preserve"> María Elena Robles, Gerenta de Finanzas</w:t>
                      </w:r>
                    </w:p>
                    <w:p w14:paraId="24C51801" w14:textId="329D6025" w:rsidR="00160568" w:rsidRDefault="00160568" w:rsidP="00AD05B1">
                      <w:pPr>
                        <w:pStyle w:val="Prrafodelista"/>
                        <w:numPr>
                          <w:ilvl w:val="0"/>
                          <w:numId w:val="28"/>
                        </w:numPr>
                        <w:ind w:left="426"/>
                        <w:rPr>
                          <w:lang w:val="es-AR"/>
                        </w:rPr>
                      </w:pPr>
                      <w:r>
                        <w:rPr>
                          <w:lang w:val="es-AR"/>
                        </w:rPr>
                        <w:t>Maximo Capdevila, Subgerente de Contabilidad</w:t>
                      </w:r>
                    </w:p>
                    <w:p w14:paraId="5A7E2E20" w14:textId="37825286" w:rsidR="00160568" w:rsidRPr="007C42E1" w:rsidRDefault="00160568" w:rsidP="00AD05B1">
                      <w:pPr>
                        <w:pStyle w:val="Prrafodelista"/>
                        <w:numPr>
                          <w:ilvl w:val="0"/>
                          <w:numId w:val="28"/>
                        </w:numPr>
                        <w:ind w:left="426"/>
                        <w:rPr>
                          <w:lang w:val="es-AR"/>
                        </w:rPr>
                      </w:pPr>
                      <w:r>
                        <w:rPr>
                          <w:lang w:val="es-AR"/>
                        </w:rPr>
                        <w:t>Agustina Leal, Subgerenta de Tesorería</w:t>
                      </w:r>
                    </w:p>
                  </w:txbxContent>
                </v:textbox>
                <w10:wrap type="square"/>
              </v:shape>
            </w:pict>
          </mc:Fallback>
        </mc:AlternateContent>
      </w:r>
      <w:r w:rsidR="00AD05B1">
        <w:rPr>
          <w:noProof/>
        </w:rPr>
        <mc:AlternateContent>
          <mc:Choice Requires="wps">
            <w:drawing>
              <wp:anchor distT="0" distB="0" distL="114300" distR="114300" simplePos="0" relativeHeight="251659264" behindDoc="0" locked="0" layoutInCell="1" allowOverlap="1" wp14:anchorId="6AB0E402" wp14:editId="487F899F">
                <wp:simplePos x="0" y="0"/>
                <wp:positionH relativeFrom="column">
                  <wp:posOffset>-251883</wp:posOffset>
                </wp:positionH>
                <wp:positionV relativeFrom="paragraph">
                  <wp:posOffset>239183</wp:posOffset>
                </wp:positionV>
                <wp:extent cx="6440170" cy="8616950"/>
                <wp:effectExtent l="19050" t="19050" r="36830" b="31750"/>
                <wp:wrapNone/>
                <wp:docPr id="1" name="Cuadro de texto 1"/>
                <wp:cNvGraphicFramePr/>
                <a:graphic xmlns:a="http://schemas.openxmlformats.org/drawingml/2006/main">
                  <a:graphicData uri="http://schemas.microsoft.com/office/word/2010/wordprocessingShape">
                    <wps:wsp>
                      <wps:cNvSpPr txBox="1"/>
                      <wps:spPr>
                        <a:xfrm>
                          <a:off x="0" y="0"/>
                          <a:ext cx="6440170" cy="8616950"/>
                        </a:xfrm>
                        <a:prstGeom prst="rect">
                          <a:avLst/>
                        </a:prstGeom>
                        <a:solidFill>
                          <a:schemeClr val="accent6"/>
                        </a:solidFill>
                        <a:ln w="57150">
                          <a:solidFill>
                            <a:srgbClr val="C00000"/>
                          </a:solidFill>
                        </a:ln>
                      </wps:spPr>
                      <wps:style>
                        <a:lnRef idx="2">
                          <a:schemeClr val="dk1"/>
                        </a:lnRef>
                        <a:fillRef idx="1">
                          <a:schemeClr val="lt1"/>
                        </a:fillRef>
                        <a:effectRef idx="0">
                          <a:schemeClr val="dk1"/>
                        </a:effectRef>
                        <a:fontRef idx="minor">
                          <a:schemeClr val="dk1"/>
                        </a:fontRef>
                      </wps:style>
                      <wps:txbx>
                        <w:txbxContent>
                          <w:p w14:paraId="096C346D" w14:textId="557E21C3" w:rsidR="00160568" w:rsidRPr="00363F92" w:rsidRDefault="00160568" w:rsidP="002A609B">
                            <w:pPr>
                              <w:pStyle w:val="Ttulo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0E402" id="Cuadro de texto 1" o:spid="_x0000_s1036" type="#_x0000_t202" style="position:absolute;margin-left:-19.85pt;margin-top:18.85pt;width:507.1pt;height:6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" fillcolor="#b22600 [3209]" strokecolor="#c00000" strokeweight="4.5pt">
                <v:textbox>
                  <w:txbxContent>
                    <w:p w14:paraId="096C346D" w14:textId="557E21C3" w:rsidR="00160568" w:rsidRPr="00363F92" w:rsidRDefault="00160568" w:rsidP="002A609B">
                      <w:pPr>
                        <w:pStyle w:val="Ttulo2"/>
                      </w:pPr>
                    </w:p>
                  </w:txbxContent>
                </v:textbox>
              </v:shape>
            </w:pict>
          </mc:Fallback>
        </mc:AlternateContent>
      </w:r>
      <w:r w:rsidR="00DA24A3">
        <w:rPr>
          <w:noProof/>
        </w:rPr>
        <mc:AlternateContent>
          <mc:Choice Requires="wps">
            <w:drawing>
              <wp:anchor distT="45720" distB="45720" distL="114300" distR="114300" simplePos="0" relativeHeight="251663360" behindDoc="0" locked="0" layoutInCell="1" allowOverlap="1" wp14:anchorId="06E91198" wp14:editId="3EA969F0">
                <wp:simplePos x="0" y="0"/>
                <wp:positionH relativeFrom="column">
                  <wp:posOffset>-23495</wp:posOffset>
                </wp:positionH>
                <wp:positionV relativeFrom="paragraph">
                  <wp:posOffset>2778760</wp:posOffset>
                </wp:positionV>
                <wp:extent cx="2947670" cy="2461260"/>
                <wp:effectExtent l="19050" t="19050" r="24130" b="1524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2461260"/>
                        </a:xfrm>
                        <a:prstGeom prst="rect">
                          <a:avLst/>
                        </a:prstGeom>
                        <a:ln w="28575">
                          <a:solidFill>
                            <a:srgbClr val="C00000"/>
                          </a:solidFill>
                          <a:headEnd/>
                          <a:tailEnd/>
                        </a:ln>
                      </wps:spPr>
                      <wps:style>
                        <a:lnRef idx="2">
                          <a:schemeClr val="dk1"/>
                        </a:lnRef>
                        <a:fillRef idx="1">
                          <a:schemeClr val="lt1"/>
                        </a:fillRef>
                        <a:effectRef idx="0">
                          <a:schemeClr val="dk1"/>
                        </a:effectRef>
                        <a:fontRef idx="minor">
                          <a:schemeClr val="dk1"/>
                        </a:fontRef>
                      </wps:style>
                      <wps:txbx>
                        <w:txbxContent>
                          <w:p w14:paraId="49EBB4D0" w14:textId="623F0E65" w:rsidR="00160568" w:rsidRPr="000C09B0" w:rsidRDefault="00160568" w:rsidP="008421D5">
                            <w:pPr>
                              <w:ind w:firstLine="0"/>
                              <w:jc w:val="center"/>
                              <w:rPr>
                                <w:b/>
                                <w:bCs/>
                                <w:lang w:val="es-AR"/>
                              </w:rPr>
                            </w:pPr>
                            <w:r w:rsidRPr="000C09B0">
                              <w:rPr>
                                <w:b/>
                                <w:bCs/>
                                <w:lang w:val="es-AR"/>
                              </w:rPr>
                              <w:t>Objetivos</w:t>
                            </w:r>
                          </w:p>
                          <w:p w14:paraId="28182A49" w14:textId="4B6ED107" w:rsidR="00160568" w:rsidRDefault="00160568" w:rsidP="008421D5">
                            <w:pPr>
                              <w:ind w:firstLine="0"/>
                              <w:rPr>
                                <w:lang w:val="es-AR"/>
                              </w:rPr>
                            </w:pPr>
                            <w:r>
                              <w:rPr>
                                <w:lang w:val="es-AR"/>
                              </w:rPr>
                              <w:t xml:space="preserve">Alcance: Gestionar </w:t>
                            </w:r>
                            <w:hyperlink w:anchor="CuentaContable" w:history="1">
                              <w:r w:rsidRPr="00260A91">
                                <w:rPr>
                                  <w:rStyle w:val="Hipervnculo"/>
                                  <w:lang w:val="es-AR"/>
                                </w:rPr>
                                <w:t>cuentas contables</w:t>
                              </w:r>
                            </w:hyperlink>
                            <w:r>
                              <w:rPr>
                                <w:lang w:val="es-AR"/>
                              </w:rPr>
                              <w:t xml:space="preserve">, gestionar </w:t>
                            </w:r>
                            <w:hyperlink w:anchor="AsientosContables" w:history="1">
                              <w:r w:rsidRPr="00260A91">
                                <w:rPr>
                                  <w:rStyle w:val="Hipervnculo"/>
                                  <w:lang w:val="es-AR"/>
                                </w:rPr>
                                <w:t>asientos contables</w:t>
                              </w:r>
                            </w:hyperlink>
                            <w:r>
                              <w:rPr>
                                <w:lang w:val="es-AR"/>
                              </w:rPr>
                              <w:t xml:space="preserve">, gestionar </w:t>
                            </w:r>
                            <w:hyperlink w:anchor="InformesContables" w:history="1">
                              <w:r w:rsidRPr="00260A91">
                                <w:rPr>
                                  <w:rStyle w:val="Hipervnculo"/>
                                  <w:lang w:val="es-AR"/>
                                </w:rPr>
                                <w:t>informes contables</w:t>
                              </w:r>
                            </w:hyperlink>
                            <w:r>
                              <w:rPr>
                                <w:lang w:val="es-AR"/>
                              </w:rPr>
                              <w:t>, gestionar bancos, gestionar ingresos y gestionar gastos.</w:t>
                            </w:r>
                          </w:p>
                          <w:p w14:paraId="48814596" w14:textId="540C0E01" w:rsidR="00160568" w:rsidRPr="008421D5" w:rsidRDefault="00160568" w:rsidP="008421D5">
                            <w:pPr>
                              <w:ind w:firstLine="0"/>
                              <w:rPr>
                                <w:lang w:val="es-AR"/>
                              </w:rPr>
                            </w:pPr>
                            <w:r>
                              <w:rPr>
                                <w:lang w:val="es-AR"/>
                              </w:rPr>
                              <w:t>Costo: $</w:t>
                            </w:r>
                            <w:r w:rsidRPr="003A3C8E">
                              <w:rPr>
                                <w:lang w:val="es-AR"/>
                              </w:rPr>
                              <w:t>1.823.460</w:t>
                            </w:r>
                            <w:r>
                              <w:rPr>
                                <w:lang w:val="es-AR"/>
                              </w:rPr>
                              <w:br/>
                              <w:t>Tiempo: 02 de noviembre del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91198" id="_x0000_s1037" type="#_x0000_t202" style="position:absolute;margin-left:-1.85pt;margin-top:218.8pt;width:232.1pt;height:193.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" fillcolor="white [3201]" strokecolor="#c00000" strokeweight="2.25pt">
                <v:textbox>
                  <w:txbxContent>
                    <w:p w14:paraId="49EBB4D0" w14:textId="623F0E65" w:rsidR="00160568" w:rsidRPr="000C09B0" w:rsidRDefault="00160568" w:rsidP="008421D5">
                      <w:pPr>
                        <w:ind w:firstLine="0"/>
                        <w:jc w:val="center"/>
                        <w:rPr>
                          <w:b/>
                          <w:bCs/>
                          <w:lang w:val="es-AR"/>
                        </w:rPr>
                      </w:pPr>
                      <w:r w:rsidRPr="000C09B0">
                        <w:rPr>
                          <w:b/>
                          <w:bCs/>
                          <w:lang w:val="es-AR"/>
                        </w:rPr>
                        <w:t>Objetivos</w:t>
                      </w:r>
                    </w:p>
                    <w:p w14:paraId="28182A49" w14:textId="4B6ED107" w:rsidR="00160568" w:rsidRDefault="00160568" w:rsidP="008421D5">
                      <w:pPr>
                        <w:ind w:firstLine="0"/>
                        <w:rPr>
                          <w:lang w:val="es-AR"/>
                        </w:rPr>
                      </w:pPr>
                      <w:r>
                        <w:rPr>
                          <w:lang w:val="es-AR"/>
                        </w:rPr>
                        <w:t xml:space="preserve">Alcance: Gestionar </w:t>
                      </w:r>
                      <w:hyperlink w:anchor="CuentaContable" w:history="1">
                        <w:r w:rsidRPr="00260A91">
                          <w:rPr>
                            <w:rStyle w:val="Hipervnculo"/>
                            <w:lang w:val="es-AR"/>
                          </w:rPr>
                          <w:t>cuentas contables</w:t>
                        </w:r>
                      </w:hyperlink>
                      <w:r>
                        <w:rPr>
                          <w:lang w:val="es-AR"/>
                        </w:rPr>
                        <w:t xml:space="preserve">, gestionar </w:t>
                      </w:r>
                      <w:hyperlink w:anchor="AsientosContables" w:history="1">
                        <w:r w:rsidRPr="00260A91">
                          <w:rPr>
                            <w:rStyle w:val="Hipervnculo"/>
                            <w:lang w:val="es-AR"/>
                          </w:rPr>
                          <w:t>asientos contables</w:t>
                        </w:r>
                      </w:hyperlink>
                      <w:r>
                        <w:rPr>
                          <w:lang w:val="es-AR"/>
                        </w:rPr>
                        <w:t xml:space="preserve">, gestionar </w:t>
                      </w:r>
                      <w:hyperlink w:anchor="InformesContables" w:history="1">
                        <w:r w:rsidRPr="00260A91">
                          <w:rPr>
                            <w:rStyle w:val="Hipervnculo"/>
                            <w:lang w:val="es-AR"/>
                          </w:rPr>
                          <w:t>informes contables</w:t>
                        </w:r>
                      </w:hyperlink>
                      <w:r>
                        <w:rPr>
                          <w:lang w:val="es-AR"/>
                        </w:rPr>
                        <w:t>, gestionar bancos, gestionar ingresos y gestionar gastos.</w:t>
                      </w:r>
                    </w:p>
                    <w:p w14:paraId="48814596" w14:textId="540C0E01" w:rsidR="00160568" w:rsidRPr="008421D5" w:rsidRDefault="00160568" w:rsidP="008421D5">
                      <w:pPr>
                        <w:ind w:firstLine="0"/>
                        <w:rPr>
                          <w:lang w:val="es-AR"/>
                        </w:rPr>
                      </w:pPr>
                      <w:r>
                        <w:rPr>
                          <w:lang w:val="es-AR"/>
                        </w:rPr>
                        <w:t>Costo: $</w:t>
                      </w:r>
                      <w:r w:rsidRPr="003A3C8E">
                        <w:rPr>
                          <w:lang w:val="es-AR"/>
                        </w:rPr>
                        <w:t>1.823.460</w:t>
                      </w:r>
                      <w:r>
                        <w:rPr>
                          <w:lang w:val="es-AR"/>
                        </w:rPr>
                        <w:br/>
                        <w:t>Tiempo: 02 de noviembre del 2020</w:t>
                      </w:r>
                    </w:p>
                  </w:txbxContent>
                </v:textbox>
                <w10:wrap type="square"/>
              </v:shape>
            </w:pict>
          </mc:Fallback>
        </mc:AlternateContent>
      </w:r>
      <w:r w:rsidR="008421D5">
        <w:t>Acta de Constitución del Proyect</w:t>
      </w:r>
      <w:bookmarkStart w:id="39" w:name="_Toc51343127"/>
      <w:r w:rsidR="000A5F5F">
        <w:rPr>
          <w:noProof/>
        </w:rPr>
        <mc:AlternateContent>
          <mc:Choice Requires="wps">
            <w:drawing>
              <wp:anchor distT="45720" distB="45720" distL="114300" distR="114300" simplePos="0" relativeHeight="251661312" behindDoc="0" locked="0" layoutInCell="1" allowOverlap="1" wp14:anchorId="224BC2F7" wp14:editId="561041EC">
                <wp:simplePos x="0" y="0"/>
                <wp:positionH relativeFrom="column">
                  <wp:posOffset>-20955</wp:posOffset>
                </wp:positionH>
                <wp:positionV relativeFrom="paragraph">
                  <wp:posOffset>582930</wp:posOffset>
                </wp:positionV>
                <wp:extent cx="2947670" cy="2079625"/>
                <wp:effectExtent l="19050" t="19050" r="24130" b="158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2079625"/>
                        </a:xfrm>
                        <a:prstGeom prst="rect">
                          <a:avLst/>
                        </a:prstGeom>
                        <a:ln w="28575">
                          <a:solidFill>
                            <a:srgbClr val="C00000"/>
                          </a:solidFill>
                          <a:headEnd/>
                          <a:tailEnd/>
                        </a:ln>
                      </wps:spPr>
                      <wps:style>
                        <a:lnRef idx="2">
                          <a:schemeClr val="dk1"/>
                        </a:lnRef>
                        <a:fillRef idx="1">
                          <a:schemeClr val="lt1"/>
                        </a:fillRef>
                        <a:effectRef idx="0">
                          <a:schemeClr val="dk1"/>
                        </a:effectRef>
                        <a:fontRef idx="minor">
                          <a:schemeClr val="dk1"/>
                        </a:fontRef>
                      </wps:style>
                      <wps:txbx>
                        <w:txbxContent>
                          <w:p w14:paraId="35772FBF" w14:textId="7134488B" w:rsidR="00160568" w:rsidRPr="000C09B0" w:rsidRDefault="00160568" w:rsidP="008421D5">
                            <w:pPr>
                              <w:ind w:firstLine="0"/>
                              <w:jc w:val="center"/>
                              <w:rPr>
                                <w:b/>
                                <w:bCs/>
                              </w:rPr>
                            </w:pPr>
                            <w:r w:rsidRPr="000C09B0">
                              <w:rPr>
                                <w:b/>
                                <w:bCs/>
                              </w:rPr>
                              <w:t>Justificación y Descripción del Proyecto</w:t>
                            </w:r>
                          </w:p>
                          <w:p w14:paraId="7DCFF128" w14:textId="471300F9" w:rsidR="00160568" w:rsidRDefault="00160568" w:rsidP="00363F92">
                            <w:pPr>
                              <w:ind w:firstLine="0"/>
                            </w:pPr>
                            <w:r>
                              <w:t>Este proyecto fue creado para b</w:t>
                            </w:r>
                            <w:r w:rsidRPr="00363F92">
                              <w:t>rinda</w:t>
                            </w:r>
                            <w:r>
                              <w:t>r</w:t>
                            </w:r>
                            <w:r w:rsidRPr="00363F92">
                              <w:t xml:space="preserve"> un </w:t>
                            </w:r>
                            <w:hyperlink w:anchor="SistemadeInformación" w:history="1">
                              <w:r w:rsidRPr="00260A91">
                                <w:rPr>
                                  <w:rStyle w:val="Hipervnculo"/>
                                </w:rPr>
                                <w:t>Sistema de Información</w:t>
                              </w:r>
                            </w:hyperlink>
                            <w:r w:rsidRPr="00363F92">
                              <w:t xml:space="preserve"> orientado al área de Finanzas del SuperMami, que tiene la capacidad de cubrir las necesidades insatisfechas de este sector.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C2F7" id="_x0000_s1038" type="#_x0000_t202" style="position:absolute;margin-left:-1.65pt;margin-top:45.9pt;width:232.1pt;height:163.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" fillcolor="white [3201]" strokecolor="#c00000" strokeweight="2.25pt">
                <v:textbox>
                  <w:txbxContent>
                    <w:p w14:paraId="35772FBF" w14:textId="7134488B" w:rsidR="00160568" w:rsidRPr="000C09B0" w:rsidRDefault="00160568" w:rsidP="008421D5">
                      <w:pPr>
                        <w:ind w:firstLine="0"/>
                        <w:jc w:val="center"/>
                        <w:rPr>
                          <w:b/>
                          <w:bCs/>
                        </w:rPr>
                      </w:pPr>
                      <w:r w:rsidRPr="000C09B0">
                        <w:rPr>
                          <w:b/>
                          <w:bCs/>
                        </w:rPr>
                        <w:t>Justificación y Descripción del Proyecto</w:t>
                      </w:r>
                    </w:p>
                    <w:p w14:paraId="7DCFF128" w14:textId="471300F9" w:rsidR="00160568" w:rsidRDefault="00160568" w:rsidP="00363F92">
                      <w:pPr>
                        <w:ind w:firstLine="0"/>
                      </w:pPr>
                      <w:r>
                        <w:t>Este proyecto fue creado para b</w:t>
                      </w:r>
                      <w:r w:rsidRPr="00363F92">
                        <w:t>rinda</w:t>
                      </w:r>
                      <w:r>
                        <w:t>r</w:t>
                      </w:r>
                      <w:r w:rsidRPr="00363F92">
                        <w:t xml:space="preserve"> un </w:t>
                      </w:r>
                      <w:hyperlink w:anchor="SistemadeInformación" w:history="1">
                        <w:r w:rsidRPr="00260A91">
                          <w:rPr>
                            <w:rStyle w:val="Hipervnculo"/>
                          </w:rPr>
                          <w:t>Sistema de Información</w:t>
                        </w:r>
                      </w:hyperlink>
                      <w:r w:rsidRPr="00363F92">
                        <w:t xml:space="preserve"> orientado al área de Finanzas del SuperMami, que tiene la capacidad de cubrir las necesidades insatisfechas de este sector.</w:t>
                      </w:r>
                    </w:p>
                  </w:txbxContent>
                </v:textbox>
                <w10:wrap type="square"/>
              </v:shape>
            </w:pict>
          </mc:Fallback>
        </mc:AlternateContent>
      </w:r>
      <w:bookmarkEnd w:id="39"/>
      <w:r w:rsidR="008F2739">
        <w:t>o</w:t>
      </w:r>
      <w:bookmarkEnd w:id="35"/>
      <w:r w:rsidR="008F2739">
        <w:br/>
      </w:r>
      <w:bookmarkStart w:id="40" w:name="_Toc54390202"/>
      <w:r w:rsidR="00D96B1C">
        <w:lastRenderedPageBreak/>
        <w:t>Planificación del Proyecto</w:t>
      </w:r>
      <w:bookmarkEnd w:id="40"/>
    </w:p>
    <w:p w14:paraId="2DD092B7" w14:textId="11E514F8" w:rsidR="00D96B1C" w:rsidRDefault="00D96B1C" w:rsidP="00D96B1C">
      <w:r>
        <w:t>E</w:t>
      </w:r>
      <w:r w:rsidR="001E0049">
        <w:t>n e</w:t>
      </w:r>
      <w:r>
        <w:t xml:space="preserve">l proyecto </w:t>
      </w:r>
      <w:r w:rsidR="001E0049">
        <w:t>se utilizan</w:t>
      </w:r>
      <w:r>
        <w:t xml:space="preserve"> </w:t>
      </w:r>
      <w:hyperlink w:anchor="MetodologiaAgil" w:history="1">
        <w:r w:rsidRPr="001E6AB2">
          <w:rPr>
            <w:rStyle w:val="Hipervnculo"/>
          </w:rPr>
          <w:t>metodologías ágiles</w:t>
        </w:r>
      </w:hyperlink>
      <w:r>
        <w:t xml:space="preserve">, tales como el marco de trabajo </w:t>
      </w:r>
      <w:hyperlink w:anchor="Scrum" w:history="1">
        <w:r w:rsidRPr="001E6AB2">
          <w:rPr>
            <w:rStyle w:val="Hipervnculo"/>
          </w:rPr>
          <w:t>Scrum</w:t>
        </w:r>
      </w:hyperlink>
      <w:r>
        <w:t xml:space="preserve">. Para </w:t>
      </w:r>
      <w:r w:rsidR="001E0049">
        <w:t>lo cual</w:t>
      </w:r>
      <w:r>
        <w:t xml:space="preserve"> se decidió hacer </w:t>
      </w:r>
      <w:hyperlink w:anchor="Sprint" w:history="1">
        <w:r w:rsidRPr="001E6AB2">
          <w:rPr>
            <w:rStyle w:val="Hipervnculo"/>
          </w:rPr>
          <w:t>Sprints</w:t>
        </w:r>
      </w:hyperlink>
      <w:r>
        <w:t xml:space="preserve"> de 1 semana, </w:t>
      </w:r>
      <w:r w:rsidR="001E0049">
        <w:t xml:space="preserve">ya </w:t>
      </w:r>
      <w:r>
        <w:t xml:space="preserve">que somos un equipo con un nivel principiante de madurez y experiencia. Por otro lado, para el seguimiento de las tareas utilizaremos el sistema de información </w:t>
      </w:r>
      <w:hyperlink w:anchor="Kanban" w:history="1">
        <w:r w:rsidRPr="001E6AB2">
          <w:rPr>
            <w:rStyle w:val="Hipervnculo"/>
          </w:rPr>
          <w:t>Kanban</w:t>
        </w:r>
      </w:hyperlink>
      <w:r>
        <w:t xml:space="preserve"> a través del uso de </w:t>
      </w:r>
      <w:hyperlink w:anchor="Trello" w:history="1">
        <w:r w:rsidRPr="001E6AB2">
          <w:rPr>
            <w:rStyle w:val="Hipervnculo"/>
          </w:rPr>
          <w:t>Trello</w:t>
        </w:r>
      </w:hyperlink>
      <w:r>
        <w:t xml:space="preserve">. En éste, registraremos, organizaremos y haremos un seguimiento de las tareas y actividades a </w:t>
      </w:r>
      <w:r w:rsidR="000E7052">
        <w:t>cumplimentar</w:t>
      </w:r>
      <w:r>
        <w:t>.</w:t>
      </w:r>
    </w:p>
    <w:p w14:paraId="38BD1A21" w14:textId="3B17531D" w:rsidR="00CB5F10" w:rsidRDefault="00D96B1C" w:rsidP="00D96B1C">
      <w:r>
        <w:t xml:space="preserve">Con el fin de planificar mejor los tiempos y el proyecto </w:t>
      </w:r>
      <w:r w:rsidR="001E0049">
        <w:t>confeccionamos</w:t>
      </w:r>
      <w:r>
        <w:t xml:space="preserve"> una planilla de disponibilidad horaria</w:t>
      </w:r>
      <w:r w:rsidR="00C44D89">
        <w:t xml:space="preserve"> de nuestro equipo conformado por </w:t>
      </w:r>
      <w:r w:rsidR="001A156F">
        <w:t>6</w:t>
      </w:r>
      <w:r w:rsidR="00C44D89">
        <w:t xml:space="preserve"> integrantes</w:t>
      </w:r>
      <w:r>
        <w:t>,</w:t>
      </w:r>
      <w:r w:rsidR="005F56CC">
        <w:t xml:space="preserve"> </w:t>
      </w:r>
      <w:r w:rsidR="001E0049">
        <w:t xml:space="preserve">de </w:t>
      </w:r>
      <w:r w:rsidR="005F56CC">
        <w:t xml:space="preserve">la cual </w:t>
      </w:r>
      <w:r w:rsidR="001E0049">
        <w:t>inferimos</w:t>
      </w:r>
      <w:r w:rsidR="005F56CC">
        <w:t xml:space="preserve"> que se contará con </w:t>
      </w:r>
      <w:r w:rsidR="001A156F">
        <w:t>4</w:t>
      </w:r>
      <w:r w:rsidR="005F56CC">
        <w:t xml:space="preserve"> horas diarias por persona para trabajar en el proyecto</w:t>
      </w:r>
      <w:r w:rsidR="001A156F">
        <w:t xml:space="preserve"> de lunes a sábados</w:t>
      </w:r>
      <w:r w:rsidR="005F56CC">
        <w:t xml:space="preserve">. </w:t>
      </w:r>
      <w:r w:rsidR="001A156F">
        <w:t xml:space="preserve">Por otro lado, las horas dedicadas a reuniones serán en total 11,25 semanales, dando como resultado una </w:t>
      </w:r>
      <w:hyperlink w:anchor="CapacidaddelEquipo" w:history="1">
        <w:r w:rsidR="001A156F" w:rsidRPr="00215293">
          <w:rPr>
            <w:rStyle w:val="Hipervnculo"/>
          </w:rPr>
          <w:t>capacidad del equipo</w:t>
        </w:r>
      </w:hyperlink>
      <w:r w:rsidR="001A156F">
        <w:t xml:space="preserve"> de 156,75.</w:t>
      </w:r>
    </w:p>
    <w:p w14:paraId="5FCFB100" w14:textId="6C8F2E9E" w:rsidR="00D96B1C" w:rsidRDefault="00CB5F10" w:rsidP="00D96B1C">
      <w:r>
        <w:t xml:space="preserve">Dentro de estas reuniones </w:t>
      </w:r>
      <w:r w:rsidR="001E0049">
        <w:t>destacamos</w:t>
      </w:r>
      <w:r>
        <w:t xml:space="preserve"> las </w:t>
      </w:r>
      <w:hyperlink w:anchor="Daily" w:history="1">
        <w:r w:rsidRPr="001E0049">
          <w:rPr>
            <w:rStyle w:val="Hipervnculo"/>
          </w:rPr>
          <w:t>dailys</w:t>
        </w:r>
      </w:hyperlink>
      <w:r>
        <w:t xml:space="preserve">, organizadas por nuestro </w:t>
      </w:r>
      <w:hyperlink w:anchor="ScrumMaster" w:history="1">
        <w:r w:rsidRPr="001E0049">
          <w:rPr>
            <w:rStyle w:val="Hipervnculo"/>
          </w:rPr>
          <w:t>Scrum Master</w:t>
        </w:r>
      </w:hyperlink>
      <w:r>
        <w:t xml:space="preserve">, </w:t>
      </w:r>
      <w:r w:rsidR="001E0049">
        <w:t>ya que por este medio</w:t>
      </w:r>
      <w:r>
        <w:t xml:space="preserve"> nuestro el equipo se sincroniza </w:t>
      </w:r>
      <w:r w:rsidR="001E0049">
        <w:t>y prioriza la</w:t>
      </w:r>
      <w:r>
        <w:t xml:space="preserve"> transparencia.</w:t>
      </w:r>
      <w:r w:rsidR="001A156F">
        <w:br/>
      </w:r>
      <w:r w:rsidR="00F6155F">
        <w:t>A continuación, l</w:t>
      </w:r>
      <w:r w:rsidR="005F56CC">
        <w:t xml:space="preserve">a </w:t>
      </w:r>
      <w:hyperlink w:anchor="_Tabla_4_1" w:history="1">
        <w:r w:rsidR="00F6155F" w:rsidRPr="00F6155F">
          <w:rPr>
            <w:rStyle w:val="Hipervnculo"/>
          </w:rPr>
          <w:t>Tabla 4</w:t>
        </w:r>
      </w:hyperlink>
      <w:r w:rsidR="005F56CC">
        <w:t xml:space="preserve"> muestra</w:t>
      </w:r>
      <w:r w:rsidR="00F6155F">
        <w:t xml:space="preserve"> la disponibilidad horaria</w:t>
      </w:r>
      <w:r w:rsidR="005F56CC">
        <w:t xml:space="preserve"> </w:t>
      </w:r>
      <w:r w:rsidR="00F6155F">
        <w:t>de nuestro equipo</w:t>
      </w:r>
      <w:r w:rsidR="005F56CC">
        <w:t>:</w:t>
      </w:r>
      <w:r w:rsidR="00D96B1C">
        <w:t xml:space="preserve"> </w:t>
      </w:r>
    </w:p>
    <w:p w14:paraId="5813827F" w14:textId="4E70B929" w:rsidR="00D96B1C" w:rsidRDefault="00D96B1C" w:rsidP="009C6338">
      <w:pPr>
        <w:pStyle w:val="Ttulo4"/>
      </w:pPr>
      <w:bookmarkStart w:id="41" w:name="_Tabla_4_1"/>
      <w:bookmarkEnd w:id="41"/>
      <w:r>
        <w:t xml:space="preserve">Tabla </w:t>
      </w:r>
      <w:r w:rsidR="00F6155F">
        <w:t>4</w:t>
      </w:r>
    </w:p>
    <w:p w14:paraId="7F822F14" w14:textId="085A0377" w:rsidR="00D96B1C" w:rsidRPr="00801309" w:rsidRDefault="00D96B1C" w:rsidP="00D96B1C">
      <w:pPr>
        <w:ind w:firstLine="0"/>
        <w:rPr>
          <w:i/>
          <w:iCs/>
        </w:rPr>
      </w:pPr>
      <w:r>
        <w:rPr>
          <w:i/>
          <w:iCs/>
        </w:rPr>
        <w:t>Planilla de disponibilidad horaria del Grupo 12</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10"/>
        <w:gridCol w:w="986"/>
        <w:gridCol w:w="966"/>
        <w:gridCol w:w="1200"/>
        <w:gridCol w:w="1067"/>
        <w:gridCol w:w="1134"/>
        <w:gridCol w:w="1134"/>
        <w:gridCol w:w="1229"/>
      </w:tblGrid>
      <w:tr w:rsidR="002F6E0A" w14:paraId="147068CC" w14:textId="4BCB07C2" w:rsidTr="002F6E0A">
        <w:trPr>
          <w:trHeight w:val="731"/>
        </w:trPr>
        <w:tc>
          <w:tcPr>
            <w:tcW w:w="726" w:type="pct"/>
            <w:tcBorders>
              <w:top w:val="single" w:sz="4" w:space="0" w:color="auto"/>
            </w:tcBorders>
            <w:shd w:val="clear" w:color="auto" w:fill="FFD047" w:themeFill="accent5" w:themeFillTint="99"/>
          </w:tcPr>
          <w:p w14:paraId="40551684" w14:textId="7934D9DF" w:rsidR="005F56CC" w:rsidRPr="00801309" w:rsidRDefault="005F56CC" w:rsidP="00D96B1C">
            <w:pPr>
              <w:ind w:firstLine="0"/>
              <w:jc w:val="center"/>
              <w:rPr>
                <w:b/>
                <w:bCs/>
              </w:rPr>
            </w:pPr>
            <w:r>
              <w:rPr>
                <w:b/>
                <w:bCs/>
              </w:rPr>
              <w:t>Integrante</w:t>
            </w:r>
          </w:p>
        </w:tc>
        <w:tc>
          <w:tcPr>
            <w:tcW w:w="546" w:type="pct"/>
            <w:tcBorders>
              <w:top w:val="single" w:sz="4" w:space="0" w:color="auto"/>
            </w:tcBorders>
            <w:shd w:val="clear" w:color="auto" w:fill="FFD047" w:themeFill="accent5" w:themeFillTint="99"/>
          </w:tcPr>
          <w:p w14:paraId="1B4D905C" w14:textId="624D0007" w:rsidR="005F56CC" w:rsidRPr="00801309" w:rsidRDefault="005F56CC" w:rsidP="00D96B1C">
            <w:pPr>
              <w:ind w:firstLine="0"/>
              <w:jc w:val="center"/>
              <w:rPr>
                <w:b/>
                <w:bCs/>
              </w:rPr>
            </w:pPr>
            <w:r>
              <w:rPr>
                <w:b/>
                <w:bCs/>
              </w:rPr>
              <w:t>Lunes</w:t>
            </w:r>
          </w:p>
        </w:tc>
        <w:tc>
          <w:tcPr>
            <w:tcW w:w="535" w:type="pct"/>
            <w:tcBorders>
              <w:top w:val="single" w:sz="4" w:space="0" w:color="auto"/>
            </w:tcBorders>
            <w:shd w:val="clear" w:color="auto" w:fill="FFD047" w:themeFill="accent5" w:themeFillTint="99"/>
          </w:tcPr>
          <w:p w14:paraId="09A7DB10" w14:textId="1B4454EB" w:rsidR="005F56CC" w:rsidRPr="00801309" w:rsidRDefault="005F56CC" w:rsidP="00D96B1C">
            <w:pPr>
              <w:ind w:firstLine="0"/>
              <w:jc w:val="center"/>
              <w:rPr>
                <w:b/>
                <w:bCs/>
              </w:rPr>
            </w:pPr>
            <w:r>
              <w:rPr>
                <w:b/>
                <w:bCs/>
              </w:rPr>
              <w:t>Martes</w:t>
            </w:r>
          </w:p>
        </w:tc>
        <w:tc>
          <w:tcPr>
            <w:tcW w:w="665" w:type="pct"/>
            <w:tcBorders>
              <w:top w:val="single" w:sz="4" w:space="0" w:color="auto"/>
            </w:tcBorders>
            <w:shd w:val="clear" w:color="auto" w:fill="FFD047" w:themeFill="accent5" w:themeFillTint="99"/>
          </w:tcPr>
          <w:p w14:paraId="078BACCA" w14:textId="3D86377E" w:rsidR="005F56CC" w:rsidRPr="00801309" w:rsidRDefault="005F56CC" w:rsidP="00D96B1C">
            <w:pPr>
              <w:ind w:firstLine="0"/>
              <w:jc w:val="center"/>
              <w:rPr>
                <w:b/>
                <w:bCs/>
              </w:rPr>
            </w:pPr>
            <w:r>
              <w:rPr>
                <w:b/>
                <w:bCs/>
              </w:rPr>
              <w:t>Miércoles</w:t>
            </w:r>
          </w:p>
        </w:tc>
        <w:tc>
          <w:tcPr>
            <w:tcW w:w="591" w:type="pct"/>
            <w:tcBorders>
              <w:top w:val="single" w:sz="4" w:space="0" w:color="auto"/>
            </w:tcBorders>
            <w:shd w:val="clear" w:color="auto" w:fill="FFD047" w:themeFill="accent5" w:themeFillTint="99"/>
          </w:tcPr>
          <w:p w14:paraId="2AD4E914" w14:textId="602AB233" w:rsidR="005F56CC" w:rsidRDefault="005F56CC" w:rsidP="00D96B1C">
            <w:pPr>
              <w:ind w:firstLine="0"/>
              <w:jc w:val="center"/>
              <w:rPr>
                <w:b/>
                <w:bCs/>
              </w:rPr>
            </w:pPr>
            <w:r>
              <w:rPr>
                <w:b/>
                <w:bCs/>
              </w:rPr>
              <w:t>Jueves</w:t>
            </w:r>
          </w:p>
        </w:tc>
        <w:tc>
          <w:tcPr>
            <w:tcW w:w="628" w:type="pct"/>
            <w:tcBorders>
              <w:top w:val="single" w:sz="4" w:space="0" w:color="auto"/>
            </w:tcBorders>
            <w:shd w:val="clear" w:color="auto" w:fill="FFD047" w:themeFill="accent5" w:themeFillTint="99"/>
          </w:tcPr>
          <w:p w14:paraId="395A8FBA" w14:textId="30A6C8D8" w:rsidR="005F56CC" w:rsidRDefault="005F56CC" w:rsidP="00D96B1C">
            <w:pPr>
              <w:ind w:firstLine="0"/>
              <w:jc w:val="center"/>
              <w:rPr>
                <w:b/>
                <w:bCs/>
              </w:rPr>
            </w:pPr>
            <w:r>
              <w:rPr>
                <w:b/>
                <w:bCs/>
              </w:rPr>
              <w:t>Viernes</w:t>
            </w:r>
          </w:p>
        </w:tc>
        <w:tc>
          <w:tcPr>
            <w:tcW w:w="628" w:type="pct"/>
            <w:tcBorders>
              <w:top w:val="single" w:sz="4" w:space="0" w:color="auto"/>
            </w:tcBorders>
            <w:shd w:val="clear" w:color="auto" w:fill="FFD047" w:themeFill="accent5" w:themeFillTint="99"/>
          </w:tcPr>
          <w:p w14:paraId="3137B5F2" w14:textId="47C3EC49" w:rsidR="005F56CC" w:rsidRDefault="005F56CC" w:rsidP="00D96B1C">
            <w:pPr>
              <w:ind w:firstLine="0"/>
              <w:jc w:val="center"/>
              <w:rPr>
                <w:b/>
                <w:bCs/>
              </w:rPr>
            </w:pPr>
            <w:r>
              <w:rPr>
                <w:b/>
                <w:bCs/>
              </w:rPr>
              <w:t>Sábado</w:t>
            </w:r>
          </w:p>
        </w:tc>
        <w:tc>
          <w:tcPr>
            <w:tcW w:w="681" w:type="pct"/>
            <w:tcBorders>
              <w:top w:val="single" w:sz="4" w:space="0" w:color="auto"/>
            </w:tcBorders>
            <w:shd w:val="clear" w:color="auto" w:fill="FFD047" w:themeFill="accent5" w:themeFillTint="99"/>
          </w:tcPr>
          <w:p w14:paraId="46F57870" w14:textId="62B46381" w:rsidR="005F56CC" w:rsidRDefault="005F56CC" w:rsidP="00D96B1C">
            <w:pPr>
              <w:ind w:firstLine="0"/>
              <w:jc w:val="center"/>
              <w:rPr>
                <w:b/>
                <w:bCs/>
              </w:rPr>
            </w:pPr>
            <w:r>
              <w:rPr>
                <w:b/>
                <w:bCs/>
              </w:rPr>
              <w:t>Domingo</w:t>
            </w:r>
          </w:p>
        </w:tc>
      </w:tr>
      <w:tr w:rsidR="002F6E0A" w14:paraId="2081A0BE" w14:textId="521A4E28" w:rsidTr="002F6E0A">
        <w:trPr>
          <w:trHeight w:val="731"/>
        </w:trPr>
        <w:tc>
          <w:tcPr>
            <w:tcW w:w="726" w:type="pct"/>
            <w:tcBorders>
              <w:top w:val="single" w:sz="4" w:space="0" w:color="auto"/>
              <w:bottom w:val="single" w:sz="4" w:space="0" w:color="auto"/>
            </w:tcBorders>
          </w:tcPr>
          <w:p w14:paraId="3771226B" w14:textId="1C2D62C7" w:rsidR="005F56CC" w:rsidRDefault="005F56CC" w:rsidP="00D96B1C">
            <w:pPr>
              <w:spacing w:line="360" w:lineRule="auto"/>
              <w:ind w:firstLine="0"/>
              <w:jc w:val="center"/>
            </w:pPr>
            <w:r>
              <w:t>Brito, Nahuel</w:t>
            </w:r>
          </w:p>
        </w:tc>
        <w:tc>
          <w:tcPr>
            <w:tcW w:w="546" w:type="pct"/>
            <w:tcBorders>
              <w:top w:val="single" w:sz="4" w:space="0" w:color="auto"/>
              <w:bottom w:val="single" w:sz="4" w:space="0" w:color="auto"/>
            </w:tcBorders>
          </w:tcPr>
          <w:p w14:paraId="0A422137" w14:textId="7B773E87" w:rsidR="005F56CC" w:rsidRDefault="006F496C" w:rsidP="00D96B1C">
            <w:pPr>
              <w:spacing w:line="360" w:lineRule="auto"/>
              <w:ind w:firstLine="0"/>
              <w:jc w:val="center"/>
            </w:pPr>
            <w:r>
              <w:t>15 a 18</w:t>
            </w:r>
            <w:r>
              <w:br/>
              <w:t>22 a 23</w:t>
            </w:r>
          </w:p>
        </w:tc>
        <w:tc>
          <w:tcPr>
            <w:tcW w:w="535" w:type="pct"/>
            <w:tcBorders>
              <w:top w:val="single" w:sz="4" w:space="0" w:color="auto"/>
              <w:bottom w:val="single" w:sz="4" w:space="0" w:color="auto"/>
            </w:tcBorders>
          </w:tcPr>
          <w:p w14:paraId="2600F341" w14:textId="48D502B3" w:rsidR="005F56CC" w:rsidRDefault="006F496C" w:rsidP="00D96B1C">
            <w:pPr>
              <w:spacing w:line="360" w:lineRule="auto"/>
              <w:ind w:firstLine="0"/>
              <w:jc w:val="center"/>
            </w:pPr>
            <w:r>
              <w:t>15 a 18</w:t>
            </w:r>
            <w:r>
              <w:br/>
              <w:t>22 a 23</w:t>
            </w:r>
          </w:p>
        </w:tc>
        <w:tc>
          <w:tcPr>
            <w:tcW w:w="665" w:type="pct"/>
            <w:tcBorders>
              <w:top w:val="single" w:sz="4" w:space="0" w:color="auto"/>
              <w:bottom w:val="single" w:sz="4" w:space="0" w:color="auto"/>
            </w:tcBorders>
          </w:tcPr>
          <w:p w14:paraId="0D80C7E7" w14:textId="7A9F6CA7" w:rsidR="005F56CC" w:rsidRDefault="006F496C" w:rsidP="00D96B1C">
            <w:pPr>
              <w:spacing w:line="360" w:lineRule="auto"/>
              <w:ind w:firstLine="0"/>
              <w:jc w:val="center"/>
            </w:pPr>
            <w:r>
              <w:t>15 a 18</w:t>
            </w:r>
            <w:r>
              <w:br/>
              <w:t>22 a 23</w:t>
            </w:r>
          </w:p>
        </w:tc>
        <w:tc>
          <w:tcPr>
            <w:tcW w:w="591" w:type="pct"/>
            <w:tcBorders>
              <w:top w:val="single" w:sz="4" w:space="0" w:color="auto"/>
              <w:bottom w:val="single" w:sz="4" w:space="0" w:color="auto"/>
            </w:tcBorders>
          </w:tcPr>
          <w:p w14:paraId="6D7B9A0E" w14:textId="7BAACEFE" w:rsidR="005F56CC" w:rsidRDefault="006F496C" w:rsidP="00D96B1C">
            <w:pPr>
              <w:spacing w:line="360" w:lineRule="auto"/>
              <w:ind w:firstLine="0"/>
              <w:jc w:val="center"/>
            </w:pPr>
            <w:r>
              <w:t>15 a 18</w:t>
            </w:r>
            <w:r>
              <w:br/>
              <w:t>22 a 23</w:t>
            </w:r>
          </w:p>
        </w:tc>
        <w:tc>
          <w:tcPr>
            <w:tcW w:w="628" w:type="pct"/>
            <w:tcBorders>
              <w:top w:val="single" w:sz="4" w:space="0" w:color="auto"/>
              <w:bottom w:val="single" w:sz="4" w:space="0" w:color="auto"/>
            </w:tcBorders>
          </w:tcPr>
          <w:p w14:paraId="199AC35A" w14:textId="3E3F3F01" w:rsidR="005F56CC" w:rsidRDefault="006F496C" w:rsidP="00D96B1C">
            <w:pPr>
              <w:spacing w:line="360" w:lineRule="auto"/>
              <w:ind w:firstLine="0"/>
              <w:jc w:val="center"/>
            </w:pPr>
            <w:r>
              <w:t>15 a 18</w:t>
            </w:r>
            <w:r>
              <w:br/>
              <w:t>22 a 23</w:t>
            </w:r>
          </w:p>
        </w:tc>
        <w:tc>
          <w:tcPr>
            <w:tcW w:w="628" w:type="pct"/>
            <w:tcBorders>
              <w:top w:val="single" w:sz="4" w:space="0" w:color="auto"/>
              <w:bottom w:val="single" w:sz="4" w:space="0" w:color="auto"/>
            </w:tcBorders>
          </w:tcPr>
          <w:p w14:paraId="17B5D7E4" w14:textId="525628E5" w:rsidR="005F56CC" w:rsidRDefault="006F496C" w:rsidP="00D96B1C">
            <w:pPr>
              <w:spacing w:line="360" w:lineRule="auto"/>
              <w:ind w:firstLine="0"/>
              <w:jc w:val="center"/>
            </w:pPr>
            <w:r>
              <w:t>12 a 22</w:t>
            </w:r>
          </w:p>
        </w:tc>
        <w:tc>
          <w:tcPr>
            <w:tcW w:w="681" w:type="pct"/>
            <w:tcBorders>
              <w:top w:val="single" w:sz="4" w:space="0" w:color="auto"/>
              <w:bottom w:val="single" w:sz="4" w:space="0" w:color="auto"/>
            </w:tcBorders>
          </w:tcPr>
          <w:p w14:paraId="56353CD5" w14:textId="54041E22" w:rsidR="005F56CC" w:rsidRDefault="006F496C" w:rsidP="00D96B1C">
            <w:pPr>
              <w:spacing w:line="360" w:lineRule="auto"/>
              <w:ind w:firstLine="0"/>
              <w:jc w:val="center"/>
            </w:pPr>
            <w:r>
              <w:t>12 a 22</w:t>
            </w:r>
          </w:p>
        </w:tc>
      </w:tr>
      <w:tr w:rsidR="002F6E0A" w14:paraId="441960B8" w14:textId="536B8B39" w:rsidTr="002F6E0A">
        <w:trPr>
          <w:trHeight w:val="731"/>
        </w:trPr>
        <w:tc>
          <w:tcPr>
            <w:tcW w:w="726" w:type="pct"/>
            <w:tcBorders>
              <w:top w:val="single" w:sz="4" w:space="0" w:color="auto"/>
              <w:bottom w:val="single" w:sz="4" w:space="0" w:color="auto"/>
            </w:tcBorders>
          </w:tcPr>
          <w:p w14:paraId="280058DD" w14:textId="24D63E5A" w:rsidR="006F496C" w:rsidRDefault="006F496C" w:rsidP="006F496C">
            <w:pPr>
              <w:spacing w:line="360" w:lineRule="auto"/>
              <w:ind w:firstLine="0"/>
              <w:jc w:val="center"/>
            </w:pPr>
            <w:r>
              <w:t>Herrera, Paola</w:t>
            </w:r>
          </w:p>
        </w:tc>
        <w:tc>
          <w:tcPr>
            <w:tcW w:w="546" w:type="pct"/>
            <w:tcBorders>
              <w:top w:val="single" w:sz="4" w:space="0" w:color="auto"/>
              <w:bottom w:val="single" w:sz="4" w:space="0" w:color="auto"/>
            </w:tcBorders>
          </w:tcPr>
          <w:p w14:paraId="1F224903" w14:textId="1DF2BF20" w:rsidR="006F496C" w:rsidRPr="006F496C" w:rsidRDefault="006F496C" w:rsidP="006F496C">
            <w:pPr>
              <w:ind w:firstLine="0"/>
              <w:jc w:val="center"/>
              <w:rPr>
                <w:rFonts w:ascii="Times New Roman" w:eastAsia="Times New Roman" w:hAnsi="Times New Roman" w:cs="Times New Roman"/>
                <w:color w:val="auto"/>
                <w:lang w:val="es-AR" w:eastAsia="es-AR"/>
              </w:rPr>
            </w:pPr>
            <w:r w:rsidRPr="006F496C">
              <w:rPr>
                <w:rFonts w:ascii="Arial" w:eastAsia="Times New Roman" w:hAnsi="Arial" w:cs="Arial"/>
                <w:color w:val="353744"/>
                <w:sz w:val="22"/>
                <w:szCs w:val="22"/>
                <w:lang w:val="es-AR" w:eastAsia="es-AR"/>
              </w:rPr>
              <w:t>14 a 1</w:t>
            </w:r>
            <w:r>
              <w:rPr>
                <w:rFonts w:ascii="Arial" w:eastAsia="Times New Roman" w:hAnsi="Arial" w:cs="Arial"/>
                <w:color w:val="353744"/>
                <w:sz w:val="22"/>
                <w:szCs w:val="22"/>
                <w:lang w:val="es-AR" w:eastAsia="es-AR"/>
              </w:rPr>
              <w:t>7</w:t>
            </w:r>
          </w:p>
          <w:p w14:paraId="305DE6D6" w14:textId="22C3541B" w:rsidR="006F496C" w:rsidRPr="006F496C" w:rsidRDefault="006F496C" w:rsidP="006F496C">
            <w:pPr>
              <w:ind w:firstLine="0"/>
              <w:jc w:val="center"/>
              <w:rPr>
                <w:rFonts w:ascii="Times New Roman" w:eastAsia="Times New Roman" w:hAnsi="Times New Roman" w:cs="Times New Roman"/>
                <w:color w:val="auto"/>
                <w:lang w:val="es-AR" w:eastAsia="es-AR"/>
              </w:rPr>
            </w:pPr>
            <w:r w:rsidRPr="006F496C">
              <w:rPr>
                <w:rFonts w:ascii="Arial" w:eastAsia="Times New Roman" w:hAnsi="Arial" w:cs="Arial"/>
                <w:color w:val="353744"/>
                <w:sz w:val="22"/>
                <w:szCs w:val="22"/>
                <w:lang w:val="es-AR" w:eastAsia="es-AR"/>
              </w:rPr>
              <w:t>22 a 23</w:t>
            </w:r>
          </w:p>
        </w:tc>
        <w:tc>
          <w:tcPr>
            <w:tcW w:w="535" w:type="pct"/>
            <w:tcBorders>
              <w:top w:val="single" w:sz="4" w:space="0" w:color="auto"/>
              <w:bottom w:val="single" w:sz="4" w:space="0" w:color="auto"/>
            </w:tcBorders>
          </w:tcPr>
          <w:p w14:paraId="7727B5CA" w14:textId="77777777" w:rsidR="006F496C" w:rsidRPr="006F496C" w:rsidRDefault="006F496C" w:rsidP="006F496C">
            <w:pPr>
              <w:ind w:firstLine="0"/>
              <w:jc w:val="center"/>
              <w:rPr>
                <w:rFonts w:ascii="Times New Roman" w:eastAsia="Times New Roman" w:hAnsi="Times New Roman" w:cs="Times New Roman"/>
                <w:color w:val="auto"/>
                <w:lang w:val="es-AR" w:eastAsia="es-AR"/>
              </w:rPr>
            </w:pPr>
            <w:r w:rsidRPr="006F496C">
              <w:rPr>
                <w:rFonts w:ascii="Arial" w:eastAsia="Times New Roman" w:hAnsi="Arial" w:cs="Arial"/>
                <w:color w:val="353744"/>
                <w:sz w:val="22"/>
                <w:szCs w:val="22"/>
                <w:lang w:val="es-AR" w:eastAsia="es-AR"/>
              </w:rPr>
              <w:t>14 a 1</w:t>
            </w:r>
            <w:r>
              <w:rPr>
                <w:rFonts w:ascii="Arial" w:eastAsia="Times New Roman" w:hAnsi="Arial" w:cs="Arial"/>
                <w:color w:val="353744"/>
                <w:sz w:val="22"/>
                <w:szCs w:val="22"/>
                <w:lang w:val="es-AR" w:eastAsia="es-AR"/>
              </w:rPr>
              <w:t>7</w:t>
            </w:r>
          </w:p>
          <w:p w14:paraId="64E25A4E" w14:textId="4975ED1C" w:rsidR="006F496C" w:rsidRDefault="006F496C" w:rsidP="006F496C">
            <w:pPr>
              <w:spacing w:line="360" w:lineRule="auto"/>
              <w:ind w:firstLine="0"/>
              <w:jc w:val="center"/>
            </w:pPr>
            <w:r w:rsidRPr="006F496C">
              <w:rPr>
                <w:rFonts w:ascii="Arial" w:eastAsia="Times New Roman" w:hAnsi="Arial" w:cs="Arial"/>
                <w:color w:val="353744"/>
                <w:sz w:val="22"/>
                <w:szCs w:val="22"/>
                <w:lang w:val="es-AR" w:eastAsia="es-AR"/>
              </w:rPr>
              <w:t>22 a 23</w:t>
            </w:r>
          </w:p>
        </w:tc>
        <w:tc>
          <w:tcPr>
            <w:tcW w:w="665" w:type="pct"/>
            <w:tcBorders>
              <w:top w:val="single" w:sz="4" w:space="0" w:color="auto"/>
              <w:bottom w:val="single" w:sz="4" w:space="0" w:color="auto"/>
            </w:tcBorders>
          </w:tcPr>
          <w:p w14:paraId="7B3A310C" w14:textId="77777777" w:rsidR="006F496C" w:rsidRPr="006F496C" w:rsidRDefault="006F496C" w:rsidP="006F496C">
            <w:pPr>
              <w:ind w:firstLine="0"/>
              <w:jc w:val="center"/>
              <w:rPr>
                <w:rFonts w:ascii="Times New Roman" w:eastAsia="Times New Roman" w:hAnsi="Times New Roman" w:cs="Times New Roman"/>
                <w:color w:val="auto"/>
                <w:lang w:val="es-AR" w:eastAsia="es-AR"/>
              </w:rPr>
            </w:pPr>
            <w:r w:rsidRPr="006F496C">
              <w:rPr>
                <w:rFonts w:ascii="Arial" w:eastAsia="Times New Roman" w:hAnsi="Arial" w:cs="Arial"/>
                <w:color w:val="353744"/>
                <w:sz w:val="22"/>
                <w:szCs w:val="22"/>
                <w:lang w:val="es-AR" w:eastAsia="es-AR"/>
              </w:rPr>
              <w:t>14 a 1</w:t>
            </w:r>
            <w:r>
              <w:rPr>
                <w:rFonts w:ascii="Arial" w:eastAsia="Times New Roman" w:hAnsi="Arial" w:cs="Arial"/>
                <w:color w:val="353744"/>
                <w:sz w:val="22"/>
                <w:szCs w:val="22"/>
                <w:lang w:val="es-AR" w:eastAsia="es-AR"/>
              </w:rPr>
              <w:t>7</w:t>
            </w:r>
          </w:p>
          <w:p w14:paraId="2D26C9D3" w14:textId="02789B5D" w:rsidR="006F496C" w:rsidRDefault="006F496C" w:rsidP="006F496C">
            <w:pPr>
              <w:spacing w:line="360" w:lineRule="auto"/>
              <w:ind w:firstLine="0"/>
              <w:jc w:val="center"/>
            </w:pPr>
            <w:r w:rsidRPr="006F496C">
              <w:rPr>
                <w:rFonts w:ascii="Arial" w:eastAsia="Times New Roman" w:hAnsi="Arial" w:cs="Arial"/>
                <w:color w:val="353744"/>
                <w:sz w:val="22"/>
                <w:szCs w:val="22"/>
                <w:lang w:val="es-AR" w:eastAsia="es-AR"/>
              </w:rPr>
              <w:t>22 a 23</w:t>
            </w:r>
          </w:p>
        </w:tc>
        <w:tc>
          <w:tcPr>
            <w:tcW w:w="591" w:type="pct"/>
            <w:tcBorders>
              <w:top w:val="single" w:sz="4" w:space="0" w:color="auto"/>
              <w:bottom w:val="single" w:sz="4" w:space="0" w:color="auto"/>
            </w:tcBorders>
          </w:tcPr>
          <w:p w14:paraId="364FF8E0" w14:textId="77777777" w:rsidR="006F496C" w:rsidRPr="006F496C" w:rsidRDefault="006F496C" w:rsidP="006F496C">
            <w:pPr>
              <w:ind w:firstLine="0"/>
              <w:jc w:val="center"/>
              <w:rPr>
                <w:rFonts w:ascii="Times New Roman" w:eastAsia="Times New Roman" w:hAnsi="Times New Roman" w:cs="Times New Roman"/>
                <w:color w:val="auto"/>
                <w:lang w:val="es-AR" w:eastAsia="es-AR"/>
              </w:rPr>
            </w:pPr>
            <w:r w:rsidRPr="006F496C">
              <w:rPr>
                <w:rFonts w:ascii="Arial" w:eastAsia="Times New Roman" w:hAnsi="Arial" w:cs="Arial"/>
                <w:color w:val="353744"/>
                <w:sz w:val="22"/>
                <w:szCs w:val="22"/>
                <w:lang w:val="es-AR" w:eastAsia="es-AR"/>
              </w:rPr>
              <w:t>14 a 1</w:t>
            </w:r>
            <w:r>
              <w:rPr>
                <w:rFonts w:ascii="Arial" w:eastAsia="Times New Roman" w:hAnsi="Arial" w:cs="Arial"/>
                <w:color w:val="353744"/>
                <w:sz w:val="22"/>
                <w:szCs w:val="22"/>
                <w:lang w:val="es-AR" w:eastAsia="es-AR"/>
              </w:rPr>
              <w:t>7</w:t>
            </w:r>
          </w:p>
          <w:p w14:paraId="461F94A3" w14:textId="350B7C2C" w:rsidR="006F496C" w:rsidRDefault="006F496C" w:rsidP="006F496C">
            <w:pPr>
              <w:spacing w:line="360" w:lineRule="auto"/>
              <w:ind w:firstLine="0"/>
              <w:jc w:val="center"/>
            </w:pPr>
            <w:r w:rsidRPr="006F496C">
              <w:rPr>
                <w:rFonts w:ascii="Arial" w:eastAsia="Times New Roman" w:hAnsi="Arial" w:cs="Arial"/>
                <w:color w:val="353744"/>
                <w:sz w:val="22"/>
                <w:szCs w:val="22"/>
                <w:lang w:val="es-AR" w:eastAsia="es-AR"/>
              </w:rPr>
              <w:t>22 a 23</w:t>
            </w:r>
          </w:p>
        </w:tc>
        <w:tc>
          <w:tcPr>
            <w:tcW w:w="628" w:type="pct"/>
            <w:tcBorders>
              <w:top w:val="single" w:sz="4" w:space="0" w:color="auto"/>
              <w:bottom w:val="single" w:sz="4" w:space="0" w:color="auto"/>
            </w:tcBorders>
          </w:tcPr>
          <w:p w14:paraId="7E3C0174" w14:textId="77777777" w:rsidR="006F496C" w:rsidRPr="006F496C" w:rsidRDefault="006F496C" w:rsidP="006F496C">
            <w:pPr>
              <w:ind w:firstLine="0"/>
              <w:jc w:val="center"/>
              <w:rPr>
                <w:rFonts w:ascii="Times New Roman" w:eastAsia="Times New Roman" w:hAnsi="Times New Roman" w:cs="Times New Roman"/>
                <w:color w:val="auto"/>
                <w:lang w:val="es-AR" w:eastAsia="es-AR"/>
              </w:rPr>
            </w:pPr>
            <w:r w:rsidRPr="006F496C">
              <w:rPr>
                <w:rFonts w:ascii="Arial" w:eastAsia="Times New Roman" w:hAnsi="Arial" w:cs="Arial"/>
                <w:color w:val="353744"/>
                <w:sz w:val="22"/>
                <w:szCs w:val="22"/>
                <w:lang w:val="es-AR" w:eastAsia="es-AR"/>
              </w:rPr>
              <w:t>14 a 1</w:t>
            </w:r>
            <w:r>
              <w:rPr>
                <w:rFonts w:ascii="Arial" w:eastAsia="Times New Roman" w:hAnsi="Arial" w:cs="Arial"/>
                <w:color w:val="353744"/>
                <w:sz w:val="22"/>
                <w:szCs w:val="22"/>
                <w:lang w:val="es-AR" w:eastAsia="es-AR"/>
              </w:rPr>
              <w:t>7</w:t>
            </w:r>
          </w:p>
          <w:p w14:paraId="33BD4BCA" w14:textId="5F10CDE1" w:rsidR="006F496C" w:rsidRDefault="006F496C" w:rsidP="006F496C">
            <w:pPr>
              <w:spacing w:line="360" w:lineRule="auto"/>
              <w:ind w:firstLine="0"/>
              <w:jc w:val="center"/>
            </w:pPr>
            <w:r w:rsidRPr="006F496C">
              <w:rPr>
                <w:rFonts w:ascii="Arial" w:eastAsia="Times New Roman" w:hAnsi="Arial" w:cs="Arial"/>
                <w:color w:val="353744"/>
                <w:sz w:val="22"/>
                <w:szCs w:val="22"/>
                <w:lang w:val="es-AR" w:eastAsia="es-AR"/>
              </w:rPr>
              <w:t>22 a 23</w:t>
            </w:r>
          </w:p>
        </w:tc>
        <w:tc>
          <w:tcPr>
            <w:tcW w:w="628" w:type="pct"/>
            <w:tcBorders>
              <w:top w:val="single" w:sz="4" w:space="0" w:color="auto"/>
              <w:bottom w:val="single" w:sz="4" w:space="0" w:color="auto"/>
            </w:tcBorders>
          </w:tcPr>
          <w:p w14:paraId="372F3006" w14:textId="76E817FD" w:rsidR="006F496C" w:rsidRDefault="006F496C" w:rsidP="006F496C">
            <w:pPr>
              <w:spacing w:line="360" w:lineRule="auto"/>
              <w:ind w:firstLine="0"/>
              <w:jc w:val="center"/>
            </w:pPr>
            <w:r>
              <w:t>10 a 17</w:t>
            </w:r>
          </w:p>
        </w:tc>
        <w:tc>
          <w:tcPr>
            <w:tcW w:w="681" w:type="pct"/>
            <w:tcBorders>
              <w:top w:val="single" w:sz="4" w:space="0" w:color="auto"/>
              <w:bottom w:val="single" w:sz="4" w:space="0" w:color="auto"/>
            </w:tcBorders>
          </w:tcPr>
          <w:p w14:paraId="5FC8ED5C" w14:textId="06F85278" w:rsidR="006F496C" w:rsidRDefault="006F496C" w:rsidP="006F496C">
            <w:pPr>
              <w:spacing w:line="360" w:lineRule="auto"/>
              <w:ind w:firstLine="0"/>
              <w:jc w:val="center"/>
            </w:pPr>
            <w:r>
              <w:rPr>
                <w:rFonts w:ascii="Arial" w:eastAsia="Times New Roman" w:hAnsi="Arial" w:cs="Arial"/>
                <w:color w:val="353744"/>
                <w:sz w:val="22"/>
                <w:szCs w:val="22"/>
                <w:lang w:val="es-AR" w:eastAsia="es-AR"/>
              </w:rPr>
              <w:t>Cualquier horario</w:t>
            </w:r>
          </w:p>
        </w:tc>
      </w:tr>
      <w:tr w:rsidR="002F6E0A" w14:paraId="2CEC4BB1" w14:textId="3A46D297" w:rsidTr="002F6E0A">
        <w:trPr>
          <w:trHeight w:val="731"/>
        </w:trPr>
        <w:tc>
          <w:tcPr>
            <w:tcW w:w="726" w:type="pct"/>
            <w:tcBorders>
              <w:top w:val="single" w:sz="4" w:space="0" w:color="auto"/>
              <w:bottom w:val="single" w:sz="4" w:space="0" w:color="auto"/>
            </w:tcBorders>
          </w:tcPr>
          <w:p w14:paraId="532C9A92" w14:textId="18B45541" w:rsidR="006F496C" w:rsidRDefault="006F496C" w:rsidP="006F496C">
            <w:pPr>
              <w:spacing w:line="360" w:lineRule="auto"/>
              <w:ind w:firstLine="0"/>
              <w:jc w:val="center"/>
            </w:pPr>
            <w:r>
              <w:t>López Miguel</w:t>
            </w:r>
          </w:p>
        </w:tc>
        <w:tc>
          <w:tcPr>
            <w:tcW w:w="546" w:type="pct"/>
            <w:tcBorders>
              <w:top w:val="single" w:sz="4" w:space="0" w:color="auto"/>
              <w:bottom w:val="single" w:sz="4" w:space="0" w:color="auto"/>
            </w:tcBorders>
          </w:tcPr>
          <w:p w14:paraId="7132BCEA" w14:textId="46C36B82" w:rsidR="006F496C" w:rsidRDefault="006F496C" w:rsidP="006F496C">
            <w:pPr>
              <w:spacing w:line="360" w:lineRule="auto"/>
              <w:ind w:firstLine="0"/>
              <w:jc w:val="center"/>
            </w:pPr>
            <w:r>
              <w:t>10 a 18</w:t>
            </w:r>
          </w:p>
        </w:tc>
        <w:tc>
          <w:tcPr>
            <w:tcW w:w="535" w:type="pct"/>
            <w:tcBorders>
              <w:top w:val="single" w:sz="4" w:space="0" w:color="auto"/>
              <w:bottom w:val="single" w:sz="4" w:space="0" w:color="auto"/>
            </w:tcBorders>
          </w:tcPr>
          <w:p w14:paraId="428640BD" w14:textId="6B043745" w:rsidR="006F496C" w:rsidRDefault="006F496C" w:rsidP="006F496C">
            <w:pPr>
              <w:spacing w:line="360" w:lineRule="auto"/>
              <w:ind w:firstLine="0"/>
              <w:jc w:val="center"/>
            </w:pPr>
            <w:r>
              <w:t>10 a 18</w:t>
            </w:r>
          </w:p>
        </w:tc>
        <w:tc>
          <w:tcPr>
            <w:tcW w:w="665" w:type="pct"/>
            <w:tcBorders>
              <w:top w:val="single" w:sz="4" w:space="0" w:color="auto"/>
              <w:bottom w:val="single" w:sz="4" w:space="0" w:color="auto"/>
            </w:tcBorders>
          </w:tcPr>
          <w:p w14:paraId="336E6382" w14:textId="116A1B3A" w:rsidR="006F496C" w:rsidRDefault="006F496C" w:rsidP="006F496C">
            <w:pPr>
              <w:spacing w:line="360" w:lineRule="auto"/>
              <w:ind w:firstLine="0"/>
              <w:jc w:val="center"/>
            </w:pPr>
            <w:r>
              <w:t>10 a 18</w:t>
            </w:r>
          </w:p>
        </w:tc>
        <w:tc>
          <w:tcPr>
            <w:tcW w:w="591" w:type="pct"/>
            <w:tcBorders>
              <w:top w:val="single" w:sz="4" w:space="0" w:color="auto"/>
              <w:bottom w:val="single" w:sz="4" w:space="0" w:color="auto"/>
            </w:tcBorders>
          </w:tcPr>
          <w:p w14:paraId="48A0A760" w14:textId="1AA09754" w:rsidR="006F496C" w:rsidRDefault="006F496C" w:rsidP="006F496C">
            <w:pPr>
              <w:spacing w:line="360" w:lineRule="auto"/>
              <w:ind w:firstLine="0"/>
              <w:jc w:val="center"/>
            </w:pPr>
            <w:r>
              <w:t>10 a 18</w:t>
            </w:r>
          </w:p>
        </w:tc>
        <w:tc>
          <w:tcPr>
            <w:tcW w:w="628" w:type="pct"/>
            <w:tcBorders>
              <w:top w:val="single" w:sz="4" w:space="0" w:color="auto"/>
              <w:bottom w:val="single" w:sz="4" w:space="0" w:color="auto"/>
            </w:tcBorders>
          </w:tcPr>
          <w:p w14:paraId="3597BF89" w14:textId="03DDD4EE" w:rsidR="006F496C" w:rsidRDefault="006F496C" w:rsidP="006F496C">
            <w:pPr>
              <w:spacing w:line="360" w:lineRule="auto"/>
              <w:ind w:firstLine="0"/>
              <w:jc w:val="center"/>
            </w:pPr>
            <w:r>
              <w:t>10 a 18</w:t>
            </w:r>
          </w:p>
        </w:tc>
        <w:tc>
          <w:tcPr>
            <w:tcW w:w="628" w:type="pct"/>
            <w:tcBorders>
              <w:top w:val="single" w:sz="4" w:space="0" w:color="auto"/>
              <w:bottom w:val="single" w:sz="4" w:space="0" w:color="auto"/>
            </w:tcBorders>
          </w:tcPr>
          <w:p w14:paraId="5DC2CD25" w14:textId="3C88B578" w:rsidR="006F496C" w:rsidRPr="006F496C" w:rsidRDefault="006F496C" w:rsidP="006F496C">
            <w:pPr>
              <w:ind w:firstLine="0"/>
              <w:rPr>
                <w:rFonts w:ascii="Times New Roman" w:eastAsia="Times New Roman" w:hAnsi="Times New Roman" w:cs="Times New Roman"/>
                <w:color w:val="auto"/>
                <w:lang w:val="es-AR" w:eastAsia="es-AR"/>
              </w:rPr>
            </w:pPr>
            <w:r>
              <w:rPr>
                <w:rFonts w:ascii="Arial" w:eastAsia="Times New Roman" w:hAnsi="Arial" w:cs="Arial"/>
                <w:color w:val="353744"/>
                <w:sz w:val="22"/>
                <w:szCs w:val="22"/>
                <w:lang w:val="es-AR" w:eastAsia="es-AR"/>
              </w:rPr>
              <w:t>1</w:t>
            </w:r>
            <w:r w:rsidRPr="006F496C">
              <w:rPr>
                <w:rFonts w:ascii="Arial" w:eastAsia="Times New Roman" w:hAnsi="Arial" w:cs="Arial"/>
                <w:color w:val="353744"/>
                <w:sz w:val="22"/>
                <w:szCs w:val="22"/>
                <w:lang w:val="es-AR" w:eastAsia="es-AR"/>
              </w:rPr>
              <w:t>2 a 15 </w:t>
            </w:r>
          </w:p>
          <w:p w14:paraId="1544DC8F" w14:textId="77777777" w:rsidR="006F496C" w:rsidRPr="006F496C" w:rsidRDefault="006F496C" w:rsidP="006F496C">
            <w:pPr>
              <w:ind w:firstLine="0"/>
              <w:rPr>
                <w:rFonts w:ascii="Times New Roman" w:eastAsia="Times New Roman" w:hAnsi="Times New Roman" w:cs="Times New Roman"/>
                <w:color w:val="auto"/>
                <w:lang w:val="es-AR" w:eastAsia="es-AR"/>
              </w:rPr>
            </w:pPr>
            <w:r w:rsidRPr="006F496C">
              <w:rPr>
                <w:rFonts w:ascii="Arial" w:eastAsia="Times New Roman" w:hAnsi="Arial" w:cs="Arial"/>
                <w:color w:val="353744"/>
                <w:sz w:val="22"/>
                <w:szCs w:val="22"/>
                <w:lang w:val="es-AR" w:eastAsia="es-AR"/>
              </w:rPr>
              <w:t>19 a 23</w:t>
            </w:r>
          </w:p>
          <w:p w14:paraId="751CF512" w14:textId="77777777" w:rsidR="006F496C" w:rsidRDefault="006F496C" w:rsidP="006F496C">
            <w:pPr>
              <w:spacing w:line="360" w:lineRule="auto"/>
              <w:ind w:firstLine="0"/>
              <w:jc w:val="center"/>
            </w:pPr>
          </w:p>
        </w:tc>
        <w:tc>
          <w:tcPr>
            <w:tcW w:w="681" w:type="pct"/>
            <w:tcBorders>
              <w:top w:val="single" w:sz="4" w:space="0" w:color="auto"/>
              <w:bottom w:val="single" w:sz="4" w:space="0" w:color="auto"/>
            </w:tcBorders>
          </w:tcPr>
          <w:p w14:paraId="78A6B7E1" w14:textId="77777777" w:rsidR="006F496C" w:rsidRPr="006F496C" w:rsidRDefault="006F496C" w:rsidP="006F496C">
            <w:pPr>
              <w:ind w:firstLine="0"/>
              <w:jc w:val="center"/>
              <w:rPr>
                <w:rFonts w:ascii="Times New Roman" w:eastAsia="Times New Roman" w:hAnsi="Times New Roman" w:cs="Times New Roman"/>
                <w:color w:val="auto"/>
                <w:lang w:val="es-AR" w:eastAsia="es-AR"/>
              </w:rPr>
            </w:pPr>
            <w:r w:rsidRPr="006F496C">
              <w:rPr>
                <w:rFonts w:ascii="Arial" w:eastAsia="Times New Roman" w:hAnsi="Arial" w:cs="Arial"/>
                <w:color w:val="353744"/>
                <w:sz w:val="22"/>
                <w:szCs w:val="22"/>
                <w:lang w:val="es-AR" w:eastAsia="es-AR"/>
              </w:rPr>
              <w:t>14 a 18 </w:t>
            </w:r>
          </w:p>
          <w:p w14:paraId="2EE93DCE" w14:textId="4DD9702B" w:rsidR="006F496C" w:rsidRPr="006F496C" w:rsidRDefault="006F496C" w:rsidP="006F496C">
            <w:pPr>
              <w:ind w:firstLine="0"/>
              <w:jc w:val="center"/>
              <w:rPr>
                <w:rFonts w:ascii="Times New Roman" w:eastAsia="Times New Roman" w:hAnsi="Times New Roman" w:cs="Times New Roman"/>
                <w:color w:val="auto"/>
                <w:lang w:val="es-AR" w:eastAsia="es-AR"/>
              </w:rPr>
            </w:pPr>
            <w:r w:rsidRPr="006F496C">
              <w:rPr>
                <w:rFonts w:ascii="Arial" w:eastAsia="Times New Roman" w:hAnsi="Arial" w:cs="Arial"/>
                <w:color w:val="353744"/>
                <w:sz w:val="22"/>
                <w:szCs w:val="22"/>
                <w:lang w:val="es-AR" w:eastAsia="es-AR"/>
              </w:rPr>
              <w:t xml:space="preserve">22 a </w:t>
            </w:r>
            <w:r>
              <w:rPr>
                <w:rFonts w:ascii="Arial" w:eastAsia="Times New Roman" w:hAnsi="Arial" w:cs="Arial"/>
                <w:color w:val="353744"/>
                <w:sz w:val="22"/>
                <w:szCs w:val="22"/>
                <w:lang w:val="es-AR" w:eastAsia="es-AR"/>
              </w:rPr>
              <w:t>23</w:t>
            </w:r>
          </w:p>
          <w:p w14:paraId="4A09C179" w14:textId="77777777" w:rsidR="006F496C" w:rsidRDefault="006F496C" w:rsidP="006F496C">
            <w:pPr>
              <w:spacing w:line="360" w:lineRule="auto"/>
              <w:ind w:firstLine="0"/>
              <w:jc w:val="center"/>
            </w:pPr>
          </w:p>
        </w:tc>
      </w:tr>
      <w:tr w:rsidR="002F6E0A" w14:paraId="612AA5EB" w14:textId="735017E5" w:rsidTr="002F6E0A">
        <w:trPr>
          <w:trHeight w:val="731"/>
        </w:trPr>
        <w:tc>
          <w:tcPr>
            <w:tcW w:w="726" w:type="pct"/>
            <w:tcBorders>
              <w:top w:val="single" w:sz="4" w:space="0" w:color="auto"/>
              <w:bottom w:val="single" w:sz="4" w:space="0" w:color="auto"/>
            </w:tcBorders>
          </w:tcPr>
          <w:p w14:paraId="45774CDD" w14:textId="0A73CFE7" w:rsidR="006F496C" w:rsidRDefault="006F496C" w:rsidP="006F496C">
            <w:pPr>
              <w:spacing w:line="360" w:lineRule="auto"/>
              <w:ind w:firstLine="0"/>
              <w:jc w:val="center"/>
            </w:pPr>
            <w:r>
              <w:t>Maldonado Enzo</w:t>
            </w:r>
          </w:p>
        </w:tc>
        <w:tc>
          <w:tcPr>
            <w:tcW w:w="546" w:type="pct"/>
            <w:tcBorders>
              <w:top w:val="single" w:sz="4" w:space="0" w:color="auto"/>
              <w:bottom w:val="single" w:sz="4" w:space="0" w:color="auto"/>
            </w:tcBorders>
          </w:tcPr>
          <w:p w14:paraId="0CCC9C25" w14:textId="07D396B6" w:rsidR="006F496C" w:rsidRDefault="006F496C" w:rsidP="006F496C">
            <w:pPr>
              <w:spacing w:line="360" w:lineRule="auto"/>
              <w:ind w:firstLine="0"/>
              <w:jc w:val="center"/>
            </w:pPr>
            <w:r>
              <w:t>15 a 18</w:t>
            </w:r>
            <w:r>
              <w:br/>
              <w:t>22 a 23</w:t>
            </w:r>
          </w:p>
        </w:tc>
        <w:tc>
          <w:tcPr>
            <w:tcW w:w="535" w:type="pct"/>
            <w:tcBorders>
              <w:top w:val="single" w:sz="4" w:space="0" w:color="auto"/>
              <w:bottom w:val="single" w:sz="4" w:space="0" w:color="auto"/>
            </w:tcBorders>
          </w:tcPr>
          <w:p w14:paraId="208EF376" w14:textId="115F9AE2" w:rsidR="006F496C" w:rsidRDefault="006F496C" w:rsidP="006F496C">
            <w:pPr>
              <w:spacing w:line="360" w:lineRule="auto"/>
              <w:ind w:firstLine="0"/>
              <w:jc w:val="center"/>
            </w:pPr>
            <w:r>
              <w:t>15 a 18</w:t>
            </w:r>
            <w:r>
              <w:br/>
              <w:t>22 a 23</w:t>
            </w:r>
          </w:p>
        </w:tc>
        <w:tc>
          <w:tcPr>
            <w:tcW w:w="665" w:type="pct"/>
            <w:tcBorders>
              <w:top w:val="single" w:sz="4" w:space="0" w:color="auto"/>
              <w:bottom w:val="single" w:sz="4" w:space="0" w:color="auto"/>
            </w:tcBorders>
          </w:tcPr>
          <w:p w14:paraId="271EBC4D" w14:textId="4FCFE952" w:rsidR="006F496C" w:rsidRDefault="006F496C" w:rsidP="006F496C">
            <w:pPr>
              <w:spacing w:line="360" w:lineRule="auto"/>
              <w:ind w:firstLine="0"/>
              <w:jc w:val="center"/>
            </w:pPr>
            <w:r>
              <w:t>15 a 18</w:t>
            </w:r>
            <w:r>
              <w:br/>
              <w:t>22 a 23</w:t>
            </w:r>
          </w:p>
        </w:tc>
        <w:tc>
          <w:tcPr>
            <w:tcW w:w="591" w:type="pct"/>
            <w:tcBorders>
              <w:top w:val="single" w:sz="4" w:space="0" w:color="auto"/>
              <w:bottom w:val="single" w:sz="4" w:space="0" w:color="auto"/>
            </w:tcBorders>
          </w:tcPr>
          <w:p w14:paraId="3704A471" w14:textId="037E3191" w:rsidR="006F496C" w:rsidRDefault="006F496C" w:rsidP="006F496C">
            <w:pPr>
              <w:spacing w:line="360" w:lineRule="auto"/>
              <w:ind w:firstLine="0"/>
              <w:jc w:val="center"/>
            </w:pPr>
            <w:r>
              <w:t>15 a 18</w:t>
            </w:r>
            <w:r>
              <w:br/>
              <w:t>22 a 23</w:t>
            </w:r>
          </w:p>
        </w:tc>
        <w:tc>
          <w:tcPr>
            <w:tcW w:w="628" w:type="pct"/>
            <w:tcBorders>
              <w:top w:val="single" w:sz="4" w:space="0" w:color="auto"/>
              <w:bottom w:val="single" w:sz="4" w:space="0" w:color="auto"/>
            </w:tcBorders>
          </w:tcPr>
          <w:p w14:paraId="05AA8CD1" w14:textId="44C419BD" w:rsidR="006F496C" w:rsidRDefault="006F496C" w:rsidP="006F496C">
            <w:pPr>
              <w:spacing w:line="360" w:lineRule="auto"/>
              <w:ind w:firstLine="0"/>
              <w:jc w:val="center"/>
            </w:pPr>
            <w:r>
              <w:t>15 a 18</w:t>
            </w:r>
            <w:r>
              <w:br/>
              <w:t>22 a 23</w:t>
            </w:r>
          </w:p>
        </w:tc>
        <w:tc>
          <w:tcPr>
            <w:tcW w:w="628" w:type="pct"/>
            <w:tcBorders>
              <w:top w:val="single" w:sz="4" w:space="0" w:color="auto"/>
              <w:bottom w:val="single" w:sz="4" w:space="0" w:color="auto"/>
            </w:tcBorders>
          </w:tcPr>
          <w:p w14:paraId="03CD64EE" w14:textId="77777777" w:rsidR="006F496C" w:rsidRPr="006F496C" w:rsidRDefault="006F496C" w:rsidP="006F496C">
            <w:pPr>
              <w:ind w:firstLine="0"/>
              <w:jc w:val="center"/>
              <w:rPr>
                <w:rFonts w:ascii="Times New Roman" w:eastAsia="Times New Roman" w:hAnsi="Times New Roman" w:cs="Times New Roman"/>
                <w:color w:val="auto"/>
                <w:lang w:val="es-AR" w:eastAsia="es-AR"/>
              </w:rPr>
            </w:pPr>
            <w:r w:rsidRPr="006F496C">
              <w:rPr>
                <w:rFonts w:ascii="Arial" w:eastAsia="Times New Roman" w:hAnsi="Arial" w:cs="Arial"/>
                <w:color w:val="353744"/>
                <w:sz w:val="22"/>
                <w:szCs w:val="22"/>
                <w:lang w:val="es-AR" w:eastAsia="es-AR"/>
              </w:rPr>
              <w:t>12 a 16</w:t>
            </w:r>
          </w:p>
          <w:p w14:paraId="6209273D" w14:textId="639052F0" w:rsidR="006F496C" w:rsidRPr="006F496C" w:rsidRDefault="006F496C" w:rsidP="006F496C">
            <w:pPr>
              <w:ind w:firstLine="0"/>
              <w:jc w:val="center"/>
              <w:rPr>
                <w:rFonts w:ascii="Times New Roman" w:eastAsia="Times New Roman" w:hAnsi="Times New Roman" w:cs="Times New Roman"/>
                <w:color w:val="auto"/>
                <w:lang w:val="es-AR" w:eastAsia="es-AR"/>
              </w:rPr>
            </w:pPr>
            <w:r w:rsidRPr="006F496C">
              <w:rPr>
                <w:rFonts w:ascii="Arial" w:eastAsia="Times New Roman" w:hAnsi="Arial" w:cs="Arial"/>
                <w:color w:val="353744"/>
                <w:sz w:val="22"/>
                <w:szCs w:val="22"/>
                <w:lang w:val="es-AR" w:eastAsia="es-AR"/>
              </w:rPr>
              <w:t xml:space="preserve">21 a 23 </w:t>
            </w:r>
          </w:p>
        </w:tc>
        <w:tc>
          <w:tcPr>
            <w:tcW w:w="681" w:type="pct"/>
            <w:tcBorders>
              <w:top w:val="single" w:sz="4" w:space="0" w:color="auto"/>
              <w:bottom w:val="single" w:sz="4" w:space="0" w:color="auto"/>
            </w:tcBorders>
          </w:tcPr>
          <w:p w14:paraId="62B19D55" w14:textId="57622C00" w:rsidR="006F496C" w:rsidRDefault="006F496C" w:rsidP="006F496C">
            <w:pPr>
              <w:spacing w:line="360" w:lineRule="auto"/>
              <w:ind w:firstLine="0"/>
              <w:jc w:val="center"/>
            </w:pPr>
            <w:r>
              <w:t>Cualquier horario</w:t>
            </w:r>
          </w:p>
        </w:tc>
      </w:tr>
      <w:tr w:rsidR="002F6E0A" w14:paraId="19A63CC3" w14:textId="52EDAA82" w:rsidTr="002F6E0A">
        <w:trPr>
          <w:trHeight w:val="731"/>
        </w:trPr>
        <w:tc>
          <w:tcPr>
            <w:tcW w:w="726" w:type="pct"/>
            <w:tcBorders>
              <w:top w:val="single" w:sz="4" w:space="0" w:color="auto"/>
              <w:bottom w:val="single" w:sz="4" w:space="0" w:color="auto"/>
            </w:tcBorders>
          </w:tcPr>
          <w:p w14:paraId="190E0958" w14:textId="0EDEB90A" w:rsidR="006F496C" w:rsidRDefault="006F496C" w:rsidP="006F496C">
            <w:pPr>
              <w:spacing w:line="360" w:lineRule="auto"/>
              <w:ind w:firstLine="0"/>
              <w:jc w:val="center"/>
            </w:pPr>
            <w:r>
              <w:lastRenderedPageBreak/>
              <w:t>Nuñez Fabrizio</w:t>
            </w:r>
          </w:p>
        </w:tc>
        <w:tc>
          <w:tcPr>
            <w:tcW w:w="546" w:type="pct"/>
            <w:tcBorders>
              <w:top w:val="single" w:sz="4" w:space="0" w:color="auto"/>
              <w:bottom w:val="single" w:sz="4" w:space="0" w:color="auto"/>
            </w:tcBorders>
          </w:tcPr>
          <w:p w14:paraId="2B337A07" w14:textId="77777777" w:rsidR="006F496C" w:rsidRDefault="006F496C" w:rsidP="006F496C">
            <w:pPr>
              <w:spacing w:line="360" w:lineRule="auto"/>
              <w:ind w:firstLine="0"/>
              <w:jc w:val="center"/>
            </w:pPr>
            <w:r>
              <w:t>11 a 15</w:t>
            </w:r>
          </w:p>
          <w:p w14:paraId="4A8936D5" w14:textId="6954D8B3" w:rsidR="006F496C" w:rsidRDefault="006F496C" w:rsidP="006F496C">
            <w:pPr>
              <w:spacing w:line="360" w:lineRule="auto"/>
              <w:ind w:firstLine="0"/>
              <w:jc w:val="center"/>
            </w:pPr>
            <w:r>
              <w:t>22 a 23</w:t>
            </w:r>
          </w:p>
        </w:tc>
        <w:tc>
          <w:tcPr>
            <w:tcW w:w="535" w:type="pct"/>
            <w:tcBorders>
              <w:top w:val="single" w:sz="4" w:space="0" w:color="auto"/>
              <w:bottom w:val="single" w:sz="4" w:space="0" w:color="auto"/>
            </w:tcBorders>
          </w:tcPr>
          <w:p w14:paraId="095D5748" w14:textId="77777777" w:rsidR="006F496C" w:rsidRDefault="006F496C" w:rsidP="006F496C">
            <w:pPr>
              <w:spacing w:line="360" w:lineRule="auto"/>
              <w:ind w:firstLine="0"/>
              <w:jc w:val="center"/>
            </w:pPr>
            <w:r>
              <w:t>11 a 15</w:t>
            </w:r>
          </w:p>
          <w:p w14:paraId="0D095642" w14:textId="5CEA2A3D" w:rsidR="006F496C" w:rsidRDefault="006F496C" w:rsidP="006F496C">
            <w:pPr>
              <w:spacing w:line="360" w:lineRule="auto"/>
              <w:ind w:firstLine="0"/>
              <w:jc w:val="center"/>
            </w:pPr>
            <w:r>
              <w:t>22 a 23</w:t>
            </w:r>
          </w:p>
        </w:tc>
        <w:tc>
          <w:tcPr>
            <w:tcW w:w="665" w:type="pct"/>
            <w:tcBorders>
              <w:top w:val="single" w:sz="4" w:space="0" w:color="auto"/>
              <w:bottom w:val="single" w:sz="4" w:space="0" w:color="auto"/>
            </w:tcBorders>
          </w:tcPr>
          <w:p w14:paraId="1D88EE3D" w14:textId="77777777" w:rsidR="006F496C" w:rsidRDefault="006F496C" w:rsidP="006F496C">
            <w:pPr>
              <w:spacing w:line="360" w:lineRule="auto"/>
              <w:ind w:firstLine="0"/>
              <w:jc w:val="center"/>
            </w:pPr>
            <w:r>
              <w:t>11 a 15</w:t>
            </w:r>
          </w:p>
          <w:p w14:paraId="3A3EE364" w14:textId="2928659D" w:rsidR="006F496C" w:rsidRDefault="006F496C" w:rsidP="006F496C">
            <w:pPr>
              <w:spacing w:line="360" w:lineRule="auto"/>
              <w:ind w:firstLine="0"/>
              <w:jc w:val="center"/>
            </w:pPr>
            <w:r>
              <w:t>22 a 23</w:t>
            </w:r>
          </w:p>
        </w:tc>
        <w:tc>
          <w:tcPr>
            <w:tcW w:w="591" w:type="pct"/>
            <w:tcBorders>
              <w:top w:val="single" w:sz="4" w:space="0" w:color="auto"/>
              <w:bottom w:val="single" w:sz="4" w:space="0" w:color="auto"/>
            </w:tcBorders>
          </w:tcPr>
          <w:p w14:paraId="62E59D65" w14:textId="77777777" w:rsidR="006F496C" w:rsidRDefault="006F496C" w:rsidP="006F496C">
            <w:pPr>
              <w:spacing w:line="360" w:lineRule="auto"/>
              <w:ind w:firstLine="0"/>
              <w:jc w:val="center"/>
            </w:pPr>
            <w:r>
              <w:t>11 a 15</w:t>
            </w:r>
          </w:p>
          <w:p w14:paraId="5A6C9F64" w14:textId="1DD41DA9" w:rsidR="006F496C" w:rsidRDefault="006F496C" w:rsidP="006F496C">
            <w:pPr>
              <w:spacing w:line="360" w:lineRule="auto"/>
              <w:ind w:firstLine="0"/>
              <w:jc w:val="center"/>
            </w:pPr>
            <w:r>
              <w:t>22 a 23</w:t>
            </w:r>
          </w:p>
        </w:tc>
        <w:tc>
          <w:tcPr>
            <w:tcW w:w="628" w:type="pct"/>
            <w:tcBorders>
              <w:top w:val="single" w:sz="4" w:space="0" w:color="auto"/>
              <w:bottom w:val="single" w:sz="4" w:space="0" w:color="auto"/>
            </w:tcBorders>
          </w:tcPr>
          <w:p w14:paraId="76C2503B" w14:textId="77777777" w:rsidR="006F496C" w:rsidRDefault="006F496C" w:rsidP="006F496C">
            <w:pPr>
              <w:spacing w:line="360" w:lineRule="auto"/>
              <w:ind w:firstLine="0"/>
              <w:jc w:val="center"/>
            </w:pPr>
            <w:r>
              <w:t>11 a 15</w:t>
            </w:r>
          </w:p>
          <w:p w14:paraId="513913D1" w14:textId="178CD069" w:rsidR="006F496C" w:rsidRDefault="006F496C" w:rsidP="006F496C">
            <w:pPr>
              <w:spacing w:line="360" w:lineRule="auto"/>
              <w:ind w:firstLine="0"/>
              <w:jc w:val="center"/>
            </w:pPr>
            <w:r>
              <w:t>22 a 23</w:t>
            </w:r>
          </w:p>
        </w:tc>
        <w:tc>
          <w:tcPr>
            <w:tcW w:w="628" w:type="pct"/>
            <w:tcBorders>
              <w:top w:val="single" w:sz="4" w:space="0" w:color="auto"/>
              <w:bottom w:val="single" w:sz="4" w:space="0" w:color="auto"/>
            </w:tcBorders>
          </w:tcPr>
          <w:p w14:paraId="09BE766B" w14:textId="01AFF3CB" w:rsidR="006F496C" w:rsidRDefault="006F496C" w:rsidP="006F496C">
            <w:pPr>
              <w:spacing w:line="360" w:lineRule="auto"/>
              <w:ind w:firstLine="0"/>
              <w:jc w:val="center"/>
            </w:pPr>
            <w:r>
              <w:t>8 a 22</w:t>
            </w:r>
          </w:p>
        </w:tc>
        <w:tc>
          <w:tcPr>
            <w:tcW w:w="681" w:type="pct"/>
            <w:tcBorders>
              <w:top w:val="single" w:sz="4" w:space="0" w:color="auto"/>
              <w:bottom w:val="single" w:sz="4" w:space="0" w:color="auto"/>
            </w:tcBorders>
          </w:tcPr>
          <w:p w14:paraId="02B314E6" w14:textId="301ED695" w:rsidR="006F496C" w:rsidRDefault="006F496C" w:rsidP="006F496C">
            <w:pPr>
              <w:spacing w:line="360" w:lineRule="auto"/>
              <w:ind w:firstLine="0"/>
              <w:jc w:val="center"/>
            </w:pPr>
            <w:r>
              <w:t>8 a 22</w:t>
            </w:r>
          </w:p>
        </w:tc>
      </w:tr>
      <w:tr w:rsidR="002F6E0A" w14:paraId="04E1A292" w14:textId="2B355C9A" w:rsidTr="002F6E0A">
        <w:trPr>
          <w:trHeight w:val="731"/>
        </w:trPr>
        <w:tc>
          <w:tcPr>
            <w:tcW w:w="726" w:type="pct"/>
            <w:tcBorders>
              <w:top w:val="single" w:sz="4" w:space="0" w:color="auto"/>
              <w:bottom w:val="single" w:sz="4" w:space="0" w:color="auto"/>
            </w:tcBorders>
          </w:tcPr>
          <w:p w14:paraId="42B39E21" w14:textId="3FCEE840" w:rsidR="006F496C" w:rsidRDefault="006F496C" w:rsidP="006F496C">
            <w:pPr>
              <w:spacing w:line="360" w:lineRule="auto"/>
              <w:ind w:firstLine="0"/>
              <w:jc w:val="center"/>
            </w:pPr>
            <w:r>
              <w:t>Santiso Marina</w:t>
            </w:r>
          </w:p>
        </w:tc>
        <w:tc>
          <w:tcPr>
            <w:tcW w:w="546" w:type="pct"/>
            <w:tcBorders>
              <w:top w:val="single" w:sz="4" w:space="0" w:color="auto"/>
              <w:bottom w:val="single" w:sz="4" w:space="0" w:color="auto"/>
            </w:tcBorders>
          </w:tcPr>
          <w:p w14:paraId="7FC62B15" w14:textId="07EAA09D" w:rsidR="006F496C" w:rsidRDefault="006F496C" w:rsidP="006F496C">
            <w:pPr>
              <w:spacing w:line="360" w:lineRule="auto"/>
              <w:ind w:firstLine="0"/>
              <w:jc w:val="center"/>
            </w:pPr>
            <w:r>
              <w:t>15 a 18</w:t>
            </w:r>
            <w:r>
              <w:br/>
              <w:t>22 a 23</w:t>
            </w:r>
          </w:p>
        </w:tc>
        <w:tc>
          <w:tcPr>
            <w:tcW w:w="535" w:type="pct"/>
            <w:tcBorders>
              <w:top w:val="single" w:sz="4" w:space="0" w:color="auto"/>
              <w:bottom w:val="single" w:sz="4" w:space="0" w:color="auto"/>
            </w:tcBorders>
          </w:tcPr>
          <w:p w14:paraId="706FAF53" w14:textId="751B4172" w:rsidR="006F496C" w:rsidRDefault="006F496C" w:rsidP="006F496C">
            <w:pPr>
              <w:spacing w:line="360" w:lineRule="auto"/>
              <w:ind w:firstLine="0"/>
              <w:jc w:val="center"/>
            </w:pPr>
            <w:r>
              <w:t>15 a 18</w:t>
            </w:r>
            <w:r>
              <w:br/>
              <w:t>22 a 23</w:t>
            </w:r>
          </w:p>
        </w:tc>
        <w:tc>
          <w:tcPr>
            <w:tcW w:w="665" w:type="pct"/>
            <w:tcBorders>
              <w:top w:val="single" w:sz="4" w:space="0" w:color="auto"/>
              <w:bottom w:val="single" w:sz="4" w:space="0" w:color="auto"/>
            </w:tcBorders>
          </w:tcPr>
          <w:p w14:paraId="07A5F62C" w14:textId="2770C9CF" w:rsidR="006F496C" w:rsidRDefault="006F496C" w:rsidP="006F496C">
            <w:pPr>
              <w:spacing w:line="360" w:lineRule="auto"/>
              <w:ind w:firstLine="0"/>
              <w:jc w:val="center"/>
            </w:pPr>
            <w:r>
              <w:t>15 a 18</w:t>
            </w:r>
            <w:r>
              <w:br/>
              <w:t>22 a 23</w:t>
            </w:r>
          </w:p>
        </w:tc>
        <w:tc>
          <w:tcPr>
            <w:tcW w:w="591" w:type="pct"/>
            <w:tcBorders>
              <w:top w:val="single" w:sz="4" w:space="0" w:color="auto"/>
              <w:bottom w:val="single" w:sz="4" w:space="0" w:color="auto"/>
            </w:tcBorders>
          </w:tcPr>
          <w:p w14:paraId="67A2B829" w14:textId="58B44CA4" w:rsidR="006F496C" w:rsidRDefault="006F496C" w:rsidP="006F496C">
            <w:pPr>
              <w:spacing w:line="360" w:lineRule="auto"/>
              <w:ind w:firstLine="0"/>
              <w:jc w:val="center"/>
            </w:pPr>
            <w:r>
              <w:t>15 a 18</w:t>
            </w:r>
            <w:r>
              <w:br/>
              <w:t>22 a 23</w:t>
            </w:r>
          </w:p>
        </w:tc>
        <w:tc>
          <w:tcPr>
            <w:tcW w:w="628" w:type="pct"/>
            <w:tcBorders>
              <w:top w:val="single" w:sz="4" w:space="0" w:color="auto"/>
              <w:bottom w:val="single" w:sz="4" w:space="0" w:color="auto"/>
            </w:tcBorders>
          </w:tcPr>
          <w:p w14:paraId="1EA8384A" w14:textId="34F2A8D4" w:rsidR="006F496C" w:rsidRDefault="006F496C" w:rsidP="006F496C">
            <w:pPr>
              <w:spacing w:line="360" w:lineRule="auto"/>
              <w:ind w:firstLine="0"/>
              <w:jc w:val="center"/>
            </w:pPr>
            <w:r>
              <w:t>15 a 18</w:t>
            </w:r>
            <w:r>
              <w:br/>
              <w:t>22 a 23</w:t>
            </w:r>
          </w:p>
        </w:tc>
        <w:tc>
          <w:tcPr>
            <w:tcW w:w="628" w:type="pct"/>
            <w:tcBorders>
              <w:top w:val="single" w:sz="4" w:space="0" w:color="auto"/>
              <w:bottom w:val="single" w:sz="4" w:space="0" w:color="auto"/>
            </w:tcBorders>
          </w:tcPr>
          <w:p w14:paraId="04CDA902" w14:textId="497DFC9B" w:rsidR="006F496C" w:rsidRDefault="006F496C" w:rsidP="006F496C">
            <w:pPr>
              <w:spacing w:line="360" w:lineRule="auto"/>
              <w:ind w:firstLine="0"/>
              <w:jc w:val="center"/>
            </w:pPr>
            <w:r>
              <w:t>Cualquier horario</w:t>
            </w:r>
          </w:p>
        </w:tc>
        <w:tc>
          <w:tcPr>
            <w:tcW w:w="681" w:type="pct"/>
            <w:tcBorders>
              <w:top w:val="single" w:sz="4" w:space="0" w:color="auto"/>
              <w:bottom w:val="single" w:sz="4" w:space="0" w:color="auto"/>
            </w:tcBorders>
          </w:tcPr>
          <w:p w14:paraId="392E3765" w14:textId="4D94DD50" w:rsidR="006F496C" w:rsidRDefault="006F496C" w:rsidP="006F496C">
            <w:pPr>
              <w:spacing w:line="360" w:lineRule="auto"/>
              <w:ind w:firstLine="0"/>
              <w:jc w:val="center"/>
            </w:pPr>
            <w:r>
              <w:t>Cualquier horario</w:t>
            </w:r>
          </w:p>
        </w:tc>
      </w:tr>
    </w:tbl>
    <w:p w14:paraId="1CA04E1C" w14:textId="3F019E1F" w:rsidR="00D96B1C" w:rsidRDefault="00D96B1C" w:rsidP="00D96B1C">
      <w:pPr>
        <w:ind w:firstLine="0"/>
      </w:pPr>
      <w:r w:rsidRPr="00002418">
        <w:rPr>
          <w:i/>
          <w:iCs/>
        </w:rPr>
        <w:t>Nota</w:t>
      </w:r>
      <w:r>
        <w:t>: Esta tabla muestra la</w:t>
      </w:r>
      <w:r w:rsidR="005F56CC">
        <w:t>/s franja/s</w:t>
      </w:r>
      <w:r>
        <w:t xml:space="preserve"> horaria de cada integrante de nuestro equipo.</w:t>
      </w:r>
    </w:p>
    <w:p w14:paraId="1AD4C656" w14:textId="77777777" w:rsidR="001E0049" w:rsidRDefault="00C44D89" w:rsidP="00D96B1C">
      <w:r>
        <w:t xml:space="preserve">Por último, realizamos un </w:t>
      </w:r>
      <w:hyperlink w:anchor="DiagramadeGantt" w:history="1">
        <w:r w:rsidRPr="00215293">
          <w:rPr>
            <w:rStyle w:val="Hipervnculo"/>
          </w:rPr>
          <w:t>Diagrama de Gantt</w:t>
        </w:r>
      </w:hyperlink>
      <w:r>
        <w:t xml:space="preserve"> </w:t>
      </w:r>
      <w:r w:rsidR="00AD59B7">
        <w:t>(</w:t>
      </w:r>
      <w:hyperlink w:anchor="_Figura_8" w:history="1">
        <w:r w:rsidR="00AD59B7" w:rsidRPr="00AD59B7">
          <w:rPr>
            <w:rStyle w:val="Hipervnculo"/>
          </w:rPr>
          <w:t>Figura 8</w:t>
        </w:r>
      </w:hyperlink>
      <w:r w:rsidR="00AD59B7">
        <w:t>)</w:t>
      </w:r>
      <w:r w:rsidR="001E0049">
        <w:t xml:space="preserve"> </w:t>
      </w:r>
      <w:r>
        <w:t>para poder explayarnos mejor en la planificación del proyecto</w:t>
      </w:r>
      <w:r w:rsidR="008C3F81">
        <w:t xml:space="preserve">. Este gráfico </w:t>
      </w:r>
      <w:r w:rsidR="00AD59B7">
        <w:t>incluye las especificaciones de la c</w:t>
      </w:r>
      <w:r w:rsidR="001E0049">
        <w:t>á</w:t>
      </w:r>
      <w:r w:rsidR="00AD59B7">
        <w:t xml:space="preserve">tedra, como así también, el desarrollo del producto. </w:t>
      </w:r>
    </w:p>
    <w:p w14:paraId="507C0909" w14:textId="0F892BC8" w:rsidR="00C44D89" w:rsidRDefault="00AD59B7" w:rsidP="00D96B1C">
      <w:r>
        <w:t xml:space="preserve">Se divide en cada gestión que compone nuestro </w:t>
      </w:r>
      <w:hyperlink w:anchor="SistemadeInformación" w:history="1">
        <w:r w:rsidRPr="00FB5126">
          <w:rPr>
            <w:rStyle w:val="Hipervnculo"/>
          </w:rPr>
          <w:t>Sistema de Información</w:t>
        </w:r>
      </w:hyperlink>
      <w:r>
        <w:t xml:space="preserve">, donde, cabe destacar, que se incluye desarrollo, </w:t>
      </w:r>
      <w:hyperlink w:anchor="Testing" w:history="1">
        <w:r w:rsidRPr="001E0049">
          <w:rPr>
            <w:rStyle w:val="Hipervnculo"/>
          </w:rPr>
          <w:t>testing</w:t>
        </w:r>
      </w:hyperlink>
      <w:r>
        <w:t xml:space="preserve"> e implementación.</w:t>
      </w:r>
    </w:p>
    <w:p w14:paraId="7D41ADFF" w14:textId="7CFD7DC0" w:rsidR="00AD59B7" w:rsidRDefault="00AD59B7" w:rsidP="00D96B1C">
      <w:r>
        <w:t>En este gráfico</w:t>
      </w:r>
      <w:r w:rsidR="001E0049">
        <w:t>, demostramos</w:t>
      </w:r>
      <w:r>
        <w:t xml:space="preserve"> que el </w:t>
      </w:r>
      <w:r w:rsidR="00760B52">
        <w:t>desarrollo e implementación del producto</w:t>
      </w:r>
      <w:r>
        <w:t xml:space="preserve"> </w:t>
      </w:r>
      <w:r w:rsidR="00760B52">
        <w:t>nos va a llevar</w:t>
      </w:r>
      <w:r>
        <w:t xml:space="preserve"> 6 meses</w:t>
      </w:r>
      <w:r w:rsidR="00760B52">
        <w:t xml:space="preserve"> (de noviembre a abril)</w:t>
      </w:r>
      <w:r>
        <w:t>.</w:t>
      </w:r>
    </w:p>
    <w:p w14:paraId="2F31BE29" w14:textId="7DDE8196" w:rsidR="00F72CED" w:rsidRDefault="00F72CED" w:rsidP="009C6338">
      <w:pPr>
        <w:pStyle w:val="Ttulo4"/>
      </w:pPr>
      <w:bookmarkStart w:id="42" w:name="_Figura_8"/>
      <w:bookmarkEnd w:id="42"/>
      <w:r>
        <w:t>Figura 8</w:t>
      </w:r>
    </w:p>
    <w:p w14:paraId="4A17C8FD" w14:textId="5C1E51B3" w:rsidR="00F72CED" w:rsidRPr="003C70E3" w:rsidRDefault="006A20E4" w:rsidP="003C70E3">
      <w:pPr>
        <w:tabs>
          <w:tab w:val="left" w:pos="3261"/>
        </w:tabs>
        <w:ind w:firstLine="0"/>
        <w:rPr>
          <w:i/>
          <w:iCs/>
        </w:rPr>
      </w:pPr>
      <w:r>
        <w:rPr>
          <w:noProof/>
        </w:rPr>
        <w:drawing>
          <wp:anchor distT="0" distB="0" distL="114300" distR="114300" simplePos="0" relativeHeight="251711488" behindDoc="0" locked="0" layoutInCell="1" allowOverlap="1" wp14:anchorId="7593107F" wp14:editId="1D31B9AD">
            <wp:simplePos x="0" y="0"/>
            <wp:positionH relativeFrom="column">
              <wp:posOffset>400397</wp:posOffset>
            </wp:positionH>
            <wp:positionV relativeFrom="paragraph">
              <wp:posOffset>203835</wp:posOffset>
            </wp:positionV>
            <wp:extent cx="4892675" cy="386715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11"/>
                    <a:srcRect t="1765"/>
                    <a:stretch/>
                  </pic:blipFill>
                  <pic:spPr bwMode="auto">
                    <a:xfrm>
                      <a:off x="0" y="0"/>
                      <a:ext cx="4892675" cy="3867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2CED">
        <w:rPr>
          <w:i/>
          <w:iCs/>
        </w:rPr>
        <w:t>Planificación del Proyecto – Diagrama de Gantt</w:t>
      </w:r>
    </w:p>
    <w:p w14:paraId="0D866FF3" w14:textId="62E490D8" w:rsidR="00F72CED" w:rsidRDefault="00F72CED" w:rsidP="00F72CED">
      <w:r w:rsidRPr="00AA5ED5">
        <w:rPr>
          <w:i/>
          <w:iCs/>
        </w:rPr>
        <w:t>Nota:</w:t>
      </w:r>
      <w:r w:rsidRPr="00AA5ED5">
        <w:t xml:space="preserve"> </w:t>
      </w:r>
      <w:r>
        <w:t xml:space="preserve">El gráfico representa la Planificación </w:t>
      </w:r>
      <w:r w:rsidR="003C70E3">
        <w:t>del Proyecto confeccionada por</w:t>
      </w:r>
      <w:r>
        <w:t xml:space="preserve"> nuestro Grupo a través de un</w:t>
      </w:r>
      <w:r w:rsidR="003C70E3">
        <w:t xml:space="preserve"> </w:t>
      </w:r>
      <w:hyperlink w:anchor="DiagramadeGantt" w:history="1">
        <w:r w:rsidR="003C70E3" w:rsidRPr="00215293">
          <w:rPr>
            <w:rStyle w:val="Hipervnculo"/>
          </w:rPr>
          <w:t>Diagrama de Gantt</w:t>
        </w:r>
      </w:hyperlink>
      <w:r w:rsidR="00215293">
        <w:t>.</w:t>
      </w:r>
    </w:p>
    <w:p w14:paraId="28685AE6" w14:textId="288FCAF9" w:rsidR="0062430D" w:rsidRDefault="0062430D" w:rsidP="009C6338">
      <w:pPr>
        <w:pStyle w:val="Ttulo1"/>
      </w:pPr>
      <w:bookmarkStart w:id="43" w:name="_Toc54390203"/>
      <w:r>
        <w:lastRenderedPageBreak/>
        <w:t>Historias de Usuario</w:t>
      </w:r>
      <w:bookmarkEnd w:id="43"/>
    </w:p>
    <w:p w14:paraId="6A72E22B" w14:textId="68FE0C13" w:rsidR="00D3330E" w:rsidRPr="00D3330E" w:rsidRDefault="00215293" w:rsidP="00D3330E">
      <w:r>
        <w:t xml:space="preserve">En base a los requerimientos listados anteriormente, identificamos </w:t>
      </w:r>
      <w:r w:rsidR="00CA7361">
        <w:t>las</w:t>
      </w:r>
      <w:r>
        <w:t xml:space="preserve"> </w:t>
      </w:r>
      <w:hyperlink w:anchor="HistoriadeUsuario" w:history="1">
        <w:r w:rsidR="00CA7361" w:rsidRPr="00215293">
          <w:rPr>
            <w:rStyle w:val="Hipervnculo"/>
          </w:rPr>
          <w:t>Historias de Usuario</w:t>
        </w:r>
      </w:hyperlink>
      <w:r w:rsidR="00CA7361">
        <w:t xml:space="preserve"> </w:t>
      </w:r>
      <w:r>
        <w:t>listadas a continuación</w:t>
      </w:r>
      <w:r w:rsidR="00CA7361">
        <w:t>:</w:t>
      </w:r>
    </w:p>
    <w:p w14:paraId="50E63130" w14:textId="10317789" w:rsidR="004555F1" w:rsidRPr="004555F1" w:rsidRDefault="00430C82" w:rsidP="00430C82">
      <w:pPr>
        <w:ind w:firstLine="0"/>
      </w:pPr>
      <w:r>
        <w:rPr>
          <w:noProof/>
        </w:rPr>
        <w:drawing>
          <wp:inline distT="0" distB="0" distL="0" distR="0" wp14:anchorId="24433666" wp14:editId="3B8A47EC">
            <wp:extent cx="2832100" cy="6950185"/>
            <wp:effectExtent l="38100" t="0" r="44450" b="0"/>
            <wp:docPr id="25" name="Diagrama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r w:rsidR="005A34C5">
        <w:rPr>
          <w:noProof/>
        </w:rPr>
        <w:drawing>
          <wp:inline distT="0" distB="0" distL="0" distR="0" wp14:anchorId="123EE68B" wp14:editId="043C27D3">
            <wp:extent cx="2720975" cy="6884035"/>
            <wp:effectExtent l="38100" t="0" r="22225" b="0"/>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3AD2EADF" w14:textId="6E994F8B" w:rsidR="0062430D" w:rsidRDefault="003344F3" w:rsidP="002A609B">
      <w:pPr>
        <w:pStyle w:val="Ttulo2"/>
      </w:pPr>
      <w:bookmarkStart w:id="44" w:name="_Toc54390204"/>
      <w:r>
        <w:rPr>
          <w:noProof/>
        </w:rPr>
        <w:lastRenderedPageBreak/>
        <w:drawing>
          <wp:inline distT="0" distB="0" distL="0" distR="0" wp14:anchorId="5142DA13" wp14:editId="6F78F1E0">
            <wp:extent cx="2397760" cy="4294022"/>
            <wp:effectExtent l="38100" t="0" r="254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r w:rsidR="00E362D4">
        <w:rPr>
          <w:noProof/>
        </w:rPr>
        <w:drawing>
          <wp:inline distT="0" distB="0" distL="0" distR="0" wp14:anchorId="0A8D8155" wp14:editId="5E82C146">
            <wp:extent cx="2471014" cy="4293235"/>
            <wp:effectExtent l="38100" t="0" r="43815" b="0"/>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bookmarkEnd w:id="44"/>
    </w:p>
    <w:p w14:paraId="030CC51F" w14:textId="7677CED1" w:rsidR="00D3330E" w:rsidRDefault="00D3330E" w:rsidP="009C6338">
      <w:pPr>
        <w:pStyle w:val="Ttulo2"/>
      </w:pPr>
      <w:bookmarkStart w:id="45" w:name="_Historia_de_Usuario"/>
      <w:bookmarkStart w:id="46" w:name="_Toc54390205"/>
      <w:bookmarkEnd w:id="45"/>
      <w:r>
        <w:t>Historia de Usuario Canónica</w:t>
      </w:r>
      <w:bookmarkEnd w:id="46"/>
    </w:p>
    <w:p w14:paraId="6D461684" w14:textId="2EFFB497" w:rsidR="00D3330E" w:rsidRPr="00D3330E" w:rsidRDefault="00CA7361" w:rsidP="00CA7361">
      <w:r>
        <w:t xml:space="preserve">Con el fin de estimar más efectivamente, seleccionamos entre todas las </w:t>
      </w:r>
      <w:hyperlink w:anchor="HistoriadeUsuario" w:history="1">
        <w:r w:rsidRPr="00215293">
          <w:rPr>
            <w:rStyle w:val="Hipervnculo"/>
          </w:rPr>
          <w:t>Historias de Usuario</w:t>
        </w:r>
      </w:hyperlink>
      <w:r>
        <w:t xml:space="preserve">, aquella en la cual, todos los miembros de nuestro equipo, podía estimarla con certeza, midiendo el esfuerzo a partir de las tareas que la componen. Esto se debió a que era la más simple con respecto a las demás, </w:t>
      </w:r>
      <w:r w:rsidR="00A17D73">
        <w:t xml:space="preserve">consistiendo en solo hacer una consulta al </w:t>
      </w:r>
      <w:hyperlink w:anchor="Backend" w:history="1">
        <w:r w:rsidR="00A17D73" w:rsidRPr="00215293">
          <w:rPr>
            <w:rStyle w:val="Hipervnculo"/>
          </w:rPr>
          <w:t>backend</w:t>
        </w:r>
      </w:hyperlink>
      <w:r w:rsidR="00A17D73">
        <w:t>.</w:t>
      </w:r>
      <w:r>
        <w:br/>
        <w:t xml:space="preserve">Dicha Historia de Usuario (Historia de Usuario Canónica), nos servirá para poder utilizarla de referencia al hacer el resto de las estimaciones. </w:t>
      </w:r>
      <w:r>
        <w:br/>
        <w:t xml:space="preserve">A </w:t>
      </w:r>
      <w:r w:rsidR="00A17D73">
        <w:t>continuación,</w:t>
      </w:r>
      <w:r>
        <w:t xml:space="preserve"> se muestra la Historia de Usuario elegida como Canónica.</w:t>
      </w:r>
    </w:p>
    <w:p w14:paraId="53830E55" w14:textId="6603A6DB" w:rsidR="00A17D73" w:rsidRDefault="00A17D73">
      <w:pPr>
        <w:rPr>
          <w:rFonts w:asciiTheme="majorHAnsi" w:eastAsiaTheme="majorEastAsia" w:hAnsiTheme="majorHAnsi" w:cstheme="majorBidi"/>
          <w:b/>
          <w:bCs/>
        </w:rPr>
      </w:pPr>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1418"/>
        <w:gridCol w:w="1371"/>
      </w:tblGrid>
      <w:tr w:rsidR="001305CF" w14:paraId="77A44273" w14:textId="77777777" w:rsidTr="00C64459">
        <w:tc>
          <w:tcPr>
            <w:tcW w:w="6237" w:type="dxa"/>
            <w:tcBorders>
              <w:bottom w:val="single" w:sz="36" w:space="0" w:color="595959" w:themeColor="text1" w:themeTint="A6"/>
              <w:right w:val="single" w:sz="36" w:space="0" w:color="595959" w:themeColor="text1" w:themeTint="A6"/>
            </w:tcBorders>
            <w:shd w:val="clear" w:color="auto" w:fill="auto"/>
          </w:tcPr>
          <w:bookmarkStart w:id="47" w:name="_Toc54390206"/>
          <w:p w14:paraId="1946E2A7" w14:textId="6089F3E8" w:rsidR="00A17D73" w:rsidRPr="00E627CF" w:rsidRDefault="00760090" w:rsidP="0087045F">
            <w:pPr>
              <w:spacing w:line="480" w:lineRule="auto"/>
              <w:ind w:firstLine="0"/>
              <w:jc w:val="center"/>
              <w:rPr>
                <w:b/>
                <w:bCs/>
              </w:rPr>
            </w:pPr>
            <w:r>
              <w:rPr>
                <w:noProof/>
              </w:rPr>
              <w:lastRenderedPageBreak/>
              <mc:AlternateContent>
                <mc:Choice Requires="wps">
                  <w:drawing>
                    <wp:anchor distT="0" distB="0" distL="114300" distR="114300" simplePos="0" relativeHeight="251684864" behindDoc="1" locked="0" layoutInCell="1" allowOverlap="1" wp14:anchorId="37D73E0A" wp14:editId="4743E256">
                      <wp:simplePos x="0" y="0"/>
                      <wp:positionH relativeFrom="column">
                        <wp:posOffset>-68580</wp:posOffset>
                      </wp:positionH>
                      <wp:positionV relativeFrom="paragraph">
                        <wp:posOffset>-21945</wp:posOffset>
                      </wp:positionV>
                      <wp:extent cx="5740400" cy="5362042"/>
                      <wp:effectExtent l="0" t="0" r="146050" b="105410"/>
                      <wp:wrapNone/>
                      <wp:docPr id="6" name="Rectángulo: esquinas redondeadas 6"/>
                      <wp:cNvGraphicFramePr/>
                      <a:graphic xmlns:a="http://schemas.openxmlformats.org/drawingml/2006/main">
                        <a:graphicData uri="http://schemas.microsoft.com/office/word/2010/wordprocessingShape">
                          <wps:wsp>
                            <wps:cNvSpPr/>
                            <wps:spPr>
                              <a:xfrm>
                                <a:off x="0" y="0"/>
                                <a:ext cx="5740400" cy="5362042"/>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6D3B1" id="Rectángulo: esquinas redondeadas 6" o:spid="_x0000_s1026" style="position:absolute;margin-left:-5.4pt;margin-top:-1.75pt;width:452pt;height:422.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" fillcolor="#ffd047 [1944]" stroked="f" strokeweight="1pt">
                      <v:stroke joinstyle="miter"/>
                      <v:shadow on="t" color="black" opacity="15073f" origin=".5,-.5" offset="2.74964mm,4.5pt"/>
                    </v:roundrect>
                  </w:pict>
                </mc:Fallback>
              </mc:AlternateContent>
            </w:r>
            <w:bookmarkEnd w:id="47"/>
            <w:r w:rsidR="00A17D73" w:rsidRPr="009863C4">
              <w:rPr>
                <w:b/>
                <w:bCs/>
              </w:rPr>
              <w:t>HU</w:t>
            </w:r>
            <w:r w:rsidR="00A17D73">
              <w:rPr>
                <w:b/>
                <w:bCs/>
              </w:rPr>
              <w:t>04: Cambiar estado de una cuenta contable</w:t>
            </w:r>
            <w:r w:rsidR="00EB2856">
              <w:rPr>
                <w:b/>
                <w:bCs/>
              </w:rPr>
              <w:t xml:space="preserve"> </w:t>
            </w:r>
            <w:r w:rsidR="002F6E0A">
              <w:rPr>
                <w:b/>
                <w:bCs/>
              </w:rPr>
              <w:br/>
            </w:r>
            <w:r w:rsidR="00EB2856" w:rsidRPr="00EB2856">
              <w:rPr>
                <w:b/>
                <w:bCs/>
                <w:color w:val="851C00" w:themeColor="accent6" w:themeShade="BF"/>
              </w:rPr>
              <w:t>(Historia de Usuario Canónica)</w:t>
            </w:r>
          </w:p>
          <w:p w14:paraId="4F71D950" w14:textId="41E4A4BE" w:rsidR="00A17D73" w:rsidRPr="00E627CF" w:rsidRDefault="00A17D73" w:rsidP="00A17D73">
            <w:pPr>
              <w:spacing w:line="480" w:lineRule="auto"/>
              <w:ind w:firstLine="0"/>
            </w:pPr>
            <w:r w:rsidRPr="009863C4">
              <w:rPr>
                <w:b/>
                <w:bCs/>
              </w:rPr>
              <w:t>COMO</w:t>
            </w:r>
            <w:r>
              <w:t xml:space="preserve"> subgerente del sector de Contabilidad </w:t>
            </w:r>
            <w:r w:rsidRPr="009863C4">
              <w:rPr>
                <w:b/>
                <w:bCs/>
              </w:rPr>
              <w:t>QUIERO</w:t>
            </w:r>
            <w:r>
              <w:t xml:space="preserve"> poder inhabilitar una cuenta contable </w:t>
            </w:r>
            <w:r w:rsidRPr="009863C4">
              <w:rPr>
                <w:b/>
                <w:bCs/>
              </w:rPr>
              <w:t>PARA</w:t>
            </w:r>
            <w:r>
              <w:rPr>
                <w:b/>
                <w:bCs/>
              </w:rPr>
              <w:t xml:space="preserve"> </w:t>
            </w:r>
            <w:r>
              <w:t>que la misma no pueda ser utilizada por el tiempo requerido</w:t>
            </w:r>
          </w:p>
          <w:p w14:paraId="5DAAB830" w14:textId="77777777" w:rsidR="00A17D73" w:rsidRDefault="00A17D73" w:rsidP="00A17D73">
            <w:pPr>
              <w:spacing w:line="480" w:lineRule="auto"/>
              <w:ind w:firstLine="0"/>
              <w:rPr>
                <w:b/>
                <w:bCs/>
              </w:rPr>
            </w:pPr>
            <w:r w:rsidRPr="009863C4">
              <w:rPr>
                <w:b/>
                <w:bCs/>
              </w:rPr>
              <w:t>Notas/Conversación:</w:t>
            </w:r>
          </w:p>
          <w:p w14:paraId="7968F961" w14:textId="4523541B" w:rsidR="00A17D73" w:rsidRPr="00FF5BA8" w:rsidRDefault="00A17D73" w:rsidP="00A17D73">
            <w:pPr>
              <w:spacing w:line="480" w:lineRule="auto"/>
              <w:ind w:firstLine="0"/>
            </w:pPr>
            <w:r>
              <w:t>Quiero poder deshabilitar una cuenta contable para que no pueda ser usada en los asientos contables. Y volver a activarla si es necesario.</w:t>
            </w:r>
          </w:p>
        </w:tc>
        <w:tc>
          <w:tcPr>
            <w:tcW w:w="1418" w:type="dxa"/>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4B33E650" w14:textId="171E5E29" w:rsidR="00A17D73" w:rsidRDefault="00A17D73" w:rsidP="00C64459">
            <w:pPr>
              <w:spacing w:line="480" w:lineRule="auto"/>
              <w:ind w:firstLine="0"/>
              <w:jc w:val="center"/>
              <w:rPr>
                <w:b/>
                <w:bCs/>
              </w:rPr>
            </w:pPr>
            <w:r w:rsidRPr="009863C4">
              <w:rPr>
                <w:b/>
                <w:bCs/>
              </w:rPr>
              <w:t>Estimación</w:t>
            </w:r>
          </w:p>
          <w:p w14:paraId="21177071" w14:textId="4B0F5C73" w:rsidR="00A17D73" w:rsidRPr="00D37171" w:rsidRDefault="00A17D73" w:rsidP="00C64459">
            <w:pPr>
              <w:spacing w:line="480" w:lineRule="auto"/>
              <w:ind w:firstLine="0"/>
              <w:jc w:val="center"/>
              <w:rPr>
                <w:b/>
                <w:bCs/>
              </w:rPr>
            </w:pPr>
            <w:r>
              <w:rPr>
                <w:b/>
                <w:bCs/>
              </w:rPr>
              <w:t>1</w:t>
            </w:r>
          </w:p>
        </w:tc>
        <w:tc>
          <w:tcPr>
            <w:tcW w:w="1371" w:type="dxa"/>
            <w:tcBorders>
              <w:left w:val="single" w:sz="36" w:space="0" w:color="595959" w:themeColor="text1" w:themeTint="A6"/>
              <w:bottom w:val="single" w:sz="36" w:space="0" w:color="595959" w:themeColor="text1" w:themeTint="A6"/>
            </w:tcBorders>
            <w:shd w:val="clear" w:color="auto" w:fill="auto"/>
          </w:tcPr>
          <w:p w14:paraId="1B416FAD" w14:textId="0F9D3B34" w:rsidR="00A17D73" w:rsidRPr="00D37171" w:rsidRDefault="00A17D73" w:rsidP="00C64459">
            <w:pPr>
              <w:spacing w:line="480" w:lineRule="auto"/>
              <w:ind w:firstLine="0"/>
              <w:rPr>
                <w:b/>
                <w:bCs/>
              </w:rPr>
            </w:pPr>
            <w:r w:rsidRPr="009863C4">
              <w:rPr>
                <w:b/>
                <w:bCs/>
              </w:rPr>
              <w:t>Prioridad</w:t>
            </w:r>
          </w:p>
          <w:p w14:paraId="38660468" w14:textId="27BFCA45" w:rsidR="00A17D73" w:rsidRPr="009863C4" w:rsidRDefault="00A17D73" w:rsidP="00C64459">
            <w:pPr>
              <w:spacing w:line="480" w:lineRule="auto"/>
              <w:ind w:firstLine="0"/>
              <w:rPr>
                <w:b/>
                <w:bCs/>
              </w:rPr>
            </w:pPr>
            <w:r w:rsidRPr="009863C4">
              <w:rPr>
                <w:b/>
                <w:bCs/>
              </w:rPr>
              <w:t>[</w:t>
            </w:r>
            <w:r w:rsidR="00C64459">
              <w:rPr>
                <w:b/>
                <w:bCs/>
                <w:color w:val="FDD835"/>
              </w:rPr>
              <w:t>X</w:t>
            </w:r>
            <w:r w:rsidRPr="009863C4">
              <w:rPr>
                <w:b/>
                <w:bCs/>
              </w:rPr>
              <w:t>] Alta</w:t>
            </w:r>
          </w:p>
          <w:p w14:paraId="3CC3EB57" w14:textId="08B69D45" w:rsidR="00A17D73" w:rsidRPr="009863C4" w:rsidRDefault="00A17D73" w:rsidP="00C64459">
            <w:pPr>
              <w:spacing w:line="480" w:lineRule="auto"/>
              <w:ind w:firstLine="0"/>
              <w:rPr>
                <w:b/>
                <w:bCs/>
              </w:rPr>
            </w:pPr>
            <w:r w:rsidRPr="009863C4">
              <w:rPr>
                <w:b/>
                <w:bCs/>
              </w:rPr>
              <w:t>[</w:t>
            </w:r>
            <w:r w:rsidR="00C64459">
              <w:rPr>
                <w:b/>
                <w:bCs/>
                <w:color w:val="FDD835"/>
              </w:rPr>
              <w:t>X</w:t>
            </w:r>
            <w:r w:rsidRPr="009863C4">
              <w:rPr>
                <w:b/>
                <w:bCs/>
              </w:rPr>
              <w:t>] Media</w:t>
            </w:r>
          </w:p>
          <w:p w14:paraId="43282F1D" w14:textId="2E97A714" w:rsidR="00A17D73" w:rsidRDefault="00A17D73" w:rsidP="00C64459">
            <w:pPr>
              <w:spacing w:line="480" w:lineRule="auto"/>
              <w:ind w:firstLine="0"/>
            </w:pPr>
            <w:r w:rsidRPr="009863C4">
              <w:rPr>
                <w:b/>
                <w:bCs/>
              </w:rPr>
              <w:t>[</w:t>
            </w:r>
            <w:r>
              <w:rPr>
                <w:b/>
                <w:bCs/>
              </w:rPr>
              <w:t>X</w:t>
            </w:r>
            <w:r w:rsidRPr="009863C4">
              <w:rPr>
                <w:b/>
                <w:bCs/>
              </w:rPr>
              <w:t>] Baja</w:t>
            </w:r>
          </w:p>
        </w:tc>
      </w:tr>
      <w:tr w:rsidR="00A17D73" w14:paraId="668318D4" w14:textId="77777777" w:rsidTr="001305CF">
        <w:trPr>
          <w:trHeight w:val="250"/>
        </w:trPr>
        <w:tc>
          <w:tcPr>
            <w:tcW w:w="9026" w:type="dxa"/>
            <w:gridSpan w:val="3"/>
            <w:tcBorders>
              <w:top w:val="single" w:sz="24" w:space="0" w:color="404040" w:themeColor="text1" w:themeTint="BF"/>
            </w:tcBorders>
            <w:shd w:val="clear" w:color="auto" w:fill="auto"/>
          </w:tcPr>
          <w:p w14:paraId="73962A96" w14:textId="77777777" w:rsidR="00A17D73" w:rsidRPr="00D37171" w:rsidRDefault="00A17D73" w:rsidP="00F16C87">
            <w:pPr>
              <w:spacing w:line="480" w:lineRule="auto"/>
              <w:jc w:val="center"/>
              <w:rPr>
                <w:b/>
                <w:bCs/>
              </w:rPr>
            </w:pPr>
            <w:r w:rsidRPr="009863C4">
              <w:rPr>
                <w:b/>
                <w:bCs/>
              </w:rPr>
              <w:t>Criterios de aceptación</w:t>
            </w:r>
          </w:p>
          <w:p w14:paraId="62ECC396" w14:textId="0779A8DD" w:rsidR="00A17D73" w:rsidRDefault="00A17D73" w:rsidP="00A17D73">
            <w:pPr>
              <w:spacing w:line="480" w:lineRule="auto"/>
              <w:ind w:firstLine="0"/>
            </w:pPr>
            <w:r w:rsidRPr="009863C4">
              <w:rPr>
                <w:b/>
                <w:bCs/>
              </w:rPr>
              <w:t>CA1: DAD</w:t>
            </w:r>
            <w:r>
              <w:rPr>
                <w:b/>
                <w:bCs/>
              </w:rPr>
              <w:t>A</w:t>
            </w:r>
            <w:r>
              <w:t xml:space="preserve"> la selección de una cuenta contable </w:t>
            </w:r>
            <w:r w:rsidRPr="009863C4">
              <w:rPr>
                <w:b/>
                <w:bCs/>
              </w:rPr>
              <w:t>CUANDO</w:t>
            </w:r>
            <w:r>
              <w:rPr>
                <w:b/>
                <w:bCs/>
              </w:rPr>
              <w:t xml:space="preserve"> </w:t>
            </w:r>
            <w:r>
              <w:t>toco el botón</w:t>
            </w:r>
            <w:r w:rsidR="000022E9">
              <w:t xml:space="preserve"> </w:t>
            </w:r>
            <w:r w:rsidR="000022E9">
              <w:rPr>
                <w:noProof/>
              </w:rPr>
              <w:drawing>
                <wp:inline distT="0" distB="0" distL="0" distR="0" wp14:anchorId="614FDF3B" wp14:editId="34FBE8E1">
                  <wp:extent cx="313266" cy="31326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2">
                            <a:extLst>
                              <a:ext uri="{BEBA8EAE-BF5A-486C-A8C5-ECC9F3942E4B}">
                                <a14:imgProps xmlns:a14="http://schemas.microsoft.com/office/drawing/2010/main">
                                  <a14:imgLayer r:embed="rId33">
                                    <a14:imgEffect>
                                      <a14:colorTemperature colorTemp="5300"/>
                                    </a14:imgEffect>
                                    <a14:imgEffect>
                                      <a14:saturation sat="300000"/>
                                    </a14:imgEffect>
                                  </a14:imgLayer>
                                </a14:imgProps>
                              </a:ext>
                            </a:extLst>
                          </a:blip>
                          <a:stretch>
                            <a:fillRect/>
                          </a:stretch>
                        </pic:blipFill>
                        <pic:spPr>
                          <a:xfrm>
                            <a:off x="0" y="0"/>
                            <a:ext cx="408895" cy="408895"/>
                          </a:xfrm>
                          <a:prstGeom prst="rect">
                            <a:avLst/>
                          </a:prstGeom>
                        </pic:spPr>
                      </pic:pic>
                    </a:graphicData>
                  </a:graphic>
                </wp:inline>
              </w:drawing>
            </w:r>
            <w:r>
              <w:t xml:space="preserve"> </w:t>
            </w:r>
            <w:r w:rsidRPr="00A17D73">
              <w:rPr>
                <w:b/>
                <w:bCs/>
              </w:rPr>
              <w:t>ENTONCES</w:t>
            </w:r>
            <w:r>
              <w:rPr>
                <w:b/>
                <w:bCs/>
              </w:rPr>
              <w:t xml:space="preserve"> </w:t>
            </w:r>
            <w:r>
              <w:t>el sistema deberá:</w:t>
            </w:r>
          </w:p>
          <w:p w14:paraId="2D1BBD9F" w14:textId="67FAB382" w:rsidR="00A17D73" w:rsidRDefault="00A17D73" w:rsidP="00A17D73">
            <w:pPr>
              <w:spacing w:line="480" w:lineRule="auto"/>
              <w:ind w:left="720" w:firstLine="0"/>
            </w:pPr>
            <w:r>
              <w:rPr>
                <w:b/>
                <w:bCs/>
              </w:rPr>
              <w:t>Escenario 1</w:t>
            </w:r>
            <w:r>
              <w:t>: la cuenta contable activa deberá ser desactivada.</w:t>
            </w:r>
            <w:r>
              <w:br/>
            </w:r>
            <w:r>
              <w:rPr>
                <w:b/>
                <w:bCs/>
              </w:rPr>
              <w:t>Escenario 1</w:t>
            </w:r>
            <w:r>
              <w:t>: la cuenta contable inactiva deberá ser activada.</w:t>
            </w:r>
          </w:p>
          <w:p w14:paraId="1A631757" w14:textId="77777777" w:rsidR="00A17D73" w:rsidRPr="00D527AD" w:rsidRDefault="00A17D73" w:rsidP="00A17D73"/>
        </w:tc>
      </w:tr>
    </w:tbl>
    <w:p w14:paraId="35251BB7" w14:textId="275EEF16" w:rsidR="0062430D" w:rsidRDefault="00760090" w:rsidP="002A609B">
      <w:pPr>
        <w:pStyle w:val="Ttulo2"/>
      </w:pPr>
      <w:r>
        <w:rPr>
          <w:noProof/>
        </w:rPr>
        <w:drawing>
          <wp:anchor distT="0" distB="0" distL="114300" distR="114300" simplePos="0" relativeHeight="251710464" behindDoc="0" locked="0" layoutInCell="1" allowOverlap="1" wp14:anchorId="597367F3" wp14:editId="23F87DFA">
            <wp:simplePos x="0" y="0"/>
            <wp:positionH relativeFrom="column">
              <wp:posOffset>-227736</wp:posOffset>
            </wp:positionH>
            <wp:positionV relativeFrom="paragraph">
              <wp:posOffset>-5648147</wp:posOffset>
            </wp:positionV>
            <wp:extent cx="575733" cy="575733"/>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5733" cy="575733"/>
                    </a:xfrm>
                    <a:prstGeom prst="rect">
                      <a:avLst/>
                    </a:prstGeom>
                  </pic:spPr>
                </pic:pic>
              </a:graphicData>
            </a:graphic>
            <wp14:sizeRelH relativeFrom="margin">
              <wp14:pctWidth>0</wp14:pctWidth>
            </wp14:sizeRelH>
            <wp14:sizeRelV relativeFrom="margin">
              <wp14:pctHeight>0</wp14:pctHeight>
            </wp14:sizeRelV>
          </wp:anchor>
        </w:drawing>
      </w:r>
    </w:p>
    <w:p w14:paraId="5C1C81CE" w14:textId="1616305E" w:rsidR="00AA5BAF" w:rsidRDefault="00AA5BAF">
      <w:pPr>
        <w:rPr>
          <w:rFonts w:asciiTheme="majorHAnsi" w:eastAsiaTheme="majorEastAsia" w:hAnsiTheme="majorHAnsi" w:cstheme="majorBidi"/>
          <w:b/>
          <w:bCs/>
        </w:rPr>
      </w:pPr>
      <w:r>
        <w:br w:type="page"/>
      </w:r>
    </w:p>
    <w:p w14:paraId="62311237" w14:textId="50E16973" w:rsidR="001305CF" w:rsidRDefault="001305CF" w:rsidP="009C6338">
      <w:pPr>
        <w:pStyle w:val="Ttulo2"/>
      </w:pPr>
      <w:bookmarkStart w:id="48" w:name="_Toc54390207"/>
      <w:r>
        <w:lastRenderedPageBreak/>
        <w:t>Confección de Historias de Usuario</w:t>
      </w:r>
      <w:bookmarkEnd w:id="48"/>
    </w:p>
    <w:p w14:paraId="6DA2CD58" w14:textId="5281E846" w:rsidR="001A156F" w:rsidRDefault="001305CF" w:rsidP="00AA5BAF">
      <w:r>
        <w:t xml:space="preserve">A continuación, se listarán las </w:t>
      </w:r>
      <w:hyperlink w:anchor="HistoriadeUsuario" w:history="1">
        <w:r w:rsidRPr="00215293">
          <w:rPr>
            <w:rStyle w:val="Hipervnculo"/>
          </w:rPr>
          <w:t>Historias de Usuario</w:t>
        </w:r>
      </w:hyperlink>
      <w:r>
        <w:t xml:space="preserve"> confeccionadas por nuestro grupo, incluyendo su estimación, prioridad</w:t>
      </w:r>
      <w:r w:rsidR="001A156F">
        <w:t xml:space="preserve">, </w:t>
      </w:r>
      <w:hyperlink w:anchor="CriteriodeAceptacion" w:history="1">
        <w:r w:rsidR="001A156F" w:rsidRPr="00215293">
          <w:rPr>
            <w:rStyle w:val="Hipervnculo"/>
          </w:rPr>
          <w:t>criterios de aceptación</w:t>
        </w:r>
      </w:hyperlink>
      <w:r w:rsidR="001A156F">
        <w:t xml:space="preserve"> y, s</w:t>
      </w:r>
      <w:r w:rsidR="000E7052">
        <w:t>i</w:t>
      </w:r>
      <w:r w:rsidR="001A156F">
        <w:t xml:space="preserve"> corresponde, posibles escenarios:</w:t>
      </w:r>
    </w:p>
    <w:p w14:paraId="27336785" w14:textId="7EE2279A" w:rsidR="00AA5BAF" w:rsidRDefault="002F6E0A" w:rsidP="00AA5BAF">
      <w:pPr>
        <w:ind w:firstLine="0"/>
      </w:pPr>
      <w:r w:rsidRPr="002F6E0A">
        <w:rPr>
          <w:b/>
          <w:bCs/>
          <w:noProof/>
        </w:rPr>
        <mc:AlternateContent>
          <mc:Choice Requires="wps">
            <w:drawing>
              <wp:anchor distT="0" distB="0" distL="114300" distR="114300" simplePos="0" relativeHeight="251724800" behindDoc="1" locked="0" layoutInCell="1" allowOverlap="1" wp14:anchorId="415057A3" wp14:editId="00BB0F8E">
                <wp:simplePos x="0" y="0"/>
                <wp:positionH relativeFrom="column">
                  <wp:posOffset>-7315</wp:posOffset>
                </wp:positionH>
                <wp:positionV relativeFrom="paragraph">
                  <wp:posOffset>346253</wp:posOffset>
                </wp:positionV>
                <wp:extent cx="5740400" cy="7058888"/>
                <wp:effectExtent l="0" t="0" r="146050" b="123190"/>
                <wp:wrapNone/>
                <wp:docPr id="28" name="Rectángulo: esquinas redondeadas 28"/>
                <wp:cNvGraphicFramePr/>
                <a:graphic xmlns:a="http://schemas.openxmlformats.org/drawingml/2006/main">
                  <a:graphicData uri="http://schemas.microsoft.com/office/word/2010/wordprocessingShape">
                    <wps:wsp>
                      <wps:cNvSpPr/>
                      <wps:spPr>
                        <a:xfrm>
                          <a:off x="0" y="0"/>
                          <a:ext cx="5740400" cy="7058888"/>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E3135E" id="Rectángulo: esquinas redondeadas 28" o:spid="_x0000_s1026" style="position:absolute;margin-left:-.6pt;margin-top:27.25pt;width:452pt;height:555.8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" fillcolor="#ffd047 [1944]" stroked="f" strokeweight="1pt">
                <v:stroke joinstyle="miter"/>
                <v:shadow on="t" color="black" opacity="15073f" origin=".5,-.5" offset="2.74964mm,4.5pt"/>
              </v:roundrect>
            </w:pict>
          </mc:Fallback>
        </mc:AlternateContent>
      </w:r>
    </w:p>
    <w:tbl>
      <w:tblPr>
        <w:tblStyle w:val="Tablaconcuadrcula"/>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237"/>
        <w:gridCol w:w="1419"/>
        <w:gridCol w:w="1370"/>
      </w:tblGrid>
      <w:tr w:rsidR="00A263A7" w:rsidRPr="00D37171" w14:paraId="2DFB48CC" w14:textId="77777777" w:rsidTr="00760090">
        <w:tc>
          <w:tcPr>
            <w:tcW w:w="3455" w:type="pct"/>
            <w:tcBorders>
              <w:bottom w:val="single" w:sz="36" w:space="0" w:color="595959" w:themeColor="text1" w:themeTint="A6"/>
              <w:right w:val="single" w:sz="36" w:space="0" w:color="595959" w:themeColor="text1" w:themeTint="A6"/>
            </w:tcBorders>
            <w:shd w:val="clear" w:color="auto" w:fill="auto"/>
          </w:tcPr>
          <w:p w14:paraId="013B8D36" w14:textId="0B0EEEE3" w:rsidR="001A156F" w:rsidRPr="00D37171" w:rsidRDefault="00760090" w:rsidP="0087045F">
            <w:pPr>
              <w:spacing w:line="480" w:lineRule="auto"/>
              <w:ind w:firstLine="0"/>
              <w:jc w:val="center"/>
              <w:rPr>
                <w:b/>
                <w:bCs/>
              </w:rPr>
            </w:pPr>
            <w:r w:rsidRPr="002F6E0A">
              <w:rPr>
                <w:b/>
                <w:bCs/>
                <w:noProof/>
              </w:rPr>
              <w:drawing>
                <wp:anchor distT="0" distB="0" distL="114300" distR="114300" simplePos="0" relativeHeight="251725824" behindDoc="0" locked="0" layoutInCell="1" allowOverlap="1" wp14:anchorId="7E9045FE" wp14:editId="15181B7B">
                  <wp:simplePos x="0" y="0"/>
                  <wp:positionH relativeFrom="column">
                    <wp:posOffset>-310464</wp:posOffset>
                  </wp:positionH>
                  <wp:positionV relativeFrom="paragraph">
                    <wp:posOffset>-304394</wp:posOffset>
                  </wp:positionV>
                  <wp:extent cx="575310" cy="599440"/>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5310" cy="599440"/>
                          </a:xfrm>
                          <a:prstGeom prst="rect">
                            <a:avLst/>
                          </a:prstGeom>
                        </pic:spPr>
                      </pic:pic>
                    </a:graphicData>
                  </a:graphic>
                  <wp14:sizeRelH relativeFrom="margin">
                    <wp14:pctWidth>0</wp14:pctWidth>
                  </wp14:sizeRelH>
                  <wp14:sizeRelV relativeFrom="margin">
                    <wp14:pctHeight>0</wp14:pctHeight>
                  </wp14:sizeRelV>
                </wp:anchor>
              </w:drawing>
            </w:r>
            <w:r w:rsidR="001A156F" w:rsidRPr="00D37171">
              <w:rPr>
                <w:b/>
                <w:bCs/>
              </w:rPr>
              <w:t>HU</w:t>
            </w:r>
            <w:r w:rsidR="00A263A7">
              <w:rPr>
                <w:b/>
                <w:bCs/>
              </w:rPr>
              <w:t>0</w:t>
            </w:r>
            <w:r w:rsidR="001A156F" w:rsidRPr="00D37171">
              <w:rPr>
                <w:b/>
                <w:bCs/>
              </w:rPr>
              <w:t xml:space="preserve">1: </w:t>
            </w:r>
            <w:r w:rsidR="009300FC">
              <w:rPr>
                <w:b/>
                <w:bCs/>
              </w:rPr>
              <w:t>Registrar</w:t>
            </w:r>
            <w:r w:rsidR="001A156F" w:rsidRPr="00D37171">
              <w:rPr>
                <w:b/>
                <w:bCs/>
              </w:rPr>
              <w:t xml:space="preserve"> cuenta contable</w:t>
            </w:r>
          </w:p>
          <w:p w14:paraId="64A4FFBF" w14:textId="15FCC487" w:rsidR="001A156F" w:rsidRDefault="001A156F" w:rsidP="001A156F">
            <w:pPr>
              <w:spacing w:line="480" w:lineRule="auto"/>
              <w:ind w:firstLine="0"/>
            </w:pPr>
            <w:r w:rsidRPr="00D37171">
              <w:rPr>
                <w:b/>
                <w:bCs/>
              </w:rPr>
              <w:t>COMO</w:t>
            </w:r>
            <w:r>
              <w:t xml:space="preserve"> subgerente del área de Contabilidad </w:t>
            </w:r>
            <w:r w:rsidRPr="00D37171">
              <w:rPr>
                <w:b/>
                <w:bCs/>
              </w:rPr>
              <w:t>QUIERO</w:t>
            </w:r>
            <w:r>
              <w:t xml:space="preserve"> agregar una </w:t>
            </w:r>
            <w:hyperlink w:anchor="CuentaContable" w:history="1">
              <w:r w:rsidRPr="00924C00">
                <w:rPr>
                  <w:rStyle w:val="Hipervnculo"/>
                </w:rPr>
                <w:t>cuenta contable</w:t>
              </w:r>
            </w:hyperlink>
            <w:r>
              <w:t xml:space="preserve"> nueva </w:t>
            </w:r>
            <w:r w:rsidRPr="00D37171">
              <w:rPr>
                <w:b/>
                <w:bCs/>
              </w:rPr>
              <w:t>PARA</w:t>
            </w:r>
            <w:r>
              <w:t xml:space="preserve"> utilizarla en los asientos e informes contables.</w:t>
            </w:r>
          </w:p>
          <w:p w14:paraId="28F425E5" w14:textId="28703F27" w:rsidR="001A156F" w:rsidRPr="00D37171" w:rsidRDefault="001A156F" w:rsidP="001A156F">
            <w:pPr>
              <w:spacing w:line="480" w:lineRule="auto"/>
              <w:ind w:firstLine="0"/>
              <w:rPr>
                <w:b/>
                <w:bCs/>
              </w:rPr>
            </w:pPr>
            <w:r w:rsidRPr="00D37171">
              <w:rPr>
                <w:b/>
                <w:bCs/>
              </w:rPr>
              <w:t>Notas/Conversación:</w:t>
            </w:r>
          </w:p>
          <w:p w14:paraId="395E8986" w14:textId="7A71827A" w:rsidR="001A156F" w:rsidRDefault="001A156F" w:rsidP="001A156F">
            <w:pPr>
              <w:spacing w:line="480" w:lineRule="auto"/>
              <w:ind w:firstLine="0"/>
            </w:pPr>
            <w:r>
              <w:t>Quiero poder registrar una nueva cuenta contable así la puedo utilizar para realizar los asientos contables y los informes contables.</w:t>
            </w:r>
          </w:p>
        </w:tc>
        <w:tc>
          <w:tcPr>
            <w:tcW w:w="786" w:type="pct"/>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7ACEB085" w14:textId="77777777" w:rsidR="001A156F" w:rsidRDefault="001A156F" w:rsidP="00A263A7">
            <w:pPr>
              <w:spacing w:line="480" w:lineRule="auto"/>
              <w:ind w:firstLine="0"/>
              <w:jc w:val="center"/>
              <w:rPr>
                <w:b/>
                <w:bCs/>
              </w:rPr>
            </w:pPr>
            <w:r w:rsidRPr="00D37171">
              <w:rPr>
                <w:b/>
                <w:bCs/>
              </w:rPr>
              <w:t>Estimación</w:t>
            </w:r>
          </w:p>
          <w:p w14:paraId="6656CC29" w14:textId="5E8B4C98" w:rsidR="001A156F" w:rsidRPr="00D37171" w:rsidRDefault="001A156F" w:rsidP="00A263A7">
            <w:pPr>
              <w:spacing w:line="480" w:lineRule="auto"/>
              <w:ind w:firstLine="0"/>
              <w:jc w:val="center"/>
              <w:rPr>
                <w:b/>
                <w:bCs/>
              </w:rPr>
            </w:pPr>
            <w:r w:rsidRPr="00D37171">
              <w:rPr>
                <w:b/>
                <w:bCs/>
              </w:rPr>
              <w:t>3</w:t>
            </w:r>
          </w:p>
        </w:tc>
        <w:tc>
          <w:tcPr>
            <w:tcW w:w="759" w:type="pct"/>
            <w:tcBorders>
              <w:left w:val="single" w:sz="36" w:space="0" w:color="595959" w:themeColor="text1" w:themeTint="A6"/>
              <w:bottom w:val="single" w:sz="36" w:space="0" w:color="595959" w:themeColor="text1" w:themeTint="A6"/>
            </w:tcBorders>
            <w:shd w:val="clear" w:color="auto" w:fill="auto"/>
          </w:tcPr>
          <w:p w14:paraId="2AE325D3" w14:textId="7B4C8667" w:rsidR="001A156F" w:rsidRPr="00D37171" w:rsidRDefault="001A156F" w:rsidP="00760090">
            <w:pPr>
              <w:spacing w:line="480" w:lineRule="auto"/>
              <w:ind w:firstLine="0"/>
              <w:rPr>
                <w:b/>
                <w:bCs/>
              </w:rPr>
            </w:pPr>
            <w:r w:rsidRPr="00D37171">
              <w:rPr>
                <w:b/>
                <w:bCs/>
              </w:rPr>
              <w:t>Prioridad</w:t>
            </w:r>
          </w:p>
          <w:p w14:paraId="672EDCD4" w14:textId="0645E94F" w:rsidR="001A156F" w:rsidRPr="00D37171" w:rsidRDefault="001A156F" w:rsidP="00760090">
            <w:pPr>
              <w:spacing w:line="480" w:lineRule="auto"/>
              <w:ind w:firstLine="0"/>
              <w:jc w:val="both"/>
              <w:rPr>
                <w:b/>
                <w:bCs/>
              </w:rPr>
            </w:pPr>
            <w:r w:rsidRPr="00D37171">
              <w:rPr>
                <w:b/>
                <w:bCs/>
              </w:rPr>
              <w:t>[</w:t>
            </w:r>
            <w:r w:rsidR="0087045F" w:rsidRPr="0087045F">
              <w:rPr>
                <w:b/>
                <w:bCs/>
                <w:color w:val="FFD047" w:themeColor="accent5" w:themeTint="99"/>
              </w:rPr>
              <w:t>X</w:t>
            </w:r>
            <w:r w:rsidRPr="00D37171">
              <w:rPr>
                <w:b/>
                <w:bCs/>
              </w:rPr>
              <w:t>] Alta</w:t>
            </w:r>
          </w:p>
          <w:p w14:paraId="0BDA8E4E" w14:textId="77777777" w:rsidR="001A156F" w:rsidRPr="00D37171" w:rsidRDefault="001A156F" w:rsidP="00760090">
            <w:pPr>
              <w:spacing w:line="480" w:lineRule="auto"/>
              <w:ind w:firstLine="0"/>
              <w:jc w:val="both"/>
              <w:rPr>
                <w:b/>
                <w:bCs/>
              </w:rPr>
            </w:pPr>
            <w:r w:rsidRPr="00D37171">
              <w:rPr>
                <w:b/>
                <w:bCs/>
              </w:rPr>
              <w:t>[X] Media</w:t>
            </w:r>
          </w:p>
          <w:p w14:paraId="5A91FF48" w14:textId="76CA7561" w:rsidR="001A156F" w:rsidRPr="00D37171" w:rsidRDefault="001A156F" w:rsidP="00760090">
            <w:pPr>
              <w:spacing w:line="480" w:lineRule="auto"/>
              <w:ind w:firstLine="0"/>
              <w:jc w:val="both"/>
              <w:rPr>
                <w:b/>
                <w:bCs/>
              </w:rPr>
            </w:pPr>
            <w:r w:rsidRPr="00D37171">
              <w:rPr>
                <w:b/>
                <w:bCs/>
              </w:rPr>
              <w:t>[</w:t>
            </w:r>
            <w:r w:rsidR="0087045F" w:rsidRPr="0087045F">
              <w:rPr>
                <w:b/>
                <w:bCs/>
                <w:color w:val="FFD047" w:themeColor="accent5" w:themeTint="99"/>
              </w:rPr>
              <w:t>X</w:t>
            </w:r>
            <w:r w:rsidRPr="00D37171">
              <w:rPr>
                <w:b/>
                <w:bCs/>
              </w:rPr>
              <w:t>] Baja</w:t>
            </w:r>
          </w:p>
        </w:tc>
      </w:tr>
      <w:tr w:rsidR="001A156F" w14:paraId="1B46378C" w14:textId="77777777" w:rsidTr="00760090">
        <w:tc>
          <w:tcPr>
            <w:tcW w:w="5000" w:type="pct"/>
            <w:gridSpan w:val="3"/>
            <w:tcBorders>
              <w:top w:val="single" w:sz="36" w:space="0" w:color="FFD047" w:themeColor="accent5" w:themeTint="99"/>
            </w:tcBorders>
            <w:shd w:val="clear" w:color="auto" w:fill="auto"/>
          </w:tcPr>
          <w:p w14:paraId="1C247335" w14:textId="7652DD26" w:rsidR="001A156F" w:rsidRPr="00D37171" w:rsidRDefault="001A156F" w:rsidP="00F16C87">
            <w:pPr>
              <w:spacing w:line="480" w:lineRule="auto"/>
              <w:jc w:val="center"/>
              <w:rPr>
                <w:b/>
                <w:bCs/>
              </w:rPr>
            </w:pPr>
            <w:r w:rsidRPr="00D37171">
              <w:rPr>
                <w:b/>
                <w:bCs/>
              </w:rPr>
              <w:t>Criterios de aceptación</w:t>
            </w:r>
          </w:p>
          <w:p w14:paraId="3D647B77" w14:textId="5B7D45EA" w:rsidR="001A156F" w:rsidRDefault="001A156F" w:rsidP="00A263A7">
            <w:pPr>
              <w:spacing w:line="480" w:lineRule="auto"/>
              <w:ind w:firstLine="0"/>
            </w:pPr>
            <w:r w:rsidRPr="00D37171">
              <w:rPr>
                <w:b/>
                <w:bCs/>
              </w:rPr>
              <w:t>CA1</w:t>
            </w:r>
            <w:r>
              <w:t>:</w:t>
            </w:r>
            <w:r w:rsidRPr="009863C4">
              <w:rPr>
                <w:b/>
                <w:bCs/>
              </w:rPr>
              <w:t xml:space="preserve"> </w:t>
            </w:r>
            <w:r w:rsidRPr="00D37171">
              <w:rPr>
                <w:b/>
                <w:bCs/>
              </w:rPr>
              <w:t>DADA</w:t>
            </w:r>
            <w:r>
              <w:t xml:space="preserve"> la selección de un rubro dentro de la pestaña de “catálogos de cuenta” </w:t>
            </w:r>
            <w:r w:rsidRPr="00D37171">
              <w:rPr>
                <w:b/>
                <w:bCs/>
              </w:rPr>
              <w:t>CUANDO</w:t>
            </w:r>
            <w:r>
              <w:t xml:space="preserve"> se presione el botón “(+)” de un rubro en particular</w:t>
            </w:r>
            <w:r w:rsidRPr="00D37171">
              <w:rPr>
                <w:b/>
                <w:bCs/>
              </w:rPr>
              <w:t xml:space="preserve"> ENTONCES</w:t>
            </w:r>
            <w:r>
              <w:t xml:space="preserve"> presentar un formulario a través de un </w:t>
            </w:r>
            <w:hyperlink w:anchor="PopUp" w:history="1">
              <w:r w:rsidR="00924C00">
                <w:rPr>
                  <w:rStyle w:val="Hipervnculo"/>
                </w:rPr>
                <w:t>p</w:t>
              </w:r>
              <w:r w:rsidRPr="00924C00">
                <w:rPr>
                  <w:rStyle w:val="Hipervnculo"/>
                </w:rPr>
                <w:t>op</w:t>
              </w:r>
              <w:r w:rsidR="00924C00" w:rsidRPr="00924C00">
                <w:rPr>
                  <w:rStyle w:val="Hipervnculo"/>
                </w:rPr>
                <w:t>-u</w:t>
              </w:r>
              <w:r w:rsidRPr="00924C00">
                <w:rPr>
                  <w:rStyle w:val="Hipervnculo"/>
                </w:rPr>
                <w:t>p</w:t>
              </w:r>
            </w:hyperlink>
            <w:r>
              <w:t xml:space="preserve"> para ingresar una nueva cuenta contable al sistema, contando con los siguientes campos:</w:t>
            </w:r>
          </w:p>
          <w:p w14:paraId="52E15B72" w14:textId="083B72B5" w:rsidR="001A156F" w:rsidRDefault="001A156F" w:rsidP="001A156F">
            <w:pPr>
              <w:pStyle w:val="Prrafodelista"/>
              <w:numPr>
                <w:ilvl w:val="0"/>
                <w:numId w:val="36"/>
              </w:numPr>
              <w:spacing w:line="480" w:lineRule="auto"/>
            </w:pPr>
            <w:r>
              <w:t xml:space="preserve">Nombre de la cuenta </w:t>
            </w:r>
            <w:r w:rsidRPr="00D37171">
              <w:rPr>
                <w:b/>
                <w:bCs/>
              </w:rPr>
              <w:t>*</w:t>
            </w:r>
          </w:p>
          <w:p w14:paraId="2A7E0EBD" w14:textId="192A2D4B" w:rsidR="001A156F" w:rsidRDefault="001A156F" w:rsidP="001A156F">
            <w:pPr>
              <w:pStyle w:val="Prrafodelista"/>
              <w:numPr>
                <w:ilvl w:val="0"/>
                <w:numId w:val="36"/>
              </w:numPr>
              <w:spacing w:line="480" w:lineRule="auto"/>
            </w:pPr>
            <w:r>
              <w:t>Número de la cuenta</w:t>
            </w:r>
          </w:p>
          <w:p w14:paraId="410838D5" w14:textId="37815352" w:rsidR="001A156F" w:rsidRDefault="001A156F" w:rsidP="001A156F">
            <w:pPr>
              <w:pStyle w:val="Prrafodelista"/>
              <w:numPr>
                <w:ilvl w:val="0"/>
                <w:numId w:val="36"/>
              </w:numPr>
              <w:spacing w:line="480" w:lineRule="auto"/>
            </w:pPr>
            <w:r>
              <w:t>Descripción de la cuenta</w:t>
            </w:r>
          </w:p>
          <w:p w14:paraId="73792ADA" w14:textId="3F6022E7" w:rsidR="001A156F" w:rsidRDefault="001A156F" w:rsidP="00F16C87">
            <w:pPr>
              <w:spacing w:line="480" w:lineRule="auto"/>
            </w:pPr>
            <w:r w:rsidRPr="00D37171">
              <w:rPr>
                <w:b/>
                <w:bCs/>
              </w:rPr>
              <w:t>*</w:t>
            </w:r>
            <w:r>
              <w:t xml:space="preserve"> Este campo es obligatorio, el resto no.</w:t>
            </w:r>
          </w:p>
          <w:p w14:paraId="0A6DE77B" w14:textId="4D3570AA" w:rsidR="001A156F" w:rsidRDefault="001A156F" w:rsidP="00A263A7">
            <w:pPr>
              <w:spacing w:line="480" w:lineRule="auto"/>
              <w:ind w:firstLine="0"/>
            </w:pPr>
            <w:r w:rsidRPr="00D37171">
              <w:rPr>
                <w:b/>
                <w:bCs/>
              </w:rPr>
              <w:t>CA2</w:t>
            </w:r>
            <w:r>
              <w:t xml:space="preserve">: </w:t>
            </w:r>
            <w:r w:rsidRPr="00D37171">
              <w:rPr>
                <w:b/>
                <w:bCs/>
              </w:rPr>
              <w:t>DADO</w:t>
            </w:r>
            <w:r>
              <w:t xml:space="preserve"> que se llenó el formulario de una nueva cuenta contable </w:t>
            </w:r>
            <w:r w:rsidRPr="00D37171">
              <w:rPr>
                <w:b/>
                <w:bCs/>
              </w:rPr>
              <w:t>CUANDO</w:t>
            </w:r>
            <w:r>
              <w:t xml:space="preserve"> presione el botón “guardar” </w:t>
            </w:r>
            <w:r w:rsidRPr="00D37171">
              <w:rPr>
                <w:b/>
                <w:bCs/>
              </w:rPr>
              <w:t>ENTONCES</w:t>
            </w:r>
            <w:r>
              <w:t xml:space="preserve"> el sistema: </w:t>
            </w:r>
          </w:p>
          <w:p w14:paraId="35561DF2" w14:textId="77777777" w:rsidR="001A156F" w:rsidRDefault="001A156F" w:rsidP="00A263A7">
            <w:pPr>
              <w:spacing w:line="480" w:lineRule="auto"/>
              <w:ind w:left="720" w:firstLine="0"/>
            </w:pPr>
            <w:r w:rsidRPr="00D37171">
              <w:rPr>
                <w:b/>
                <w:bCs/>
              </w:rPr>
              <w:t>Escenario 1</w:t>
            </w:r>
            <w:r>
              <w:t>: La cuenta no está registrada:</w:t>
            </w:r>
          </w:p>
          <w:p w14:paraId="43C79299" w14:textId="49D48CAC" w:rsidR="001A156F" w:rsidRDefault="001A156F" w:rsidP="00A263A7">
            <w:pPr>
              <w:spacing w:line="480" w:lineRule="auto"/>
              <w:ind w:left="720" w:firstLine="0"/>
            </w:pPr>
            <w:r>
              <w:lastRenderedPageBreak/>
              <w:t>Deberá mostrar un mensaje por pantalla que notifique al usuario que la cuenta se agregó correctamente.</w:t>
            </w:r>
          </w:p>
          <w:p w14:paraId="5A4FCE93" w14:textId="4DCA6FA2" w:rsidR="001A156F" w:rsidRDefault="001A156F" w:rsidP="00A263A7">
            <w:pPr>
              <w:spacing w:line="480" w:lineRule="auto"/>
              <w:ind w:left="720" w:firstLine="0"/>
            </w:pPr>
            <w:r w:rsidRPr="00D37171">
              <w:rPr>
                <w:b/>
                <w:bCs/>
              </w:rPr>
              <w:t>Escenario 2</w:t>
            </w:r>
            <w:r>
              <w:t>: La cuenta está registrada:</w:t>
            </w:r>
          </w:p>
          <w:p w14:paraId="42B4B2D2" w14:textId="515D8789" w:rsidR="001A156F" w:rsidRDefault="001A156F" w:rsidP="00A263A7">
            <w:pPr>
              <w:spacing w:line="480" w:lineRule="auto"/>
              <w:ind w:left="720" w:firstLine="0"/>
            </w:pPr>
            <w:r>
              <w:t>Deberá mostrar un mensaje por pantalla que notifique al usuario que la cuenta ya existe y si desea actualizarla.</w:t>
            </w:r>
            <w:r>
              <w:br/>
              <w:t>En el caso de que no desee actualizarla, los campos cargados no se borran.</w:t>
            </w:r>
            <w:r>
              <w:br/>
            </w:r>
            <w:r w:rsidRPr="00D37171">
              <w:rPr>
                <w:b/>
                <w:bCs/>
              </w:rPr>
              <w:t>Escenario 3</w:t>
            </w:r>
            <w:r>
              <w:t>: Hay datos ingresados incorrectos:</w:t>
            </w:r>
          </w:p>
          <w:p w14:paraId="293CFED4" w14:textId="188570C5" w:rsidR="001A156F" w:rsidRDefault="001A156F" w:rsidP="00A263A7">
            <w:pPr>
              <w:spacing w:line="480" w:lineRule="auto"/>
              <w:ind w:left="720" w:firstLine="0"/>
            </w:pPr>
            <w:r>
              <w:t xml:space="preserve">Deberá mostrar un mensaje por pantalla que notifique al usuario que los datos ingresados son incorrectos, remarcando el </w:t>
            </w:r>
            <w:hyperlink w:anchor="Textbox" w:history="1">
              <w:proofErr w:type="spellStart"/>
              <w:r w:rsidR="00924C00" w:rsidRPr="00924C00">
                <w:rPr>
                  <w:rStyle w:val="Hipervnculo"/>
                </w:rPr>
                <w:t>textbox</w:t>
              </w:r>
              <w:proofErr w:type="spellEnd"/>
            </w:hyperlink>
            <w:r>
              <w:t xml:space="preserve"> que contiene el error.</w:t>
            </w:r>
          </w:p>
          <w:p w14:paraId="2408CB02" w14:textId="77777777" w:rsidR="001A156F" w:rsidRDefault="001A156F" w:rsidP="00A263A7">
            <w:pPr>
              <w:spacing w:line="480" w:lineRule="auto"/>
              <w:ind w:left="720" w:firstLine="0"/>
            </w:pPr>
            <w:r w:rsidRPr="00D37171">
              <w:rPr>
                <w:b/>
                <w:bCs/>
              </w:rPr>
              <w:t>Escenario 4</w:t>
            </w:r>
            <w:r>
              <w:t>: Hay datos incompletos</w:t>
            </w:r>
          </w:p>
          <w:p w14:paraId="0060C3DA" w14:textId="4545076F" w:rsidR="001A156F" w:rsidRDefault="001A156F" w:rsidP="00A263A7">
            <w:pPr>
              <w:spacing w:line="480" w:lineRule="auto"/>
              <w:ind w:left="720" w:firstLine="0"/>
            </w:pPr>
            <w:r>
              <w:t xml:space="preserve">Deberá mostrar un mensaje por pantalla que notifique al usuario que hay datos que son requeridos y que no se llenó correctamente, remarcando el </w:t>
            </w:r>
            <w:hyperlink w:anchor="Textbox" w:history="1">
              <w:proofErr w:type="spellStart"/>
              <w:r w:rsidR="00924C00" w:rsidRPr="00924C00">
                <w:rPr>
                  <w:rStyle w:val="Hipervnculo"/>
                </w:rPr>
                <w:t>textbox</w:t>
              </w:r>
              <w:proofErr w:type="spellEnd"/>
            </w:hyperlink>
            <w:r>
              <w:t xml:space="preserve"> que contiene el error.</w:t>
            </w:r>
          </w:p>
        </w:tc>
      </w:tr>
    </w:tbl>
    <w:p w14:paraId="289F9857" w14:textId="7A25890F" w:rsidR="0087045F" w:rsidRDefault="00760090">
      <w:r w:rsidRPr="002F6E0A">
        <w:rPr>
          <w:b/>
          <w:bCs/>
          <w:noProof/>
        </w:rPr>
        <w:lastRenderedPageBreak/>
        <w:drawing>
          <wp:anchor distT="0" distB="0" distL="114300" distR="114300" simplePos="0" relativeHeight="251829248" behindDoc="0" locked="0" layoutInCell="1" allowOverlap="1" wp14:anchorId="59AE248F" wp14:editId="507A846A">
            <wp:simplePos x="0" y="0"/>
            <wp:positionH relativeFrom="column">
              <wp:posOffset>-183236</wp:posOffset>
            </wp:positionH>
            <wp:positionV relativeFrom="paragraph">
              <wp:posOffset>-4905857</wp:posOffset>
            </wp:positionV>
            <wp:extent cx="443230" cy="4616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443230" cy="461645"/>
                    </a:xfrm>
                    <a:prstGeom prst="rect">
                      <a:avLst/>
                    </a:prstGeom>
                  </pic:spPr>
                </pic:pic>
              </a:graphicData>
            </a:graphic>
            <wp14:sizeRelH relativeFrom="margin">
              <wp14:pctWidth>0</wp14:pctWidth>
            </wp14:sizeRelH>
            <wp14:sizeRelV relativeFrom="margin">
              <wp14:pctHeight>0</wp14:pctHeight>
            </wp14:sizeRelV>
          </wp:anchor>
        </w:drawing>
      </w:r>
      <w:r w:rsidRPr="002F6E0A">
        <w:rPr>
          <w:b/>
          <w:bCs/>
          <w:noProof/>
        </w:rPr>
        <mc:AlternateContent>
          <mc:Choice Requires="wps">
            <w:drawing>
              <wp:anchor distT="0" distB="0" distL="114300" distR="114300" simplePos="0" relativeHeight="251827200" behindDoc="1" locked="0" layoutInCell="1" allowOverlap="1" wp14:anchorId="46961687" wp14:editId="719AE851">
                <wp:simplePos x="0" y="0"/>
                <wp:positionH relativeFrom="column">
                  <wp:posOffset>43891</wp:posOffset>
                </wp:positionH>
                <wp:positionV relativeFrom="paragraph">
                  <wp:posOffset>-4810785</wp:posOffset>
                </wp:positionV>
                <wp:extent cx="5740400" cy="4908499"/>
                <wp:effectExtent l="0" t="0" r="146050" b="121285"/>
                <wp:wrapNone/>
                <wp:docPr id="41" name="Rectángulo: esquinas redondeadas 41"/>
                <wp:cNvGraphicFramePr/>
                <a:graphic xmlns:a="http://schemas.openxmlformats.org/drawingml/2006/main">
                  <a:graphicData uri="http://schemas.microsoft.com/office/word/2010/wordprocessingShape">
                    <wps:wsp>
                      <wps:cNvSpPr/>
                      <wps:spPr>
                        <a:xfrm>
                          <a:off x="0" y="0"/>
                          <a:ext cx="5740400" cy="4908499"/>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391333" id="Rectángulo: esquinas redondeadas 41" o:spid="_x0000_s1026" style="position:absolute;margin-left:3.45pt;margin-top:-378.8pt;width:452pt;height:386.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" fillcolor="#ffd047 [1944]" stroked="f" strokeweight="1pt">
                <v:stroke joinstyle="miter"/>
                <v:shadow on="t" color="black" opacity="15073f" origin=".5,-.5" offset="2.74964mm,4.5pt"/>
              </v:roundrect>
            </w:pict>
          </mc:Fallback>
        </mc:AlternateContent>
      </w:r>
      <w:r w:rsidR="002F6E0A" w:rsidRPr="002F6E0A">
        <w:rPr>
          <w:b/>
          <w:bCs/>
          <w:noProof/>
        </w:rPr>
        <w:drawing>
          <wp:anchor distT="0" distB="0" distL="114300" distR="114300" simplePos="0" relativeHeight="251728896" behindDoc="0" locked="0" layoutInCell="1" allowOverlap="1" wp14:anchorId="75FB6380" wp14:editId="34EF6497">
            <wp:simplePos x="0" y="0"/>
            <wp:positionH relativeFrom="column">
              <wp:posOffset>5525237</wp:posOffset>
            </wp:positionH>
            <wp:positionV relativeFrom="paragraph">
              <wp:posOffset>-5972099</wp:posOffset>
            </wp:positionV>
            <wp:extent cx="387350" cy="403596"/>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7350" cy="403596"/>
                    </a:xfrm>
                    <a:prstGeom prst="rect">
                      <a:avLst/>
                    </a:prstGeom>
                  </pic:spPr>
                </pic:pic>
              </a:graphicData>
            </a:graphic>
            <wp14:sizeRelH relativeFrom="margin">
              <wp14:pctWidth>0</wp14:pctWidth>
            </wp14:sizeRelH>
            <wp14:sizeRelV relativeFrom="margin">
              <wp14:pctHeight>0</wp14:pctHeight>
            </wp14:sizeRelV>
          </wp:anchor>
        </w:drawing>
      </w:r>
      <w:r w:rsidR="003344F3">
        <w:br w:type="page"/>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5"/>
        <w:gridCol w:w="1363"/>
        <w:gridCol w:w="1368"/>
      </w:tblGrid>
      <w:tr w:rsidR="0087045F" w14:paraId="4EF2461A" w14:textId="77777777" w:rsidTr="00D0117D">
        <w:tc>
          <w:tcPr>
            <w:tcW w:w="3487" w:type="pct"/>
            <w:tcBorders>
              <w:bottom w:val="single" w:sz="36" w:space="0" w:color="595959" w:themeColor="text1" w:themeTint="A6"/>
              <w:right w:val="single" w:sz="36" w:space="0" w:color="595959" w:themeColor="text1" w:themeTint="A6"/>
            </w:tcBorders>
            <w:shd w:val="clear" w:color="auto" w:fill="auto"/>
          </w:tcPr>
          <w:p w14:paraId="0DA4093E" w14:textId="53B78395" w:rsidR="0087045F" w:rsidRPr="00BE08EE" w:rsidRDefault="006A20E4" w:rsidP="0087045F">
            <w:pPr>
              <w:spacing w:line="480" w:lineRule="auto"/>
              <w:ind w:firstLine="0"/>
              <w:jc w:val="center"/>
              <w:rPr>
                <w:b/>
                <w:bCs/>
              </w:rPr>
            </w:pPr>
            <w:r w:rsidRPr="002F6E0A">
              <w:rPr>
                <w:b/>
                <w:bCs/>
                <w:noProof/>
              </w:rPr>
              <w:lastRenderedPageBreak/>
              <w:drawing>
                <wp:anchor distT="0" distB="0" distL="114300" distR="114300" simplePos="0" relativeHeight="251731968" behindDoc="0" locked="0" layoutInCell="1" allowOverlap="1" wp14:anchorId="09F64ED5" wp14:editId="78C5F319">
                  <wp:simplePos x="0" y="0"/>
                  <wp:positionH relativeFrom="column">
                    <wp:posOffset>-349885</wp:posOffset>
                  </wp:positionH>
                  <wp:positionV relativeFrom="paragraph">
                    <wp:posOffset>-249123</wp:posOffset>
                  </wp:positionV>
                  <wp:extent cx="575310" cy="599440"/>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5310" cy="599440"/>
                          </a:xfrm>
                          <a:prstGeom prst="rect">
                            <a:avLst/>
                          </a:prstGeom>
                        </pic:spPr>
                      </pic:pic>
                    </a:graphicData>
                  </a:graphic>
                  <wp14:sizeRelH relativeFrom="margin">
                    <wp14:pctWidth>0</wp14:pctWidth>
                  </wp14:sizeRelH>
                  <wp14:sizeRelV relativeFrom="margin">
                    <wp14:pctHeight>0</wp14:pctHeight>
                  </wp14:sizeRelV>
                </wp:anchor>
              </w:drawing>
            </w:r>
            <w:r w:rsidR="00760090" w:rsidRPr="002F6E0A">
              <w:rPr>
                <w:b/>
                <w:bCs/>
                <w:noProof/>
              </w:rPr>
              <mc:AlternateContent>
                <mc:Choice Requires="wps">
                  <w:drawing>
                    <wp:anchor distT="0" distB="0" distL="114300" distR="114300" simplePos="0" relativeHeight="251730944" behindDoc="1" locked="0" layoutInCell="1" allowOverlap="1" wp14:anchorId="24334784" wp14:editId="58D6D65F">
                      <wp:simplePos x="0" y="0"/>
                      <wp:positionH relativeFrom="column">
                        <wp:posOffset>-68580</wp:posOffset>
                      </wp:positionH>
                      <wp:positionV relativeFrom="paragraph">
                        <wp:posOffset>-14630</wp:posOffset>
                      </wp:positionV>
                      <wp:extent cx="5740400" cy="7081113"/>
                      <wp:effectExtent l="0" t="0" r="146050" b="120015"/>
                      <wp:wrapNone/>
                      <wp:docPr id="39" name="Rectángulo: esquinas redondeadas 39"/>
                      <wp:cNvGraphicFramePr/>
                      <a:graphic xmlns:a="http://schemas.openxmlformats.org/drawingml/2006/main">
                        <a:graphicData uri="http://schemas.microsoft.com/office/word/2010/wordprocessingShape">
                          <wps:wsp>
                            <wps:cNvSpPr/>
                            <wps:spPr>
                              <a:xfrm>
                                <a:off x="0" y="0"/>
                                <a:ext cx="5740400" cy="7081113"/>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1A9A8F" id="Rectángulo: esquinas redondeadas 39" o:spid="_x0000_s1026" style="position:absolute;margin-left:-5.4pt;margin-top:-1.15pt;width:452pt;height:557.5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" fillcolor="#ffd047 [1944]" stroked="f" strokeweight="1pt">
                      <v:stroke joinstyle="miter"/>
                      <v:shadow on="t" color="black" opacity="15073f" origin=".5,-.5" offset="2.74964mm,4.5pt"/>
                    </v:roundrect>
                  </w:pict>
                </mc:Fallback>
              </mc:AlternateContent>
            </w:r>
            <w:r w:rsidR="0087045F" w:rsidRPr="00BE08EE">
              <w:rPr>
                <w:b/>
                <w:bCs/>
              </w:rPr>
              <w:t>HU</w:t>
            </w:r>
            <w:r w:rsidR="0087045F">
              <w:rPr>
                <w:b/>
                <w:bCs/>
              </w:rPr>
              <w:t>0</w:t>
            </w:r>
            <w:r w:rsidR="0087045F" w:rsidRPr="00BE08EE">
              <w:rPr>
                <w:b/>
                <w:bCs/>
              </w:rPr>
              <w:t>2: Eliminar cuenta contable</w:t>
            </w:r>
          </w:p>
          <w:p w14:paraId="69033583" w14:textId="03A0CCC5" w:rsidR="0087045F" w:rsidRDefault="0087045F" w:rsidP="0087045F">
            <w:pPr>
              <w:spacing w:line="480" w:lineRule="auto"/>
              <w:ind w:firstLine="0"/>
            </w:pPr>
            <w:r w:rsidRPr="009863C4">
              <w:rPr>
                <w:b/>
                <w:bCs/>
              </w:rPr>
              <w:t>COMO</w:t>
            </w:r>
            <w:r>
              <w:t xml:space="preserve"> subgerente del área de Contabilidad</w:t>
            </w:r>
            <w:r w:rsidRPr="009863C4">
              <w:rPr>
                <w:b/>
                <w:bCs/>
              </w:rPr>
              <w:t xml:space="preserve"> </w:t>
            </w:r>
            <w:r>
              <w:rPr>
                <w:b/>
                <w:bCs/>
              </w:rPr>
              <w:t xml:space="preserve">QUIERO </w:t>
            </w:r>
            <w:r>
              <w:t xml:space="preserve">eliminar una </w:t>
            </w:r>
            <w:hyperlink w:anchor="CuentaContable" w:history="1">
              <w:r w:rsidRPr="00924C00">
                <w:rPr>
                  <w:rStyle w:val="Hipervnculo"/>
                </w:rPr>
                <w:t>cuenta contable</w:t>
              </w:r>
            </w:hyperlink>
            <w:r>
              <w:t xml:space="preserve"> </w:t>
            </w:r>
            <w:r w:rsidRPr="009863C4">
              <w:rPr>
                <w:b/>
                <w:bCs/>
              </w:rPr>
              <w:t>PARA</w:t>
            </w:r>
            <w:r>
              <w:rPr>
                <w:b/>
                <w:bCs/>
              </w:rPr>
              <w:t xml:space="preserve"> </w:t>
            </w:r>
            <w:r>
              <w:t>tener una lista actualizada de las cuentas contables utilizadas en el área de Contabilidad.</w:t>
            </w:r>
          </w:p>
          <w:p w14:paraId="3B28BFF3" w14:textId="77777777" w:rsidR="0087045F" w:rsidRPr="009863C4" w:rsidRDefault="0087045F" w:rsidP="0087045F">
            <w:pPr>
              <w:spacing w:line="480" w:lineRule="auto"/>
              <w:ind w:firstLine="0"/>
              <w:rPr>
                <w:b/>
                <w:bCs/>
              </w:rPr>
            </w:pPr>
            <w:r w:rsidRPr="009863C4">
              <w:rPr>
                <w:b/>
                <w:bCs/>
              </w:rPr>
              <w:t>Notas/Conversación:</w:t>
            </w:r>
          </w:p>
          <w:p w14:paraId="2558B38E" w14:textId="77777777" w:rsidR="0087045F" w:rsidRDefault="0087045F" w:rsidP="0087045F">
            <w:pPr>
              <w:spacing w:line="480" w:lineRule="auto"/>
              <w:ind w:firstLine="0"/>
            </w:pPr>
            <w:r>
              <w:t>Quiero poder eliminar una cuenta contable cuando ya no es utilizada luego de cierto tiempo, así contamos con un listado actualizado.</w:t>
            </w:r>
          </w:p>
        </w:tc>
        <w:tc>
          <w:tcPr>
            <w:tcW w:w="755" w:type="pct"/>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56ED261A" w14:textId="4B221916" w:rsidR="0087045F" w:rsidRPr="009863C4" w:rsidRDefault="0087045F" w:rsidP="0087045F">
            <w:pPr>
              <w:spacing w:line="480" w:lineRule="auto"/>
              <w:ind w:firstLine="0"/>
              <w:jc w:val="center"/>
              <w:rPr>
                <w:b/>
                <w:bCs/>
              </w:rPr>
            </w:pPr>
            <w:r w:rsidRPr="009863C4">
              <w:rPr>
                <w:b/>
                <w:bCs/>
              </w:rPr>
              <w:t>Estimación</w:t>
            </w:r>
          </w:p>
          <w:p w14:paraId="62DB9347" w14:textId="77777777" w:rsidR="0087045F" w:rsidRPr="00BE08EE" w:rsidRDefault="0087045F" w:rsidP="0087045F">
            <w:pPr>
              <w:spacing w:line="480" w:lineRule="auto"/>
              <w:ind w:firstLine="0"/>
              <w:jc w:val="center"/>
              <w:rPr>
                <w:b/>
                <w:bCs/>
              </w:rPr>
            </w:pPr>
            <w:r w:rsidRPr="00BE08EE">
              <w:rPr>
                <w:b/>
                <w:bCs/>
              </w:rPr>
              <w:t>2</w:t>
            </w:r>
          </w:p>
        </w:tc>
        <w:tc>
          <w:tcPr>
            <w:tcW w:w="758" w:type="pct"/>
            <w:tcBorders>
              <w:left w:val="single" w:sz="36" w:space="0" w:color="595959" w:themeColor="text1" w:themeTint="A6"/>
              <w:bottom w:val="single" w:sz="24" w:space="0" w:color="595959" w:themeColor="text1" w:themeTint="A6"/>
            </w:tcBorders>
            <w:shd w:val="clear" w:color="auto" w:fill="auto"/>
          </w:tcPr>
          <w:p w14:paraId="1CADF0D9" w14:textId="5E3B2A17" w:rsidR="0087045F" w:rsidRPr="00D37171" w:rsidRDefault="0087045F" w:rsidP="00760090">
            <w:pPr>
              <w:spacing w:line="480" w:lineRule="auto"/>
              <w:ind w:firstLine="0"/>
              <w:rPr>
                <w:b/>
                <w:bCs/>
              </w:rPr>
            </w:pPr>
            <w:r w:rsidRPr="009863C4">
              <w:rPr>
                <w:b/>
                <w:bCs/>
              </w:rPr>
              <w:t>Prioridad</w:t>
            </w:r>
          </w:p>
          <w:p w14:paraId="57FD7771" w14:textId="0E0B4347" w:rsidR="0087045F" w:rsidRPr="009863C4" w:rsidRDefault="0087045F" w:rsidP="00760090">
            <w:pPr>
              <w:spacing w:line="480" w:lineRule="auto"/>
              <w:ind w:firstLine="0"/>
              <w:rPr>
                <w:b/>
                <w:bCs/>
              </w:rPr>
            </w:pPr>
            <w:r w:rsidRPr="009863C4">
              <w:rPr>
                <w:b/>
                <w:bCs/>
              </w:rPr>
              <w:t>[</w:t>
            </w:r>
            <w:r w:rsidRPr="0087045F">
              <w:rPr>
                <w:b/>
                <w:bCs/>
                <w:color w:val="FFD047" w:themeColor="accent5" w:themeTint="99"/>
              </w:rPr>
              <w:t>X</w:t>
            </w:r>
            <w:r w:rsidRPr="009863C4">
              <w:rPr>
                <w:b/>
                <w:bCs/>
              </w:rPr>
              <w:t>] Alta</w:t>
            </w:r>
          </w:p>
          <w:p w14:paraId="31DC1640" w14:textId="755C597F" w:rsidR="0087045F" w:rsidRPr="009863C4" w:rsidRDefault="0087045F" w:rsidP="00760090">
            <w:pPr>
              <w:spacing w:line="480" w:lineRule="auto"/>
              <w:ind w:firstLine="0"/>
              <w:rPr>
                <w:b/>
                <w:bCs/>
              </w:rPr>
            </w:pPr>
            <w:r w:rsidRPr="009863C4">
              <w:rPr>
                <w:b/>
                <w:bCs/>
              </w:rPr>
              <w:t>[</w:t>
            </w:r>
            <w:r>
              <w:rPr>
                <w:b/>
                <w:bCs/>
              </w:rPr>
              <w:t>X</w:t>
            </w:r>
            <w:r w:rsidRPr="009863C4">
              <w:rPr>
                <w:b/>
                <w:bCs/>
              </w:rPr>
              <w:t>] Media</w:t>
            </w:r>
          </w:p>
          <w:p w14:paraId="634E53D0" w14:textId="53875C98" w:rsidR="0087045F" w:rsidRDefault="0087045F" w:rsidP="00760090">
            <w:pPr>
              <w:spacing w:line="480" w:lineRule="auto"/>
              <w:ind w:firstLine="0"/>
            </w:pPr>
            <w:r w:rsidRPr="009863C4">
              <w:rPr>
                <w:b/>
                <w:bCs/>
              </w:rPr>
              <w:t>[</w:t>
            </w:r>
            <w:r w:rsidRPr="0087045F">
              <w:rPr>
                <w:b/>
                <w:bCs/>
                <w:color w:val="FFD047" w:themeColor="accent5" w:themeTint="99"/>
              </w:rPr>
              <w:t>X</w:t>
            </w:r>
            <w:r w:rsidRPr="009863C4">
              <w:rPr>
                <w:b/>
                <w:bCs/>
              </w:rPr>
              <w:t>] Baja</w:t>
            </w:r>
          </w:p>
        </w:tc>
      </w:tr>
      <w:tr w:rsidR="0087045F" w14:paraId="31A8B0DC" w14:textId="77777777" w:rsidTr="00D0117D">
        <w:tc>
          <w:tcPr>
            <w:tcW w:w="5000" w:type="pct"/>
            <w:gridSpan w:val="3"/>
            <w:tcBorders>
              <w:top w:val="single" w:sz="36" w:space="0" w:color="595959" w:themeColor="text1" w:themeTint="A6"/>
            </w:tcBorders>
            <w:shd w:val="clear" w:color="auto" w:fill="auto"/>
          </w:tcPr>
          <w:p w14:paraId="3F7830BB" w14:textId="3BB1419E" w:rsidR="0087045F" w:rsidRPr="00D37171" w:rsidRDefault="0087045F" w:rsidP="0087045F">
            <w:pPr>
              <w:spacing w:line="480" w:lineRule="auto"/>
              <w:ind w:firstLine="0"/>
              <w:jc w:val="center"/>
              <w:rPr>
                <w:b/>
                <w:bCs/>
              </w:rPr>
            </w:pPr>
            <w:r>
              <w:rPr>
                <w:b/>
                <w:bCs/>
              </w:rPr>
              <w:t xml:space="preserve">              </w:t>
            </w:r>
            <w:r w:rsidRPr="009863C4">
              <w:rPr>
                <w:b/>
                <w:bCs/>
              </w:rPr>
              <w:t>Criterios de aceptación</w:t>
            </w:r>
          </w:p>
          <w:p w14:paraId="00F2553F" w14:textId="6B2E4B73" w:rsidR="0087045F" w:rsidRDefault="0087045F" w:rsidP="0087045F">
            <w:pPr>
              <w:spacing w:line="480" w:lineRule="auto"/>
              <w:ind w:firstLine="0"/>
            </w:pPr>
            <w:r w:rsidRPr="009863C4">
              <w:rPr>
                <w:b/>
                <w:bCs/>
              </w:rPr>
              <w:t xml:space="preserve">CA1: </w:t>
            </w:r>
            <w:r w:rsidRPr="00D37171">
              <w:rPr>
                <w:b/>
                <w:bCs/>
              </w:rPr>
              <w:t>DADA</w:t>
            </w:r>
            <w:r>
              <w:t xml:space="preserve"> la selección de un rubro dentro de la pestaña de “catálogos de cuenta” </w:t>
            </w:r>
            <w:r w:rsidRPr="00D37171">
              <w:rPr>
                <w:b/>
                <w:bCs/>
              </w:rPr>
              <w:t>CUANDO</w:t>
            </w:r>
            <w:r>
              <w:t xml:space="preserve"> se presione el botón “(X)” de una cuenta en particular</w:t>
            </w:r>
            <w:r w:rsidRPr="00D37171">
              <w:rPr>
                <w:b/>
                <w:bCs/>
              </w:rPr>
              <w:t xml:space="preserve"> ENTONCES</w:t>
            </w:r>
            <w:r>
              <w:t xml:space="preserve"> mostrar por pantalla una ventana preguntando si se desea realmente eliminar la cuenta seleccionada (opción aceptar y cancelar).</w:t>
            </w:r>
          </w:p>
          <w:p w14:paraId="6BBD0729" w14:textId="299A4A19" w:rsidR="0087045F" w:rsidRDefault="0087045F" w:rsidP="0087045F">
            <w:pPr>
              <w:spacing w:line="480" w:lineRule="auto"/>
              <w:ind w:left="720" w:firstLine="0"/>
            </w:pPr>
            <w:r w:rsidRPr="00BE08EE">
              <w:rPr>
                <w:b/>
                <w:bCs/>
              </w:rPr>
              <w:t>Escenario 1</w:t>
            </w:r>
            <w:r>
              <w:rPr>
                <w:b/>
                <w:bCs/>
              </w:rPr>
              <w:t xml:space="preserve">: </w:t>
            </w:r>
            <w:r>
              <w:t>Cuenta utilizada en un registro contable del periodo contable actual.</w:t>
            </w:r>
          </w:p>
          <w:p w14:paraId="4DC88F5B" w14:textId="162F8EC5" w:rsidR="0087045F" w:rsidRDefault="0087045F" w:rsidP="0087045F">
            <w:pPr>
              <w:spacing w:line="480" w:lineRule="auto"/>
              <w:ind w:left="720" w:firstLine="0"/>
            </w:pPr>
            <w:r>
              <w:t>El sistema mostrará un aviso de que la eliminación no es posible ya que la cuenta está siendo utilizada en el periodo contable actual.</w:t>
            </w:r>
          </w:p>
          <w:p w14:paraId="223064CF" w14:textId="77777777" w:rsidR="0087045F" w:rsidRDefault="0087045F" w:rsidP="0087045F">
            <w:pPr>
              <w:spacing w:line="480" w:lineRule="auto"/>
              <w:ind w:left="720" w:firstLine="0"/>
            </w:pPr>
            <w:r w:rsidRPr="00BE08EE">
              <w:rPr>
                <w:b/>
                <w:bCs/>
              </w:rPr>
              <w:t xml:space="preserve">Escenario </w:t>
            </w:r>
            <w:r>
              <w:rPr>
                <w:b/>
                <w:bCs/>
              </w:rPr>
              <w:t xml:space="preserve">2: </w:t>
            </w:r>
            <w:r>
              <w:t>Cuenta no utilizada en un registro contable del periodo contable actual.</w:t>
            </w:r>
          </w:p>
          <w:p w14:paraId="72FEBD15" w14:textId="28BC832F" w:rsidR="0087045F" w:rsidRPr="00D0117D" w:rsidRDefault="0087045F" w:rsidP="00D0117D">
            <w:pPr>
              <w:spacing w:line="480" w:lineRule="auto"/>
              <w:ind w:left="720" w:firstLine="0"/>
            </w:pPr>
            <w:r>
              <w:t>El sistema mostrará un aviso de que la eliminación se realizó correctamente</w:t>
            </w:r>
          </w:p>
        </w:tc>
      </w:tr>
      <w:tr w:rsidR="0087045F" w14:paraId="403D152F" w14:textId="77777777" w:rsidTr="00D0117D">
        <w:trPr>
          <w:trHeight w:val="250"/>
        </w:trPr>
        <w:tc>
          <w:tcPr>
            <w:tcW w:w="5000" w:type="pct"/>
            <w:gridSpan w:val="3"/>
            <w:tcBorders>
              <w:top w:val="single" w:sz="36" w:space="0" w:color="FFD047" w:themeColor="accent5" w:themeTint="99"/>
            </w:tcBorders>
            <w:shd w:val="clear" w:color="auto" w:fill="auto"/>
          </w:tcPr>
          <w:p w14:paraId="466588C7" w14:textId="77777777" w:rsidR="0087045F" w:rsidRPr="00327274" w:rsidRDefault="0087045F" w:rsidP="00F16C87">
            <w:pPr>
              <w:spacing w:line="480" w:lineRule="auto"/>
            </w:pPr>
          </w:p>
        </w:tc>
      </w:tr>
    </w:tbl>
    <w:p w14:paraId="173C9335" w14:textId="27250EDA" w:rsidR="00AA5BAF" w:rsidRDefault="00AA5BAF"/>
    <w:p w14:paraId="3537DDB3" w14:textId="4429C12E" w:rsidR="00760090" w:rsidRDefault="00760090">
      <w:r>
        <w:br w:type="page"/>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6"/>
        <w:gridCol w:w="1363"/>
        <w:gridCol w:w="1327"/>
      </w:tblGrid>
      <w:tr w:rsidR="00760090" w14:paraId="7DFB68AC" w14:textId="77777777" w:rsidTr="00D0117D">
        <w:tc>
          <w:tcPr>
            <w:tcW w:w="3534" w:type="pct"/>
            <w:tcBorders>
              <w:bottom w:val="single" w:sz="36" w:space="0" w:color="595959" w:themeColor="text1" w:themeTint="A6"/>
              <w:right w:val="single" w:sz="36" w:space="0" w:color="595959" w:themeColor="text1" w:themeTint="A6"/>
            </w:tcBorders>
            <w:shd w:val="clear" w:color="auto" w:fill="auto"/>
          </w:tcPr>
          <w:p w14:paraId="34CB6D8B" w14:textId="5C375C4E" w:rsidR="00760090" w:rsidRPr="0045367E" w:rsidRDefault="00D0117D" w:rsidP="003A3C8E">
            <w:pPr>
              <w:spacing w:line="480" w:lineRule="auto"/>
              <w:ind w:firstLine="0"/>
              <w:jc w:val="center"/>
              <w:rPr>
                <w:b/>
                <w:bCs/>
              </w:rPr>
            </w:pPr>
            <w:r w:rsidRPr="002F6E0A">
              <w:rPr>
                <w:b/>
                <w:bCs/>
                <w:noProof/>
              </w:rPr>
              <w:lastRenderedPageBreak/>
              <mc:AlternateContent>
                <mc:Choice Requires="wps">
                  <w:drawing>
                    <wp:anchor distT="0" distB="0" distL="114300" distR="114300" simplePos="0" relativeHeight="251831296" behindDoc="1" locked="0" layoutInCell="1" allowOverlap="1" wp14:anchorId="71B44696" wp14:editId="2209703B">
                      <wp:simplePos x="0" y="0"/>
                      <wp:positionH relativeFrom="column">
                        <wp:posOffset>-61265</wp:posOffset>
                      </wp:positionH>
                      <wp:positionV relativeFrom="paragraph">
                        <wp:posOffset>-14629</wp:posOffset>
                      </wp:positionV>
                      <wp:extent cx="5740400" cy="8112556"/>
                      <wp:effectExtent l="0" t="0" r="146050" b="117475"/>
                      <wp:wrapNone/>
                      <wp:docPr id="43" name="Rectángulo: esquinas redondeadas 43"/>
                      <wp:cNvGraphicFramePr/>
                      <a:graphic xmlns:a="http://schemas.openxmlformats.org/drawingml/2006/main">
                        <a:graphicData uri="http://schemas.microsoft.com/office/word/2010/wordprocessingShape">
                          <wps:wsp>
                            <wps:cNvSpPr/>
                            <wps:spPr>
                              <a:xfrm>
                                <a:off x="0" y="0"/>
                                <a:ext cx="5740400" cy="8112556"/>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639388" id="Rectángulo: esquinas redondeadas 43" o:spid="_x0000_s1026" style="position:absolute;margin-left:-4.8pt;margin-top:-1.15pt;width:452pt;height:638.8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" fillcolor="#ffd047 [1944]" stroked="f" strokeweight="1pt">
                      <v:stroke joinstyle="miter"/>
                      <v:shadow on="t" color="black" opacity="15073f" origin=".5,-.5" offset="2.74964mm,4.5pt"/>
                    </v:roundrect>
                  </w:pict>
                </mc:Fallback>
              </mc:AlternateContent>
            </w:r>
            <w:r w:rsidRPr="002F6E0A">
              <w:rPr>
                <w:b/>
                <w:bCs/>
                <w:noProof/>
              </w:rPr>
              <w:drawing>
                <wp:anchor distT="0" distB="0" distL="114300" distR="114300" simplePos="0" relativeHeight="251833344" behindDoc="0" locked="0" layoutInCell="1" allowOverlap="1" wp14:anchorId="03BBBB26" wp14:editId="4D4C76A7">
                  <wp:simplePos x="0" y="0"/>
                  <wp:positionH relativeFrom="column">
                    <wp:posOffset>-292608</wp:posOffset>
                  </wp:positionH>
                  <wp:positionV relativeFrom="paragraph">
                    <wp:posOffset>-261391</wp:posOffset>
                  </wp:positionV>
                  <wp:extent cx="575310" cy="599440"/>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5310" cy="599440"/>
                          </a:xfrm>
                          <a:prstGeom prst="rect">
                            <a:avLst/>
                          </a:prstGeom>
                        </pic:spPr>
                      </pic:pic>
                    </a:graphicData>
                  </a:graphic>
                  <wp14:sizeRelH relativeFrom="margin">
                    <wp14:pctWidth>0</wp14:pctWidth>
                  </wp14:sizeRelH>
                  <wp14:sizeRelV relativeFrom="margin">
                    <wp14:pctHeight>0</wp14:pctHeight>
                  </wp14:sizeRelV>
                </wp:anchor>
              </w:drawing>
            </w:r>
            <w:r w:rsidR="00760090" w:rsidRPr="009863C4">
              <w:rPr>
                <w:b/>
                <w:bCs/>
              </w:rPr>
              <w:t>HU</w:t>
            </w:r>
            <w:r w:rsidR="00760090">
              <w:rPr>
                <w:b/>
                <w:bCs/>
              </w:rPr>
              <w:t>03</w:t>
            </w:r>
            <w:r w:rsidR="00760090">
              <w:t xml:space="preserve">: </w:t>
            </w:r>
            <w:r w:rsidR="00760090">
              <w:rPr>
                <w:b/>
                <w:bCs/>
              </w:rPr>
              <w:t>Modificar cuenta contable</w:t>
            </w:r>
          </w:p>
          <w:p w14:paraId="7B36331A" w14:textId="21AF7E60" w:rsidR="00760090" w:rsidRDefault="00760090" w:rsidP="003A3C8E">
            <w:pPr>
              <w:spacing w:line="480" w:lineRule="auto"/>
              <w:ind w:firstLine="0"/>
            </w:pPr>
            <w:r w:rsidRPr="009863C4">
              <w:rPr>
                <w:b/>
                <w:bCs/>
              </w:rPr>
              <w:t>COMO</w:t>
            </w:r>
            <w:r>
              <w:t xml:space="preserve"> subgerente del área de Contabilidad</w:t>
            </w:r>
            <w:r w:rsidRPr="009863C4">
              <w:rPr>
                <w:b/>
                <w:bCs/>
              </w:rPr>
              <w:t xml:space="preserve"> </w:t>
            </w:r>
            <w:r>
              <w:rPr>
                <w:b/>
                <w:bCs/>
              </w:rPr>
              <w:t xml:space="preserve">QUIERO </w:t>
            </w:r>
            <w:r>
              <w:t xml:space="preserve">modificar una </w:t>
            </w:r>
            <w:hyperlink w:anchor="CuentaContable" w:history="1">
              <w:r w:rsidRPr="00924C00">
                <w:rPr>
                  <w:rStyle w:val="Hipervnculo"/>
                </w:rPr>
                <w:t>cuenta contable</w:t>
              </w:r>
            </w:hyperlink>
            <w:r>
              <w:t xml:space="preserve"> </w:t>
            </w:r>
            <w:r w:rsidRPr="009863C4">
              <w:rPr>
                <w:b/>
                <w:bCs/>
              </w:rPr>
              <w:t>PARA</w:t>
            </w:r>
            <w:r>
              <w:rPr>
                <w:b/>
                <w:bCs/>
              </w:rPr>
              <w:t xml:space="preserve"> </w:t>
            </w:r>
            <w:r>
              <w:t>tener una lista actualizada de las cuentas contables utilizadas en el área de Contabilidad.</w:t>
            </w:r>
          </w:p>
          <w:p w14:paraId="695362D4" w14:textId="77777777" w:rsidR="00760090" w:rsidRDefault="00760090" w:rsidP="003A3C8E">
            <w:pPr>
              <w:spacing w:line="480" w:lineRule="auto"/>
              <w:ind w:firstLine="0"/>
              <w:rPr>
                <w:b/>
                <w:bCs/>
              </w:rPr>
            </w:pPr>
            <w:r w:rsidRPr="009863C4">
              <w:rPr>
                <w:b/>
                <w:bCs/>
              </w:rPr>
              <w:t>Notas/Conversación:</w:t>
            </w:r>
          </w:p>
          <w:p w14:paraId="3F035EEB" w14:textId="77777777" w:rsidR="00760090" w:rsidRPr="00D37171" w:rsidRDefault="00760090" w:rsidP="003A3C8E">
            <w:pPr>
              <w:spacing w:line="480" w:lineRule="auto"/>
              <w:ind w:firstLine="0"/>
              <w:rPr>
                <w:b/>
                <w:bCs/>
              </w:rPr>
            </w:pPr>
            <w:r>
              <w:t>Quiero poder modificar una cuenta contable si hay un error a la hora de nombrado o en la descripción</w:t>
            </w:r>
          </w:p>
        </w:tc>
        <w:tc>
          <w:tcPr>
            <w:tcW w:w="707" w:type="pct"/>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7F5D3988" w14:textId="77777777" w:rsidR="00760090" w:rsidRDefault="00760090" w:rsidP="003A3C8E">
            <w:pPr>
              <w:spacing w:line="480" w:lineRule="auto"/>
              <w:ind w:firstLine="0"/>
              <w:jc w:val="center"/>
              <w:rPr>
                <w:b/>
                <w:bCs/>
              </w:rPr>
            </w:pPr>
            <w:r w:rsidRPr="009863C4">
              <w:rPr>
                <w:b/>
                <w:bCs/>
              </w:rPr>
              <w:t>Estimación</w:t>
            </w:r>
          </w:p>
          <w:p w14:paraId="36750048" w14:textId="69C2F231" w:rsidR="00760090" w:rsidRPr="00D37171" w:rsidRDefault="00760090" w:rsidP="003A3C8E">
            <w:pPr>
              <w:spacing w:line="480" w:lineRule="auto"/>
              <w:ind w:firstLine="0"/>
              <w:jc w:val="center"/>
              <w:rPr>
                <w:b/>
                <w:bCs/>
              </w:rPr>
            </w:pPr>
            <w:r>
              <w:rPr>
                <w:b/>
                <w:bCs/>
              </w:rPr>
              <w:t>2</w:t>
            </w:r>
          </w:p>
        </w:tc>
        <w:tc>
          <w:tcPr>
            <w:tcW w:w="759" w:type="pct"/>
            <w:tcBorders>
              <w:left w:val="single" w:sz="36" w:space="0" w:color="595959" w:themeColor="text1" w:themeTint="A6"/>
              <w:bottom w:val="single" w:sz="36" w:space="0" w:color="595959" w:themeColor="text1" w:themeTint="A6"/>
            </w:tcBorders>
            <w:shd w:val="clear" w:color="auto" w:fill="auto"/>
          </w:tcPr>
          <w:p w14:paraId="419896F5" w14:textId="3F63D816" w:rsidR="00760090" w:rsidRPr="00D37171" w:rsidRDefault="00760090" w:rsidP="00D0117D">
            <w:pPr>
              <w:spacing w:line="480" w:lineRule="auto"/>
              <w:ind w:firstLine="0"/>
              <w:rPr>
                <w:b/>
                <w:bCs/>
              </w:rPr>
            </w:pPr>
            <w:r w:rsidRPr="009863C4">
              <w:rPr>
                <w:b/>
                <w:bCs/>
              </w:rPr>
              <w:t>Prioridad</w:t>
            </w:r>
          </w:p>
          <w:p w14:paraId="15E415D0" w14:textId="77777777" w:rsidR="00760090" w:rsidRPr="009863C4" w:rsidRDefault="00760090" w:rsidP="00D0117D">
            <w:pPr>
              <w:spacing w:line="480" w:lineRule="auto"/>
              <w:ind w:firstLine="0"/>
              <w:rPr>
                <w:b/>
                <w:bCs/>
              </w:rPr>
            </w:pPr>
            <w:r w:rsidRPr="009863C4">
              <w:rPr>
                <w:b/>
                <w:bCs/>
              </w:rPr>
              <w:t>[</w:t>
            </w:r>
            <w:r>
              <w:rPr>
                <w:b/>
                <w:bCs/>
                <w:color w:val="FFD047" w:themeColor="accent5" w:themeTint="99"/>
              </w:rPr>
              <w:t>X</w:t>
            </w:r>
            <w:r w:rsidRPr="009863C4">
              <w:rPr>
                <w:b/>
                <w:bCs/>
              </w:rPr>
              <w:t>] Alta</w:t>
            </w:r>
          </w:p>
          <w:p w14:paraId="6A259A1C" w14:textId="77777777" w:rsidR="00760090" w:rsidRPr="009863C4" w:rsidRDefault="00760090" w:rsidP="00D0117D">
            <w:pPr>
              <w:spacing w:line="480" w:lineRule="auto"/>
              <w:ind w:firstLine="0"/>
              <w:rPr>
                <w:b/>
                <w:bCs/>
              </w:rPr>
            </w:pPr>
            <w:r w:rsidRPr="009863C4">
              <w:rPr>
                <w:b/>
                <w:bCs/>
              </w:rPr>
              <w:t>[</w:t>
            </w:r>
            <w:r>
              <w:rPr>
                <w:b/>
                <w:bCs/>
              </w:rPr>
              <w:t>X</w:t>
            </w:r>
            <w:r w:rsidRPr="009863C4">
              <w:rPr>
                <w:b/>
                <w:bCs/>
              </w:rPr>
              <w:t>] Media</w:t>
            </w:r>
          </w:p>
          <w:p w14:paraId="3F96244D" w14:textId="77777777" w:rsidR="00760090" w:rsidRDefault="00760090" w:rsidP="00D0117D">
            <w:pPr>
              <w:spacing w:line="480" w:lineRule="auto"/>
              <w:ind w:firstLine="0"/>
            </w:pPr>
            <w:r w:rsidRPr="009863C4">
              <w:rPr>
                <w:b/>
                <w:bCs/>
              </w:rPr>
              <w:t>[</w:t>
            </w:r>
            <w:r w:rsidRPr="00AA5BAF">
              <w:rPr>
                <w:b/>
                <w:bCs/>
                <w:color w:val="FFD047" w:themeColor="accent5" w:themeTint="99"/>
              </w:rPr>
              <w:t>X</w:t>
            </w:r>
            <w:r w:rsidRPr="009863C4">
              <w:rPr>
                <w:b/>
                <w:bCs/>
              </w:rPr>
              <w:t>] Baja</w:t>
            </w:r>
          </w:p>
        </w:tc>
      </w:tr>
      <w:tr w:rsidR="00760090" w:rsidRPr="00327274" w14:paraId="74B8D445" w14:textId="77777777" w:rsidTr="00D0117D">
        <w:trPr>
          <w:trHeight w:val="250"/>
        </w:trPr>
        <w:tc>
          <w:tcPr>
            <w:tcW w:w="5000" w:type="pct"/>
            <w:gridSpan w:val="3"/>
            <w:tcBorders>
              <w:top w:val="single" w:sz="36" w:space="0" w:color="FFD047" w:themeColor="accent5" w:themeTint="99"/>
            </w:tcBorders>
            <w:shd w:val="clear" w:color="auto" w:fill="auto"/>
          </w:tcPr>
          <w:p w14:paraId="30EB925C" w14:textId="7E167996" w:rsidR="00760090" w:rsidRPr="00D37171" w:rsidRDefault="00760090" w:rsidP="00D0117D">
            <w:pPr>
              <w:spacing w:line="480" w:lineRule="auto"/>
              <w:ind w:firstLine="0"/>
              <w:jc w:val="center"/>
              <w:rPr>
                <w:b/>
                <w:bCs/>
              </w:rPr>
            </w:pPr>
            <w:r w:rsidRPr="009863C4">
              <w:rPr>
                <w:b/>
                <w:bCs/>
              </w:rPr>
              <w:t>Criterios de aceptación</w:t>
            </w:r>
          </w:p>
          <w:p w14:paraId="585AA145" w14:textId="77777777" w:rsidR="00760090" w:rsidRDefault="00760090" w:rsidP="003A3C8E">
            <w:pPr>
              <w:spacing w:line="480" w:lineRule="auto"/>
              <w:ind w:firstLine="0"/>
            </w:pPr>
            <w:r w:rsidRPr="00D37171">
              <w:rPr>
                <w:b/>
                <w:bCs/>
              </w:rPr>
              <w:t>CA1</w:t>
            </w:r>
            <w:r>
              <w:t>:</w:t>
            </w:r>
            <w:r w:rsidRPr="009863C4">
              <w:rPr>
                <w:b/>
                <w:bCs/>
              </w:rPr>
              <w:t xml:space="preserve"> </w:t>
            </w:r>
            <w:r w:rsidRPr="00D37171">
              <w:rPr>
                <w:b/>
                <w:bCs/>
              </w:rPr>
              <w:t>DADA</w:t>
            </w:r>
            <w:r>
              <w:t xml:space="preserve"> la selección de un rubro dentro de la pestaña de “catálogos de cuenta” </w:t>
            </w:r>
            <w:r w:rsidRPr="00D37171">
              <w:rPr>
                <w:b/>
                <w:bCs/>
              </w:rPr>
              <w:t>CUANDO</w:t>
            </w:r>
            <w:r>
              <w:t xml:space="preserve"> se presione el botón “(</w:t>
            </w:r>
            <w:r>
              <w:rPr>
                <w:noProof/>
              </w:rPr>
              <w:drawing>
                <wp:inline distT="0" distB="0" distL="0" distR="0" wp14:anchorId="54961D48" wp14:editId="1DEE2548">
                  <wp:extent cx="124358" cy="124358"/>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6563" cy="156563"/>
                          </a:xfrm>
                          <a:prstGeom prst="rect">
                            <a:avLst/>
                          </a:prstGeom>
                        </pic:spPr>
                      </pic:pic>
                    </a:graphicData>
                  </a:graphic>
                </wp:inline>
              </w:drawing>
            </w:r>
            <w:r>
              <w:t>)” de una cuenta en particular</w:t>
            </w:r>
            <w:r w:rsidRPr="00D37171">
              <w:rPr>
                <w:b/>
                <w:bCs/>
              </w:rPr>
              <w:t xml:space="preserve"> ENTONCES</w:t>
            </w:r>
            <w:r>
              <w:t xml:space="preserve"> presentar un formulario a través de un </w:t>
            </w:r>
            <w:hyperlink w:anchor="PopUp" w:history="1">
              <w:r w:rsidRPr="00924C00">
                <w:rPr>
                  <w:rStyle w:val="Hipervnculo"/>
                </w:rPr>
                <w:t>pop-up</w:t>
              </w:r>
            </w:hyperlink>
            <w:r>
              <w:t xml:space="preserve"> para modificar los datos de una cuenta contable ya existente en el sistema, contando con los siguientes campos previamente cargados:</w:t>
            </w:r>
          </w:p>
          <w:p w14:paraId="27E9C9B5" w14:textId="77777777" w:rsidR="00760090" w:rsidRDefault="00760090" w:rsidP="00760090">
            <w:pPr>
              <w:pStyle w:val="Prrafodelista"/>
              <w:numPr>
                <w:ilvl w:val="0"/>
                <w:numId w:val="36"/>
              </w:numPr>
              <w:spacing w:after="160" w:line="480" w:lineRule="auto"/>
            </w:pPr>
            <w:r>
              <w:t xml:space="preserve">Nombre de la cuenta </w:t>
            </w:r>
            <w:r w:rsidRPr="00D37171">
              <w:rPr>
                <w:b/>
                <w:bCs/>
              </w:rPr>
              <w:t>*</w:t>
            </w:r>
          </w:p>
          <w:p w14:paraId="4EEBDEF9" w14:textId="77777777" w:rsidR="00760090" w:rsidRDefault="00760090" w:rsidP="00760090">
            <w:pPr>
              <w:pStyle w:val="Prrafodelista"/>
              <w:numPr>
                <w:ilvl w:val="0"/>
                <w:numId w:val="36"/>
              </w:numPr>
              <w:spacing w:after="160" w:line="480" w:lineRule="auto"/>
            </w:pPr>
            <w:r>
              <w:t>Número de la cuenta</w:t>
            </w:r>
          </w:p>
          <w:p w14:paraId="49D5D577" w14:textId="77777777" w:rsidR="00760090" w:rsidRDefault="00760090" w:rsidP="00760090">
            <w:pPr>
              <w:pStyle w:val="Prrafodelista"/>
              <w:numPr>
                <w:ilvl w:val="0"/>
                <w:numId w:val="36"/>
              </w:numPr>
              <w:spacing w:line="480" w:lineRule="auto"/>
            </w:pPr>
            <w:r>
              <w:t>Descripción de la cuenta</w:t>
            </w:r>
          </w:p>
          <w:p w14:paraId="2B6B1C5C" w14:textId="77777777" w:rsidR="00760090" w:rsidRDefault="00760090" w:rsidP="003A3C8E">
            <w:pPr>
              <w:spacing w:line="480" w:lineRule="auto"/>
            </w:pPr>
            <w:r w:rsidRPr="00D37171">
              <w:rPr>
                <w:b/>
                <w:bCs/>
              </w:rPr>
              <w:t>*</w:t>
            </w:r>
            <w:r>
              <w:t xml:space="preserve"> Este campo es obligatorio, no puede quedar vacío, el resto sí.</w:t>
            </w:r>
          </w:p>
          <w:p w14:paraId="472BBF00" w14:textId="77777777" w:rsidR="00760090" w:rsidRDefault="00760090" w:rsidP="003A3C8E">
            <w:pPr>
              <w:spacing w:line="480" w:lineRule="auto"/>
              <w:ind w:firstLine="0"/>
            </w:pPr>
            <w:r w:rsidRPr="00D37171">
              <w:rPr>
                <w:b/>
                <w:bCs/>
              </w:rPr>
              <w:t>CA2</w:t>
            </w:r>
            <w:r>
              <w:t xml:space="preserve">: </w:t>
            </w:r>
            <w:r w:rsidRPr="00D37171">
              <w:rPr>
                <w:b/>
                <w:bCs/>
              </w:rPr>
              <w:t>DADO</w:t>
            </w:r>
            <w:r>
              <w:t xml:space="preserve"> que se modificó el NOMBRE DE LA CUENTA en el formulario de modificación de una cuenta contable ya existente </w:t>
            </w:r>
            <w:r w:rsidRPr="00D37171">
              <w:rPr>
                <w:b/>
                <w:bCs/>
              </w:rPr>
              <w:t>CUANDO</w:t>
            </w:r>
            <w:r>
              <w:t xml:space="preserve"> presione el botón “guardar” </w:t>
            </w:r>
            <w:r w:rsidRPr="00D37171">
              <w:rPr>
                <w:b/>
                <w:bCs/>
              </w:rPr>
              <w:t>ENTONCES</w:t>
            </w:r>
            <w:r>
              <w:t xml:space="preserve"> el sistema: </w:t>
            </w:r>
          </w:p>
          <w:p w14:paraId="744B4B13" w14:textId="77777777" w:rsidR="00760090" w:rsidRDefault="00760090" w:rsidP="003A3C8E">
            <w:pPr>
              <w:spacing w:line="480" w:lineRule="auto"/>
              <w:ind w:left="720" w:firstLine="0"/>
            </w:pPr>
            <w:r w:rsidRPr="00D37171">
              <w:rPr>
                <w:b/>
                <w:bCs/>
              </w:rPr>
              <w:t>Escenario 1</w:t>
            </w:r>
            <w:r>
              <w:t>: La cuenta posee registros:</w:t>
            </w:r>
          </w:p>
          <w:p w14:paraId="078BFD36" w14:textId="77777777" w:rsidR="00760090" w:rsidRDefault="00760090" w:rsidP="003A3C8E">
            <w:pPr>
              <w:spacing w:line="480" w:lineRule="auto"/>
              <w:ind w:left="720" w:firstLine="0"/>
            </w:pPr>
            <w:r>
              <w:t xml:space="preserve">Deberá mostrar un mensaje por pantalla que notifique al usuario que </w:t>
            </w:r>
            <w:r w:rsidRPr="001325B8">
              <w:t>se afectarán todos los registros realizados hasta la fecha.</w:t>
            </w:r>
          </w:p>
          <w:p w14:paraId="514AE083" w14:textId="77777777" w:rsidR="00D0117D" w:rsidRDefault="00D0117D" w:rsidP="003A3C8E">
            <w:pPr>
              <w:spacing w:line="480" w:lineRule="auto"/>
              <w:ind w:left="720" w:firstLine="0"/>
              <w:rPr>
                <w:b/>
                <w:bCs/>
              </w:rPr>
            </w:pPr>
          </w:p>
          <w:p w14:paraId="02058BC5" w14:textId="77777777" w:rsidR="00D0117D" w:rsidRDefault="00D0117D" w:rsidP="003A3C8E">
            <w:pPr>
              <w:spacing w:line="480" w:lineRule="auto"/>
              <w:ind w:left="720" w:firstLine="0"/>
              <w:rPr>
                <w:b/>
                <w:bCs/>
              </w:rPr>
            </w:pPr>
          </w:p>
          <w:p w14:paraId="207DA3E9" w14:textId="76849093" w:rsidR="00760090" w:rsidRDefault="00760090" w:rsidP="003A3C8E">
            <w:pPr>
              <w:spacing w:line="480" w:lineRule="auto"/>
              <w:ind w:left="720" w:firstLine="0"/>
            </w:pPr>
            <w:r w:rsidRPr="00D37171">
              <w:rPr>
                <w:b/>
                <w:bCs/>
              </w:rPr>
              <w:lastRenderedPageBreak/>
              <w:t xml:space="preserve">Escenario </w:t>
            </w:r>
            <w:r>
              <w:rPr>
                <w:b/>
                <w:bCs/>
              </w:rPr>
              <w:t>2</w:t>
            </w:r>
            <w:r>
              <w:t>: La cuenta no posee registros:</w:t>
            </w:r>
            <w:r w:rsidRPr="002F6E0A">
              <w:rPr>
                <w:b/>
                <w:bCs/>
              </w:rPr>
              <w:t xml:space="preserve"> </w:t>
            </w:r>
          </w:p>
          <w:p w14:paraId="0F05EA54" w14:textId="196086CF" w:rsidR="00760090" w:rsidRDefault="00760090" w:rsidP="003A3C8E">
            <w:pPr>
              <w:spacing w:line="480" w:lineRule="auto"/>
              <w:ind w:left="720" w:firstLine="0"/>
            </w:pPr>
            <w:r>
              <w:t>Deberá mostrar un mensaje por pantalla que notifique al usuario que la cuenta se modificó correctamente.</w:t>
            </w:r>
          </w:p>
          <w:p w14:paraId="70FB5355" w14:textId="77777777" w:rsidR="00760090" w:rsidRPr="00327274" w:rsidRDefault="00760090" w:rsidP="003A3C8E">
            <w:pPr>
              <w:spacing w:line="480" w:lineRule="auto"/>
            </w:pPr>
          </w:p>
        </w:tc>
      </w:tr>
    </w:tbl>
    <w:p w14:paraId="2A78F1D5" w14:textId="272074D7" w:rsidR="009E0BD1" w:rsidRDefault="00D0117D">
      <w:r w:rsidRPr="002F6E0A">
        <w:rPr>
          <w:b/>
          <w:bCs/>
          <w:noProof/>
        </w:rPr>
        <w:lastRenderedPageBreak/>
        <w:drawing>
          <wp:anchor distT="0" distB="0" distL="114300" distR="114300" simplePos="0" relativeHeight="251837440" behindDoc="0" locked="0" layoutInCell="1" allowOverlap="1" wp14:anchorId="567A28AF" wp14:editId="15F49B4E">
            <wp:simplePos x="0" y="0"/>
            <wp:positionH relativeFrom="column">
              <wp:posOffset>-121031</wp:posOffset>
            </wp:positionH>
            <wp:positionV relativeFrom="paragraph">
              <wp:posOffset>-1654175</wp:posOffset>
            </wp:positionV>
            <wp:extent cx="387350" cy="403596"/>
            <wp:effectExtent l="0" t="0"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387350" cy="403596"/>
                    </a:xfrm>
                    <a:prstGeom prst="rect">
                      <a:avLst/>
                    </a:prstGeom>
                  </pic:spPr>
                </pic:pic>
              </a:graphicData>
            </a:graphic>
            <wp14:sizeRelH relativeFrom="margin">
              <wp14:pctWidth>0</wp14:pctWidth>
            </wp14:sizeRelH>
            <wp14:sizeRelV relativeFrom="margin">
              <wp14:pctHeight>0</wp14:pctHeight>
            </wp14:sizeRelV>
          </wp:anchor>
        </w:drawing>
      </w:r>
      <w:r w:rsidRPr="002F6E0A">
        <w:rPr>
          <w:b/>
          <w:bCs/>
          <w:noProof/>
        </w:rPr>
        <mc:AlternateContent>
          <mc:Choice Requires="wps">
            <w:drawing>
              <wp:anchor distT="0" distB="0" distL="114300" distR="114300" simplePos="0" relativeHeight="251835392" behindDoc="1" locked="0" layoutInCell="1" allowOverlap="1" wp14:anchorId="3BB841CD" wp14:editId="59A4F5C0">
                <wp:simplePos x="0" y="0"/>
                <wp:positionH relativeFrom="column">
                  <wp:posOffset>21590</wp:posOffset>
                </wp:positionH>
                <wp:positionV relativeFrom="paragraph">
                  <wp:posOffset>-1554759</wp:posOffset>
                </wp:positionV>
                <wp:extent cx="5740400" cy="1221105"/>
                <wp:effectExtent l="0" t="0" r="146050" b="112395"/>
                <wp:wrapNone/>
                <wp:docPr id="198" name="Rectángulo: esquinas redondeadas 198"/>
                <wp:cNvGraphicFramePr/>
                <a:graphic xmlns:a="http://schemas.openxmlformats.org/drawingml/2006/main">
                  <a:graphicData uri="http://schemas.microsoft.com/office/word/2010/wordprocessingShape">
                    <wps:wsp>
                      <wps:cNvSpPr/>
                      <wps:spPr>
                        <a:xfrm>
                          <a:off x="0" y="0"/>
                          <a:ext cx="5740400" cy="1221105"/>
                        </a:xfrm>
                        <a:prstGeom prst="roundRect">
                          <a:avLst>
                            <a:gd name="adj" fmla="val 14273"/>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AA41B" id="Rectángulo: esquinas redondeadas 198" o:spid="_x0000_s1026" style="position:absolute;margin-left:1.7pt;margin-top:-122.4pt;width:452pt;height:96.1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" fillcolor="#ffd047 [1944]" stroked="f" strokeweight="1pt">
                <v:stroke joinstyle="miter"/>
                <v:shadow on="t" color="black" opacity="15073f" origin=".5,-.5" offset="2.74964mm,4.5pt"/>
              </v:roundrect>
            </w:pict>
          </mc:Fallback>
        </mc:AlternateContent>
      </w:r>
      <w:r w:rsidR="009E0BD1">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1418"/>
        <w:gridCol w:w="1371"/>
      </w:tblGrid>
      <w:tr w:rsidR="009E0BD1" w14:paraId="4D0506B6" w14:textId="77777777" w:rsidTr="00D0117D">
        <w:tc>
          <w:tcPr>
            <w:tcW w:w="6237" w:type="dxa"/>
            <w:tcBorders>
              <w:bottom w:val="single" w:sz="36" w:space="0" w:color="595959" w:themeColor="text1" w:themeTint="A6"/>
              <w:right w:val="single" w:sz="36" w:space="0" w:color="595959" w:themeColor="text1" w:themeTint="A6"/>
            </w:tcBorders>
            <w:shd w:val="clear" w:color="auto" w:fill="auto"/>
          </w:tcPr>
          <w:p w14:paraId="7CE249D3" w14:textId="60EC076F" w:rsidR="009E0BD1" w:rsidRPr="00BE08EE" w:rsidRDefault="00D0117D" w:rsidP="00CB6B85">
            <w:pPr>
              <w:spacing w:line="480" w:lineRule="auto"/>
              <w:ind w:firstLine="0"/>
              <w:jc w:val="center"/>
              <w:rPr>
                <w:b/>
                <w:bCs/>
              </w:rPr>
            </w:pPr>
            <w:r>
              <w:rPr>
                <w:noProof/>
              </w:rPr>
              <w:lastRenderedPageBreak/>
              <mc:AlternateContent>
                <mc:Choice Requires="wps">
                  <w:drawing>
                    <wp:anchor distT="0" distB="0" distL="114300" distR="114300" simplePos="0" relativeHeight="251719680" behindDoc="1" locked="0" layoutInCell="1" allowOverlap="1" wp14:anchorId="11FE7E33" wp14:editId="66FC872F">
                      <wp:simplePos x="0" y="0"/>
                      <wp:positionH relativeFrom="column">
                        <wp:posOffset>-75895</wp:posOffset>
                      </wp:positionH>
                      <wp:positionV relativeFrom="paragraph">
                        <wp:posOffset>-29261</wp:posOffset>
                      </wp:positionV>
                      <wp:extent cx="5723890" cy="7870444"/>
                      <wp:effectExtent l="0" t="0" r="143510" b="111760"/>
                      <wp:wrapNone/>
                      <wp:docPr id="5" name="Rectángulo: esquinas redondeadas 5"/>
                      <wp:cNvGraphicFramePr/>
                      <a:graphic xmlns:a="http://schemas.openxmlformats.org/drawingml/2006/main">
                        <a:graphicData uri="http://schemas.microsoft.com/office/word/2010/wordprocessingShape">
                          <wps:wsp>
                            <wps:cNvSpPr/>
                            <wps:spPr>
                              <a:xfrm>
                                <a:off x="0" y="0"/>
                                <a:ext cx="5723890" cy="7870444"/>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9F609" id="Rectángulo: esquinas redondeadas 5" o:spid="_x0000_s1026" style="position:absolute;margin-left:-6pt;margin-top:-2.3pt;width:450.7pt;height:619.7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" fillcolor="#ffd047 [1944]" stroked="f" strokeweight="1pt">
                      <v:stroke joinstyle="miter"/>
                      <v:shadow on="t" color="black" opacity="15073f" origin=".5,-.5" offset="2.74964mm,4.5pt"/>
                    </v:roundrect>
                  </w:pict>
                </mc:Fallback>
              </mc:AlternateContent>
            </w:r>
            <w:r>
              <w:rPr>
                <w:noProof/>
              </w:rPr>
              <w:drawing>
                <wp:anchor distT="0" distB="0" distL="114300" distR="114300" simplePos="0" relativeHeight="251722752" behindDoc="0" locked="0" layoutInCell="1" allowOverlap="1" wp14:anchorId="7EFE3F83" wp14:editId="270FA6EA">
                  <wp:simplePos x="0" y="0"/>
                  <wp:positionH relativeFrom="column">
                    <wp:posOffset>-292125</wp:posOffset>
                  </wp:positionH>
                  <wp:positionV relativeFrom="paragraph">
                    <wp:posOffset>-299339</wp:posOffset>
                  </wp:positionV>
                  <wp:extent cx="575733" cy="575733"/>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5733" cy="575733"/>
                          </a:xfrm>
                          <a:prstGeom prst="rect">
                            <a:avLst/>
                          </a:prstGeom>
                        </pic:spPr>
                      </pic:pic>
                    </a:graphicData>
                  </a:graphic>
                  <wp14:sizeRelH relativeFrom="margin">
                    <wp14:pctWidth>0</wp14:pctWidth>
                  </wp14:sizeRelH>
                  <wp14:sizeRelV relativeFrom="margin">
                    <wp14:pctHeight>0</wp14:pctHeight>
                  </wp14:sizeRelV>
                </wp:anchor>
              </w:drawing>
            </w:r>
            <w:r w:rsidR="009E0BD1" w:rsidRPr="00BE08EE">
              <w:rPr>
                <w:b/>
                <w:bCs/>
              </w:rPr>
              <w:t>HU</w:t>
            </w:r>
            <w:r w:rsidR="00FE41B2">
              <w:rPr>
                <w:b/>
                <w:bCs/>
              </w:rPr>
              <w:t>11</w:t>
            </w:r>
            <w:r w:rsidR="009E0BD1" w:rsidRPr="00BE08EE">
              <w:rPr>
                <w:b/>
                <w:bCs/>
              </w:rPr>
              <w:t xml:space="preserve">: Eliminar </w:t>
            </w:r>
            <w:r w:rsidR="00FE41B2">
              <w:rPr>
                <w:b/>
                <w:bCs/>
              </w:rPr>
              <w:t>cuenta bancaria</w:t>
            </w:r>
          </w:p>
          <w:p w14:paraId="10370E81" w14:textId="66122460" w:rsidR="009E0BD1" w:rsidRDefault="00FE41B2" w:rsidP="00CB6B85">
            <w:pPr>
              <w:spacing w:line="480" w:lineRule="auto"/>
              <w:ind w:firstLine="0"/>
            </w:pPr>
            <w:r w:rsidRPr="009863C4">
              <w:rPr>
                <w:b/>
                <w:bCs/>
              </w:rPr>
              <w:t>COMO</w:t>
            </w:r>
            <w:r>
              <w:t xml:space="preserve"> subgerente del área de Contabilidad</w:t>
            </w:r>
            <w:r w:rsidRPr="009863C4">
              <w:rPr>
                <w:b/>
                <w:bCs/>
              </w:rPr>
              <w:t xml:space="preserve"> </w:t>
            </w:r>
            <w:r>
              <w:rPr>
                <w:b/>
                <w:bCs/>
              </w:rPr>
              <w:t xml:space="preserve">QUIERO </w:t>
            </w:r>
            <w:r>
              <w:t xml:space="preserve">eliminar una cuenta bancaria creada anteriormente </w:t>
            </w:r>
            <w:r w:rsidRPr="009863C4">
              <w:rPr>
                <w:b/>
                <w:bCs/>
              </w:rPr>
              <w:t>PARA</w:t>
            </w:r>
            <w:r>
              <w:rPr>
                <w:b/>
                <w:bCs/>
              </w:rPr>
              <w:t xml:space="preserve"> </w:t>
            </w:r>
            <w:r>
              <w:t>borrar información no útil para la empresa.</w:t>
            </w:r>
          </w:p>
          <w:p w14:paraId="3E10D0D5" w14:textId="372CFA78" w:rsidR="00FE41B2" w:rsidRDefault="00FE41B2" w:rsidP="00FE41B2">
            <w:pPr>
              <w:spacing w:line="480" w:lineRule="auto"/>
              <w:ind w:firstLine="0"/>
              <w:rPr>
                <w:b/>
                <w:bCs/>
              </w:rPr>
            </w:pPr>
            <w:r w:rsidRPr="009863C4">
              <w:rPr>
                <w:b/>
                <w:bCs/>
              </w:rPr>
              <w:t>Notas/Conversación:</w:t>
            </w:r>
          </w:p>
          <w:p w14:paraId="099F3FBB" w14:textId="262853CC" w:rsidR="009E0BD1" w:rsidRDefault="00FE41B2" w:rsidP="00FE41B2">
            <w:pPr>
              <w:spacing w:line="480" w:lineRule="auto"/>
              <w:ind w:firstLine="0"/>
            </w:pPr>
            <w:r w:rsidRPr="00F843E9">
              <w:t>Quiero poder eliminar una cuenta bancaria que ya no esté en uso</w:t>
            </w:r>
            <w:r w:rsidR="009E0BD1">
              <w:t>.</w:t>
            </w:r>
          </w:p>
        </w:tc>
        <w:tc>
          <w:tcPr>
            <w:tcW w:w="1418" w:type="dxa"/>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3D5C90DF" w14:textId="77777777" w:rsidR="009E0BD1" w:rsidRPr="009863C4" w:rsidRDefault="009E0BD1" w:rsidP="00CB6B85">
            <w:pPr>
              <w:spacing w:line="480" w:lineRule="auto"/>
              <w:ind w:firstLine="0"/>
              <w:jc w:val="center"/>
              <w:rPr>
                <w:b/>
                <w:bCs/>
              </w:rPr>
            </w:pPr>
            <w:r w:rsidRPr="009863C4">
              <w:rPr>
                <w:b/>
                <w:bCs/>
              </w:rPr>
              <w:t>Estimación</w:t>
            </w:r>
          </w:p>
          <w:p w14:paraId="232E8DBC" w14:textId="55E8C20E" w:rsidR="009E0BD1" w:rsidRPr="00BE08EE" w:rsidRDefault="009E0BD1" w:rsidP="00CB6B85">
            <w:pPr>
              <w:spacing w:line="480" w:lineRule="auto"/>
              <w:ind w:firstLine="0"/>
              <w:jc w:val="center"/>
              <w:rPr>
                <w:b/>
                <w:bCs/>
              </w:rPr>
            </w:pPr>
            <w:r w:rsidRPr="00BE08EE">
              <w:rPr>
                <w:b/>
                <w:bCs/>
              </w:rPr>
              <w:t>2</w:t>
            </w:r>
          </w:p>
        </w:tc>
        <w:tc>
          <w:tcPr>
            <w:tcW w:w="1371" w:type="dxa"/>
            <w:tcBorders>
              <w:left w:val="single" w:sz="36" w:space="0" w:color="595959" w:themeColor="text1" w:themeTint="A6"/>
              <w:bottom w:val="single" w:sz="36" w:space="0" w:color="595959" w:themeColor="text1" w:themeTint="A6"/>
            </w:tcBorders>
            <w:shd w:val="clear" w:color="auto" w:fill="auto"/>
          </w:tcPr>
          <w:p w14:paraId="4C002D27" w14:textId="6F5A44B1" w:rsidR="009E0BD1" w:rsidRPr="00D37171" w:rsidRDefault="009E0BD1" w:rsidP="00D0117D">
            <w:pPr>
              <w:spacing w:line="480" w:lineRule="auto"/>
              <w:ind w:firstLine="0"/>
              <w:rPr>
                <w:b/>
                <w:bCs/>
              </w:rPr>
            </w:pPr>
            <w:r w:rsidRPr="009863C4">
              <w:rPr>
                <w:b/>
                <w:bCs/>
              </w:rPr>
              <w:t>Prioridad</w:t>
            </w:r>
          </w:p>
          <w:p w14:paraId="3DD1126D" w14:textId="1DDD8812" w:rsidR="009E0BD1" w:rsidRPr="009863C4" w:rsidRDefault="009E0BD1" w:rsidP="00D0117D">
            <w:pPr>
              <w:spacing w:line="480" w:lineRule="auto"/>
              <w:ind w:firstLine="0"/>
              <w:rPr>
                <w:b/>
                <w:bCs/>
              </w:rPr>
            </w:pPr>
            <w:r w:rsidRPr="009863C4">
              <w:rPr>
                <w:b/>
                <w:bCs/>
              </w:rPr>
              <w:t>[</w:t>
            </w:r>
            <w:r w:rsidRPr="0087045F">
              <w:rPr>
                <w:b/>
                <w:bCs/>
                <w:color w:val="FFD047" w:themeColor="accent5" w:themeTint="99"/>
              </w:rPr>
              <w:t>X</w:t>
            </w:r>
            <w:r w:rsidRPr="009863C4">
              <w:rPr>
                <w:b/>
                <w:bCs/>
              </w:rPr>
              <w:t>] Alta</w:t>
            </w:r>
          </w:p>
          <w:p w14:paraId="18BCB099" w14:textId="3416E126" w:rsidR="009E0BD1" w:rsidRPr="009863C4" w:rsidRDefault="009E0BD1" w:rsidP="00D0117D">
            <w:pPr>
              <w:spacing w:line="480" w:lineRule="auto"/>
              <w:ind w:firstLine="0"/>
              <w:rPr>
                <w:b/>
                <w:bCs/>
              </w:rPr>
            </w:pPr>
            <w:r w:rsidRPr="009863C4">
              <w:rPr>
                <w:b/>
                <w:bCs/>
              </w:rPr>
              <w:t>[</w:t>
            </w:r>
            <w:r w:rsidRPr="00FE41B2">
              <w:rPr>
                <w:b/>
                <w:bCs/>
                <w:color w:val="FFD047" w:themeColor="accent5" w:themeTint="99"/>
              </w:rPr>
              <w:t>X</w:t>
            </w:r>
            <w:r w:rsidRPr="009863C4">
              <w:rPr>
                <w:b/>
                <w:bCs/>
              </w:rPr>
              <w:t>] Media</w:t>
            </w:r>
          </w:p>
          <w:p w14:paraId="19CF9E9F" w14:textId="45056F4A" w:rsidR="009E0BD1" w:rsidRDefault="009E0BD1" w:rsidP="00D0117D">
            <w:pPr>
              <w:spacing w:line="480" w:lineRule="auto"/>
              <w:ind w:firstLine="0"/>
            </w:pPr>
            <w:r w:rsidRPr="009863C4">
              <w:rPr>
                <w:b/>
                <w:bCs/>
              </w:rPr>
              <w:t>[</w:t>
            </w:r>
            <w:r w:rsidR="00FE41B2" w:rsidRPr="00FE41B2">
              <w:rPr>
                <w:b/>
                <w:bCs/>
                <w:color w:val="auto"/>
              </w:rPr>
              <w:t>X</w:t>
            </w:r>
            <w:r w:rsidRPr="009863C4">
              <w:rPr>
                <w:b/>
                <w:bCs/>
              </w:rPr>
              <w:t>] Baja</w:t>
            </w:r>
          </w:p>
        </w:tc>
      </w:tr>
      <w:tr w:rsidR="009E0BD1" w14:paraId="114DCC79" w14:textId="77777777" w:rsidTr="00C5796A">
        <w:tc>
          <w:tcPr>
            <w:tcW w:w="9026" w:type="dxa"/>
            <w:gridSpan w:val="3"/>
            <w:tcBorders>
              <w:top w:val="single" w:sz="4" w:space="0" w:color="FFD047" w:themeColor="accent5" w:themeTint="99"/>
            </w:tcBorders>
            <w:shd w:val="clear" w:color="auto" w:fill="auto"/>
          </w:tcPr>
          <w:p w14:paraId="54DF62DC" w14:textId="29B440F8" w:rsidR="009E0BD1" w:rsidRPr="00D37171" w:rsidRDefault="009E0BD1" w:rsidP="00CB6B85">
            <w:pPr>
              <w:spacing w:line="480" w:lineRule="auto"/>
              <w:ind w:firstLine="0"/>
              <w:jc w:val="center"/>
              <w:rPr>
                <w:b/>
                <w:bCs/>
              </w:rPr>
            </w:pPr>
            <w:r>
              <w:rPr>
                <w:b/>
                <w:bCs/>
              </w:rPr>
              <w:t xml:space="preserve">              </w:t>
            </w:r>
            <w:r w:rsidRPr="009863C4">
              <w:rPr>
                <w:b/>
                <w:bCs/>
              </w:rPr>
              <w:t>Criterios de aceptación</w:t>
            </w:r>
          </w:p>
          <w:p w14:paraId="0C82A68A" w14:textId="719C6D12" w:rsidR="00924E58" w:rsidRDefault="00924E58" w:rsidP="00CB6B85">
            <w:pPr>
              <w:spacing w:line="480" w:lineRule="auto"/>
              <w:ind w:firstLine="0"/>
            </w:pPr>
            <w:r w:rsidRPr="009863C4">
              <w:rPr>
                <w:b/>
                <w:bCs/>
              </w:rPr>
              <w:t xml:space="preserve">CA1: </w:t>
            </w:r>
            <w:r w:rsidRPr="00D37171">
              <w:rPr>
                <w:b/>
                <w:bCs/>
              </w:rPr>
              <w:t>DADA</w:t>
            </w:r>
            <w:r>
              <w:t xml:space="preserve"> la selección de una cuenta bancaria en la sección “Cuentas Bancarias” </w:t>
            </w:r>
            <w:r w:rsidRPr="00D37171">
              <w:rPr>
                <w:b/>
                <w:bCs/>
              </w:rPr>
              <w:t>CUANDO</w:t>
            </w:r>
            <w:r>
              <w:t xml:space="preserve"> se presione el botón “(X)” </w:t>
            </w:r>
            <w:r w:rsidRPr="00D37171">
              <w:rPr>
                <w:b/>
                <w:bCs/>
              </w:rPr>
              <w:t>ENTONCES</w:t>
            </w:r>
            <w:r>
              <w:t xml:space="preserve"> el sistema lanzará la siguiente alerta: “¿Desea eliminar esta Cuenta Bancaria?”.</w:t>
            </w:r>
          </w:p>
          <w:p w14:paraId="18E07D99" w14:textId="61298E3B" w:rsidR="009E0BD1" w:rsidRDefault="009E0BD1" w:rsidP="00CB6B85">
            <w:pPr>
              <w:spacing w:line="480" w:lineRule="auto"/>
              <w:ind w:firstLine="0"/>
            </w:pPr>
            <w:r w:rsidRPr="009863C4">
              <w:rPr>
                <w:b/>
                <w:bCs/>
              </w:rPr>
              <w:t>CA</w:t>
            </w:r>
            <w:r w:rsidR="00924E58">
              <w:rPr>
                <w:b/>
                <w:bCs/>
              </w:rPr>
              <w:t>2</w:t>
            </w:r>
            <w:r w:rsidRPr="009863C4">
              <w:rPr>
                <w:b/>
                <w:bCs/>
              </w:rPr>
              <w:t xml:space="preserve">: </w:t>
            </w:r>
            <w:r w:rsidRPr="00D37171">
              <w:rPr>
                <w:b/>
                <w:bCs/>
              </w:rPr>
              <w:t>DADA</w:t>
            </w:r>
            <w:r>
              <w:t xml:space="preserve"> </w:t>
            </w:r>
            <w:r w:rsidR="00924E58">
              <w:t xml:space="preserve">la alerta “¿Desea eliminar esta Cuenta Bancaria?” </w:t>
            </w:r>
            <w:r w:rsidRPr="00D37171">
              <w:rPr>
                <w:b/>
                <w:bCs/>
              </w:rPr>
              <w:t>CUANDO</w:t>
            </w:r>
            <w:r>
              <w:t xml:space="preserve"> se presione el botón “</w:t>
            </w:r>
            <w:r w:rsidR="006A30E0">
              <w:t>(</w:t>
            </w:r>
            <w:r w:rsidR="00924E58">
              <w:t>ACEPTAR</w:t>
            </w:r>
            <w:r w:rsidR="006A30E0">
              <w:t>)</w:t>
            </w:r>
            <w:r>
              <w:t xml:space="preserve">” </w:t>
            </w:r>
            <w:r w:rsidRPr="00D37171">
              <w:rPr>
                <w:b/>
                <w:bCs/>
              </w:rPr>
              <w:t>ENTONCES</w:t>
            </w:r>
            <w:r>
              <w:t xml:space="preserve"> </w:t>
            </w:r>
            <w:r w:rsidR="00FE41B2">
              <w:t xml:space="preserve">el sistema </w:t>
            </w:r>
            <w:r w:rsidR="00924E58">
              <w:t xml:space="preserve">mostrará un formulario por pantalla que </w:t>
            </w:r>
            <w:r w:rsidR="00FE41B2">
              <w:t xml:space="preserve">pedirá </w:t>
            </w:r>
            <w:r w:rsidR="006A30E0">
              <w:t>llenar el</w:t>
            </w:r>
            <w:r w:rsidR="00924E58">
              <w:t xml:space="preserve"> siguiente </w:t>
            </w:r>
            <w:r w:rsidR="00FE41B2">
              <w:t>campo:</w:t>
            </w:r>
          </w:p>
          <w:p w14:paraId="698B5DAD" w14:textId="0FF0114A" w:rsidR="00FE41B2" w:rsidRDefault="00FE41B2" w:rsidP="00FE41B2">
            <w:pPr>
              <w:pStyle w:val="Prrafodelista"/>
              <w:numPr>
                <w:ilvl w:val="0"/>
                <w:numId w:val="36"/>
              </w:numPr>
              <w:spacing w:after="160" w:line="480" w:lineRule="auto"/>
            </w:pPr>
            <w:r>
              <w:t xml:space="preserve">Motivo de eliminación de la cuenta bancaria. </w:t>
            </w:r>
            <w:r w:rsidRPr="00D37171">
              <w:rPr>
                <w:b/>
                <w:bCs/>
              </w:rPr>
              <w:t>*</w:t>
            </w:r>
          </w:p>
          <w:p w14:paraId="37B60A89" w14:textId="19366A17" w:rsidR="00FE41B2" w:rsidRDefault="00FE41B2" w:rsidP="00FE41B2">
            <w:pPr>
              <w:spacing w:line="480" w:lineRule="auto"/>
            </w:pPr>
            <w:r w:rsidRPr="00D37171">
              <w:rPr>
                <w:b/>
                <w:bCs/>
              </w:rPr>
              <w:t>*</w:t>
            </w:r>
            <w:r>
              <w:t xml:space="preserve"> </w:t>
            </w:r>
            <w:r w:rsidR="006A30E0">
              <w:t>Este</w:t>
            </w:r>
            <w:r>
              <w:t xml:space="preserve"> campo </w:t>
            </w:r>
            <w:r w:rsidR="006A30E0">
              <w:t>es</w:t>
            </w:r>
            <w:r>
              <w:t xml:space="preserve"> obligatorio, no puede quedar vacío.</w:t>
            </w:r>
          </w:p>
          <w:p w14:paraId="1FB12EAC" w14:textId="563B291E" w:rsidR="00FE41B2" w:rsidRDefault="00FE41B2" w:rsidP="00FE41B2">
            <w:pPr>
              <w:spacing w:line="480" w:lineRule="auto"/>
              <w:ind w:firstLine="0"/>
            </w:pPr>
            <w:r w:rsidRPr="009863C4">
              <w:rPr>
                <w:b/>
                <w:bCs/>
              </w:rPr>
              <w:t>CA</w:t>
            </w:r>
            <w:r w:rsidR="00924E58">
              <w:rPr>
                <w:b/>
                <w:bCs/>
              </w:rPr>
              <w:t>3</w:t>
            </w:r>
            <w:r w:rsidRPr="009863C4">
              <w:rPr>
                <w:b/>
                <w:bCs/>
              </w:rPr>
              <w:t xml:space="preserve">: </w:t>
            </w:r>
            <w:r w:rsidRPr="00D37171">
              <w:rPr>
                <w:b/>
                <w:bCs/>
              </w:rPr>
              <w:t>DADA</w:t>
            </w:r>
            <w:r>
              <w:t xml:space="preserve"> </w:t>
            </w:r>
            <w:r w:rsidR="00924E58">
              <w:t>el formulario completo</w:t>
            </w:r>
            <w:r>
              <w:t xml:space="preserve"> </w:t>
            </w:r>
            <w:r w:rsidRPr="00D37171">
              <w:rPr>
                <w:b/>
                <w:bCs/>
              </w:rPr>
              <w:t>CUANDO</w:t>
            </w:r>
            <w:r>
              <w:t xml:space="preserve"> se presione el botón “</w:t>
            </w:r>
            <w:r w:rsidR="006A30E0">
              <w:t>(ACEPTAR)</w:t>
            </w:r>
            <w:r>
              <w:t xml:space="preserve">” </w:t>
            </w:r>
            <w:r w:rsidRPr="00D37171">
              <w:rPr>
                <w:b/>
                <w:bCs/>
              </w:rPr>
              <w:t>ENTONCES</w:t>
            </w:r>
            <w:r>
              <w:t xml:space="preserve"> el sistema lanzará las siguientes alertas:</w:t>
            </w:r>
          </w:p>
          <w:p w14:paraId="325BB56A" w14:textId="4DB97270" w:rsidR="00924E58" w:rsidRDefault="00FE41B2" w:rsidP="00FE41B2">
            <w:pPr>
              <w:spacing w:line="480" w:lineRule="auto"/>
              <w:ind w:left="720" w:firstLine="0"/>
            </w:pPr>
            <w:r w:rsidRPr="00BE08EE">
              <w:rPr>
                <w:b/>
                <w:bCs/>
              </w:rPr>
              <w:t>Escenario 1</w:t>
            </w:r>
            <w:r>
              <w:rPr>
                <w:b/>
                <w:bCs/>
              </w:rPr>
              <w:t>:</w:t>
            </w:r>
            <w:r w:rsidRPr="00FE41B2">
              <w:t xml:space="preserve"> </w:t>
            </w:r>
            <w:r w:rsidR="00924E58">
              <w:t>El formulario se encuentra correctamente cargado:</w:t>
            </w:r>
          </w:p>
          <w:p w14:paraId="26EE6D98" w14:textId="5FFBD5E3" w:rsidR="00924E58" w:rsidRDefault="00924E58" w:rsidP="00FE41B2">
            <w:pPr>
              <w:spacing w:line="480" w:lineRule="auto"/>
              <w:ind w:left="720" w:firstLine="0"/>
            </w:pPr>
            <w:r w:rsidRPr="00924E58">
              <w:t xml:space="preserve">El sistema notificará por pantalla que </w:t>
            </w:r>
            <w:r>
              <w:t>se eliminó correctamente la cuenta bancaria del sistema.</w:t>
            </w:r>
          </w:p>
          <w:p w14:paraId="771C8FCD" w14:textId="3BF64F78" w:rsidR="00924E58" w:rsidRDefault="00924E58" w:rsidP="006A30E0">
            <w:pPr>
              <w:spacing w:line="480" w:lineRule="auto"/>
              <w:ind w:left="720" w:firstLine="0"/>
            </w:pPr>
            <w:r>
              <w:rPr>
                <w:b/>
                <w:bCs/>
              </w:rPr>
              <w:t xml:space="preserve">Escenario </w:t>
            </w:r>
            <w:r w:rsidR="00605076">
              <w:rPr>
                <w:b/>
                <w:bCs/>
              </w:rPr>
              <w:t>2</w:t>
            </w:r>
            <w:r>
              <w:rPr>
                <w:b/>
                <w:bCs/>
              </w:rPr>
              <w:t xml:space="preserve">: </w:t>
            </w:r>
            <w:r w:rsidR="007D3A5A">
              <w:t>El campo obligatorio</w:t>
            </w:r>
            <w:r>
              <w:t xml:space="preserve"> no se encuentra completo:</w:t>
            </w:r>
          </w:p>
          <w:p w14:paraId="4231F341" w14:textId="168A8F9F" w:rsidR="009E0BD1" w:rsidRPr="00924E58" w:rsidRDefault="00924E58" w:rsidP="006A30E0">
            <w:pPr>
              <w:spacing w:line="480" w:lineRule="auto"/>
              <w:ind w:left="720" w:firstLine="0"/>
            </w:pPr>
            <w:r w:rsidRPr="00924E58">
              <w:lastRenderedPageBreak/>
              <w:t xml:space="preserve">El sistema deberá mostrar un mensaje por pantalla que notifique al usuario que hay datos que son requeridos y que no se llenó correctamente, remarcando el </w:t>
            </w:r>
            <w:hyperlink w:anchor="Textbox" w:history="1">
              <w:proofErr w:type="spellStart"/>
              <w:r w:rsidR="00924C00" w:rsidRPr="00924C00">
                <w:rPr>
                  <w:rStyle w:val="Hipervnculo"/>
                </w:rPr>
                <w:t>textbox</w:t>
              </w:r>
              <w:proofErr w:type="spellEnd"/>
            </w:hyperlink>
            <w:r w:rsidRPr="00924E58">
              <w:t xml:space="preserve"> que contiene el error.</w:t>
            </w:r>
          </w:p>
        </w:tc>
      </w:tr>
    </w:tbl>
    <w:p w14:paraId="2244AF0E" w14:textId="26521AFE" w:rsidR="00924E58" w:rsidRDefault="00D0117D" w:rsidP="006A30E0">
      <w:r w:rsidRPr="002F6E0A">
        <w:rPr>
          <w:b/>
          <w:bCs/>
          <w:noProof/>
        </w:rPr>
        <w:lastRenderedPageBreak/>
        <w:drawing>
          <wp:anchor distT="0" distB="0" distL="114300" distR="114300" simplePos="0" relativeHeight="251746304" behindDoc="0" locked="0" layoutInCell="1" allowOverlap="1" wp14:anchorId="3985E631" wp14:editId="443DF8C0">
            <wp:simplePos x="0" y="0"/>
            <wp:positionH relativeFrom="column">
              <wp:posOffset>-165836</wp:posOffset>
            </wp:positionH>
            <wp:positionV relativeFrom="paragraph">
              <wp:posOffset>-1323975</wp:posOffset>
            </wp:positionV>
            <wp:extent cx="387350" cy="403596"/>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387350" cy="40359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4256" behindDoc="1" locked="0" layoutInCell="1" allowOverlap="1" wp14:anchorId="25AC1299" wp14:editId="7A15F355">
                <wp:simplePos x="0" y="0"/>
                <wp:positionH relativeFrom="column">
                  <wp:posOffset>-7620</wp:posOffset>
                </wp:positionH>
                <wp:positionV relativeFrom="paragraph">
                  <wp:posOffset>-1153160</wp:posOffset>
                </wp:positionV>
                <wp:extent cx="5723890" cy="1309370"/>
                <wp:effectExtent l="0" t="0" r="143510" b="119380"/>
                <wp:wrapNone/>
                <wp:docPr id="61" name="Rectángulo: esquinas redondeadas 61"/>
                <wp:cNvGraphicFramePr/>
                <a:graphic xmlns:a="http://schemas.openxmlformats.org/drawingml/2006/main">
                  <a:graphicData uri="http://schemas.microsoft.com/office/word/2010/wordprocessingShape">
                    <wps:wsp>
                      <wps:cNvSpPr/>
                      <wps:spPr>
                        <a:xfrm>
                          <a:off x="0" y="0"/>
                          <a:ext cx="5723890" cy="1309370"/>
                        </a:xfrm>
                        <a:prstGeom prst="roundRect">
                          <a:avLst>
                            <a:gd name="adj" fmla="val 1426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CAA9DF" id="Rectángulo: esquinas redondeadas 61" o:spid="_x0000_s1026" style="position:absolute;margin-left:-.6pt;margin-top:-90.8pt;width:450.7pt;height:103.1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" fillcolor="#ffd047 [1944]" stroked="f" strokeweight="1pt">
                <v:stroke joinstyle="miter"/>
                <v:shadow on="t" color="black" opacity="15073f" origin=".5,-.5" offset="2.74964mm,4.5pt"/>
              </v:roundrect>
            </w:pict>
          </mc:Fallback>
        </mc:AlternateContent>
      </w:r>
      <w:r w:rsidR="00FE41B2">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5"/>
        <w:gridCol w:w="1363"/>
        <w:gridCol w:w="1368"/>
      </w:tblGrid>
      <w:tr w:rsidR="009E0BD1" w14:paraId="56A3FFEB" w14:textId="77777777" w:rsidTr="00D0117D">
        <w:tc>
          <w:tcPr>
            <w:tcW w:w="6379" w:type="dxa"/>
            <w:tcBorders>
              <w:bottom w:val="single" w:sz="36" w:space="0" w:color="595959" w:themeColor="text1" w:themeTint="A6"/>
              <w:right w:val="single" w:sz="36" w:space="0" w:color="595959" w:themeColor="text1" w:themeTint="A6"/>
            </w:tcBorders>
            <w:shd w:val="clear" w:color="auto" w:fill="auto"/>
          </w:tcPr>
          <w:p w14:paraId="70A9F8D9" w14:textId="466C0DE4" w:rsidR="009E0BD1" w:rsidRPr="0045367E" w:rsidRDefault="00D0117D" w:rsidP="00CB6B85">
            <w:pPr>
              <w:spacing w:line="480" w:lineRule="auto"/>
              <w:ind w:firstLine="0"/>
              <w:jc w:val="center"/>
              <w:rPr>
                <w:b/>
                <w:bCs/>
              </w:rPr>
            </w:pPr>
            <w:r w:rsidRPr="00C5796A">
              <w:rPr>
                <w:b/>
                <w:bCs/>
                <w:noProof/>
              </w:rPr>
              <w:lastRenderedPageBreak/>
              <w:drawing>
                <wp:anchor distT="0" distB="0" distL="114300" distR="114300" simplePos="0" relativeHeight="251742208" behindDoc="0" locked="0" layoutInCell="1" allowOverlap="1" wp14:anchorId="36F2F634" wp14:editId="72FC00AB">
                  <wp:simplePos x="0" y="0"/>
                  <wp:positionH relativeFrom="column">
                    <wp:posOffset>-318668</wp:posOffset>
                  </wp:positionH>
                  <wp:positionV relativeFrom="paragraph">
                    <wp:posOffset>-319329</wp:posOffset>
                  </wp:positionV>
                  <wp:extent cx="575310" cy="59944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5310" cy="599440"/>
                          </a:xfrm>
                          <a:prstGeom prst="rect">
                            <a:avLst/>
                          </a:prstGeom>
                        </pic:spPr>
                      </pic:pic>
                    </a:graphicData>
                  </a:graphic>
                  <wp14:sizeRelH relativeFrom="margin">
                    <wp14:pctWidth>0</wp14:pctWidth>
                  </wp14:sizeRelH>
                  <wp14:sizeRelV relativeFrom="margin">
                    <wp14:pctHeight>0</wp14:pctHeight>
                  </wp14:sizeRelV>
                </wp:anchor>
              </w:drawing>
            </w:r>
            <w:r w:rsidR="00C5796A" w:rsidRPr="00C5796A">
              <w:rPr>
                <w:b/>
                <w:bCs/>
                <w:noProof/>
              </w:rPr>
              <mc:AlternateContent>
                <mc:Choice Requires="wps">
                  <w:drawing>
                    <wp:anchor distT="0" distB="0" distL="114300" distR="114300" simplePos="0" relativeHeight="251741184" behindDoc="1" locked="0" layoutInCell="1" allowOverlap="1" wp14:anchorId="337279FE" wp14:editId="38BBE663">
                      <wp:simplePos x="0" y="0"/>
                      <wp:positionH relativeFrom="column">
                        <wp:posOffset>-83210</wp:posOffset>
                      </wp:positionH>
                      <wp:positionV relativeFrom="paragraph">
                        <wp:posOffset>-7316</wp:posOffset>
                      </wp:positionV>
                      <wp:extent cx="5740400" cy="8529117"/>
                      <wp:effectExtent l="0" t="0" r="146050" b="120015"/>
                      <wp:wrapNone/>
                      <wp:docPr id="59" name="Rectángulo: esquinas redondeadas 59"/>
                      <wp:cNvGraphicFramePr/>
                      <a:graphic xmlns:a="http://schemas.openxmlformats.org/drawingml/2006/main">
                        <a:graphicData uri="http://schemas.microsoft.com/office/word/2010/wordprocessingShape">
                          <wps:wsp>
                            <wps:cNvSpPr/>
                            <wps:spPr>
                              <a:xfrm>
                                <a:off x="0" y="0"/>
                                <a:ext cx="5740400" cy="8529117"/>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C01960" id="Rectángulo: esquinas redondeadas 59" o:spid="_x0000_s1026" style="position:absolute;margin-left:-6.55pt;margin-top:-.6pt;width:452pt;height:671.6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" fillcolor="#ffd047 [1944]" stroked="f" strokeweight="1pt">
                      <v:stroke joinstyle="miter"/>
                      <v:shadow on="t" color="black" opacity="15073f" origin=".5,-.5" offset="2.74964mm,4.5pt"/>
                    </v:roundrect>
                  </w:pict>
                </mc:Fallback>
              </mc:AlternateContent>
            </w:r>
            <w:r w:rsidR="009E0BD1" w:rsidRPr="009863C4">
              <w:rPr>
                <w:b/>
                <w:bCs/>
              </w:rPr>
              <w:t>HU</w:t>
            </w:r>
            <w:r w:rsidR="009E0BD1">
              <w:rPr>
                <w:b/>
                <w:bCs/>
              </w:rPr>
              <w:t>1</w:t>
            </w:r>
            <w:r w:rsidR="006A30E0">
              <w:rPr>
                <w:b/>
                <w:bCs/>
              </w:rPr>
              <w:t>2</w:t>
            </w:r>
            <w:r w:rsidR="009E0BD1">
              <w:t xml:space="preserve">: </w:t>
            </w:r>
            <w:r w:rsidR="006A30E0">
              <w:rPr>
                <w:b/>
                <w:bCs/>
              </w:rPr>
              <w:t>Modificar</w:t>
            </w:r>
            <w:r w:rsidR="009E0BD1">
              <w:rPr>
                <w:b/>
                <w:bCs/>
              </w:rPr>
              <w:t xml:space="preserve"> cuenta bancaria</w:t>
            </w:r>
          </w:p>
          <w:p w14:paraId="43BC9431" w14:textId="2F9D73B1" w:rsidR="009E0BD1" w:rsidRDefault="009E0BD1" w:rsidP="00CB6B85">
            <w:pPr>
              <w:spacing w:line="480" w:lineRule="auto"/>
              <w:ind w:firstLine="0"/>
            </w:pPr>
            <w:r w:rsidRPr="009863C4">
              <w:rPr>
                <w:b/>
                <w:bCs/>
              </w:rPr>
              <w:t>COMO</w:t>
            </w:r>
            <w:r>
              <w:t xml:space="preserve"> subgerente del área de Contabilidad</w:t>
            </w:r>
            <w:r w:rsidRPr="009863C4">
              <w:rPr>
                <w:b/>
                <w:bCs/>
              </w:rPr>
              <w:t xml:space="preserve"> </w:t>
            </w:r>
            <w:r>
              <w:rPr>
                <w:b/>
                <w:bCs/>
              </w:rPr>
              <w:t xml:space="preserve">QUIERO </w:t>
            </w:r>
            <w:r w:rsidR="006A30E0">
              <w:t>modificar</w:t>
            </w:r>
            <w:r>
              <w:t xml:space="preserve"> una cuenta bancaria creada anteriormente </w:t>
            </w:r>
            <w:r w:rsidRPr="009863C4">
              <w:rPr>
                <w:b/>
                <w:bCs/>
              </w:rPr>
              <w:t>PARA</w:t>
            </w:r>
            <w:r>
              <w:rPr>
                <w:b/>
                <w:bCs/>
              </w:rPr>
              <w:t xml:space="preserve"> </w:t>
            </w:r>
            <w:r w:rsidR="006A30E0">
              <w:t>cambiar o agregar información nueva.</w:t>
            </w:r>
          </w:p>
          <w:p w14:paraId="348E0347" w14:textId="0D824CD8" w:rsidR="009E0BD1" w:rsidRDefault="009E0BD1" w:rsidP="00CB6B85">
            <w:pPr>
              <w:spacing w:line="480" w:lineRule="auto"/>
              <w:ind w:firstLine="0"/>
              <w:rPr>
                <w:b/>
                <w:bCs/>
              </w:rPr>
            </w:pPr>
            <w:r w:rsidRPr="009863C4">
              <w:rPr>
                <w:b/>
                <w:bCs/>
              </w:rPr>
              <w:t>Notas/Conversación:</w:t>
            </w:r>
          </w:p>
          <w:p w14:paraId="47208EB6" w14:textId="0EE73372" w:rsidR="009E0BD1" w:rsidRPr="00D37171" w:rsidRDefault="00F843E9" w:rsidP="00CB6B85">
            <w:pPr>
              <w:spacing w:line="480" w:lineRule="auto"/>
              <w:ind w:firstLine="0"/>
              <w:rPr>
                <w:b/>
                <w:bCs/>
              </w:rPr>
            </w:pPr>
            <w:r w:rsidRPr="00F843E9">
              <w:t xml:space="preserve">Quiero poder </w:t>
            </w:r>
            <w:r w:rsidR="006A30E0">
              <w:t>modificar o agregar información en una cuenta bancaria en el caso que se me haya olvidado y/o equivocado en la carga de datos.</w:t>
            </w:r>
          </w:p>
        </w:tc>
        <w:tc>
          <w:tcPr>
            <w:tcW w:w="1276" w:type="dxa"/>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470FC6BD" w14:textId="080B7AFB" w:rsidR="009E0BD1" w:rsidRDefault="009E0BD1" w:rsidP="00CB6B85">
            <w:pPr>
              <w:spacing w:line="480" w:lineRule="auto"/>
              <w:ind w:firstLine="0"/>
              <w:jc w:val="center"/>
              <w:rPr>
                <w:b/>
                <w:bCs/>
              </w:rPr>
            </w:pPr>
            <w:r w:rsidRPr="009863C4">
              <w:rPr>
                <w:b/>
                <w:bCs/>
              </w:rPr>
              <w:t>Estimación</w:t>
            </w:r>
          </w:p>
          <w:p w14:paraId="43482CB5" w14:textId="6927B35B" w:rsidR="009E0BD1" w:rsidRPr="00D37171" w:rsidRDefault="009E0BD1" w:rsidP="00CB6B85">
            <w:pPr>
              <w:spacing w:line="480" w:lineRule="auto"/>
              <w:ind w:firstLine="0"/>
              <w:jc w:val="center"/>
              <w:rPr>
                <w:b/>
                <w:bCs/>
              </w:rPr>
            </w:pPr>
            <w:r>
              <w:rPr>
                <w:b/>
                <w:bCs/>
              </w:rPr>
              <w:t>2</w:t>
            </w:r>
          </w:p>
        </w:tc>
        <w:tc>
          <w:tcPr>
            <w:tcW w:w="1371" w:type="dxa"/>
            <w:tcBorders>
              <w:left w:val="single" w:sz="36" w:space="0" w:color="595959" w:themeColor="text1" w:themeTint="A6"/>
              <w:bottom w:val="single" w:sz="36" w:space="0" w:color="595959" w:themeColor="text1" w:themeTint="A6"/>
            </w:tcBorders>
            <w:shd w:val="clear" w:color="auto" w:fill="auto"/>
          </w:tcPr>
          <w:p w14:paraId="42E7F2BF" w14:textId="77494DAE" w:rsidR="009E0BD1" w:rsidRPr="00D37171" w:rsidRDefault="009E0BD1" w:rsidP="00D0117D">
            <w:pPr>
              <w:spacing w:line="480" w:lineRule="auto"/>
              <w:ind w:firstLine="0"/>
              <w:rPr>
                <w:b/>
                <w:bCs/>
              </w:rPr>
            </w:pPr>
            <w:r w:rsidRPr="009863C4">
              <w:rPr>
                <w:b/>
                <w:bCs/>
              </w:rPr>
              <w:t>Prioridad</w:t>
            </w:r>
          </w:p>
          <w:p w14:paraId="57585ECE" w14:textId="240C51F7" w:rsidR="009E0BD1" w:rsidRPr="009863C4" w:rsidRDefault="009E0BD1" w:rsidP="00D0117D">
            <w:pPr>
              <w:spacing w:line="480" w:lineRule="auto"/>
              <w:ind w:firstLine="0"/>
              <w:rPr>
                <w:b/>
                <w:bCs/>
              </w:rPr>
            </w:pPr>
            <w:r w:rsidRPr="009863C4">
              <w:rPr>
                <w:b/>
                <w:bCs/>
              </w:rPr>
              <w:t>[</w:t>
            </w:r>
            <w:r>
              <w:rPr>
                <w:b/>
                <w:bCs/>
                <w:color w:val="FFD047" w:themeColor="accent5" w:themeTint="99"/>
              </w:rPr>
              <w:t>X</w:t>
            </w:r>
            <w:r w:rsidRPr="009863C4">
              <w:rPr>
                <w:b/>
                <w:bCs/>
              </w:rPr>
              <w:t>] Alta</w:t>
            </w:r>
          </w:p>
          <w:p w14:paraId="7439E15F" w14:textId="66FD1F75" w:rsidR="009E0BD1" w:rsidRPr="009863C4" w:rsidRDefault="009E0BD1" w:rsidP="00D0117D">
            <w:pPr>
              <w:spacing w:line="480" w:lineRule="auto"/>
              <w:ind w:firstLine="0"/>
              <w:rPr>
                <w:b/>
                <w:bCs/>
              </w:rPr>
            </w:pPr>
            <w:r w:rsidRPr="009863C4">
              <w:rPr>
                <w:b/>
                <w:bCs/>
              </w:rPr>
              <w:t>[</w:t>
            </w:r>
            <w:r w:rsidRPr="009E0BD1">
              <w:rPr>
                <w:b/>
                <w:bCs/>
                <w:color w:val="FFD047" w:themeColor="accent5" w:themeTint="99"/>
              </w:rPr>
              <w:t>X</w:t>
            </w:r>
            <w:r w:rsidRPr="009863C4">
              <w:rPr>
                <w:b/>
                <w:bCs/>
              </w:rPr>
              <w:t>] Media</w:t>
            </w:r>
          </w:p>
          <w:p w14:paraId="6B87DFDD" w14:textId="71557E19" w:rsidR="009E0BD1" w:rsidRDefault="009E0BD1" w:rsidP="00D0117D">
            <w:pPr>
              <w:spacing w:line="480" w:lineRule="auto"/>
              <w:ind w:firstLine="0"/>
            </w:pPr>
            <w:r w:rsidRPr="009863C4">
              <w:rPr>
                <w:b/>
                <w:bCs/>
              </w:rPr>
              <w:t>[</w:t>
            </w:r>
            <w:r w:rsidRPr="009E0BD1">
              <w:rPr>
                <w:b/>
                <w:bCs/>
                <w:color w:val="auto"/>
              </w:rPr>
              <w:t>X</w:t>
            </w:r>
            <w:r w:rsidRPr="009863C4">
              <w:rPr>
                <w:b/>
                <w:bCs/>
              </w:rPr>
              <w:t>] Baja</w:t>
            </w:r>
          </w:p>
        </w:tc>
      </w:tr>
      <w:tr w:rsidR="009E0BD1" w14:paraId="48A58C27" w14:textId="77777777" w:rsidTr="00CB6B85">
        <w:trPr>
          <w:trHeight w:val="250"/>
        </w:trPr>
        <w:tc>
          <w:tcPr>
            <w:tcW w:w="9026" w:type="dxa"/>
            <w:gridSpan w:val="3"/>
            <w:tcBorders>
              <w:top w:val="single" w:sz="36" w:space="0" w:color="FFD047" w:themeColor="accent5" w:themeTint="99"/>
            </w:tcBorders>
            <w:shd w:val="clear" w:color="auto" w:fill="auto"/>
          </w:tcPr>
          <w:p w14:paraId="6C9DC418" w14:textId="77777777" w:rsidR="009E0BD1" w:rsidRPr="00D37171" w:rsidRDefault="009E0BD1" w:rsidP="00CB6B85">
            <w:pPr>
              <w:spacing w:line="480" w:lineRule="auto"/>
              <w:ind w:firstLine="0"/>
              <w:jc w:val="center"/>
              <w:rPr>
                <w:b/>
                <w:bCs/>
              </w:rPr>
            </w:pPr>
            <w:r>
              <w:rPr>
                <w:b/>
                <w:bCs/>
              </w:rPr>
              <w:t xml:space="preserve">       </w:t>
            </w:r>
            <w:r w:rsidRPr="009863C4">
              <w:rPr>
                <w:b/>
                <w:bCs/>
              </w:rPr>
              <w:t>Criterios de aceptación</w:t>
            </w:r>
          </w:p>
          <w:p w14:paraId="2AC05E5C" w14:textId="655D836C" w:rsidR="006A30E0" w:rsidRDefault="006A30E0" w:rsidP="00D0117D">
            <w:pPr>
              <w:spacing w:line="480" w:lineRule="auto"/>
              <w:ind w:firstLine="0"/>
            </w:pPr>
            <w:r w:rsidRPr="009863C4">
              <w:rPr>
                <w:b/>
                <w:bCs/>
              </w:rPr>
              <w:t xml:space="preserve">CA1: </w:t>
            </w:r>
            <w:r w:rsidRPr="00D37171">
              <w:rPr>
                <w:b/>
                <w:bCs/>
              </w:rPr>
              <w:t>DADA</w:t>
            </w:r>
            <w:r>
              <w:t xml:space="preserve"> la selección de una cuenta bancaria en la sección “Cuentas Bancarias” </w:t>
            </w:r>
            <w:r w:rsidRPr="00D37171">
              <w:rPr>
                <w:b/>
                <w:bCs/>
              </w:rPr>
              <w:t>CUANDO</w:t>
            </w:r>
            <w:r>
              <w:t xml:space="preserve"> se presione el botón “(</w:t>
            </w:r>
            <w:r>
              <w:rPr>
                <w:noProof/>
              </w:rPr>
              <w:drawing>
                <wp:inline distT="0" distB="0" distL="0" distR="0" wp14:anchorId="323B6288" wp14:editId="2B3FBB06">
                  <wp:extent cx="124358" cy="124358"/>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6563" cy="156563"/>
                          </a:xfrm>
                          <a:prstGeom prst="rect">
                            <a:avLst/>
                          </a:prstGeom>
                        </pic:spPr>
                      </pic:pic>
                    </a:graphicData>
                  </a:graphic>
                </wp:inline>
              </w:drawing>
            </w:r>
            <w:r>
              <w:t xml:space="preserve">)” </w:t>
            </w:r>
            <w:r w:rsidRPr="00D37171">
              <w:rPr>
                <w:b/>
                <w:bCs/>
              </w:rPr>
              <w:t>ENTONCES</w:t>
            </w:r>
            <w:r>
              <w:t xml:space="preserve"> se cargará la página en el navegador con un formulario para modificar la cuenta bancaria, contando con los siguientes campos previamente cargados:</w:t>
            </w:r>
          </w:p>
          <w:p w14:paraId="30F0BC3A" w14:textId="0B499456" w:rsidR="006A30E0" w:rsidRDefault="006A30E0" w:rsidP="006A30E0">
            <w:pPr>
              <w:pStyle w:val="Prrafodelista"/>
              <w:numPr>
                <w:ilvl w:val="0"/>
                <w:numId w:val="35"/>
              </w:numPr>
              <w:spacing w:after="160" w:line="480" w:lineRule="auto"/>
            </w:pPr>
            <w:r>
              <w:t xml:space="preserve">Nombre de la cuenta bancaria </w:t>
            </w:r>
            <w:r w:rsidRPr="00DF2DCB">
              <w:rPr>
                <w:b/>
                <w:bCs/>
              </w:rPr>
              <w:t>*</w:t>
            </w:r>
          </w:p>
          <w:p w14:paraId="1E71B784" w14:textId="79F5021D" w:rsidR="006A30E0" w:rsidRDefault="006A30E0" w:rsidP="006A30E0">
            <w:pPr>
              <w:pStyle w:val="Prrafodelista"/>
              <w:numPr>
                <w:ilvl w:val="0"/>
                <w:numId w:val="35"/>
              </w:numPr>
              <w:spacing w:after="160" w:line="480" w:lineRule="auto"/>
            </w:pPr>
            <w:r>
              <w:t xml:space="preserve">Número de la cuenta bancaria </w:t>
            </w:r>
            <w:r w:rsidRPr="00DF2DCB">
              <w:rPr>
                <w:b/>
                <w:bCs/>
              </w:rPr>
              <w:t>*</w:t>
            </w:r>
          </w:p>
          <w:p w14:paraId="0B9A1082" w14:textId="7735DC95" w:rsidR="006A30E0" w:rsidRDefault="006A30E0" w:rsidP="006A30E0">
            <w:pPr>
              <w:pStyle w:val="Prrafodelista"/>
              <w:numPr>
                <w:ilvl w:val="0"/>
                <w:numId w:val="35"/>
              </w:numPr>
              <w:spacing w:after="160" w:line="480" w:lineRule="auto"/>
            </w:pPr>
            <w:r>
              <w:t xml:space="preserve">Saldo inicial </w:t>
            </w:r>
          </w:p>
          <w:p w14:paraId="3077FEA1" w14:textId="6BCB2F10" w:rsidR="006A30E0" w:rsidRPr="00DF2DCB" w:rsidRDefault="006A30E0" w:rsidP="006A30E0">
            <w:pPr>
              <w:pStyle w:val="Prrafodelista"/>
              <w:numPr>
                <w:ilvl w:val="0"/>
                <w:numId w:val="35"/>
              </w:numPr>
              <w:spacing w:after="160" w:line="480" w:lineRule="auto"/>
              <w:rPr>
                <w:b/>
                <w:bCs/>
              </w:rPr>
            </w:pPr>
            <w:r>
              <w:t xml:space="preserve">Fecha </w:t>
            </w:r>
          </w:p>
          <w:p w14:paraId="06703132" w14:textId="541BAE9A" w:rsidR="006A30E0" w:rsidRDefault="006A30E0" w:rsidP="006A30E0">
            <w:pPr>
              <w:pStyle w:val="Prrafodelista"/>
              <w:numPr>
                <w:ilvl w:val="0"/>
                <w:numId w:val="35"/>
              </w:numPr>
              <w:spacing w:after="160" w:line="480" w:lineRule="auto"/>
            </w:pPr>
            <w:r>
              <w:t>Descripción</w:t>
            </w:r>
          </w:p>
          <w:p w14:paraId="191C0250" w14:textId="7C30AC89" w:rsidR="006A30E0" w:rsidRDefault="006A30E0" w:rsidP="006A30E0">
            <w:pPr>
              <w:spacing w:line="480" w:lineRule="auto"/>
            </w:pPr>
            <w:r w:rsidRPr="00DF2DCB">
              <w:rPr>
                <w:b/>
                <w:bCs/>
              </w:rPr>
              <w:t>*</w:t>
            </w:r>
            <w:r>
              <w:t xml:space="preserve"> Estos campos son </w:t>
            </w:r>
            <w:r w:rsidR="007D3A5A">
              <w:t>obligatorios.</w:t>
            </w:r>
          </w:p>
          <w:p w14:paraId="0B49E179" w14:textId="0C901EC5" w:rsidR="006A30E0" w:rsidRDefault="006A30E0" w:rsidP="006A30E0">
            <w:pPr>
              <w:spacing w:line="480" w:lineRule="auto"/>
              <w:ind w:firstLine="0"/>
            </w:pPr>
            <w:r w:rsidRPr="009863C4">
              <w:rPr>
                <w:b/>
                <w:bCs/>
              </w:rPr>
              <w:t>CA</w:t>
            </w:r>
            <w:r w:rsidR="007D3A5A">
              <w:rPr>
                <w:b/>
                <w:bCs/>
              </w:rPr>
              <w:t>2</w:t>
            </w:r>
            <w:r w:rsidRPr="009863C4">
              <w:rPr>
                <w:b/>
                <w:bCs/>
              </w:rPr>
              <w:t xml:space="preserve">: </w:t>
            </w:r>
            <w:r w:rsidRPr="00D37171">
              <w:rPr>
                <w:b/>
                <w:bCs/>
              </w:rPr>
              <w:t>DAD</w:t>
            </w:r>
            <w:r w:rsidR="007D3A5A">
              <w:rPr>
                <w:b/>
                <w:bCs/>
              </w:rPr>
              <w:t>O</w:t>
            </w:r>
            <w:r>
              <w:t xml:space="preserve"> el formulario completo </w:t>
            </w:r>
            <w:r w:rsidRPr="00D37171">
              <w:rPr>
                <w:b/>
                <w:bCs/>
              </w:rPr>
              <w:t>CUANDO</w:t>
            </w:r>
            <w:r>
              <w:t xml:space="preserve"> se presione el botón “</w:t>
            </w:r>
            <w:r w:rsidR="007D3A5A">
              <w:t>GUARDAR</w:t>
            </w:r>
            <w:r>
              <w:t xml:space="preserve">” </w:t>
            </w:r>
            <w:r w:rsidRPr="00D37171">
              <w:rPr>
                <w:b/>
                <w:bCs/>
              </w:rPr>
              <w:t>ENTONCES</w:t>
            </w:r>
            <w:r>
              <w:t xml:space="preserve"> el sistema lanzará las siguientes alertas:</w:t>
            </w:r>
          </w:p>
          <w:p w14:paraId="2C5B84A6" w14:textId="77777777" w:rsidR="006A30E0" w:rsidRDefault="006A30E0" w:rsidP="006A30E0">
            <w:pPr>
              <w:spacing w:line="480" w:lineRule="auto"/>
              <w:ind w:left="720" w:firstLine="0"/>
            </w:pPr>
            <w:r w:rsidRPr="00BE08EE">
              <w:rPr>
                <w:b/>
                <w:bCs/>
              </w:rPr>
              <w:t>Escenario 1</w:t>
            </w:r>
            <w:r>
              <w:rPr>
                <w:b/>
                <w:bCs/>
              </w:rPr>
              <w:t>:</w:t>
            </w:r>
            <w:r w:rsidRPr="00FE41B2">
              <w:t xml:space="preserve"> </w:t>
            </w:r>
            <w:r>
              <w:t>El formulario se encuentra correctamente cargado:</w:t>
            </w:r>
          </w:p>
          <w:p w14:paraId="4DFC95CB" w14:textId="5F0E099C" w:rsidR="006A30E0" w:rsidRDefault="006A30E0" w:rsidP="006A30E0">
            <w:pPr>
              <w:spacing w:line="480" w:lineRule="auto"/>
              <w:ind w:left="720" w:firstLine="0"/>
            </w:pPr>
            <w:r w:rsidRPr="00924E58">
              <w:t xml:space="preserve">El sistema notificará por pantalla que </w:t>
            </w:r>
            <w:r>
              <w:t xml:space="preserve">se </w:t>
            </w:r>
            <w:r w:rsidR="007D3A5A">
              <w:t>guardó</w:t>
            </w:r>
            <w:r>
              <w:t xml:space="preserve"> correctamente la cuenta bancaria </w:t>
            </w:r>
            <w:r w:rsidR="007D3A5A">
              <w:t>en el</w:t>
            </w:r>
            <w:r>
              <w:t xml:space="preserve"> sistema.</w:t>
            </w:r>
          </w:p>
          <w:p w14:paraId="6E0B5D24" w14:textId="1FC82DDA" w:rsidR="006A30E0" w:rsidRPr="00924E58" w:rsidRDefault="006A30E0" w:rsidP="006A30E0">
            <w:pPr>
              <w:spacing w:line="480" w:lineRule="auto"/>
              <w:ind w:left="720" w:firstLine="0"/>
            </w:pPr>
            <w:r w:rsidRPr="00BE08EE">
              <w:rPr>
                <w:b/>
                <w:bCs/>
              </w:rPr>
              <w:lastRenderedPageBreak/>
              <w:t xml:space="preserve">Escenario </w:t>
            </w:r>
            <w:r>
              <w:rPr>
                <w:b/>
                <w:bCs/>
              </w:rPr>
              <w:t xml:space="preserve">2: </w:t>
            </w:r>
            <w:r>
              <w:t xml:space="preserve">Los campos contienen datos inválidos (ejemplo, letras en el </w:t>
            </w:r>
            <w:hyperlink w:anchor="Textbox" w:history="1">
              <w:proofErr w:type="spellStart"/>
              <w:r w:rsidRPr="00924C00">
                <w:rPr>
                  <w:rStyle w:val="Hipervnculo"/>
                </w:rPr>
                <w:t>textbox</w:t>
              </w:r>
              <w:proofErr w:type="spellEnd"/>
            </w:hyperlink>
            <w:r>
              <w:t xml:space="preserve"> de </w:t>
            </w:r>
            <w:r w:rsidR="007D3A5A">
              <w:t>“Saldo inicial”</w:t>
            </w:r>
            <w:r>
              <w:t>):</w:t>
            </w:r>
          </w:p>
          <w:p w14:paraId="45012A76" w14:textId="7681E0AC" w:rsidR="006A30E0" w:rsidRDefault="006A30E0" w:rsidP="006A30E0">
            <w:pPr>
              <w:spacing w:line="480" w:lineRule="auto"/>
              <w:ind w:left="720" w:firstLine="0"/>
            </w:pPr>
            <w:r w:rsidRPr="00924E58">
              <w:t xml:space="preserve">El sistema deberá mostrar un mensaje por pantalla que notifique al usuario que los datos ingresados son incorrectos, remarcando el </w:t>
            </w:r>
            <w:hyperlink w:anchor="Textbox" w:history="1">
              <w:proofErr w:type="spellStart"/>
              <w:r w:rsidR="00924C00" w:rsidRPr="00924C00">
                <w:rPr>
                  <w:rStyle w:val="Hipervnculo"/>
                </w:rPr>
                <w:t>textbox</w:t>
              </w:r>
              <w:proofErr w:type="spellEnd"/>
            </w:hyperlink>
            <w:r w:rsidRPr="00924E58">
              <w:t xml:space="preserve"> que contiene el error.</w:t>
            </w:r>
          </w:p>
          <w:p w14:paraId="58C6B86C" w14:textId="6E6A166A" w:rsidR="006A30E0" w:rsidRDefault="006A30E0" w:rsidP="006A30E0">
            <w:pPr>
              <w:spacing w:line="480" w:lineRule="auto"/>
              <w:ind w:left="720" w:firstLine="0"/>
            </w:pPr>
            <w:r>
              <w:rPr>
                <w:b/>
                <w:bCs/>
              </w:rPr>
              <w:t>Escenario 3:</w:t>
            </w:r>
            <w:r w:rsidR="00D0117D" w:rsidRPr="002F6E0A">
              <w:rPr>
                <w:b/>
                <w:bCs/>
                <w:noProof/>
              </w:rPr>
              <w:t xml:space="preserve"> </w:t>
            </w:r>
            <w:r>
              <w:rPr>
                <w:b/>
                <w:bCs/>
              </w:rPr>
              <w:t xml:space="preserve"> </w:t>
            </w:r>
            <w:r>
              <w:t>Los campos obligatorios no se encuentran completos:</w:t>
            </w:r>
          </w:p>
          <w:p w14:paraId="1AABB759" w14:textId="5E4DC5C0" w:rsidR="009E0BD1" w:rsidRPr="00327274" w:rsidRDefault="006A30E0" w:rsidP="007D3A5A">
            <w:pPr>
              <w:spacing w:line="480" w:lineRule="auto"/>
              <w:ind w:left="720" w:firstLine="0"/>
            </w:pPr>
            <w:r w:rsidRPr="00924E58">
              <w:t xml:space="preserve">El sistema deberá mostrar un mensaje por pantalla que notifique al usuario que hay datos que son requeridos y que no se llenó correctamente, remarcando el </w:t>
            </w:r>
            <w:hyperlink w:anchor="Textbox" w:history="1">
              <w:proofErr w:type="spellStart"/>
              <w:r w:rsidR="00924C00" w:rsidRPr="00924C00">
                <w:rPr>
                  <w:rStyle w:val="Hipervnculo"/>
                </w:rPr>
                <w:t>textbox</w:t>
              </w:r>
              <w:proofErr w:type="spellEnd"/>
            </w:hyperlink>
            <w:r w:rsidRPr="00924E58">
              <w:t xml:space="preserve"> que contiene el error.</w:t>
            </w:r>
          </w:p>
        </w:tc>
      </w:tr>
    </w:tbl>
    <w:p w14:paraId="12CBA859" w14:textId="568BCF22" w:rsidR="007D3A5A" w:rsidRDefault="00D0117D" w:rsidP="009E0BD1">
      <w:r w:rsidRPr="002F6E0A">
        <w:rPr>
          <w:b/>
          <w:bCs/>
          <w:noProof/>
        </w:rPr>
        <w:lastRenderedPageBreak/>
        <w:drawing>
          <wp:anchor distT="0" distB="0" distL="114300" distR="114300" simplePos="0" relativeHeight="251839488" behindDoc="0" locked="0" layoutInCell="1" allowOverlap="1" wp14:anchorId="121DFA4F" wp14:editId="63DB9522">
            <wp:simplePos x="0" y="0"/>
            <wp:positionH relativeFrom="column">
              <wp:posOffset>-199263</wp:posOffset>
            </wp:positionH>
            <wp:positionV relativeFrom="paragraph">
              <wp:posOffset>-3101975</wp:posOffset>
            </wp:positionV>
            <wp:extent cx="387350" cy="403596"/>
            <wp:effectExtent l="0" t="0" r="0" b="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387350" cy="403596"/>
                    </a:xfrm>
                    <a:prstGeom prst="rect">
                      <a:avLst/>
                    </a:prstGeom>
                  </pic:spPr>
                </pic:pic>
              </a:graphicData>
            </a:graphic>
            <wp14:sizeRelH relativeFrom="margin">
              <wp14:pctWidth>0</wp14:pctWidth>
            </wp14:sizeRelH>
            <wp14:sizeRelV relativeFrom="margin">
              <wp14:pctHeight>0</wp14:pctHeight>
            </wp14:sizeRelV>
          </wp:anchor>
        </w:drawing>
      </w:r>
      <w:r w:rsidRPr="00C5796A">
        <w:rPr>
          <w:b/>
          <w:bCs/>
          <w:noProof/>
        </w:rPr>
        <mc:AlternateContent>
          <mc:Choice Requires="wps">
            <w:drawing>
              <wp:anchor distT="0" distB="0" distL="114300" distR="114300" simplePos="0" relativeHeight="251748352" behindDoc="1" locked="0" layoutInCell="1" allowOverlap="1" wp14:anchorId="3EEE75E5" wp14:editId="7F8605A8">
                <wp:simplePos x="0" y="0"/>
                <wp:positionH relativeFrom="column">
                  <wp:posOffset>10287</wp:posOffset>
                </wp:positionH>
                <wp:positionV relativeFrom="paragraph">
                  <wp:posOffset>-2985770</wp:posOffset>
                </wp:positionV>
                <wp:extent cx="5740400" cy="2983865"/>
                <wp:effectExtent l="0" t="0" r="146050" b="121285"/>
                <wp:wrapNone/>
                <wp:docPr id="63" name="Rectángulo: esquinas redondeadas 63"/>
                <wp:cNvGraphicFramePr/>
                <a:graphic xmlns:a="http://schemas.openxmlformats.org/drawingml/2006/main">
                  <a:graphicData uri="http://schemas.microsoft.com/office/word/2010/wordprocessingShape">
                    <wps:wsp>
                      <wps:cNvSpPr/>
                      <wps:spPr>
                        <a:xfrm>
                          <a:off x="0" y="0"/>
                          <a:ext cx="5740400" cy="2983865"/>
                        </a:xfrm>
                        <a:prstGeom prst="roundRect">
                          <a:avLst>
                            <a:gd name="adj" fmla="val 7357"/>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6CAA8E" id="Rectángulo: esquinas redondeadas 63" o:spid="_x0000_s1026" style="position:absolute;margin-left:.8pt;margin-top:-235.1pt;width:452pt;height:234.9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82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" fillcolor="#ffd047 [1944]" stroked="f" strokeweight="1pt">
                <v:stroke joinstyle="miter"/>
                <v:shadow on="t" color="black" opacity="15073f" origin=".5,-.5" offset="2.74964mm,4.5pt"/>
              </v:roundrect>
            </w:pict>
          </mc:Fallback>
        </mc:AlternateContent>
      </w:r>
      <w:r w:rsidR="00A0678C" w:rsidRPr="002F6E0A">
        <w:rPr>
          <w:b/>
          <w:bCs/>
          <w:noProof/>
        </w:rPr>
        <w:drawing>
          <wp:anchor distT="0" distB="0" distL="114300" distR="114300" simplePos="0" relativeHeight="251750400" behindDoc="0" locked="0" layoutInCell="1" allowOverlap="1" wp14:anchorId="7783DC6D" wp14:editId="216184EA">
            <wp:simplePos x="0" y="0"/>
            <wp:positionH relativeFrom="column">
              <wp:posOffset>5539537</wp:posOffset>
            </wp:positionH>
            <wp:positionV relativeFrom="paragraph">
              <wp:posOffset>-4859172</wp:posOffset>
            </wp:positionV>
            <wp:extent cx="387350" cy="403596"/>
            <wp:effectExtent l="0" t="0" r="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7350" cy="403596"/>
                    </a:xfrm>
                    <a:prstGeom prst="rect">
                      <a:avLst/>
                    </a:prstGeom>
                  </pic:spPr>
                </pic:pic>
              </a:graphicData>
            </a:graphic>
            <wp14:sizeRelH relativeFrom="margin">
              <wp14:pctWidth>0</wp14:pctWidth>
            </wp14:sizeRelH>
            <wp14:sizeRelV relativeFrom="margin">
              <wp14:pctHeight>0</wp14:pctHeight>
            </wp14:sizeRelV>
          </wp:anchor>
        </w:drawing>
      </w:r>
    </w:p>
    <w:p w14:paraId="48CE8260" w14:textId="77777777" w:rsidR="007D3A5A" w:rsidRDefault="007D3A5A">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1418"/>
        <w:gridCol w:w="1371"/>
      </w:tblGrid>
      <w:tr w:rsidR="007D3A5A" w14:paraId="132515CA" w14:textId="77777777" w:rsidTr="00D0117D">
        <w:tc>
          <w:tcPr>
            <w:tcW w:w="6237" w:type="dxa"/>
            <w:tcBorders>
              <w:bottom w:val="single" w:sz="36" w:space="0" w:color="595959" w:themeColor="text1" w:themeTint="A6"/>
              <w:right w:val="single" w:sz="36" w:space="0" w:color="595959" w:themeColor="text1" w:themeTint="A6"/>
            </w:tcBorders>
            <w:shd w:val="clear" w:color="auto" w:fill="auto"/>
          </w:tcPr>
          <w:p w14:paraId="356C7D15" w14:textId="054C3379" w:rsidR="007D3A5A" w:rsidRPr="007D3A5A" w:rsidRDefault="007D3A5A" w:rsidP="00060005">
            <w:pPr>
              <w:spacing w:line="480" w:lineRule="auto"/>
              <w:ind w:firstLine="0"/>
              <w:jc w:val="center"/>
              <w:rPr>
                <w:b/>
                <w:bCs/>
                <w:lang w:val="es-AR"/>
              </w:rPr>
            </w:pPr>
            <w:r w:rsidRPr="009863C4">
              <w:rPr>
                <w:b/>
                <w:bCs/>
              </w:rPr>
              <w:lastRenderedPageBreak/>
              <w:t>HU</w:t>
            </w:r>
            <w:r>
              <w:rPr>
                <w:b/>
                <w:bCs/>
              </w:rPr>
              <w:t>13</w:t>
            </w:r>
            <w:r>
              <w:t xml:space="preserve">: </w:t>
            </w:r>
            <w:r w:rsidRPr="007D3A5A">
              <w:rPr>
                <w:b/>
                <w:bCs/>
              </w:rPr>
              <w:t>Visualizar transacciones de una cuenta bancaria</w:t>
            </w:r>
          </w:p>
          <w:p w14:paraId="1E077129" w14:textId="3F17BDD2" w:rsidR="007D3A5A" w:rsidRDefault="007D3A5A" w:rsidP="00060005">
            <w:pPr>
              <w:spacing w:line="480" w:lineRule="auto"/>
              <w:ind w:firstLine="0"/>
            </w:pPr>
            <w:r w:rsidRPr="009863C4">
              <w:rPr>
                <w:b/>
                <w:bCs/>
              </w:rPr>
              <w:t>COMO</w:t>
            </w:r>
            <w:r>
              <w:t xml:space="preserve"> subgerente del área de Contabilidad</w:t>
            </w:r>
            <w:r w:rsidRPr="009863C4">
              <w:rPr>
                <w:b/>
                <w:bCs/>
              </w:rPr>
              <w:t xml:space="preserve"> </w:t>
            </w:r>
            <w:r>
              <w:rPr>
                <w:b/>
                <w:bCs/>
              </w:rPr>
              <w:t xml:space="preserve">QUIERO </w:t>
            </w:r>
            <w:r>
              <w:t xml:space="preserve">visualizar el detalle de transacción de una cuenta bancaria </w:t>
            </w:r>
            <w:r w:rsidRPr="009863C4">
              <w:rPr>
                <w:b/>
                <w:bCs/>
              </w:rPr>
              <w:t>PARA</w:t>
            </w:r>
            <w:r>
              <w:rPr>
                <w:b/>
                <w:bCs/>
              </w:rPr>
              <w:t xml:space="preserve"> </w:t>
            </w:r>
            <w:r w:rsidRPr="007D3A5A">
              <w:t>llevar una correcta trazabilidad de las finanzas de la empresa.</w:t>
            </w:r>
          </w:p>
          <w:p w14:paraId="1E8D0644" w14:textId="77777777" w:rsidR="007D3A5A" w:rsidRDefault="007D3A5A" w:rsidP="00060005">
            <w:pPr>
              <w:spacing w:line="480" w:lineRule="auto"/>
              <w:ind w:firstLine="0"/>
              <w:rPr>
                <w:b/>
                <w:bCs/>
              </w:rPr>
            </w:pPr>
            <w:r w:rsidRPr="009863C4">
              <w:rPr>
                <w:b/>
                <w:bCs/>
              </w:rPr>
              <w:t>Notas/Conversación:</w:t>
            </w:r>
          </w:p>
          <w:p w14:paraId="23362669" w14:textId="6423E78A" w:rsidR="007D3A5A" w:rsidRPr="00D37171" w:rsidRDefault="007D3A5A" w:rsidP="00060005">
            <w:pPr>
              <w:spacing w:line="480" w:lineRule="auto"/>
              <w:ind w:firstLine="0"/>
              <w:rPr>
                <w:b/>
                <w:bCs/>
              </w:rPr>
            </w:pPr>
            <w:r w:rsidRPr="007D3A5A">
              <w:t xml:space="preserve">Quiero poder contar con un informe sobre las transacciones de </w:t>
            </w:r>
            <w:r w:rsidR="00C75791">
              <w:t>una</w:t>
            </w:r>
            <w:r w:rsidRPr="007D3A5A">
              <w:t xml:space="preserve"> </w:t>
            </w:r>
            <w:r w:rsidR="00C75791">
              <w:t>cuenta bancaria particular en determinado periodo de tiempo</w:t>
            </w:r>
            <w:r>
              <w:t>.</w:t>
            </w:r>
          </w:p>
        </w:tc>
        <w:tc>
          <w:tcPr>
            <w:tcW w:w="1418" w:type="dxa"/>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6F6C5D76" w14:textId="77777777" w:rsidR="007D3A5A" w:rsidRDefault="007D3A5A" w:rsidP="00060005">
            <w:pPr>
              <w:spacing w:line="480" w:lineRule="auto"/>
              <w:ind w:firstLine="0"/>
              <w:jc w:val="center"/>
              <w:rPr>
                <w:b/>
                <w:bCs/>
              </w:rPr>
            </w:pPr>
            <w:r w:rsidRPr="009863C4">
              <w:rPr>
                <w:b/>
                <w:bCs/>
              </w:rPr>
              <w:t>Estimación</w:t>
            </w:r>
          </w:p>
          <w:p w14:paraId="2B4A7779" w14:textId="007BE48D" w:rsidR="007D3A5A" w:rsidRPr="00D37171" w:rsidRDefault="007D3A5A" w:rsidP="00060005">
            <w:pPr>
              <w:spacing w:line="480" w:lineRule="auto"/>
              <w:ind w:firstLine="0"/>
              <w:jc w:val="center"/>
              <w:rPr>
                <w:b/>
                <w:bCs/>
              </w:rPr>
            </w:pPr>
            <w:r>
              <w:rPr>
                <w:b/>
                <w:bCs/>
              </w:rPr>
              <w:t>3</w:t>
            </w:r>
          </w:p>
        </w:tc>
        <w:tc>
          <w:tcPr>
            <w:tcW w:w="1371" w:type="dxa"/>
            <w:tcBorders>
              <w:left w:val="single" w:sz="36" w:space="0" w:color="595959" w:themeColor="text1" w:themeTint="A6"/>
              <w:bottom w:val="single" w:sz="36" w:space="0" w:color="595959" w:themeColor="text1" w:themeTint="A6"/>
            </w:tcBorders>
            <w:shd w:val="clear" w:color="auto" w:fill="auto"/>
          </w:tcPr>
          <w:p w14:paraId="62D61D52" w14:textId="5045E8CA" w:rsidR="007D3A5A" w:rsidRPr="00D37171" w:rsidRDefault="007D3A5A" w:rsidP="00D0117D">
            <w:pPr>
              <w:spacing w:line="480" w:lineRule="auto"/>
              <w:ind w:firstLine="0"/>
              <w:rPr>
                <w:b/>
                <w:bCs/>
              </w:rPr>
            </w:pPr>
            <w:r w:rsidRPr="009863C4">
              <w:rPr>
                <w:b/>
                <w:bCs/>
              </w:rPr>
              <w:t>Prioridad</w:t>
            </w:r>
          </w:p>
          <w:p w14:paraId="4B2FADC0" w14:textId="4BE96F7B" w:rsidR="007D3A5A" w:rsidRPr="009863C4" w:rsidRDefault="007D3A5A" w:rsidP="00D0117D">
            <w:pPr>
              <w:spacing w:line="480" w:lineRule="auto"/>
              <w:ind w:firstLine="0"/>
              <w:rPr>
                <w:b/>
                <w:bCs/>
              </w:rPr>
            </w:pPr>
            <w:r w:rsidRPr="009863C4">
              <w:rPr>
                <w:b/>
                <w:bCs/>
              </w:rPr>
              <w:t>[</w:t>
            </w:r>
            <w:r>
              <w:rPr>
                <w:b/>
                <w:bCs/>
                <w:color w:val="FFD047" w:themeColor="accent5" w:themeTint="99"/>
              </w:rPr>
              <w:t>X</w:t>
            </w:r>
            <w:r w:rsidRPr="009863C4">
              <w:rPr>
                <w:b/>
                <w:bCs/>
              </w:rPr>
              <w:t>] Alta</w:t>
            </w:r>
          </w:p>
          <w:p w14:paraId="7F298C37" w14:textId="77777777" w:rsidR="007D3A5A" w:rsidRPr="009863C4" w:rsidRDefault="007D3A5A" w:rsidP="00D0117D">
            <w:pPr>
              <w:spacing w:line="480" w:lineRule="auto"/>
              <w:ind w:firstLine="0"/>
              <w:rPr>
                <w:b/>
                <w:bCs/>
              </w:rPr>
            </w:pPr>
            <w:r w:rsidRPr="009863C4">
              <w:rPr>
                <w:b/>
                <w:bCs/>
              </w:rPr>
              <w:t>[</w:t>
            </w:r>
            <w:r w:rsidRPr="009E0BD1">
              <w:rPr>
                <w:b/>
                <w:bCs/>
                <w:color w:val="FFD047" w:themeColor="accent5" w:themeTint="99"/>
              </w:rPr>
              <w:t>X</w:t>
            </w:r>
            <w:r w:rsidRPr="009863C4">
              <w:rPr>
                <w:b/>
                <w:bCs/>
              </w:rPr>
              <w:t>] Media</w:t>
            </w:r>
          </w:p>
          <w:p w14:paraId="77F528A4" w14:textId="77777777" w:rsidR="007D3A5A" w:rsidRDefault="007D3A5A" w:rsidP="00D0117D">
            <w:pPr>
              <w:spacing w:line="480" w:lineRule="auto"/>
              <w:ind w:firstLine="0"/>
            </w:pPr>
            <w:r w:rsidRPr="009863C4">
              <w:rPr>
                <w:b/>
                <w:bCs/>
              </w:rPr>
              <w:t>[</w:t>
            </w:r>
            <w:r w:rsidRPr="009E0BD1">
              <w:rPr>
                <w:b/>
                <w:bCs/>
                <w:color w:val="auto"/>
              </w:rPr>
              <w:t>X</w:t>
            </w:r>
            <w:r w:rsidRPr="009863C4">
              <w:rPr>
                <w:b/>
                <w:bCs/>
              </w:rPr>
              <w:t>] Baja</w:t>
            </w:r>
          </w:p>
        </w:tc>
      </w:tr>
      <w:tr w:rsidR="007D3A5A" w14:paraId="6FC54CAC" w14:textId="77777777" w:rsidTr="00060005">
        <w:trPr>
          <w:trHeight w:val="250"/>
        </w:trPr>
        <w:tc>
          <w:tcPr>
            <w:tcW w:w="9026" w:type="dxa"/>
            <w:gridSpan w:val="3"/>
            <w:tcBorders>
              <w:top w:val="single" w:sz="36" w:space="0" w:color="FFD047" w:themeColor="accent5" w:themeTint="99"/>
            </w:tcBorders>
            <w:shd w:val="clear" w:color="auto" w:fill="auto"/>
          </w:tcPr>
          <w:p w14:paraId="10C1A3C1" w14:textId="77777777" w:rsidR="007D3A5A" w:rsidRPr="00D37171" w:rsidRDefault="007D3A5A" w:rsidP="00060005">
            <w:pPr>
              <w:spacing w:line="480" w:lineRule="auto"/>
              <w:ind w:firstLine="0"/>
              <w:jc w:val="center"/>
              <w:rPr>
                <w:b/>
                <w:bCs/>
              </w:rPr>
            </w:pPr>
            <w:r>
              <w:rPr>
                <w:b/>
                <w:bCs/>
              </w:rPr>
              <w:t xml:space="preserve">       </w:t>
            </w:r>
            <w:r w:rsidRPr="009863C4">
              <w:rPr>
                <w:b/>
                <w:bCs/>
              </w:rPr>
              <w:t>Criterios de aceptación</w:t>
            </w:r>
          </w:p>
          <w:p w14:paraId="5FCCBD90" w14:textId="77777777" w:rsidR="00DE7992" w:rsidRDefault="007D3A5A" w:rsidP="00D0117D">
            <w:pPr>
              <w:spacing w:line="480" w:lineRule="auto"/>
              <w:ind w:firstLine="0"/>
            </w:pPr>
            <w:r w:rsidRPr="009863C4">
              <w:rPr>
                <w:b/>
                <w:bCs/>
              </w:rPr>
              <w:t xml:space="preserve">CA1: </w:t>
            </w:r>
            <w:r w:rsidRPr="00D37171">
              <w:rPr>
                <w:b/>
                <w:bCs/>
              </w:rPr>
              <w:t>DADA</w:t>
            </w:r>
            <w:r>
              <w:t xml:space="preserve"> la selección de una cuenta bancaria en la sección “Cuentas Bancarias” </w:t>
            </w:r>
            <w:r w:rsidRPr="00D37171">
              <w:rPr>
                <w:b/>
                <w:bCs/>
              </w:rPr>
              <w:t>CUANDO</w:t>
            </w:r>
            <w:r>
              <w:t xml:space="preserve"> se presione el botón “(</w:t>
            </w:r>
            <w:r>
              <w:rPr>
                <w:noProof/>
              </w:rPr>
              <w:t>VER PDF</w:t>
            </w:r>
            <w:r>
              <w:t xml:space="preserve">)” </w:t>
            </w:r>
            <w:r w:rsidRPr="00D37171">
              <w:rPr>
                <w:b/>
                <w:bCs/>
              </w:rPr>
              <w:t>ENTONCES</w:t>
            </w:r>
            <w:r w:rsidR="00DE7992">
              <w:rPr>
                <w:b/>
                <w:bCs/>
              </w:rPr>
              <w:t xml:space="preserve"> </w:t>
            </w:r>
            <w:r w:rsidR="00DE7992">
              <w:t>el sistema pedirá que se ingrese una fecha desde y una fecha hasta.</w:t>
            </w:r>
          </w:p>
          <w:p w14:paraId="6FB3CD85" w14:textId="71FD62E1" w:rsidR="007D3A5A" w:rsidRDefault="00DE7992" w:rsidP="00D0117D">
            <w:pPr>
              <w:spacing w:line="480" w:lineRule="auto"/>
              <w:ind w:firstLine="0"/>
            </w:pPr>
            <w:r w:rsidRPr="009863C4">
              <w:rPr>
                <w:b/>
                <w:bCs/>
              </w:rPr>
              <w:t>CA</w:t>
            </w:r>
            <w:r w:rsidR="00D0117D">
              <w:rPr>
                <w:b/>
                <w:bCs/>
              </w:rPr>
              <w:t>2</w:t>
            </w:r>
            <w:r w:rsidRPr="009863C4">
              <w:rPr>
                <w:b/>
                <w:bCs/>
              </w:rPr>
              <w:t xml:space="preserve">: </w:t>
            </w:r>
            <w:r w:rsidRPr="00D37171">
              <w:rPr>
                <w:b/>
                <w:bCs/>
              </w:rPr>
              <w:t>DADA</w:t>
            </w:r>
            <w:r>
              <w:t xml:space="preserve"> la selección de una fecha desde y una fecha hasta </w:t>
            </w:r>
            <w:r w:rsidRPr="00D37171">
              <w:rPr>
                <w:b/>
                <w:bCs/>
              </w:rPr>
              <w:t>CUANDO</w:t>
            </w:r>
            <w:r>
              <w:t xml:space="preserve"> se presione el botón “(</w:t>
            </w:r>
            <w:r>
              <w:rPr>
                <w:noProof/>
              </w:rPr>
              <w:t>ACEPTAR</w:t>
            </w:r>
            <w:r>
              <w:t xml:space="preserve">)” </w:t>
            </w:r>
            <w:r w:rsidRPr="00D37171">
              <w:rPr>
                <w:b/>
                <w:bCs/>
              </w:rPr>
              <w:t>ENTONCES</w:t>
            </w:r>
            <w:r>
              <w:rPr>
                <w:b/>
                <w:bCs/>
              </w:rPr>
              <w:t xml:space="preserve"> </w:t>
            </w:r>
            <w:r w:rsidR="007D3A5A" w:rsidRPr="007D3A5A">
              <w:t xml:space="preserve">el sistema cargará un archivo PDF que </w:t>
            </w:r>
            <w:r>
              <w:t>mostrará la siguiente información:</w:t>
            </w:r>
          </w:p>
          <w:p w14:paraId="399CF442" w14:textId="5662DB4C" w:rsidR="00DE7992" w:rsidRDefault="00DE7992" w:rsidP="007D3A5A">
            <w:pPr>
              <w:pStyle w:val="Prrafodelista"/>
              <w:numPr>
                <w:ilvl w:val="0"/>
                <w:numId w:val="35"/>
              </w:numPr>
              <w:spacing w:after="160" w:line="480" w:lineRule="auto"/>
            </w:pPr>
            <w:r>
              <w:t>Fecha actual</w:t>
            </w:r>
          </w:p>
          <w:p w14:paraId="5F2C1EF9" w14:textId="3FE7D045" w:rsidR="00DE7992" w:rsidRDefault="00DE7992" w:rsidP="007D3A5A">
            <w:pPr>
              <w:pStyle w:val="Prrafodelista"/>
              <w:numPr>
                <w:ilvl w:val="0"/>
                <w:numId w:val="35"/>
              </w:numPr>
              <w:spacing w:after="160" w:line="480" w:lineRule="auto"/>
            </w:pPr>
            <w:r>
              <w:t>Nombre de la empresa</w:t>
            </w:r>
          </w:p>
          <w:p w14:paraId="5FE0602D" w14:textId="40EF5BAE" w:rsidR="007D3A5A" w:rsidRDefault="007D3A5A" w:rsidP="007D3A5A">
            <w:pPr>
              <w:pStyle w:val="Prrafodelista"/>
              <w:numPr>
                <w:ilvl w:val="0"/>
                <w:numId w:val="35"/>
              </w:numPr>
              <w:spacing w:after="160" w:line="480" w:lineRule="auto"/>
            </w:pPr>
            <w:r>
              <w:t>Nombre de la cuenta bancaria</w:t>
            </w:r>
          </w:p>
          <w:p w14:paraId="3DD677BD" w14:textId="4D692039" w:rsidR="007D3A5A" w:rsidRDefault="007D3A5A" w:rsidP="007D3A5A">
            <w:pPr>
              <w:pStyle w:val="Prrafodelista"/>
              <w:numPr>
                <w:ilvl w:val="0"/>
                <w:numId w:val="35"/>
              </w:numPr>
              <w:spacing w:after="160" w:line="480" w:lineRule="auto"/>
            </w:pPr>
            <w:r>
              <w:t>Número de la cuenta bancaria</w:t>
            </w:r>
          </w:p>
          <w:p w14:paraId="550610E9" w14:textId="05625A03" w:rsidR="00DE7992" w:rsidRDefault="00DE7992" w:rsidP="007D3A5A">
            <w:pPr>
              <w:pStyle w:val="Prrafodelista"/>
              <w:numPr>
                <w:ilvl w:val="0"/>
                <w:numId w:val="35"/>
              </w:numPr>
              <w:spacing w:after="160" w:line="480" w:lineRule="auto"/>
            </w:pPr>
            <w:r>
              <w:t>Saldo actual</w:t>
            </w:r>
          </w:p>
          <w:p w14:paraId="3F52D471" w14:textId="2017D593" w:rsidR="00DE7992" w:rsidRDefault="00DE7992" w:rsidP="007D3A5A">
            <w:pPr>
              <w:pStyle w:val="Prrafodelista"/>
              <w:numPr>
                <w:ilvl w:val="0"/>
                <w:numId w:val="35"/>
              </w:numPr>
              <w:spacing w:after="160" w:line="480" w:lineRule="auto"/>
            </w:pPr>
            <w:r>
              <w:t>Rango de fecha elegido</w:t>
            </w:r>
          </w:p>
          <w:p w14:paraId="77115A62" w14:textId="1089878C" w:rsidR="007D3A5A" w:rsidRPr="00327274" w:rsidRDefault="00DE7992" w:rsidP="00DE7992">
            <w:pPr>
              <w:pStyle w:val="Prrafodelista"/>
              <w:numPr>
                <w:ilvl w:val="0"/>
                <w:numId w:val="35"/>
              </w:numPr>
              <w:spacing w:after="160" w:line="480" w:lineRule="auto"/>
            </w:pPr>
            <w:r>
              <w:t>Listado de transacciones que tuvo el banco en el período de tiempo elegido.</w:t>
            </w:r>
          </w:p>
        </w:tc>
      </w:tr>
    </w:tbl>
    <w:p w14:paraId="4068C406" w14:textId="1575EE35" w:rsidR="00DE7992" w:rsidRDefault="00D0117D" w:rsidP="009E0BD1">
      <w:r w:rsidRPr="00C5796A">
        <w:rPr>
          <w:b/>
          <w:bCs/>
          <w:noProof/>
        </w:rPr>
        <w:drawing>
          <wp:anchor distT="0" distB="0" distL="114300" distR="114300" simplePos="0" relativeHeight="251754496" behindDoc="0" locked="0" layoutInCell="1" allowOverlap="1" wp14:anchorId="01370399" wp14:editId="0326374E">
            <wp:simplePos x="0" y="0"/>
            <wp:positionH relativeFrom="column">
              <wp:posOffset>-230124</wp:posOffset>
            </wp:positionH>
            <wp:positionV relativeFrom="paragraph">
              <wp:posOffset>-8647583</wp:posOffset>
            </wp:positionV>
            <wp:extent cx="491061" cy="511657"/>
            <wp:effectExtent l="0" t="0" r="4445" b="317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491061" cy="511657"/>
                    </a:xfrm>
                    <a:prstGeom prst="rect">
                      <a:avLst/>
                    </a:prstGeom>
                  </pic:spPr>
                </pic:pic>
              </a:graphicData>
            </a:graphic>
            <wp14:sizeRelH relativeFrom="margin">
              <wp14:pctWidth>0</wp14:pctWidth>
            </wp14:sizeRelH>
            <wp14:sizeRelV relativeFrom="margin">
              <wp14:pctHeight>0</wp14:pctHeight>
            </wp14:sizeRelV>
          </wp:anchor>
        </w:drawing>
      </w:r>
      <w:r w:rsidRPr="00C5796A">
        <w:rPr>
          <w:b/>
          <w:bCs/>
          <w:noProof/>
        </w:rPr>
        <mc:AlternateContent>
          <mc:Choice Requires="wps">
            <w:drawing>
              <wp:anchor distT="0" distB="0" distL="114300" distR="114300" simplePos="0" relativeHeight="251752448" behindDoc="1" locked="0" layoutInCell="1" allowOverlap="1" wp14:anchorId="6934788D" wp14:editId="1B892F31">
                <wp:simplePos x="0" y="0"/>
                <wp:positionH relativeFrom="column">
                  <wp:posOffset>-5639</wp:posOffset>
                </wp:positionH>
                <wp:positionV relativeFrom="paragraph">
                  <wp:posOffset>-8355432</wp:posOffset>
                </wp:positionV>
                <wp:extent cx="5740400" cy="8177911"/>
                <wp:effectExtent l="0" t="0" r="146050" b="109220"/>
                <wp:wrapNone/>
                <wp:docPr id="193" name="Rectángulo: esquinas redondeadas 193"/>
                <wp:cNvGraphicFramePr/>
                <a:graphic xmlns:a="http://schemas.openxmlformats.org/drawingml/2006/main">
                  <a:graphicData uri="http://schemas.microsoft.com/office/word/2010/wordprocessingShape">
                    <wps:wsp>
                      <wps:cNvSpPr/>
                      <wps:spPr>
                        <a:xfrm>
                          <a:off x="0" y="0"/>
                          <a:ext cx="5740400" cy="8177911"/>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6196E2" id="Rectángulo: esquinas redondeadas 193" o:spid="_x0000_s1026" style="position:absolute;margin-left:-.45pt;margin-top:-657.9pt;width:452pt;height:643.9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" fillcolor="#ffd047 [1944]" stroked="f" strokeweight="1pt">
                <v:stroke joinstyle="miter"/>
                <v:shadow on="t" color="black" opacity="15073f" origin=".5,-.5" offset="2.74964mm,4.5pt"/>
              </v:roundrect>
            </w:pict>
          </mc:Fallback>
        </mc:AlternateConten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0"/>
        <w:gridCol w:w="1363"/>
        <w:gridCol w:w="1363"/>
      </w:tblGrid>
      <w:tr w:rsidR="000133CA" w14:paraId="59AA68FE" w14:textId="77777777" w:rsidTr="00D0117D">
        <w:tc>
          <w:tcPr>
            <w:tcW w:w="6521" w:type="dxa"/>
            <w:tcBorders>
              <w:bottom w:val="single" w:sz="36" w:space="0" w:color="595959" w:themeColor="text1" w:themeTint="A6"/>
              <w:right w:val="single" w:sz="36" w:space="0" w:color="595959" w:themeColor="text1" w:themeTint="A6"/>
            </w:tcBorders>
            <w:shd w:val="clear" w:color="auto" w:fill="auto"/>
          </w:tcPr>
          <w:p w14:paraId="4DFE8786" w14:textId="2DC1534D" w:rsidR="000133CA" w:rsidRPr="00E627CF" w:rsidRDefault="009D7A1B" w:rsidP="000133CA">
            <w:pPr>
              <w:spacing w:line="480" w:lineRule="auto"/>
              <w:ind w:firstLine="0"/>
              <w:jc w:val="center"/>
              <w:rPr>
                <w:b/>
                <w:bCs/>
              </w:rPr>
            </w:pPr>
            <w:bookmarkStart w:id="49" w:name="_Hlk53770125"/>
            <w:r w:rsidRPr="00C5796A">
              <w:rPr>
                <w:b/>
                <w:bCs/>
                <w:noProof/>
              </w:rPr>
              <w:lastRenderedPageBreak/>
              <w:drawing>
                <wp:anchor distT="0" distB="0" distL="114300" distR="114300" simplePos="0" relativeHeight="251758592" behindDoc="0" locked="0" layoutInCell="1" allowOverlap="1" wp14:anchorId="09C3DA79" wp14:editId="0147285E">
                  <wp:simplePos x="0" y="0"/>
                  <wp:positionH relativeFrom="column">
                    <wp:posOffset>-353695</wp:posOffset>
                  </wp:positionH>
                  <wp:positionV relativeFrom="paragraph">
                    <wp:posOffset>-341630</wp:posOffset>
                  </wp:positionV>
                  <wp:extent cx="575310" cy="599440"/>
                  <wp:effectExtent l="0" t="0" r="0"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5310" cy="599440"/>
                          </a:xfrm>
                          <a:prstGeom prst="rect">
                            <a:avLst/>
                          </a:prstGeom>
                        </pic:spPr>
                      </pic:pic>
                    </a:graphicData>
                  </a:graphic>
                  <wp14:sizeRelH relativeFrom="margin">
                    <wp14:pctWidth>0</wp14:pctWidth>
                  </wp14:sizeRelH>
                  <wp14:sizeRelV relativeFrom="margin">
                    <wp14:pctHeight>0</wp14:pctHeight>
                  </wp14:sizeRelV>
                </wp:anchor>
              </w:drawing>
            </w:r>
            <w:r w:rsidRPr="00C5796A">
              <w:rPr>
                <w:b/>
                <w:bCs/>
                <w:noProof/>
              </w:rPr>
              <mc:AlternateContent>
                <mc:Choice Requires="wps">
                  <w:drawing>
                    <wp:anchor distT="0" distB="0" distL="114300" distR="114300" simplePos="0" relativeHeight="251756544" behindDoc="1" locked="0" layoutInCell="1" allowOverlap="1" wp14:anchorId="2F99D05F" wp14:editId="4CBDAA31">
                      <wp:simplePos x="0" y="0"/>
                      <wp:positionH relativeFrom="column">
                        <wp:posOffset>-83210</wp:posOffset>
                      </wp:positionH>
                      <wp:positionV relativeFrom="paragraph">
                        <wp:posOffset>-21947</wp:posOffset>
                      </wp:positionV>
                      <wp:extent cx="5740400" cy="8565693"/>
                      <wp:effectExtent l="0" t="0" r="146050" b="121285"/>
                      <wp:wrapNone/>
                      <wp:docPr id="195" name="Rectángulo: esquinas redondeadas 195"/>
                      <wp:cNvGraphicFramePr/>
                      <a:graphic xmlns:a="http://schemas.openxmlformats.org/drawingml/2006/main">
                        <a:graphicData uri="http://schemas.microsoft.com/office/word/2010/wordprocessingShape">
                          <wps:wsp>
                            <wps:cNvSpPr/>
                            <wps:spPr>
                              <a:xfrm>
                                <a:off x="0" y="0"/>
                                <a:ext cx="5740400" cy="8565693"/>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B28D07" id="Rectángulo: esquinas redondeadas 195" o:spid="_x0000_s1026" style="position:absolute;margin-left:-6.55pt;margin-top:-1.75pt;width:452pt;height:674.4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" fillcolor="#ffd047 [1944]" stroked="f" strokeweight="1pt">
                      <v:stroke joinstyle="miter"/>
                      <v:shadow on="t" color="black" opacity="15073f" origin=".5,-.5" offset="2.74964mm,4.5pt"/>
                    </v:roundrect>
                  </w:pict>
                </mc:Fallback>
              </mc:AlternateContent>
            </w:r>
            <w:r w:rsidR="000133CA" w:rsidRPr="009863C4">
              <w:rPr>
                <w:b/>
                <w:bCs/>
              </w:rPr>
              <w:t>HU</w:t>
            </w:r>
            <w:r w:rsidR="000133CA">
              <w:rPr>
                <w:b/>
                <w:bCs/>
              </w:rPr>
              <w:t>16</w:t>
            </w:r>
            <w:r w:rsidR="000133CA">
              <w:t xml:space="preserve">: </w:t>
            </w:r>
            <w:r w:rsidR="009300FC">
              <w:rPr>
                <w:b/>
                <w:bCs/>
              </w:rPr>
              <w:t>Registrar</w:t>
            </w:r>
            <w:r w:rsidR="000133CA">
              <w:rPr>
                <w:b/>
                <w:bCs/>
              </w:rPr>
              <w:t xml:space="preserve"> asiento contable</w:t>
            </w:r>
          </w:p>
          <w:p w14:paraId="38A1F938" w14:textId="5D4A1301" w:rsidR="000133CA" w:rsidRPr="00E627CF" w:rsidRDefault="000133CA" w:rsidP="000133CA">
            <w:pPr>
              <w:spacing w:line="480" w:lineRule="auto"/>
              <w:ind w:firstLine="0"/>
            </w:pPr>
            <w:r w:rsidRPr="009863C4">
              <w:rPr>
                <w:b/>
                <w:bCs/>
              </w:rPr>
              <w:t>COMO</w:t>
            </w:r>
            <w:r>
              <w:t xml:space="preserve"> contador </w:t>
            </w:r>
            <w:r w:rsidRPr="009863C4">
              <w:rPr>
                <w:b/>
                <w:bCs/>
              </w:rPr>
              <w:t>QUIERO</w:t>
            </w:r>
            <w:r>
              <w:t xml:space="preserve"> registrar un </w:t>
            </w:r>
            <w:hyperlink w:anchor="AsientosContables" w:history="1">
              <w:r w:rsidRPr="00924C00">
                <w:rPr>
                  <w:rStyle w:val="Hipervnculo"/>
                </w:rPr>
                <w:t>asiento contable</w:t>
              </w:r>
            </w:hyperlink>
            <w:r>
              <w:t xml:space="preserve"> </w:t>
            </w:r>
            <w:r w:rsidRPr="009863C4">
              <w:rPr>
                <w:b/>
                <w:bCs/>
              </w:rPr>
              <w:t>PARA</w:t>
            </w:r>
            <w:r>
              <w:rPr>
                <w:b/>
                <w:bCs/>
              </w:rPr>
              <w:t xml:space="preserve"> </w:t>
            </w:r>
            <w:r>
              <w:t>llevar una correcta trazabilidad de las finanzas de la empresa.</w:t>
            </w:r>
          </w:p>
          <w:p w14:paraId="38E2B582" w14:textId="77777777" w:rsidR="000133CA" w:rsidRDefault="000133CA" w:rsidP="000133CA">
            <w:pPr>
              <w:spacing w:line="480" w:lineRule="auto"/>
              <w:ind w:firstLine="0"/>
              <w:rPr>
                <w:b/>
                <w:bCs/>
              </w:rPr>
            </w:pPr>
            <w:r w:rsidRPr="009863C4">
              <w:rPr>
                <w:b/>
                <w:bCs/>
              </w:rPr>
              <w:t>Notas/Conversación:</w:t>
            </w:r>
          </w:p>
          <w:p w14:paraId="6C59FFBC" w14:textId="77777777" w:rsidR="000133CA" w:rsidRPr="00FF5BA8" w:rsidRDefault="000133CA" w:rsidP="000133CA">
            <w:pPr>
              <w:spacing w:line="480" w:lineRule="auto"/>
              <w:ind w:firstLine="0"/>
            </w:pPr>
            <w:r>
              <w:t xml:space="preserve">Quiero poder registrar un asiento contable para poder registrar los hechos económicos. </w:t>
            </w:r>
          </w:p>
        </w:tc>
        <w:tc>
          <w:tcPr>
            <w:tcW w:w="1134" w:type="dxa"/>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53B4C263" w14:textId="77777777" w:rsidR="000133CA" w:rsidRDefault="000133CA" w:rsidP="000133CA">
            <w:pPr>
              <w:spacing w:line="480" w:lineRule="auto"/>
              <w:ind w:firstLine="0"/>
              <w:jc w:val="center"/>
              <w:rPr>
                <w:b/>
                <w:bCs/>
              </w:rPr>
            </w:pPr>
            <w:r w:rsidRPr="009863C4">
              <w:rPr>
                <w:b/>
                <w:bCs/>
              </w:rPr>
              <w:t>Estimación</w:t>
            </w:r>
          </w:p>
          <w:p w14:paraId="589229CD" w14:textId="3502C388" w:rsidR="000133CA" w:rsidRPr="00D37171" w:rsidRDefault="000133CA" w:rsidP="000133CA">
            <w:pPr>
              <w:spacing w:line="480" w:lineRule="auto"/>
              <w:ind w:firstLine="0"/>
              <w:jc w:val="center"/>
              <w:rPr>
                <w:b/>
                <w:bCs/>
              </w:rPr>
            </w:pPr>
            <w:r>
              <w:rPr>
                <w:b/>
                <w:bCs/>
              </w:rPr>
              <w:t>5</w:t>
            </w:r>
          </w:p>
        </w:tc>
        <w:tc>
          <w:tcPr>
            <w:tcW w:w="1371" w:type="dxa"/>
            <w:tcBorders>
              <w:left w:val="single" w:sz="36" w:space="0" w:color="595959" w:themeColor="text1" w:themeTint="A6"/>
              <w:bottom w:val="single" w:sz="36" w:space="0" w:color="595959" w:themeColor="text1" w:themeTint="A6"/>
            </w:tcBorders>
            <w:shd w:val="clear" w:color="auto" w:fill="auto"/>
          </w:tcPr>
          <w:p w14:paraId="7A5A9581" w14:textId="0E66485E" w:rsidR="000133CA" w:rsidRPr="00D37171" w:rsidRDefault="000133CA" w:rsidP="00D0117D">
            <w:pPr>
              <w:spacing w:line="480" w:lineRule="auto"/>
              <w:ind w:firstLine="0"/>
              <w:rPr>
                <w:b/>
                <w:bCs/>
              </w:rPr>
            </w:pPr>
            <w:r w:rsidRPr="009863C4">
              <w:rPr>
                <w:b/>
                <w:bCs/>
              </w:rPr>
              <w:t>Prioridad</w:t>
            </w:r>
          </w:p>
          <w:p w14:paraId="0026759F" w14:textId="2B047744" w:rsidR="000133CA" w:rsidRPr="009863C4" w:rsidRDefault="000133CA" w:rsidP="00D0117D">
            <w:pPr>
              <w:spacing w:line="480" w:lineRule="auto"/>
              <w:ind w:firstLine="0"/>
              <w:rPr>
                <w:b/>
                <w:bCs/>
              </w:rPr>
            </w:pPr>
            <w:r w:rsidRPr="009863C4">
              <w:rPr>
                <w:b/>
                <w:bCs/>
              </w:rPr>
              <w:t>[</w:t>
            </w:r>
            <w:r>
              <w:rPr>
                <w:b/>
                <w:bCs/>
              </w:rPr>
              <w:t>X</w:t>
            </w:r>
            <w:r w:rsidRPr="009863C4">
              <w:rPr>
                <w:b/>
                <w:bCs/>
              </w:rPr>
              <w:t>] Alta</w:t>
            </w:r>
          </w:p>
          <w:p w14:paraId="5E7AFCB2" w14:textId="67EBDED0" w:rsidR="000133CA" w:rsidRPr="009863C4" w:rsidRDefault="000133CA" w:rsidP="00D0117D">
            <w:pPr>
              <w:spacing w:line="480" w:lineRule="auto"/>
              <w:ind w:firstLine="0"/>
              <w:rPr>
                <w:b/>
                <w:bCs/>
              </w:rPr>
            </w:pPr>
            <w:r w:rsidRPr="009863C4">
              <w:rPr>
                <w:b/>
                <w:bCs/>
              </w:rPr>
              <w:t>[</w:t>
            </w:r>
            <w:r w:rsidRPr="000133CA">
              <w:rPr>
                <w:b/>
                <w:bCs/>
                <w:color w:val="FFD047" w:themeColor="accent5" w:themeTint="99"/>
              </w:rPr>
              <w:t>X</w:t>
            </w:r>
            <w:r w:rsidRPr="009863C4">
              <w:rPr>
                <w:b/>
                <w:bCs/>
              </w:rPr>
              <w:t>] Media</w:t>
            </w:r>
          </w:p>
          <w:p w14:paraId="2F3D31C0" w14:textId="4F9B2FA4" w:rsidR="000133CA" w:rsidRDefault="000133CA" w:rsidP="00D0117D">
            <w:pPr>
              <w:spacing w:line="480" w:lineRule="auto"/>
              <w:ind w:firstLine="0"/>
            </w:pPr>
            <w:r w:rsidRPr="009863C4">
              <w:rPr>
                <w:b/>
                <w:bCs/>
              </w:rPr>
              <w:t>[</w:t>
            </w:r>
            <w:r w:rsidRPr="000133CA">
              <w:rPr>
                <w:b/>
                <w:bCs/>
                <w:color w:val="FFD047" w:themeColor="accent5" w:themeTint="99"/>
              </w:rPr>
              <w:t>X</w:t>
            </w:r>
            <w:r w:rsidRPr="009863C4">
              <w:rPr>
                <w:b/>
                <w:bCs/>
              </w:rPr>
              <w:t>] Baja</w:t>
            </w:r>
          </w:p>
        </w:tc>
      </w:tr>
      <w:tr w:rsidR="000133CA" w14:paraId="0B35FF0B" w14:textId="77777777" w:rsidTr="00D0117D">
        <w:trPr>
          <w:trHeight w:val="250"/>
        </w:trPr>
        <w:tc>
          <w:tcPr>
            <w:tcW w:w="9026" w:type="dxa"/>
            <w:gridSpan w:val="3"/>
            <w:tcBorders>
              <w:top w:val="single" w:sz="36" w:space="0" w:color="FFD047" w:themeColor="accent5" w:themeTint="99"/>
            </w:tcBorders>
            <w:shd w:val="clear" w:color="auto" w:fill="auto"/>
          </w:tcPr>
          <w:p w14:paraId="798AB4BB" w14:textId="77777777" w:rsidR="000133CA" w:rsidRPr="00D37171" w:rsidRDefault="000133CA" w:rsidP="00060005">
            <w:pPr>
              <w:spacing w:line="480" w:lineRule="auto"/>
              <w:jc w:val="center"/>
              <w:rPr>
                <w:b/>
                <w:bCs/>
              </w:rPr>
            </w:pPr>
            <w:r w:rsidRPr="009863C4">
              <w:rPr>
                <w:b/>
                <w:bCs/>
              </w:rPr>
              <w:t>Criterios de aceptación</w:t>
            </w:r>
          </w:p>
          <w:p w14:paraId="59446FAE" w14:textId="154537A2" w:rsidR="000133CA" w:rsidRDefault="000133CA" w:rsidP="000133CA">
            <w:pPr>
              <w:spacing w:line="480" w:lineRule="auto"/>
              <w:ind w:firstLine="0"/>
            </w:pPr>
            <w:r w:rsidRPr="009863C4">
              <w:rPr>
                <w:b/>
                <w:bCs/>
              </w:rPr>
              <w:t>CA1: DAD</w:t>
            </w:r>
            <w:r>
              <w:rPr>
                <w:b/>
                <w:bCs/>
              </w:rPr>
              <w:t xml:space="preserve">A </w:t>
            </w:r>
            <w:r>
              <w:t xml:space="preserve">la selección de “asientos contables” </w:t>
            </w:r>
            <w:r w:rsidRPr="009863C4">
              <w:rPr>
                <w:b/>
                <w:bCs/>
              </w:rPr>
              <w:t>CUANDO</w:t>
            </w:r>
            <w:r>
              <w:rPr>
                <w:b/>
                <w:bCs/>
              </w:rPr>
              <w:t xml:space="preserve"> </w:t>
            </w:r>
            <w:r>
              <w:t>se presione el botón “(</w:t>
            </w:r>
            <w:r>
              <w:rPr>
                <w:noProof/>
              </w:rPr>
              <w:t>+</w:t>
            </w:r>
            <w:r>
              <w:t xml:space="preserve">)” </w:t>
            </w:r>
            <w:r w:rsidRPr="009863C4">
              <w:rPr>
                <w:b/>
                <w:bCs/>
              </w:rPr>
              <w:t>ENTONCES</w:t>
            </w:r>
            <w:r>
              <w:rPr>
                <w:b/>
                <w:bCs/>
              </w:rPr>
              <w:t xml:space="preserve"> </w:t>
            </w:r>
            <w:r>
              <w:t>se carga la página con un formulario para registrar un nuevo asiento contable, contando con los siguientes campos:</w:t>
            </w:r>
          </w:p>
          <w:p w14:paraId="317D48E5" w14:textId="77777777" w:rsidR="000133CA" w:rsidRDefault="000133CA" w:rsidP="000133CA">
            <w:pPr>
              <w:pStyle w:val="Prrafodelista"/>
              <w:numPr>
                <w:ilvl w:val="0"/>
                <w:numId w:val="35"/>
              </w:numPr>
              <w:spacing w:line="480" w:lineRule="auto"/>
            </w:pPr>
            <w:r>
              <w:t>Fecha *</w:t>
            </w:r>
          </w:p>
          <w:p w14:paraId="2E623523" w14:textId="361CFFBF" w:rsidR="000133CA" w:rsidRDefault="00130EFB" w:rsidP="000133CA">
            <w:pPr>
              <w:pStyle w:val="Prrafodelista"/>
              <w:numPr>
                <w:ilvl w:val="0"/>
                <w:numId w:val="35"/>
              </w:numPr>
              <w:spacing w:line="480" w:lineRule="auto"/>
            </w:pPr>
            <w:hyperlink w:anchor="CuentaContable" w:history="1">
              <w:r w:rsidR="000133CA" w:rsidRPr="00924C00">
                <w:rPr>
                  <w:rStyle w:val="Hipervnculo"/>
                </w:rPr>
                <w:t>Cuenta Contable</w:t>
              </w:r>
            </w:hyperlink>
            <w:r w:rsidR="000133CA">
              <w:t xml:space="preserve"> *</w:t>
            </w:r>
          </w:p>
          <w:p w14:paraId="089D3F2F" w14:textId="4C99886B" w:rsidR="000133CA" w:rsidRDefault="00130EFB" w:rsidP="000133CA">
            <w:pPr>
              <w:pStyle w:val="Prrafodelista"/>
              <w:numPr>
                <w:ilvl w:val="0"/>
                <w:numId w:val="35"/>
              </w:numPr>
              <w:spacing w:line="480" w:lineRule="auto"/>
            </w:pPr>
            <w:hyperlink w:anchor="SaldoDeudor" w:history="1">
              <w:r w:rsidR="00235421">
                <w:rPr>
                  <w:rStyle w:val="Hipervnculo"/>
                </w:rPr>
                <w:t>Saldo deudor</w:t>
              </w:r>
            </w:hyperlink>
            <w:r w:rsidR="000133CA">
              <w:t xml:space="preserve"> **</w:t>
            </w:r>
          </w:p>
          <w:p w14:paraId="138D9BC9" w14:textId="6705A178" w:rsidR="000133CA" w:rsidRDefault="00130EFB" w:rsidP="000133CA">
            <w:pPr>
              <w:pStyle w:val="Prrafodelista"/>
              <w:numPr>
                <w:ilvl w:val="0"/>
                <w:numId w:val="35"/>
              </w:numPr>
              <w:spacing w:line="480" w:lineRule="auto"/>
            </w:pPr>
            <w:hyperlink w:anchor="SaldoAcreedor" w:history="1">
              <w:r w:rsidR="00235421">
                <w:rPr>
                  <w:rStyle w:val="Hipervnculo"/>
                </w:rPr>
                <w:t>Saldo acreedor</w:t>
              </w:r>
            </w:hyperlink>
            <w:r w:rsidR="000133CA">
              <w:t xml:space="preserve"> **</w:t>
            </w:r>
          </w:p>
          <w:p w14:paraId="3A9E19DA" w14:textId="77777777" w:rsidR="000133CA" w:rsidRDefault="000133CA" w:rsidP="000133CA">
            <w:pPr>
              <w:pStyle w:val="Prrafodelista"/>
              <w:numPr>
                <w:ilvl w:val="0"/>
                <w:numId w:val="35"/>
              </w:numPr>
              <w:spacing w:line="480" w:lineRule="auto"/>
            </w:pPr>
            <w:r>
              <w:t>Nota *</w:t>
            </w:r>
          </w:p>
          <w:p w14:paraId="5E52A400" w14:textId="1DCF515C" w:rsidR="000133CA" w:rsidRDefault="000133CA" w:rsidP="00060005">
            <w:pPr>
              <w:spacing w:line="480" w:lineRule="auto"/>
            </w:pPr>
            <w:r>
              <w:t>* Estos campos son obligatorios.</w:t>
            </w:r>
            <w:r>
              <w:br/>
              <w:t xml:space="preserve">** Estos campos, </w:t>
            </w:r>
            <w:r w:rsidR="00235421">
              <w:t>aparte</w:t>
            </w:r>
            <w:r>
              <w:t xml:space="preserve"> de obligatorios, son mutuamente excluyentes. Es decir, al cargar una cuenta, llenar el </w:t>
            </w:r>
            <w:r w:rsidR="00235421">
              <w:t>saldo deudor</w:t>
            </w:r>
            <w:r>
              <w:t xml:space="preserve"> o </w:t>
            </w:r>
            <w:r w:rsidR="00235421">
              <w:t>acreedor</w:t>
            </w:r>
            <w:r>
              <w:t xml:space="preserve"> es obligatorio, pero una vez llenado uno, no puede llenarse el otro para esa cuenta en este asiento.</w:t>
            </w:r>
          </w:p>
          <w:p w14:paraId="236A6BBE" w14:textId="5197911C" w:rsidR="000133CA" w:rsidRDefault="000133CA" w:rsidP="000133CA">
            <w:pPr>
              <w:spacing w:line="480" w:lineRule="auto"/>
              <w:ind w:firstLine="0"/>
            </w:pPr>
            <w:r w:rsidRPr="009863C4">
              <w:rPr>
                <w:b/>
                <w:bCs/>
              </w:rPr>
              <w:t>CA</w:t>
            </w:r>
            <w:r>
              <w:rPr>
                <w:b/>
                <w:bCs/>
              </w:rPr>
              <w:t>2</w:t>
            </w:r>
            <w:r w:rsidRPr="009863C4">
              <w:rPr>
                <w:b/>
                <w:bCs/>
              </w:rPr>
              <w:t>: DAD</w:t>
            </w:r>
            <w:r>
              <w:rPr>
                <w:b/>
                <w:bCs/>
              </w:rPr>
              <w:t xml:space="preserve">A </w:t>
            </w:r>
            <w:r>
              <w:t xml:space="preserve">la selección de una cuenta contable en el registro de un asiento contable </w:t>
            </w:r>
            <w:r w:rsidRPr="009863C4">
              <w:rPr>
                <w:b/>
                <w:bCs/>
              </w:rPr>
              <w:t>CUANDO</w:t>
            </w:r>
            <w:r>
              <w:t xml:space="preserve"> se ingrese el monto </w:t>
            </w:r>
            <w:r w:rsidRPr="009863C4">
              <w:rPr>
                <w:b/>
                <w:bCs/>
              </w:rPr>
              <w:t>ENTONCES</w:t>
            </w:r>
            <w:r>
              <w:rPr>
                <w:b/>
                <w:bCs/>
              </w:rPr>
              <w:t xml:space="preserve"> </w:t>
            </w:r>
            <w:r>
              <w:t xml:space="preserve">se debe ingresar OBLIGATORIAMENTE </w:t>
            </w:r>
            <w:r w:rsidR="00235421">
              <w:t>saldo deudor</w:t>
            </w:r>
            <w:r>
              <w:t xml:space="preserve"> </w:t>
            </w:r>
            <w:r w:rsidR="00235421">
              <w:t>o acreedor</w:t>
            </w:r>
            <w:r>
              <w:t>, pero una vez llenado uno, no puede llenarse el otro para esa misma cuenta, deshabilitándose el campo contrario.</w:t>
            </w:r>
          </w:p>
          <w:p w14:paraId="44B42666" w14:textId="29AA2BA0" w:rsidR="000133CA" w:rsidRDefault="000133CA" w:rsidP="000133CA">
            <w:pPr>
              <w:spacing w:line="480" w:lineRule="auto"/>
              <w:ind w:firstLine="0"/>
            </w:pPr>
            <w:r w:rsidRPr="009863C4">
              <w:rPr>
                <w:b/>
                <w:bCs/>
              </w:rPr>
              <w:lastRenderedPageBreak/>
              <w:t>CA</w:t>
            </w:r>
            <w:r>
              <w:rPr>
                <w:b/>
                <w:bCs/>
              </w:rPr>
              <w:t>3</w:t>
            </w:r>
            <w:r w:rsidRPr="009863C4">
              <w:rPr>
                <w:b/>
                <w:bCs/>
              </w:rPr>
              <w:t>: DAD</w:t>
            </w:r>
            <w:r>
              <w:rPr>
                <w:b/>
                <w:bCs/>
              </w:rPr>
              <w:t>O</w:t>
            </w:r>
            <w:r>
              <w:t xml:space="preserve"> el formulario completo </w:t>
            </w:r>
            <w:r w:rsidRPr="009863C4">
              <w:rPr>
                <w:b/>
                <w:bCs/>
              </w:rPr>
              <w:t>CUANDO</w:t>
            </w:r>
            <w:r>
              <w:t xml:space="preserve"> se quiere guardar </w:t>
            </w:r>
            <w:r w:rsidRPr="009863C4">
              <w:rPr>
                <w:b/>
                <w:bCs/>
              </w:rPr>
              <w:t>ENTONCES</w:t>
            </w:r>
            <w:r>
              <w:rPr>
                <w:b/>
                <w:bCs/>
              </w:rPr>
              <w:t xml:space="preserve"> </w:t>
            </w:r>
            <w:r>
              <w:t>el sistema</w:t>
            </w:r>
          </w:p>
          <w:p w14:paraId="4E31F0BE" w14:textId="12246EC7" w:rsidR="000133CA" w:rsidRDefault="000133CA" w:rsidP="000133CA">
            <w:pPr>
              <w:spacing w:line="480" w:lineRule="auto"/>
              <w:ind w:left="720" w:firstLine="0"/>
            </w:pPr>
            <w:r>
              <w:rPr>
                <w:b/>
                <w:bCs/>
              </w:rPr>
              <w:t>Escenario 1</w:t>
            </w:r>
            <w:r>
              <w:t>: El formulario se encuentra correctamente cargado:</w:t>
            </w:r>
          </w:p>
          <w:p w14:paraId="6CED931F" w14:textId="77777777" w:rsidR="000133CA" w:rsidRDefault="000133CA" w:rsidP="000133CA">
            <w:pPr>
              <w:spacing w:line="480" w:lineRule="auto"/>
              <w:ind w:left="720" w:firstLine="0"/>
            </w:pPr>
            <w:r>
              <w:t>El sistema notificará por pantalla que el registro del asiento fue exitoso y limpiará los campos para poder ingresar otro nuevo registro si se lo desea.</w:t>
            </w:r>
          </w:p>
          <w:p w14:paraId="7131EDE4" w14:textId="77777777" w:rsidR="000133CA" w:rsidRDefault="000133CA" w:rsidP="000133CA">
            <w:pPr>
              <w:spacing w:line="480" w:lineRule="auto"/>
              <w:ind w:left="720" w:firstLine="0"/>
            </w:pPr>
            <w:r w:rsidRPr="00D527AD">
              <w:rPr>
                <w:b/>
                <w:bCs/>
              </w:rPr>
              <w:t>Escenario 2</w:t>
            </w:r>
            <w:r>
              <w:t>: El saldo del haber o debe es distinto al del debe o haber, respectivamente:</w:t>
            </w:r>
          </w:p>
          <w:p w14:paraId="238037BF" w14:textId="57BB42AC" w:rsidR="000133CA" w:rsidRDefault="000133CA" w:rsidP="000133CA">
            <w:pPr>
              <w:spacing w:line="480" w:lineRule="auto"/>
              <w:ind w:left="720" w:firstLine="0"/>
            </w:pPr>
            <w:r>
              <w:t xml:space="preserve">El sistema notificará por pantalla que el registro no se puede realizar ya que el </w:t>
            </w:r>
            <w:hyperlink w:anchor="PrincipiodelaPartidaDoble" w:history="1">
              <w:r w:rsidRPr="00235421">
                <w:rPr>
                  <w:rStyle w:val="Hipervnculo"/>
                </w:rPr>
                <w:t>principio de la partida doble</w:t>
              </w:r>
            </w:hyperlink>
            <w:r>
              <w:t xml:space="preserve"> no se cumple al tener el </w:t>
            </w:r>
            <w:hyperlink w:anchor="SaldoDeudor" w:history="1">
              <w:r w:rsidRPr="00235421">
                <w:rPr>
                  <w:rStyle w:val="Hipervnculo"/>
                </w:rPr>
                <w:t>saldo del debe</w:t>
              </w:r>
            </w:hyperlink>
            <w:r>
              <w:t xml:space="preserve"> diferente al </w:t>
            </w:r>
            <w:hyperlink w:anchor="SaldoAcreedor" w:history="1">
              <w:r w:rsidRPr="00235421">
                <w:rPr>
                  <w:rStyle w:val="Hipervnculo"/>
                </w:rPr>
                <w:t>saldo del haber</w:t>
              </w:r>
            </w:hyperlink>
            <w:r>
              <w:t>.</w:t>
            </w:r>
          </w:p>
          <w:p w14:paraId="08E74DDE" w14:textId="77777777" w:rsidR="000133CA" w:rsidRDefault="000133CA" w:rsidP="000133CA">
            <w:pPr>
              <w:spacing w:line="480" w:lineRule="auto"/>
              <w:ind w:left="720" w:firstLine="0"/>
            </w:pPr>
            <w:r w:rsidRPr="00D527AD">
              <w:rPr>
                <w:b/>
                <w:bCs/>
              </w:rPr>
              <w:t>Escenario 3</w:t>
            </w:r>
            <w:r>
              <w:t>: Los campos obligatorios no se encuentran completos:</w:t>
            </w:r>
          </w:p>
          <w:p w14:paraId="2CA2E8F5" w14:textId="321CCBCA" w:rsidR="000133CA" w:rsidRDefault="000133CA" w:rsidP="000133CA">
            <w:pPr>
              <w:spacing w:line="480" w:lineRule="auto"/>
              <w:ind w:left="720" w:firstLine="0"/>
            </w:pPr>
            <w:r>
              <w:t xml:space="preserve">El sistema deberá mostrar un mensaje por pantalla que notifique al usuario que hay datos que son requeridos y que no se llenó correctamente, remarcando el </w:t>
            </w:r>
            <w:hyperlink w:anchor="Textbox" w:history="1">
              <w:proofErr w:type="spellStart"/>
              <w:r w:rsidR="00235421" w:rsidRPr="00235421">
                <w:rPr>
                  <w:rStyle w:val="Hipervnculo"/>
                </w:rPr>
                <w:t>textbox</w:t>
              </w:r>
              <w:proofErr w:type="spellEnd"/>
            </w:hyperlink>
            <w:r>
              <w:t xml:space="preserve"> que contiene el error.</w:t>
            </w:r>
          </w:p>
          <w:p w14:paraId="00CFD866" w14:textId="63D4FDAC" w:rsidR="000133CA" w:rsidRDefault="000133CA" w:rsidP="000133CA">
            <w:pPr>
              <w:spacing w:line="480" w:lineRule="auto"/>
              <w:ind w:left="720" w:firstLine="0"/>
            </w:pPr>
            <w:r w:rsidRPr="00D37171">
              <w:rPr>
                <w:b/>
                <w:bCs/>
              </w:rPr>
              <w:t xml:space="preserve">Escenario </w:t>
            </w:r>
            <w:r>
              <w:rPr>
                <w:b/>
                <w:bCs/>
              </w:rPr>
              <w:t>4</w:t>
            </w:r>
            <w:r>
              <w:t xml:space="preserve">: Los campos contienen datos inválidos (ejemplo, letras en el </w:t>
            </w:r>
            <w:hyperlink w:anchor="Textbox" w:history="1">
              <w:proofErr w:type="spellStart"/>
              <w:r w:rsidRPr="00235421">
                <w:rPr>
                  <w:rStyle w:val="Hipervnculo"/>
                </w:rPr>
                <w:t>textbox</w:t>
              </w:r>
              <w:proofErr w:type="spellEnd"/>
            </w:hyperlink>
            <w:r>
              <w:t xml:space="preserve"> de los montos):</w:t>
            </w:r>
          </w:p>
          <w:p w14:paraId="40AD68EB" w14:textId="2BAB2388" w:rsidR="000133CA" w:rsidRDefault="000133CA" w:rsidP="000133CA">
            <w:pPr>
              <w:spacing w:line="480" w:lineRule="auto"/>
              <w:ind w:left="720" w:firstLine="0"/>
            </w:pPr>
            <w:r>
              <w:t xml:space="preserve">El sistema deberá mostrar un mensaje por pantalla que notifique al usuario que los datos ingresados son incorrectos, remarcando el </w:t>
            </w:r>
            <w:hyperlink w:anchor="Textbox" w:history="1">
              <w:proofErr w:type="spellStart"/>
              <w:r w:rsidR="00235421" w:rsidRPr="00235421">
                <w:rPr>
                  <w:rStyle w:val="Hipervnculo"/>
                </w:rPr>
                <w:t>textbox</w:t>
              </w:r>
              <w:proofErr w:type="spellEnd"/>
            </w:hyperlink>
            <w:r>
              <w:t xml:space="preserve"> que contiene el error.</w:t>
            </w:r>
          </w:p>
          <w:p w14:paraId="579ECB20" w14:textId="77777777" w:rsidR="000133CA" w:rsidRDefault="000133CA" w:rsidP="000133CA">
            <w:pPr>
              <w:spacing w:line="480" w:lineRule="auto"/>
              <w:ind w:firstLine="0"/>
            </w:pPr>
            <w:r w:rsidRPr="009863C4">
              <w:rPr>
                <w:b/>
                <w:bCs/>
              </w:rPr>
              <w:t>CA</w:t>
            </w:r>
            <w:r>
              <w:rPr>
                <w:b/>
                <w:bCs/>
              </w:rPr>
              <w:t>4</w:t>
            </w:r>
            <w:r w:rsidRPr="009863C4">
              <w:rPr>
                <w:b/>
                <w:bCs/>
              </w:rPr>
              <w:t>: DAD</w:t>
            </w:r>
            <w:r>
              <w:rPr>
                <w:b/>
                <w:bCs/>
              </w:rPr>
              <w:t>O</w:t>
            </w:r>
            <w:r>
              <w:t xml:space="preserve"> un asiento nuevo </w:t>
            </w:r>
            <w:r w:rsidRPr="009863C4">
              <w:rPr>
                <w:b/>
                <w:bCs/>
              </w:rPr>
              <w:t>CUANDO</w:t>
            </w:r>
            <w:r>
              <w:t xml:space="preserve"> se realiza el guardado </w:t>
            </w:r>
            <w:r w:rsidRPr="009863C4">
              <w:rPr>
                <w:b/>
                <w:bCs/>
              </w:rPr>
              <w:t>ENTONCES</w:t>
            </w:r>
            <w:r>
              <w:rPr>
                <w:b/>
                <w:bCs/>
              </w:rPr>
              <w:t xml:space="preserve"> </w:t>
            </w:r>
            <w:r>
              <w:t>el sistema generará un identificador único para este asiento.</w:t>
            </w:r>
          </w:p>
          <w:p w14:paraId="01E36212" w14:textId="77777777" w:rsidR="000133CA" w:rsidRPr="00D527AD" w:rsidRDefault="000133CA" w:rsidP="00060005">
            <w:pPr>
              <w:spacing w:line="480" w:lineRule="auto"/>
              <w:ind w:left="708"/>
            </w:pPr>
          </w:p>
        </w:tc>
      </w:tr>
    </w:tbl>
    <w:bookmarkEnd w:id="49"/>
    <w:p w14:paraId="1DBC356F" w14:textId="638C1577" w:rsidR="00DE7992" w:rsidRDefault="00BE7F29">
      <w:r w:rsidRPr="002F6E0A">
        <w:rPr>
          <w:b/>
          <w:bCs/>
          <w:noProof/>
        </w:rPr>
        <w:lastRenderedPageBreak/>
        <w:drawing>
          <wp:anchor distT="0" distB="0" distL="114300" distR="114300" simplePos="0" relativeHeight="251841536" behindDoc="0" locked="0" layoutInCell="1" allowOverlap="1" wp14:anchorId="3C8B70E6" wp14:editId="75D38F03">
            <wp:simplePos x="0" y="0"/>
            <wp:positionH relativeFrom="column">
              <wp:posOffset>-164363</wp:posOffset>
            </wp:positionH>
            <wp:positionV relativeFrom="paragraph">
              <wp:posOffset>-7312253</wp:posOffset>
            </wp:positionV>
            <wp:extent cx="387350" cy="403596"/>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387350" cy="403596"/>
                    </a:xfrm>
                    <a:prstGeom prst="rect">
                      <a:avLst/>
                    </a:prstGeom>
                  </pic:spPr>
                </pic:pic>
              </a:graphicData>
            </a:graphic>
            <wp14:sizeRelH relativeFrom="margin">
              <wp14:pctWidth>0</wp14:pctWidth>
            </wp14:sizeRelH>
            <wp14:sizeRelV relativeFrom="margin">
              <wp14:pctHeight>0</wp14:pctHeight>
            </wp14:sizeRelV>
          </wp:anchor>
        </w:drawing>
      </w:r>
      <w:r w:rsidRPr="00C5796A">
        <w:rPr>
          <w:b/>
          <w:bCs/>
          <w:noProof/>
        </w:rPr>
        <mc:AlternateContent>
          <mc:Choice Requires="wps">
            <w:drawing>
              <wp:anchor distT="0" distB="0" distL="114300" distR="114300" simplePos="0" relativeHeight="251760640" behindDoc="1" locked="0" layoutInCell="1" allowOverlap="1" wp14:anchorId="13BFBB45" wp14:editId="4791C58A">
                <wp:simplePos x="0" y="0"/>
                <wp:positionH relativeFrom="column">
                  <wp:posOffset>14630</wp:posOffset>
                </wp:positionH>
                <wp:positionV relativeFrom="paragraph">
                  <wp:posOffset>-7191274</wp:posOffset>
                </wp:positionV>
                <wp:extent cx="5740400" cy="7029297"/>
                <wp:effectExtent l="0" t="0" r="146050" b="114935"/>
                <wp:wrapNone/>
                <wp:docPr id="197" name="Rectángulo: esquinas redondeadas 197"/>
                <wp:cNvGraphicFramePr/>
                <a:graphic xmlns:a="http://schemas.openxmlformats.org/drawingml/2006/main">
                  <a:graphicData uri="http://schemas.microsoft.com/office/word/2010/wordprocessingShape">
                    <wps:wsp>
                      <wps:cNvSpPr/>
                      <wps:spPr>
                        <a:xfrm>
                          <a:off x="0" y="0"/>
                          <a:ext cx="5740400" cy="7029297"/>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7C5DAD" id="Rectángulo: esquinas redondeadas 197" o:spid="_x0000_s1026" style="position:absolute;margin-left:1.15pt;margin-top:-566.25pt;width:452pt;height:553.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" fillcolor="#ffd047 [1944]" stroked="f" strokeweight="1pt">
                <v:stroke joinstyle="miter"/>
                <v:shadow on="t" color="black" opacity="15073f" origin=".5,-.5" offset="2.74964mm,4.5pt"/>
              </v:roundrect>
            </w:pict>
          </mc:Fallback>
        </mc:AlternateContent>
      </w:r>
      <w:r w:rsidR="00A0678C" w:rsidRPr="002F6E0A">
        <w:rPr>
          <w:b/>
          <w:bCs/>
          <w:noProof/>
        </w:rPr>
        <w:drawing>
          <wp:anchor distT="0" distB="0" distL="114300" distR="114300" simplePos="0" relativeHeight="251762688" behindDoc="0" locked="0" layoutInCell="1" allowOverlap="1" wp14:anchorId="3E9DE25D" wp14:editId="384D5456">
            <wp:simplePos x="0" y="0"/>
            <wp:positionH relativeFrom="column">
              <wp:posOffset>5518150</wp:posOffset>
            </wp:positionH>
            <wp:positionV relativeFrom="paragraph">
              <wp:posOffset>-8735568</wp:posOffset>
            </wp:positionV>
            <wp:extent cx="387350" cy="403596"/>
            <wp:effectExtent l="0" t="0" r="0"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7350" cy="403596"/>
                    </a:xfrm>
                    <a:prstGeom prst="rect">
                      <a:avLst/>
                    </a:prstGeom>
                  </pic:spPr>
                </pic:pic>
              </a:graphicData>
            </a:graphic>
            <wp14:sizeRelH relativeFrom="margin">
              <wp14:pctWidth>0</wp14:pctWidth>
            </wp14:sizeRelH>
            <wp14:sizeRelV relativeFrom="margin">
              <wp14:pctHeight>0</wp14:pctHeight>
            </wp14:sizeRelV>
          </wp:anchor>
        </w:drawing>
      </w:r>
      <w:r w:rsidR="00DE7992">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5"/>
        <w:gridCol w:w="1363"/>
        <w:gridCol w:w="1368"/>
      </w:tblGrid>
      <w:tr w:rsidR="000133CA" w14:paraId="75DC6CB2" w14:textId="77777777" w:rsidTr="009D7A1B">
        <w:tc>
          <w:tcPr>
            <w:tcW w:w="6379" w:type="dxa"/>
            <w:tcBorders>
              <w:bottom w:val="single" w:sz="36" w:space="0" w:color="595959" w:themeColor="text1" w:themeTint="A6"/>
              <w:right w:val="single" w:sz="36" w:space="0" w:color="595959" w:themeColor="text1" w:themeTint="A6"/>
            </w:tcBorders>
            <w:shd w:val="clear" w:color="auto" w:fill="auto"/>
          </w:tcPr>
          <w:p w14:paraId="07042BE5" w14:textId="65B38050" w:rsidR="000133CA" w:rsidRPr="007731DC" w:rsidRDefault="009D7A1B" w:rsidP="000133CA">
            <w:pPr>
              <w:spacing w:line="480" w:lineRule="auto"/>
              <w:ind w:firstLine="0"/>
              <w:jc w:val="center"/>
            </w:pPr>
            <w:r w:rsidRPr="00C5796A">
              <w:rPr>
                <w:b/>
                <w:bCs/>
                <w:noProof/>
              </w:rPr>
              <w:lastRenderedPageBreak/>
              <w:drawing>
                <wp:anchor distT="0" distB="0" distL="114300" distR="114300" simplePos="0" relativeHeight="251766784" behindDoc="0" locked="0" layoutInCell="1" allowOverlap="1" wp14:anchorId="4862E856" wp14:editId="4CFBC278">
                  <wp:simplePos x="0" y="0"/>
                  <wp:positionH relativeFrom="column">
                    <wp:posOffset>-292303</wp:posOffset>
                  </wp:positionH>
                  <wp:positionV relativeFrom="paragraph">
                    <wp:posOffset>-340360</wp:posOffset>
                  </wp:positionV>
                  <wp:extent cx="575310" cy="599440"/>
                  <wp:effectExtent l="0" t="0" r="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5310" cy="599440"/>
                          </a:xfrm>
                          <a:prstGeom prst="rect">
                            <a:avLst/>
                          </a:prstGeom>
                        </pic:spPr>
                      </pic:pic>
                    </a:graphicData>
                  </a:graphic>
                  <wp14:sizeRelH relativeFrom="margin">
                    <wp14:pctWidth>0</wp14:pctWidth>
                  </wp14:sizeRelH>
                  <wp14:sizeRelV relativeFrom="margin">
                    <wp14:pctHeight>0</wp14:pctHeight>
                  </wp14:sizeRelV>
                </wp:anchor>
              </w:drawing>
            </w:r>
            <w:r w:rsidR="00A0678C" w:rsidRPr="00C5796A">
              <w:rPr>
                <w:b/>
                <w:bCs/>
                <w:noProof/>
              </w:rPr>
              <mc:AlternateContent>
                <mc:Choice Requires="wps">
                  <w:drawing>
                    <wp:anchor distT="0" distB="0" distL="114300" distR="114300" simplePos="0" relativeHeight="251764736" behindDoc="1" locked="0" layoutInCell="1" allowOverlap="1" wp14:anchorId="4C56824D" wp14:editId="5378372E">
                      <wp:simplePos x="0" y="0"/>
                      <wp:positionH relativeFrom="column">
                        <wp:posOffset>-68580</wp:posOffset>
                      </wp:positionH>
                      <wp:positionV relativeFrom="paragraph">
                        <wp:posOffset>-29262</wp:posOffset>
                      </wp:positionV>
                      <wp:extent cx="5740400" cy="8346237"/>
                      <wp:effectExtent l="0" t="0" r="146050" b="112395"/>
                      <wp:wrapNone/>
                      <wp:docPr id="200" name="Rectángulo: esquinas redondeadas 200"/>
                      <wp:cNvGraphicFramePr/>
                      <a:graphic xmlns:a="http://schemas.openxmlformats.org/drawingml/2006/main">
                        <a:graphicData uri="http://schemas.microsoft.com/office/word/2010/wordprocessingShape">
                          <wps:wsp>
                            <wps:cNvSpPr/>
                            <wps:spPr>
                              <a:xfrm>
                                <a:off x="0" y="0"/>
                                <a:ext cx="5740400" cy="8346237"/>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E3F970" id="Rectángulo: esquinas redondeadas 200" o:spid="_x0000_s1026" style="position:absolute;margin-left:-5.4pt;margin-top:-2.3pt;width:452pt;height:657.2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" fillcolor="#ffd047 [1944]" stroked="f" strokeweight="1pt">
                      <v:stroke joinstyle="miter"/>
                      <v:shadow on="t" color="black" opacity="15073f" origin=".5,-.5" offset="2.74964mm,4.5pt"/>
                    </v:roundrect>
                  </w:pict>
                </mc:Fallback>
              </mc:AlternateContent>
            </w:r>
            <w:r w:rsidR="000133CA" w:rsidRPr="009863C4">
              <w:rPr>
                <w:b/>
                <w:bCs/>
              </w:rPr>
              <w:t>HU</w:t>
            </w:r>
            <w:r w:rsidR="000133CA">
              <w:rPr>
                <w:b/>
                <w:bCs/>
              </w:rPr>
              <w:t>17: Modificar asiento contable</w:t>
            </w:r>
          </w:p>
          <w:p w14:paraId="4614ACBC" w14:textId="0D206451" w:rsidR="000133CA" w:rsidRPr="007731DC" w:rsidRDefault="000133CA" w:rsidP="000133CA">
            <w:pPr>
              <w:spacing w:line="480" w:lineRule="auto"/>
              <w:ind w:firstLine="0"/>
            </w:pPr>
            <w:r w:rsidRPr="009863C4">
              <w:rPr>
                <w:b/>
                <w:bCs/>
              </w:rPr>
              <w:t>COMO</w:t>
            </w:r>
            <w:r>
              <w:rPr>
                <w:b/>
                <w:bCs/>
              </w:rPr>
              <w:t xml:space="preserve"> </w:t>
            </w:r>
            <w:r>
              <w:t xml:space="preserve">contador </w:t>
            </w:r>
            <w:r w:rsidRPr="009863C4">
              <w:rPr>
                <w:b/>
                <w:bCs/>
              </w:rPr>
              <w:t>QUIERO</w:t>
            </w:r>
            <w:r>
              <w:rPr>
                <w:b/>
                <w:bCs/>
              </w:rPr>
              <w:t xml:space="preserve"> </w:t>
            </w:r>
            <w:r>
              <w:t xml:space="preserve">modificar un </w:t>
            </w:r>
            <w:hyperlink w:anchor="AsientosContables" w:history="1">
              <w:r w:rsidRPr="00235421">
                <w:rPr>
                  <w:rStyle w:val="Hipervnculo"/>
                </w:rPr>
                <w:t>asiento contable</w:t>
              </w:r>
            </w:hyperlink>
            <w:r>
              <w:t xml:space="preserve"> </w:t>
            </w:r>
            <w:r w:rsidRPr="009863C4">
              <w:rPr>
                <w:b/>
                <w:bCs/>
              </w:rPr>
              <w:t>PARA</w:t>
            </w:r>
            <w:r>
              <w:rPr>
                <w:b/>
                <w:bCs/>
              </w:rPr>
              <w:t xml:space="preserve"> </w:t>
            </w:r>
            <w:r>
              <w:t>poder corregir errores de carga.</w:t>
            </w:r>
          </w:p>
          <w:p w14:paraId="22337926" w14:textId="77777777" w:rsidR="000133CA" w:rsidRDefault="000133CA" w:rsidP="000133CA">
            <w:pPr>
              <w:spacing w:line="480" w:lineRule="auto"/>
              <w:ind w:firstLine="0"/>
              <w:rPr>
                <w:b/>
                <w:bCs/>
              </w:rPr>
            </w:pPr>
            <w:r w:rsidRPr="009863C4">
              <w:rPr>
                <w:b/>
                <w:bCs/>
              </w:rPr>
              <w:t>Notas/Conversación:</w:t>
            </w:r>
          </w:p>
          <w:p w14:paraId="2BBB59E8" w14:textId="77777777" w:rsidR="000133CA" w:rsidRPr="007731DC" w:rsidRDefault="000133CA" w:rsidP="000133CA">
            <w:pPr>
              <w:spacing w:line="480" w:lineRule="auto"/>
              <w:ind w:firstLine="0"/>
            </w:pPr>
            <w:r>
              <w:t>Quiero poder modificar un asiento contable en el caso de haberme equivocado de cuenta, monto, fecha u observación.</w:t>
            </w:r>
          </w:p>
        </w:tc>
        <w:tc>
          <w:tcPr>
            <w:tcW w:w="1276" w:type="dxa"/>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4D74EE79" w14:textId="77777777" w:rsidR="000133CA" w:rsidRDefault="000133CA" w:rsidP="000133CA">
            <w:pPr>
              <w:spacing w:line="480" w:lineRule="auto"/>
              <w:ind w:firstLine="0"/>
              <w:jc w:val="center"/>
              <w:rPr>
                <w:b/>
                <w:bCs/>
              </w:rPr>
            </w:pPr>
            <w:r w:rsidRPr="009863C4">
              <w:rPr>
                <w:b/>
                <w:bCs/>
              </w:rPr>
              <w:t>Estimación</w:t>
            </w:r>
          </w:p>
          <w:p w14:paraId="19ED85F4" w14:textId="204026D5" w:rsidR="000133CA" w:rsidRPr="00D37171" w:rsidRDefault="000133CA" w:rsidP="000133CA">
            <w:pPr>
              <w:spacing w:line="480" w:lineRule="auto"/>
              <w:ind w:firstLine="0"/>
              <w:jc w:val="center"/>
              <w:rPr>
                <w:b/>
                <w:bCs/>
              </w:rPr>
            </w:pPr>
            <w:r>
              <w:rPr>
                <w:b/>
                <w:bCs/>
              </w:rPr>
              <w:t>2</w:t>
            </w:r>
          </w:p>
        </w:tc>
        <w:tc>
          <w:tcPr>
            <w:tcW w:w="1371" w:type="dxa"/>
            <w:tcBorders>
              <w:left w:val="single" w:sz="36" w:space="0" w:color="595959" w:themeColor="text1" w:themeTint="A6"/>
              <w:bottom w:val="single" w:sz="36" w:space="0" w:color="595959" w:themeColor="text1" w:themeTint="A6"/>
            </w:tcBorders>
            <w:shd w:val="clear" w:color="auto" w:fill="auto"/>
          </w:tcPr>
          <w:p w14:paraId="4838ADFE" w14:textId="568D90AB" w:rsidR="000133CA" w:rsidRPr="00D37171" w:rsidRDefault="000133CA" w:rsidP="009D7A1B">
            <w:pPr>
              <w:spacing w:line="480" w:lineRule="auto"/>
              <w:ind w:firstLine="0"/>
              <w:rPr>
                <w:b/>
                <w:bCs/>
              </w:rPr>
            </w:pPr>
            <w:r w:rsidRPr="009863C4">
              <w:rPr>
                <w:b/>
                <w:bCs/>
              </w:rPr>
              <w:t>Prioridad</w:t>
            </w:r>
          </w:p>
          <w:p w14:paraId="4177C6A2" w14:textId="350BEF1A" w:rsidR="000133CA" w:rsidRPr="009863C4" w:rsidRDefault="000133CA" w:rsidP="009D7A1B">
            <w:pPr>
              <w:spacing w:line="480" w:lineRule="auto"/>
              <w:ind w:firstLine="0"/>
              <w:rPr>
                <w:b/>
                <w:bCs/>
              </w:rPr>
            </w:pPr>
            <w:r w:rsidRPr="009863C4">
              <w:rPr>
                <w:b/>
                <w:bCs/>
              </w:rPr>
              <w:t>[</w:t>
            </w:r>
            <w:r w:rsidRPr="000133CA">
              <w:rPr>
                <w:b/>
                <w:bCs/>
                <w:color w:val="FFD047" w:themeColor="accent5" w:themeTint="99"/>
              </w:rPr>
              <w:t>X</w:t>
            </w:r>
            <w:r w:rsidRPr="009863C4">
              <w:rPr>
                <w:b/>
                <w:bCs/>
              </w:rPr>
              <w:t>] Alta</w:t>
            </w:r>
          </w:p>
          <w:p w14:paraId="2B0C1B21" w14:textId="36BE4493" w:rsidR="000133CA" w:rsidRPr="009863C4" w:rsidRDefault="000133CA" w:rsidP="009D7A1B">
            <w:pPr>
              <w:spacing w:line="480" w:lineRule="auto"/>
              <w:ind w:firstLine="0"/>
              <w:rPr>
                <w:b/>
                <w:bCs/>
              </w:rPr>
            </w:pPr>
            <w:r w:rsidRPr="009863C4">
              <w:rPr>
                <w:b/>
                <w:bCs/>
              </w:rPr>
              <w:t>[</w:t>
            </w:r>
            <w:r w:rsidRPr="000133CA">
              <w:rPr>
                <w:b/>
                <w:bCs/>
                <w:color w:val="FFD047" w:themeColor="accent5" w:themeTint="99"/>
              </w:rPr>
              <w:t>X</w:t>
            </w:r>
            <w:r w:rsidRPr="009863C4">
              <w:rPr>
                <w:b/>
                <w:bCs/>
              </w:rPr>
              <w:t>] Media</w:t>
            </w:r>
          </w:p>
          <w:p w14:paraId="0A799882" w14:textId="77777777" w:rsidR="000133CA" w:rsidRDefault="000133CA" w:rsidP="009D7A1B">
            <w:pPr>
              <w:spacing w:line="480" w:lineRule="auto"/>
              <w:ind w:firstLine="0"/>
            </w:pPr>
            <w:r w:rsidRPr="009863C4">
              <w:rPr>
                <w:b/>
                <w:bCs/>
              </w:rPr>
              <w:t>[</w:t>
            </w:r>
            <w:r>
              <w:rPr>
                <w:b/>
                <w:bCs/>
              </w:rPr>
              <w:t>X</w:t>
            </w:r>
            <w:r w:rsidRPr="009863C4">
              <w:rPr>
                <w:b/>
                <w:bCs/>
              </w:rPr>
              <w:t>] Baja</w:t>
            </w:r>
          </w:p>
        </w:tc>
      </w:tr>
      <w:tr w:rsidR="000133CA" w14:paraId="499225A8" w14:textId="77777777" w:rsidTr="009D7A1B">
        <w:trPr>
          <w:trHeight w:val="250"/>
        </w:trPr>
        <w:tc>
          <w:tcPr>
            <w:tcW w:w="9026" w:type="dxa"/>
            <w:gridSpan w:val="3"/>
            <w:tcBorders>
              <w:top w:val="single" w:sz="36" w:space="0" w:color="FFD047" w:themeColor="accent5" w:themeTint="99"/>
            </w:tcBorders>
            <w:shd w:val="clear" w:color="auto" w:fill="auto"/>
          </w:tcPr>
          <w:p w14:paraId="2442CEB8" w14:textId="77777777" w:rsidR="000133CA" w:rsidRPr="00D37171" w:rsidRDefault="000133CA" w:rsidP="00060005">
            <w:pPr>
              <w:spacing w:line="480" w:lineRule="auto"/>
              <w:jc w:val="center"/>
              <w:rPr>
                <w:b/>
                <w:bCs/>
              </w:rPr>
            </w:pPr>
            <w:r w:rsidRPr="009863C4">
              <w:rPr>
                <w:b/>
                <w:bCs/>
              </w:rPr>
              <w:t>Criterios de aceptación</w:t>
            </w:r>
          </w:p>
          <w:p w14:paraId="32012B9B" w14:textId="738E360C" w:rsidR="000133CA" w:rsidRDefault="000133CA" w:rsidP="000133CA">
            <w:pPr>
              <w:spacing w:line="480" w:lineRule="auto"/>
              <w:ind w:firstLine="0"/>
            </w:pPr>
            <w:r w:rsidRPr="00D37171">
              <w:rPr>
                <w:b/>
                <w:bCs/>
              </w:rPr>
              <w:t>CA1</w:t>
            </w:r>
            <w:r>
              <w:t>:</w:t>
            </w:r>
            <w:r w:rsidRPr="009863C4">
              <w:rPr>
                <w:b/>
                <w:bCs/>
              </w:rPr>
              <w:t xml:space="preserve"> </w:t>
            </w:r>
            <w:r w:rsidRPr="00D37171">
              <w:rPr>
                <w:b/>
                <w:bCs/>
              </w:rPr>
              <w:t>DADA</w:t>
            </w:r>
            <w:r>
              <w:t xml:space="preserve"> la selección de un asiento contable dentro de la pestaña de “asientos contables” </w:t>
            </w:r>
            <w:r w:rsidRPr="00D37171">
              <w:rPr>
                <w:b/>
                <w:bCs/>
              </w:rPr>
              <w:t>CUANDO</w:t>
            </w:r>
            <w:r>
              <w:t xml:space="preserve"> se presione el botón “(</w:t>
            </w:r>
            <w:r>
              <w:rPr>
                <w:noProof/>
              </w:rPr>
              <w:drawing>
                <wp:inline distT="0" distB="0" distL="0" distR="0" wp14:anchorId="16C5CD51" wp14:editId="3D626C00">
                  <wp:extent cx="124358" cy="124358"/>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6563" cy="156563"/>
                          </a:xfrm>
                          <a:prstGeom prst="rect">
                            <a:avLst/>
                          </a:prstGeom>
                        </pic:spPr>
                      </pic:pic>
                    </a:graphicData>
                  </a:graphic>
                </wp:inline>
              </w:drawing>
            </w:r>
            <w:r>
              <w:t xml:space="preserve">)” de un </w:t>
            </w:r>
            <w:r w:rsidRPr="00235421">
              <w:t>asiento contable</w:t>
            </w:r>
            <w:r>
              <w:t xml:space="preserve"> en particular </w:t>
            </w:r>
            <w:r w:rsidRPr="00D37171">
              <w:rPr>
                <w:b/>
                <w:bCs/>
              </w:rPr>
              <w:t>ENTONCES</w:t>
            </w:r>
            <w:r>
              <w:t xml:space="preserve"> se cargará la página en el navegador con un formulario para modificar el asiento contable, contando con los siguientes campos previamente cargados:</w:t>
            </w:r>
          </w:p>
          <w:p w14:paraId="71F2AD13" w14:textId="77777777" w:rsidR="000133CA" w:rsidRDefault="000133CA" w:rsidP="000133CA">
            <w:pPr>
              <w:pStyle w:val="Prrafodelista"/>
              <w:numPr>
                <w:ilvl w:val="0"/>
                <w:numId w:val="35"/>
              </w:numPr>
              <w:spacing w:after="160" w:line="480" w:lineRule="auto"/>
            </w:pPr>
            <w:r>
              <w:t xml:space="preserve">Fecha </w:t>
            </w:r>
            <w:r w:rsidRPr="00DF2DCB">
              <w:rPr>
                <w:b/>
                <w:bCs/>
              </w:rPr>
              <w:t>*</w:t>
            </w:r>
          </w:p>
          <w:p w14:paraId="05E6B4F5" w14:textId="2EF80AC5" w:rsidR="000133CA" w:rsidRDefault="00130EFB" w:rsidP="000133CA">
            <w:pPr>
              <w:pStyle w:val="Prrafodelista"/>
              <w:numPr>
                <w:ilvl w:val="0"/>
                <w:numId w:val="35"/>
              </w:numPr>
              <w:spacing w:after="160" w:line="480" w:lineRule="auto"/>
            </w:pPr>
            <w:hyperlink w:anchor="CuentaContable" w:history="1">
              <w:r w:rsidR="000133CA" w:rsidRPr="00235421">
                <w:rPr>
                  <w:rStyle w:val="Hipervnculo"/>
                </w:rPr>
                <w:t>Cuenta Contable</w:t>
              </w:r>
            </w:hyperlink>
            <w:r w:rsidR="000133CA">
              <w:t xml:space="preserve"> </w:t>
            </w:r>
            <w:r w:rsidR="000133CA" w:rsidRPr="00DF2DCB">
              <w:rPr>
                <w:b/>
                <w:bCs/>
              </w:rPr>
              <w:t>*</w:t>
            </w:r>
          </w:p>
          <w:p w14:paraId="7EB8C2A3" w14:textId="27CF9304" w:rsidR="000133CA" w:rsidRDefault="00130EFB" w:rsidP="000133CA">
            <w:pPr>
              <w:pStyle w:val="Prrafodelista"/>
              <w:numPr>
                <w:ilvl w:val="0"/>
                <w:numId w:val="35"/>
              </w:numPr>
              <w:spacing w:after="160" w:line="480" w:lineRule="auto"/>
            </w:pPr>
            <w:hyperlink w:anchor="SaldoDeudor" w:history="1">
              <w:r w:rsidR="00235421">
                <w:rPr>
                  <w:rStyle w:val="Hipervnculo"/>
                </w:rPr>
                <w:t>Saldo deudor</w:t>
              </w:r>
            </w:hyperlink>
            <w:r w:rsidR="000133CA">
              <w:t xml:space="preserve"> </w:t>
            </w:r>
            <w:r w:rsidR="000133CA" w:rsidRPr="00DF2DCB">
              <w:rPr>
                <w:b/>
                <w:bCs/>
              </w:rPr>
              <w:t>**</w:t>
            </w:r>
          </w:p>
          <w:p w14:paraId="110FEACB" w14:textId="3D47FAA9" w:rsidR="000133CA" w:rsidRPr="00DF2DCB" w:rsidRDefault="00130EFB" w:rsidP="000133CA">
            <w:pPr>
              <w:pStyle w:val="Prrafodelista"/>
              <w:numPr>
                <w:ilvl w:val="0"/>
                <w:numId w:val="35"/>
              </w:numPr>
              <w:spacing w:after="160" w:line="480" w:lineRule="auto"/>
              <w:rPr>
                <w:b/>
                <w:bCs/>
              </w:rPr>
            </w:pPr>
            <w:hyperlink w:anchor="SaldoAcreedor" w:history="1">
              <w:r w:rsidR="00235421">
                <w:rPr>
                  <w:rStyle w:val="Hipervnculo"/>
                </w:rPr>
                <w:t>Saldo acreedor</w:t>
              </w:r>
            </w:hyperlink>
            <w:r w:rsidR="000133CA">
              <w:t xml:space="preserve"> </w:t>
            </w:r>
            <w:r w:rsidR="000133CA" w:rsidRPr="00DF2DCB">
              <w:rPr>
                <w:b/>
                <w:bCs/>
              </w:rPr>
              <w:t>**</w:t>
            </w:r>
          </w:p>
          <w:p w14:paraId="2AAF1FBA" w14:textId="77777777" w:rsidR="000133CA" w:rsidRDefault="000133CA" w:rsidP="000133CA">
            <w:pPr>
              <w:pStyle w:val="Prrafodelista"/>
              <w:numPr>
                <w:ilvl w:val="0"/>
                <w:numId w:val="35"/>
              </w:numPr>
              <w:spacing w:after="160" w:line="480" w:lineRule="auto"/>
            </w:pPr>
            <w:r>
              <w:t xml:space="preserve">Nota </w:t>
            </w:r>
            <w:r w:rsidRPr="00DF2DCB">
              <w:rPr>
                <w:b/>
                <w:bCs/>
              </w:rPr>
              <w:t>*</w:t>
            </w:r>
          </w:p>
          <w:p w14:paraId="1B60DBF8" w14:textId="5D39081C" w:rsidR="000133CA" w:rsidRDefault="000133CA" w:rsidP="000133CA">
            <w:pPr>
              <w:spacing w:line="480" w:lineRule="auto"/>
              <w:ind w:firstLine="0"/>
            </w:pPr>
            <w:r w:rsidRPr="00DF2DCB">
              <w:rPr>
                <w:b/>
                <w:bCs/>
              </w:rPr>
              <w:t>*</w:t>
            </w:r>
            <w:r>
              <w:t xml:space="preserve"> Estos campos son obligatorios.</w:t>
            </w:r>
            <w:r>
              <w:br/>
            </w:r>
            <w:r w:rsidRPr="00DF2DCB">
              <w:rPr>
                <w:b/>
                <w:bCs/>
              </w:rPr>
              <w:t>**</w:t>
            </w:r>
            <w:r>
              <w:t xml:space="preserve"> Estos campos, aparte de obligatorios, son mutuamente excluyentes. Es decir, al cargar una cuenta, llenar el </w:t>
            </w:r>
            <w:r w:rsidR="00235421">
              <w:t>saldo deudor o acreedor</w:t>
            </w:r>
            <w:r>
              <w:t xml:space="preserve"> es obligatorio, pero una vez llenado uno, no puede llenarse el otro para esa cuenta en este asiento.</w:t>
            </w:r>
            <w:r w:rsidR="00A0678C" w:rsidRPr="002F6E0A">
              <w:rPr>
                <w:b/>
                <w:bCs/>
              </w:rPr>
              <w:t xml:space="preserve"> </w:t>
            </w:r>
          </w:p>
          <w:p w14:paraId="6DE371D0" w14:textId="1A0D73DC" w:rsidR="000133CA" w:rsidRPr="007731DC" w:rsidRDefault="000133CA" w:rsidP="000133CA">
            <w:pPr>
              <w:spacing w:line="480" w:lineRule="auto"/>
              <w:ind w:firstLine="0"/>
            </w:pPr>
            <w:r w:rsidRPr="00D37171">
              <w:rPr>
                <w:b/>
                <w:bCs/>
              </w:rPr>
              <w:t>CA2</w:t>
            </w:r>
            <w:r>
              <w:t xml:space="preserve">: </w:t>
            </w:r>
            <w:r w:rsidRPr="00D37171">
              <w:rPr>
                <w:b/>
                <w:bCs/>
              </w:rPr>
              <w:t>DADO</w:t>
            </w:r>
            <w:r>
              <w:t xml:space="preserve"> que el formulario se llenó correctamente </w:t>
            </w:r>
            <w:r w:rsidRPr="00D37171">
              <w:rPr>
                <w:b/>
                <w:bCs/>
              </w:rPr>
              <w:t>CUANDO</w:t>
            </w:r>
            <w:r>
              <w:rPr>
                <w:b/>
                <w:bCs/>
              </w:rPr>
              <w:t xml:space="preserve"> </w:t>
            </w:r>
            <w:r w:rsidRPr="00DF2DCB">
              <w:t>se</w:t>
            </w:r>
            <w:r>
              <w:t xml:space="preserve"> presione el botón “guardar” </w:t>
            </w:r>
            <w:r w:rsidRPr="00D37171">
              <w:rPr>
                <w:b/>
                <w:bCs/>
              </w:rPr>
              <w:t>ENTONCES</w:t>
            </w:r>
            <w:r>
              <w:t xml:space="preserve"> el sistema guardará las modificaciones y mostrará por pantalla que se actualizó correctamente.</w:t>
            </w:r>
          </w:p>
        </w:tc>
      </w:tr>
    </w:tbl>
    <w:p w14:paraId="40031C06" w14:textId="1C14D170" w:rsidR="000133CA" w:rsidRDefault="000133CA" w:rsidP="009E0BD1"/>
    <w:p w14:paraId="68F1ACC8" w14:textId="77777777" w:rsidR="000133CA" w:rsidRDefault="000133CA">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5"/>
        <w:gridCol w:w="1363"/>
        <w:gridCol w:w="1368"/>
      </w:tblGrid>
      <w:tr w:rsidR="000133CA" w14:paraId="78D092EC" w14:textId="77777777" w:rsidTr="009D7A1B">
        <w:tc>
          <w:tcPr>
            <w:tcW w:w="6379" w:type="dxa"/>
            <w:tcBorders>
              <w:bottom w:val="single" w:sz="36" w:space="0" w:color="595959" w:themeColor="text1" w:themeTint="A6"/>
              <w:right w:val="single" w:sz="36" w:space="0" w:color="595959" w:themeColor="text1" w:themeTint="A6"/>
            </w:tcBorders>
            <w:shd w:val="clear" w:color="auto" w:fill="auto"/>
          </w:tcPr>
          <w:p w14:paraId="4D41847E" w14:textId="6FDDE580" w:rsidR="000133CA" w:rsidRDefault="00BE7F29" w:rsidP="000133CA">
            <w:pPr>
              <w:spacing w:line="480" w:lineRule="auto"/>
              <w:ind w:firstLine="0"/>
              <w:jc w:val="center"/>
            </w:pPr>
            <w:r w:rsidRPr="00A0678C">
              <w:rPr>
                <w:noProof/>
              </w:rPr>
              <w:lastRenderedPageBreak/>
              <w:drawing>
                <wp:anchor distT="0" distB="0" distL="114300" distR="114300" simplePos="0" relativeHeight="251773952" behindDoc="0" locked="0" layoutInCell="1" allowOverlap="1" wp14:anchorId="3F4012B8" wp14:editId="2211E335">
                  <wp:simplePos x="0" y="0"/>
                  <wp:positionH relativeFrom="column">
                    <wp:posOffset>-293573</wp:posOffset>
                  </wp:positionH>
                  <wp:positionV relativeFrom="paragraph">
                    <wp:posOffset>-319634</wp:posOffset>
                  </wp:positionV>
                  <wp:extent cx="575310" cy="599440"/>
                  <wp:effectExtent l="0" t="0" r="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5310" cy="599440"/>
                          </a:xfrm>
                          <a:prstGeom prst="rect">
                            <a:avLst/>
                          </a:prstGeom>
                        </pic:spPr>
                      </pic:pic>
                    </a:graphicData>
                  </a:graphic>
                  <wp14:sizeRelH relativeFrom="margin">
                    <wp14:pctWidth>0</wp14:pctWidth>
                  </wp14:sizeRelH>
                  <wp14:sizeRelV relativeFrom="margin">
                    <wp14:pctHeight>0</wp14:pctHeight>
                  </wp14:sizeRelV>
                </wp:anchor>
              </w:drawing>
            </w:r>
            <w:r w:rsidRPr="00A0678C">
              <w:rPr>
                <w:noProof/>
              </w:rPr>
              <mc:AlternateContent>
                <mc:Choice Requires="wps">
                  <w:drawing>
                    <wp:anchor distT="0" distB="0" distL="114300" distR="114300" simplePos="0" relativeHeight="251772928" behindDoc="1" locked="0" layoutInCell="1" allowOverlap="1" wp14:anchorId="1A4F1520" wp14:editId="70BA7E24">
                      <wp:simplePos x="0" y="0"/>
                      <wp:positionH relativeFrom="column">
                        <wp:posOffset>-83210</wp:posOffset>
                      </wp:positionH>
                      <wp:positionV relativeFrom="paragraph">
                        <wp:posOffset>-7316</wp:posOffset>
                      </wp:positionV>
                      <wp:extent cx="5740400" cy="8251037"/>
                      <wp:effectExtent l="0" t="0" r="146050" b="112395"/>
                      <wp:wrapNone/>
                      <wp:docPr id="206" name="Rectángulo: esquinas redondeadas 206"/>
                      <wp:cNvGraphicFramePr/>
                      <a:graphic xmlns:a="http://schemas.openxmlformats.org/drawingml/2006/main">
                        <a:graphicData uri="http://schemas.microsoft.com/office/word/2010/wordprocessingShape">
                          <wps:wsp>
                            <wps:cNvSpPr/>
                            <wps:spPr>
                              <a:xfrm>
                                <a:off x="0" y="0"/>
                                <a:ext cx="5740400" cy="8251037"/>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AB662C" id="Rectángulo: esquinas redondeadas 206" o:spid="_x0000_s1026" style="position:absolute;margin-left:-6.55pt;margin-top:-.6pt;width:452pt;height:649.7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" fillcolor="#ffd047 [1944]" stroked="f" strokeweight="1pt">
                      <v:stroke joinstyle="miter"/>
                      <v:shadow on="t" color="black" opacity="15073f" origin=".5,-.5" offset="2.74964mm,4.5pt"/>
                    </v:roundrect>
                  </w:pict>
                </mc:Fallback>
              </mc:AlternateContent>
            </w:r>
            <w:r w:rsidR="000133CA" w:rsidRPr="009863C4">
              <w:rPr>
                <w:b/>
                <w:bCs/>
              </w:rPr>
              <w:t>HU</w:t>
            </w:r>
            <w:r w:rsidR="000133CA">
              <w:rPr>
                <w:b/>
                <w:bCs/>
              </w:rPr>
              <w:t>18</w:t>
            </w:r>
            <w:r w:rsidR="000133CA">
              <w:t xml:space="preserve">: </w:t>
            </w:r>
            <w:r w:rsidR="000133CA" w:rsidRPr="00E54287">
              <w:rPr>
                <w:b/>
                <w:bCs/>
              </w:rPr>
              <w:t>Reporte asientos contables</w:t>
            </w:r>
          </w:p>
          <w:p w14:paraId="6584B6F4" w14:textId="7041480C" w:rsidR="000133CA" w:rsidRPr="00EC518B" w:rsidRDefault="000133CA" w:rsidP="000133CA">
            <w:pPr>
              <w:spacing w:line="480" w:lineRule="auto"/>
              <w:ind w:firstLine="0"/>
            </w:pPr>
            <w:r w:rsidRPr="009863C4">
              <w:rPr>
                <w:b/>
                <w:bCs/>
              </w:rPr>
              <w:t>COMO</w:t>
            </w:r>
            <w:r>
              <w:rPr>
                <w:b/>
                <w:bCs/>
              </w:rPr>
              <w:t xml:space="preserve"> </w:t>
            </w:r>
            <w:r>
              <w:t xml:space="preserve">subgerente del área de Contabilidad </w:t>
            </w:r>
            <w:r w:rsidRPr="009863C4">
              <w:rPr>
                <w:b/>
                <w:bCs/>
              </w:rPr>
              <w:t>QUIERO</w:t>
            </w:r>
            <w:r>
              <w:rPr>
                <w:b/>
                <w:bCs/>
              </w:rPr>
              <w:t xml:space="preserve"> </w:t>
            </w:r>
            <w:r>
              <w:t xml:space="preserve">tener un reporte de los </w:t>
            </w:r>
            <w:hyperlink w:anchor="AsientosContables" w:history="1">
              <w:r w:rsidRPr="00235421">
                <w:rPr>
                  <w:rStyle w:val="Hipervnculo"/>
                </w:rPr>
                <w:t>asientos contables</w:t>
              </w:r>
            </w:hyperlink>
            <w:r>
              <w:t xml:space="preserve"> </w:t>
            </w:r>
            <w:r w:rsidRPr="009863C4">
              <w:rPr>
                <w:b/>
                <w:bCs/>
              </w:rPr>
              <w:t>PARA</w:t>
            </w:r>
            <w:r>
              <w:rPr>
                <w:b/>
                <w:bCs/>
              </w:rPr>
              <w:t xml:space="preserve"> </w:t>
            </w:r>
            <w:r>
              <w:t xml:space="preserve">poder contar con un informe imprimible. </w:t>
            </w:r>
          </w:p>
          <w:p w14:paraId="2F6B9F09" w14:textId="77777777" w:rsidR="000133CA" w:rsidRDefault="000133CA" w:rsidP="000133CA">
            <w:pPr>
              <w:spacing w:line="480" w:lineRule="auto"/>
              <w:ind w:firstLine="0"/>
              <w:rPr>
                <w:b/>
                <w:bCs/>
              </w:rPr>
            </w:pPr>
            <w:r w:rsidRPr="009863C4">
              <w:rPr>
                <w:b/>
                <w:bCs/>
              </w:rPr>
              <w:t>Notas/Conversación:</w:t>
            </w:r>
          </w:p>
          <w:p w14:paraId="4EC0E16E" w14:textId="77777777" w:rsidR="000133CA" w:rsidRPr="00D37171" w:rsidRDefault="000133CA" w:rsidP="000133CA">
            <w:pPr>
              <w:spacing w:line="480" w:lineRule="auto"/>
              <w:ind w:firstLine="0"/>
            </w:pPr>
            <w:r>
              <w:t xml:space="preserve">Quiero poder </w:t>
            </w:r>
            <w:r w:rsidRPr="00EC518B">
              <w:t xml:space="preserve">consultar el </w:t>
            </w:r>
            <w:r>
              <w:t>detalle</w:t>
            </w:r>
            <w:r w:rsidRPr="00EC518B">
              <w:t xml:space="preserve"> </w:t>
            </w:r>
            <w:r>
              <w:t xml:space="preserve">de los asientos </w:t>
            </w:r>
            <w:r w:rsidRPr="00EC518B">
              <w:t xml:space="preserve">contable </w:t>
            </w:r>
            <w:r>
              <w:t>registrados e imprimirlo si es necesario.</w:t>
            </w:r>
          </w:p>
        </w:tc>
        <w:tc>
          <w:tcPr>
            <w:tcW w:w="1276" w:type="dxa"/>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58950589" w14:textId="2F3D9AD1" w:rsidR="000133CA" w:rsidRDefault="000133CA" w:rsidP="000133CA">
            <w:pPr>
              <w:spacing w:line="480" w:lineRule="auto"/>
              <w:ind w:firstLine="0"/>
              <w:jc w:val="center"/>
              <w:rPr>
                <w:b/>
                <w:bCs/>
              </w:rPr>
            </w:pPr>
            <w:r w:rsidRPr="009863C4">
              <w:rPr>
                <w:b/>
                <w:bCs/>
              </w:rPr>
              <w:t>Estimación</w:t>
            </w:r>
          </w:p>
          <w:p w14:paraId="68024B08" w14:textId="28AC095E" w:rsidR="000133CA" w:rsidRPr="00D37171" w:rsidRDefault="000133CA" w:rsidP="000133CA">
            <w:pPr>
              <w:spacing w:line="480" w:lineRule="auto"/>
              <w:ind w:firstLine="0"/>
              <w:jc w:val="center"/>
              <w:rPr>
                <w:b/>
                <w:bCs/>
              </w:rPr>
            </w:pPr>
            <w:r>
              <w:rPr>
                <w:b/>
                <w:bCs/>
              </w:rPr>
              <w:t>3</w:t>
            </w:r>
          </w:p>
        </w:tc>
        <w:tc>
          <w:tcPr>
            <w:tcW w:w="1371" w:type="dxa"/>
            <w:tcBorders>
              <w:left w:val="single" w:sz="36" w:space="0" w:color="595959" w:themeColor="text1" w:themeTint="A6"/>
              <w:bottom w:val="single" w:sz="36" w:space="0" w:color="595959" w:themeColor="text1" w:themeTint="A6"/>
            </w:tcBorders>
            <w:shd w:val="clear" w:color="auto" w:fill="auto"/>
          </w:tcPr>
          <w:p w14:paraId="3B05722F" w14:textId="684BAF94" w:rsidR="000133CA" w:rsidRPr="00D37171" w:rsidRDefault="000133CA" w:rsidP="009D7A1B">
            <w:pPr>
              <w:spacing w:line="480" w:lineRule="auto"/>
              <w:ind w:firstLine="0"/>
              <w:rPr>
                <w:b/>
                <w:bCs/>
              </w:rPr>
            </w:pPr>
            <w:r w:rsidRPr="009863C4">
              <w:rPr>
                <w:b/>
                <w:bCs/>
              </w:rPr>
              <w:t>Prioridad</w:t>
            </w:r>
          </w:p>
          <w:p w14:paraId="5AFA4DB7" w14:textId="11D4D0F7" w:rsidR="000133CA" w:rsidRPr="009863C4" w:rsidRDefault="000133CA" w:rsidP="009D7A1B">
            <w:pPr>
              <w:spacing w:line="480" w:lineRule="auto"/>
              <w:ind w:firstLine="0"/>
              <w:rPr>
                <w:b/>
                <w:bCs/>
              </w:rPr>
            </w:pPr>
            <w:r w:rsidRPr="009863C4">
              <w:rPr>
                <w:b/>
                <w:bCs/>
              </w:rPr>
              <w:t>[</w:t>
            </w:r>
            <w:r w:rsidRPr="000133CA">
              <w:rPr>
                <w:b/>
                <w:bCs/>
                <w:color w:val="auto"/>
              </w:rPr>
              <w:t>X</w:t>
            </w:r>
            <w:r w:rsidRPr="009863C4">
              <w:rPr>
                <w:b/>
                <w:bCs/>
              </w:rPr>
              <w:t>] Alta</w:t>
            </w:r>
          </w:p>
          <w:p w14:paraId="4F843AC0" w14:textId="77777777" w:rsidR="000133CA" w:rsidRPr="009863C4" w:rsidRDefault="000133CA" w:rsidP="009D7A1B">
            <w:pPr>
              <w:spacing w:line="480" w:lineRule="auto"/>
              <w:ind w:firstLine="0"/>
              <w:rPr>
                <w:b/>
                <w:bCs/>
              </w:rPr>
            </w:pPr>
            <w:r w:rsidRPr="009863C4">
              <w:rPr>
                <w:b/>
                <w:bCs/>
              </w:rPr>
              <w:t>[</w:t>
            </w:r>
            <w:r w:rsidRPr="000133CA">
              <w:rPr>
                <w:b/>
                <w:bCs/>
                <w:color w:val="FFD047" w:themeColor="accent5" w:themeTint="99"/>
              </w:rPr>
              <w:t>X</w:t>
            </w:r>
            <w:r w:rsidRPr="009863C4">
              <w:rPr>
                <w:b/>
                <w:bCs/>
              </w:rPr>
              <w:t>] Media</w:t>
            </w:r>
          </w:p>
          <w:p w14:paraId="1ECEA65A" w14:textId="2E4587C7" w:rsidR="000133CA" w:rsidRDefault="000133CA" w:rsidP="009D7A1B">
            <w:pPr>
              <w:spacing w:line="480" w:lineRule="auto"/>
              <w:ind w:firstLine="0"/>
            </w:pPr>
            <w:r w:rsidRPr="009863C4">
              <w:rPr>
                <w:b/>
                <w:bCs/>
              </w:rPr>
              <w:t>[</w:t>
            </w:r>
            <w:r w:rsidRPr="000133CA">
              <w:rPr>
                <w:b/>
                <w:bCs/>
                <w:color w:val="FFD047" w:themeColor="accent5" w:themeTint="99"/>
              </w:rPr>
              <w:t>X</w:t>
            </w:r>
            <w:r w:rsidRPr="009863C4">
              <w:rPr>
                <w:b/>
                <w:bCs/>
              </w:rPr>
              <w:t>] Baja</w:t>
            </w:r>
          </w:p>
        </w:tc>
      </w:tr>
      <w:tr w:rsidR="000133CA" w14:paraId="4645508F" w14:textId="77777777" w:rsidTr="009D7A1B">
        <w:trPr>
          <w:trHeight w:val="250"/>
        </w:trPr>
        <w:tc>
          <w:tcPr>
            <w:tcW w:w="9026" w:type="dxa"/>
            <w:gridSpan w:val="3"/>
            <w:tcBorders>
              <w:top w:val="single" w:sz="36" w:space="0" w:color="FFD047" w:themeColor="accent5" w:themeTint="99"/>
            </w:tcBorders>
            <w:shd w:val="clear" w:color="auto" w:fill="auto"/>
          </w:tcPr>
          <w:p w14:paraId="74A16BD4" w14:textId="77777777" w:rsidR="000133CA" w:rsidRPr="00D37171" w:rsidRDefault="000133CA" w:rsidP="00060005">
            <w:pPr>
              <w:spacing w:line="480" w:lineRule="auto"/>
              <w:jc w:val="center"/>
              <w:rPr>
                <w:b/>
                <w:bCs/>
              </w:rPr>
            </w:pPr>
            <w:r w:rsidRPr="009863C4">
              <w:rPr>
                <w:b/>
                <w:bCs/>
              </w:rPr>
              <w:t>Criterios de aceptación</w:t>
            </w:r>
          </w:p>
          <w:p w14:paraId="6FB2AD35" w14:textId="77777777" w:rsidR="000133CA" w:rsidRDefault="000133CA" w:rsidP="000133CA">
            <w:pPr>
              <w:spacing w:line="480" w:lineRule="auto"/>
              <w:ind w:firstLine="0"/>
            </w:pPr>
            <w:r w:rsidRPr="009863C4">
              <w:rPr>
                <w:b/>
                <w:bCs/>
              </w:rPr>
              <w:t>CA1: DAD</w:t>
            </w:r>
            <w:r>
              <w:rPr>
                <w:b/>
                <w:bCs/>
              </w:rPr>
              <w:t xml:space="preserve">A </w:t>
            </w:r>
            <w:r>
              <w:t>la visualización del listado de los asientos contables</w:t>
            </w:r>
            <w:r w:rsidRPr="009863C4">
              <w:rPr>
                <w:b/>
                <w:bCs/>
              </w:rPr>
              <w:t xml:space="preserve"> CUANDO</w:t>
            </w:r>
            <w:r>
              <w:rPr>
                <w:b/>
                <w:bCs/>
              </w:rPr>
              <w:t xml:space="preserve"> </w:t>
            </w:r>
            <w:r>
              <w:t xml:space="preserve">se selecciona uno o más de un asiento </w:t>
            </w:r>
            <w:r w:rsidRPr="009863C4">
              <w:rPr>
                <w:b/>
                <w:bCs/>
              </w:rPr>
              <w:t>ENTONCES</w:t>
            </w:r>
            <w:r>
              <w:rPr>
                <w:b/>
                <w:bCs/>
              </w:rPr>
              <w:t xml:space="preserve"> </w:t>
            </w:r>
            <w:r>
              <w:t>el sistema mostrará un botón “VER PDF”</w:t>
            </w:r>
          </w:p>
          <w:p w14:paraId="34ABBA93" w14:textId="32BD07F2" w:rsidR="000133CA" w:rsidRDefault="000133CA" w:rsidP="000133CA">
            <w:pPr>
              <w:spacing w:line="480" w:lineRule="auto"/>
              <w:ind w:firstLine="0"/>
            </w:pPr>
            <w:r w:rsidRPr="009863C4">
              <w:rPr>
                <w:b/>
                <w:bCs/>
              </w:rPr>
              <w:t>CA</w:t>
            </w:r>
            <w:r>
              <w:rPr>
                <w:b/>
                <w:bCs/>
              </w:rPr>
              <w:t>2</w:t>
            </w:r>
            <w:r w:rsidRPr="009863C4">
              <w:rPr>
                <w:b/>
                <w:bCs/>
              </w:rPr>
              <w:t>: DAD</w:t>
            </w:r>
            <w:r>
              <w:rPr>
                <w:b/>
                <w:bCs/>
              </w:rPr>
              <w:t xml:space="preserve">A </w:t>
            </w:r>
            <w:r>
              <w:t>el botón “(VER PDF)</w:t>
            </w:r>
            <w:r w:rsidRPr="009863C4">
              <w:rPr>
                <w:b/>
                <w:bCs/>
              </w:rPr>
              <w:t xml:space="preserve"> CUANDO</w:t>
            </w:r>
            <w:r>
              <w:rPr>
                <w:b/>
                <w:bCs/>
              </w:rPr>
              <w:t xml:space="preserve"> </w:t>
            </w:r>
            <w:r>
              <w:t xml:space="preserve">se lo seleccione </w:t>
            </w:r>
            <w:r w:rsidRPr="009863C4">
              <w:rPr>
                <w:b/>
                <w:bCs/>
              </w:rPr>
              <w:t>ENTONCES</w:t>
            </w:r>
            <w:r>
              <w:rPr>
                <w:b/>
                <w:bCs/>
              </w:rPr>
              <w:t xml:space="preserve"> </w:t>
            </w:r>
            <w:r>
              <w:t>el sistema cargará un archivo PDF que contará con un formato de libro diario, teniendo la siguiente información:</w:t>
            </w:r>
          </w:p>
          <w:p w14:paraId="3B2157AB" w14:textId="77777777" w:rsidR="000133CA" w:rsidRPr="006A61E1" w:rsidRDefault="000133CA" w:rsidP="000133CA">
            <w:pPr>
              <w:pStyle w:val="Prrafodelista"/>
              <w:numPr>
                <w:ilvl w:val="0"/>
                <w:numId w:val="42"/>
              </w:numPr>
              <w:spacing w:line="480" w:lineRule="auto"/>
            </w:pPr>
            <w:r w:rsidRPr="006A61E1">
              <w:t>Fecha</w:t>
            </w:r>
          </w:p>
          <w:p w14:paraId="092D12CA" w14:textId="77777777" w:rsidR="000133CA" w:rsidRPr="006A61E1" w:rsidRDefault="000133CA" w:rsidP="000133CA">
            <w:pPr>
              <w:pStyle w:val="Prrafodelista"/>
              <w:numPr>
                <w:ilvl w:val="0"/>
                <w:numId w:val="42"/>
              </w:numPr>
              <w:spacing w:line="480" w:lineRule="auto"/>
            </w:pPr>
            <w:r w:rsidRPr="006A61E1">
              <w:t>Nombre de la empresa</w:t>
            </w:r>
          </w:p>
          <w:p w14:paraId="213696CB" w14:textId="77777777" w:rsidR="000133CA" w:rsidRPr="006A61E1" w:rsidRDefault="000133CA" w:rsidP="000133CA">
            <w:pPr>
              <w:pStyle w:val="Prrafodelista"/>
              <w:numPr>
                <w:ilvl w:val="0"/>
                <w:numId w:val="42"/>
              </w:numPr>
              <w:spacing w:line="480" w:lineRule="auto"/>
            </w:pPr>
            <w:r w:rsidRPr="006A61E1">
              <w:t>Folio</w:t>
            </w:r>
          </w:p>
          <w:p w14:paraId="4643A131" w14:textId="77777777" w:rsidR="000133CA" w:rsidRPr="006A61E1" w:rsidRDefault="000133CA" w:rsidP="000133CA">
            <w:pPr>
              <w:pStyle w:val="Prrafodelista"/>
              <w:numPr>
                <w:ilvl w:val="0"/>
                <w:numId w:val="42"/>
              </w:numPr>
              <w:spacing w:line="480" w:lineRule="auto"/>
            </w:pPr>
            <w:r w:rsidRPr="006A61E1">
              <w:t>Asiento contable, con los siguientes datos:</w:t>
            </w:r>
          </w:p>
          <w:p w14:paraId="2B8BBE87" w14:textId="77777777" w:rsidR="000133CA" w:rsidRPr="006A61E1" w:rsidRDefault="000133CA" w:rsidP="000133CA">
            <w:pPr>
              <w:pStyle w:val="Prrafodelista"/>
              <w:numPr>
                <w:ilvl w:val="1"/>
                <w:numId w:val="42"/>
              </w:numPr>
              <w:spacing w:line="480" w:lineRule="auto"/>
            </w:pPr>
            <w:r w:rsidRPr="006A61E1">
              <w:t>Número de asiento contable</w:t>
            </w:r>
          </w:p>
          <w:p w14:paraId="2B18FFD6" w14:textId="766FC0A5" w:rsidR="000133CA" w:rsidRPr="006A61E1" w:rsidRDefault="000133CA" w:rsidP="000133CA">
            <w:pPr>
              <w:pStyle w:val="Prrafodelista"/>
              <w:numPr>
                <w:ilvl w:val="1"/>
                <w:numId w:val="42"/>
              </w:numPr>
              <w:spacing w:line="480" w:lineRule="auto"/>
            </w:pPr>
            <w:r w:rsidRPr="006A61E1">
              <w:t xml:space="preserve">Nombre de las </w:t>
            </w:r>
            <w:hyperlink w:anchor="CuentaContable" w:history="1">
              <w:r w:rsidRPr="00235421">
                <w:rPr>
                  <w:rStyle w:val="Hipervnculo"/>
                </w:rPr>
                <w:t>cuentas</w:t>
              </w:r>
              <w:r w:rsidR="00235421" w:rsidRPr="00235421">
                <w:rPr>
                  <w:rStyle w:val="Hipervnculo"/>
                </w:rPr>
                <w:t xml:space="preserve"> contables</w:t>
              </w:r>
            </w:hyperlink>
          </w:p>
          <w:p w14:paraId="791B7075" w14:textId="1A96B02E" w:rsidR="000133CA" w:rsidRPr="006A61E1" w:rsidRDefault="00130EFB" w:rsidP="000133CA">
            <w:pPr>
              <w:pStyle w:val="Prrafodelista"/>
              <w:numPr>
                <w:ilvl w:val="1"/>
                <w:numId w:val="42"/>
              </w:numPr>
              <w:spacing w:line="480" w:lineRule="auto"/>
            </w:pPr>
            <w:hyperlink w:anchor="SaldoDeudor" w:history="1">
              <w:r w:rsidR="00235421" w:rsidRPr="00235421">
                <w:rPr>
                  <w:rStyle w:val="Hipervnculo"/>
                </w:rPr>
                <w:t>Saldo</w:t>
              </w:r>
              <w:r w:rsidR="000133CA" w:rsidRPr="00235421">
                <w:rPr>
                  <w:rStyle w:val="Hipervnculo"/>
                </w:rPr>
                <w:t xml:space="preserve"> deudor</w:t>
              </w:r>
            </w:hyperlink>
            <w:r w:rsidR="000133CA" w:rsidRPr="006A61E1">
              <w:t>/</w:t>
            </w:r>
            <w:hyperlink w:anchor="SaldoAcreedor" w:history="1">
              <w:r w:rsidR="000133CA" w:rsidRPr="00235421">
                <w:rPr>
                  <w:rStyle w:val="Hipervnculo"/>
                </w:rPr>
                <w:t>acreedor</w:t>
              </w:r>
            </w:hyperlink>
          </w:p>
          <w:p w14:paraId="2CB62FCB" w14:textId="3541692B" w:rsidR="000133CA" w:rsidRPr="006A61E1" w:rsidRDefault="000133CA" w:rsidP="000133CA">
            <w:pPr>
              <w:pStyle w:val="Prrafodelista"/>
              <w:numPr>
                <w:ilvl w:val="1"/>
                <w:numId w:val="42"/>
              </w:numPr>
              <w:spacing w:line="480" w:lineRule="auto"/>
            </w:pPr>
            <w:r w:rsidRPr="006A61E1">
              <w:t>Nota</w:t>
            </w:r>
          </w:p>
          <w:p w14:paraId="645438D0" w14:textId="3AF953BC" w:rsidR="000133CA" w:rsidRPr="006A61E1" w:rsidRDefault="000133CA" w:rsidP="000133CA">
            <w:pPr>
              <w:pStyle w:val="Prrafodelista"/>
              <w:numPr>
                <w:ilvl w:val="0"/>
                <w:numId w:val="42"/>
              </w:numPr>
              <w:spacing w:line="480" w:lineRule="auto"/>
            </w:pPr>
            <w:r w:rsidRPr="006A61E1">
              <w:t>Monto total deudor</w:t>
            </w:r>
          </w:p>
          <w:p w14:paraId="0E147B00" w14:textId="0DD4F4FB" w:rsidR="000133CA" w:rsidRPr="006A61E1" w:rsidRDefault="000133CA" w:rsidP="000133CA">
            <w:pPr>
              <w:pStyle w:val="Prrafodelista"/>
              <w:numPr>
                <w:ilvl w:val="0"/>
                <w:numId w:val="42"/>
              </w:numPr>
              <w:spacing w:line="480" w:lineRule="auto"/>
            </w:pPr>
            <w:r w:rsidRPr="006A61E1">
              <w:t>Monto total acreedor</w:t>
            </w:r>
          </w:p>
          <w:p w14:paraId="42BF7702" w14:textId="77C2FEA1" w:rsidR="000133CA" w:rsidRPr="00EC518B" w:rsidRDefault="000133CA" w:rsidP="000133CA">
            <w:pPr>
              <w:spacing w:line="480" w:lineRule="auto"/>
              <w:ind w:firstLine="0"/>
            </w:pPr>
            <w:r w:rsidRPr="009863C4">
              <w:rPr>
                <w:b/>
                <w:bCs/>
              </w:rPr>
              <w:lastRenderedPageBreak/>
              <w:t>CA</w:t>
            </w:r>
            <w:r>
              <w:rPr>
                <w:b/>
                <w:bCs/>
              </w:rPr>
              <w:t>3</w:t>
            </w:r>
            <w:r w:rsidRPr="009863C4">
              <w:rPr>
                <w:b/>
                <w:bCs/>
              </w:rPr>
              <w:t>: DAD</w:t>
            </w:r>
            <w:r>
              <w:rPr>
                <w:b/>
                <w:bCs/>
              </w:rPr>
              <w:t xml:space="preserve">A </w:t>
            </w:r>
            <w:r>
              <w:t>la carga del archivo PDF</w:t>
            </w:r>
            <w:r w:rsidRPr="009863C4">
              <w:rPr>
                <w:b/>
                <w:bCs/>
              </w:rPr>
              <w:t xml:space="preserve"> CUANDO</w:t>
            </w:r>
            <w:r>
              <w:rPr>
                <w:b/>
                <w:bCs/>
              </w:rPr>
              <w:t xml:space="preserve"> </w:t>
            </w:r>
            <w:r>
              <w:t xml:space="preserve">presione el botón descargar PDF </w:t>
            </w:r>
            <w:r w:rsidRPr="00EC518B">
              <w:rPr>
                <w:b/>
                <w:bCs/>
              </w:rPr>
              <w:t>ENTONCES</w:t>
            </w:r>
            <w:r>
              <w:rPr>
                <w:b/>
                <w:bCs/>
              </w:rPr>
              <w:t xml:space="preserve"> </w:t>
            </w:r>
            <w:r>
              <w:t>el sistema descargará un archivo de tipo PDF con los asientos previamente seleccionados.</w:t>
            </w:r>
          </w:p>
        </w:tc>
      </w:tr>
    </w:tbl>
    <w:p w14:paraId="63664B79" w14:textId="6060C9A4" w:rsidR="000133CA" w:rsidRDefault="00BE7F29" w:rsidP="009E0BD1">
      <w:r w:rsidRPr="00A0678C">
        <w:rPr>
          <w:b/>
          <w:bCs/>
          <w:noProof/>
        </w:rPr>
        <w:lastRenderedPageBreak/>
        <mc:AlternateContent>
          <mc:Choice Requires="wps">
            <w:drawing>
              <wp:anchor distT="0" distB="0" distL="114300" distR="114300" simplePos="0" relativeHeight="251776000" behindDoc="1" locked="0" layoutInCell="1" allowOverlap="1" wp14:anchorId="30884E38" wp14:editId="52157335">
                <wp:simplePos x="0" y="0"/>
                <wp:positionH relativeFrom="column">
                  <wp:posOffset>-12954</wp:posOffset>
                </wp:positionH>
                <wp:positionV relativeFrom="paragraph">
                  <wp:posOffset>-1211123</wp:posOffset>
                </wp:positionV>
                <wp:extent cx="5777332" cy="1353185"/>
                <wp:effectExtent l="133350" t="0" r="0" b="132715"/>
                <wp:wrapNone/>
                <wp:docPr id="208" name="Rectángulo: esquinas redondeadas 208"/>
                <wp:cNvGraphicFramePr/>
                <a:graphic xmlns:a="http://schemas.openxmlformats.org/drawingml/2006/main">
                  <a:graphicData uri="http://schemas.microsoft.com/office/word/2010/wordprocessingShape">
                    <wps:wsp>
                      <wps:cNvSpPr/>
                      <wps:spPr>
                        <a:xfrm>
                          <a:off x="0" y="0"/>
                          <a:ext cx="5777332" cy="1353185"/>
                        </a:xfrm>
                        <a:prstGeom prst="roundRect">
                          <a:avLst>
                            <a:gd name="adj" fmla="val 14535"/>
                          </a:avLst>
                        </a:prstGeom>
                        <a:solidFill>
                          <a:schemeClr val="accent5">
                            <a:lumMod val="60000"/>
                            <a:lumOff val="40000"/>
                          </a:schemeClr>
                        </a:solidFill>
                        <a:ln>
                          <a:noFill/>
                        </a:ln>
                        <a:effectLst>
                          <a:outerShdw blurRad="50800" dist="114300" dir="81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34B111" id="Rectángulo: esquinas redondeadas 208" o:spid="_x0000_s1026" style="position:absolute;margin-left:-1pt;margin-top:-95.35pt;width:454.9pt;height:106.5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5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" fillcolor="#ffd047 [1944]" stroked="f" strokeweight="1pt">
                <v:stroke joinstyle="miter"/>
                <v:shadow on="t" color="black" opacity="15073f" origin=".5,-.5" offset="-2.24506mm,2.24506mm"/>
              </v:roundrect>
            </w:pict>
          </mc:Fallback>
        </mc:AlternateContent>
      </w:r>
      <w:r w:rsidRPr="002F6E0A">
        <w:rPr>
          <w:b/>
          <w:bCs/>
          <w:noProof/>
        </w:rPr>
        <w:drawing>
          <wp:anchor distT="0" distB="0" distL="114300" distR="114300" simplePos="0" relativeHeight="251843584" behindDoc="0" locked="0" layoutInCell="1" allowOverlap="1" wp14:anchorId="25CF1AD2" wp14:editId="351640EC">
            <wp:simplePos x="0" y="0"/>
            <wp:positionH relativeFrom="column">
              <wp:posOffset>-224028</wp:posOffset>
            </wp:positionH>
            <wp:positionV relativeFrom="paragraph">
              <wp:posOffset>-1392149</wp:posOffset>
            </wp:positionV>
            <wp:extent cx="387350" cy="403596"/>
            <wp:effectExtent l="0" t="0" r="0" b="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387350" cy="403596"/>
                    </a:xfrm>
                    <a:prstGeom prst="rect">
                      <a:avLst/>
                    </a:prstGeom>
                  </pic:spPr>
                </pic:pic>
              </a:graphicData>
            </a:graphic>
            <wp14:sizeRelH relativeFrom="margin">
              <wp14:pctWidth>0</wp14:pctWidth>
            </wp14:sizeRelH>
            <wp14:sizeRelV relativeFrom="margin">
              <wp14:pctHeight>0</wp14:pctHeight>
            </wp14:sizeRelV>
          </wp:anchor>
        </w:drawing>
      </w:r>
      <w:r w:rsidR="00A0678C" w:rsidRPr="00A0678C">
        <w:rPr>
          <w:b/>
          <w:bCs/>
          <w:noProof/>
        </w:rPr>
        <w:drawing>
          <wp:anchor distT="0" distB="0" distL="114300" distR="114300" simplePos="0" relativeHeight="251777024" behindDoc="0" locked="0" layoutInCell="1" allowOverlap="1" wp14:anchorId="0361D160" wp14:editId="68C081FA">
            <wp:simplePos x="0" y="0"/>
            <wp:positionH relativeFrom="column">
              <wp:posOffset>5502910</wp:posOffset>
            </wp:positionH>
            <wp:positionV relativeFrom="paragraph">
              <wp:posOffset>-2407361</wp:posOffset>
            </wp:positionV>
            <wp:extent cx="387350" cy="403225"/>
            <wp:effectExtent l="0" t="0" r="0" b="0"/>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7350" cy="403225"/>
                    </a:xfrm>
                    <a:prstGeom prst="rect">
                      <a:avLst/>
                    </a:prstGeom>
                  </pic:spPr>
                </pic:pic>
              </a:graphicData>
            </a:graphic>
            <wp14:sizeRelH relativeFrom="margin">
              <wp14:pctWidth>0</wp14:pctWidth>
            </wp14:sizeRelH>
            <wp14:sizeRelV relativeFrom="margin">
              <wp14:pctHeight>0</wp14:pctHeight>
            </wp14:sizeRelV>
          </wp:anchor>
        </w:drawing>
      </w:r>
    </w:p>
    <w:p w14:paraId="187A8673" w14:textId="77777777" w:rsidR="000133CA" w:rsidRDefault="000133CA">
      <w:r>
        <w:br w:type="page"/>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5"/>
        <w:gridCol w:w="1363"/>
        <w:gridCol w:w="1258"/>
      </w:tblGrid>
      <w:tr w:rsidR="000133CA" w14:paraId="79DCBCF8" w14:textId="77777777" w:rsidTr="00BE7F29">
        <w:tc>
          <w:tcPr>
            <w:tcW w:w="3612" w:type="pct"/>
            <w:tcBorders>
              <w:bottom w:val="single" w:sz="36" w:space="0" w:color="595959" w:themeColor="text1" w:themeTint="A6"/>
              <w:right w:val="single" w:sz="36" w:space="0" w:color="595959" w:themeColor="text1" w:themeTint="A6"/>
            </w:tcBorders>
            <w:shd w:val="clear" w:color="auto" w:fill="auto"/>
          </w:tcPr>
          <w:p w14:paraId="57069ABD" w14:textId="5E61A6B3" w:rsidR="000133CA" w:rsidRDefault="00BE7F29" w:rsidP="000133CA">
            <w:pPr>
              <w:spacing w:line="480" w:lineRule="auto"/>
              <w:ind w:firstLine="0"/>
              <w:jc w:val="center"/>
            </w:pPr>
            <w:r w:rsidRPr="00A0678C">
              <w:rPr>
                <w:noProof/>
              </w:rPr>
              <w:lastRenderedPageBreak/>
              <w:drawing>
                <wp:anchor distT="0" distB="0" distL="114300" distR="114300" simplePos="0" relativeHeight="251780096" behindDoc="0" locked="0" layoutInCell="1" allowOverlap="1" wp14:anchorId="79CAB964" wp14:editId="77D48FBE">
                  <wp:simplePos x="0" y="0"/>
                  <wp:positionH relativeFrom="column">
                    <wp:posOffset>-332791</wp:posOffset>
                  </wp:positionH>
                  <wp:positionV relativeFrom="paragraph">
                    <wp:posOffset>-291719</wp:posOffset>
                  </wp:positionV>
                  <wp:extent cx="575310" cy="573818"/>
                  <wp:effectExtent l="0" t="0" r="0"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5310" cy="573818"/>
                          </a:xfrm>
                          <a:prstGeom prst="rect">
                            <a:avLst/>
                          </a:prstGeom>
                        </pic:spPr>
                      </pic:pic>
                    </a:graphicData>
                  </a:graphic>
                  <wp14:sizeRelH relativeFrom="margin">
                    <wp14:pctWidth>0</wp14:pctWidth>
                  </wp14:sizeRelH>
                  <wp14:sizeRelV relativeFrom="margin">
                    <wp14:pctHeight>0</wp14:pctHeight>
                  </wp14:sizeRelV>
                </wp:anchor>
              </w:drawing>
            </w:r>
            <w:r w:rsidRPr="00A0678C">
              <w:rPr>
                <w:noProof/>
              </w:rPr>
              <mc:AlternateContent>
                <mc:Choice Requires="wps">
                  <w:drawing>
                    <wp:anchor distT="0" distB="0" distL="114300" distR="114300" simplePos="0" relativeHeight="251779072" behindDoc="1" locked="0" layoutInCell="1" allowOverlap="1" wp14:anchorId="6D3C3805" wp14:editId="4F95C86A">
                      <wp:simplePos x="0" y="0"/>
                      <wp:positionH relativeFrom="column">
                        <wp:posOffset>-83210</wp:posOffset>
                      </wp:positionH>
                      <wp:positionV relativeFrom="paragraph">
                        <wp:posOffset>-7315</wp:posOffset>
                      </wp:positionV>
                      <wp:extent cx="5740400" cy="8258378"/>
                      <wp:effectExtent l="0" t="0" r="146050" b="123825"/>
                      <wp:wrapNone/>
                      <wp:docPr id="210" name="Rectángulo: esquinas redondeadas 210"/>
                      <wp:cNvGraphicFramePr/>
                      <a:graphic xmlns:a="http://schemas.openxmlformats.org/drawingml/2006/main">
                        <a:graphicData uri="http://schemas.microsoft.com/office/word/2010/wordprocessingShape">
                          <wps:wsp>
                            <wps:cNvSpPr/>
                            <wps:spPr>
                              <a:xfrm>
                                <a:off x="0" y="0"/>
                                <a:ext cx="5740400" cy="8258378"/>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F2EDF2" id="Rectángulo: esquinas redondeadas 210" o:spid="_x0000_s1026" style="position:absolute;margin-left:-6.55pt;margin-top:-.6pt;width:452pt;height:650.2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" fillcolor="#ffd047 [1944]" stroked="f" strokeweight="1pt">
                      <v:stroke joinstyle="miter"/>
                      <v:shadow on="t" color="black" opacity="15073f" origin=".5,-.5" offset="2.74964mm,4.5pt"/>
                    </v:roundrect>
                  </w:pict>
                </mc:Fallback>
              </mc:AlternateContent>
            </w:r>
            <w:r w:rsidR="000133CA">
              <w:rPr>
                <w:b/>
                <w:bCs/>
              </w:rPr>
              <w:t>HU24: Generar recibo por ingreso</w:t>
            </w:r>
          </w:p>
          <w:p w14:paraId="336B1A28" w14:textId="22061508" w:rsidR="000133CA" w:rsidRPr="00EC518B" w:rsidRDefault="000133CA" w:rsidP="000133CA">
            <w:pPr>
              <w:spacing w:line="480" w:lineRule="auto"/>
              <w:ind w:firstLine="0"/>
            </w:pPr>
            <w:r w:rsidRPr="009863C4">
              <w:rPr>
                <w:b/>
                <w:bCs/>
              </w:rPr>
              <w:t>COMO</w:t>
            </w:r>
            <w:r>
              <w:rPr>
                <w:b/>
                <w:bCs/>
              </w:rPr>
              <w:t xml:space="preserve"> </w:t>
            </w:r>
            <w:r>
              <w:t xml:space="preserve">tesorero </w:t>
            </w:r>
            <w:r w:rsidRPr="009863C4">
              <w:rPr>
                <w:b/>
                <w:bCs/>
              </w:rPr>
              <w:t>QUIERO</w:t>
            </w:r>
            <w:r>
              <w:rPr>
                <w:b/>
                <w:bCs/>
              </w:rPr>
              <w:t xml:space="preserve"> </w:t>
            </w:r>
            <w:r>
              <w:t xml:space="preserve">generar un recibo por un ingreso de dinero nuevo </w:t>
            </w:r>
            <w:r w:rsidRPr="009863C4">
              <w:rPr>
                <w:b/>
                <w:bCs/>
              </w:rPr>
              <w:t>PARA</w:t>
            </w:r>
            <w:r>
              <w:rPr>
                <w:b/>
                <w:bCs/>
              </w:rPr>
              <w:t xml:space="preserve"> </w:t>
            </w:r>
            <w:r>
              <w:t xml:space="preserve">dejar constancia del dinero percibido. </w:t>
            </w:r>
          </w:p>
          <w:p w14:paraId="2ED72DAD" w14:textId="10C696AC" w:rsidR="000133CA" w:rsidRDefault="000133CA" w:rsidP="000133CA">
            <w:pPr>
              <w:spacing w:line="480" w:lineRule="auto"/>
              <w:ind w:firstLine="0"/>
              <w:rPr>
                <w:b/>
                <w:bCs/>
              </w:rPr>
            </w:pPr>
            <w:r w:rsidRPr="009863C4">
              <w:rPr>
                <w:b/>
                <w:bCs/>
              </w:rPr>
              <w:t>Notas/Conversación:</w:t>
            </w:r>
          </w:p>
          <w:p w14:paraId="100001B8" w14:textId="77777777" w:rsidR="000133CA" w:rsidRPr="00D37171" w:rsidRDefault="000133CA" w:rsidP="000133CA">
            <w:pPr>
              <w:spacing w:line="480" w:lineRule="auto"/>
              <w:ind w:firstLine="0"/>
            </w:pPr>
            <w:r>
              <w:t>Quiero poder generar un recibo de dinero cuando se registre un nuevo ingreso.</w:t>
            </w:r>
          </w:p>
        </w:tc>
        <w:tc>
          <w:tcPr>
            <w:tcW w:w="628" w:type="pct"/>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6B4EA856" w14:textId="08FC66A3" w:rsidR="000133CA" w:rsidRDefault="000133CA" w:rsidP="000133CA">
            <w:pPr>
              <w:spacing w:line="480" w:lineRule="auto"/>
              <w:ind w:firstLine="0"/>
              <w:jc w:val="center"/>
              <w:rPr>
                <w:b/>
                <w:bCs/>
              </w:rPr>
            </w:pPr>
            <w:r w:rsidRPr="009863C4">
              <w:rPr>
                <w:b/>
                <w:bCs/>
              </w:rPr>
              <w:t>Estimación</w:t>
            </w:r>
          </w:p>
          <w:p w14:paraId="439CE9CC" w14:textId="068F4B8E" w:rsidR="000133CA" w:rsidRPr="00D37171" w:rsidRDefault="000133CA" w:rsidP="000133CA">
            <w:pPr>
              <w:spacing w:line="480" w:lineRule="auto"/>
              <w:ind w:firstLine="0"/>
              <w:jc w:val="center"/>
              <w:rPr>
                <w:b/>
                <w:bCs/>
              </w:rPr>
            </w:pPr>
            <w:r>
              <w:rPr>
                <w:b/>
                <w:bCs/>
              </w:rPr>
              <w:t>3</w:t>
            </w:r>
          </w:p>
        </w:tc>
        <w:tc>
          <w:tcPr>
            <w:tcW w:w="760" w:type="pct"/>
            <w:tcBorders>
              <w:left w:val="single" w:sz="36" w:space="0" w:color="595959" w:themeColor="text1" w:themeTint="A6"/>
              <w:bottom w:val="single" w:sz="36" w:space="0" w:color="595959" w:themeColor="text1" w:themeTint="A6"/>
            </w:tcBorders>
            <w:shd w:val="clear" w:color="auto" w:fill="auto"/>
          </w:tcPr>
          <w:p w14:paraId="75C20901" w14:textId="3AABA8B5" w:rsidR="000133CA" w:rsidRPr="00D37171" w:rsidRDefault="000133CA" w:rsidP="00BE7F29">
            <w:pPr>
              <w:spacing w:line="480" w:lineRule="auto"/>
              <w:ind w:firstLine="0"/>
              <w:rPr>
                <w:b/>
                <w:bCs/>
              </w:rPr>
            </w:pPr>
            <w:r w:rsidRPr="009863C4">
              <w:rPr>
                <w:b/>
                <w:bCs/>
              </w:rPr>
              <w:t>Prioridad</w:t>
            </w:r>
          </w:p>
          <w:p w14:paraId="2FE059A9" w14:textId="61A77A6F" w:rsidR="000133CA" w:rsidRPr="009863C4" w:rsidRDefault="000133CA" w:rsidP="00BE7F29">
            <w:pPr>
              <w:spacing w:line="480" w:lineRule="auto"/>
              <w:ind w:firstLine="0"/>
              <w:rPr>
                <w:b/>
                <w:bCs/>
              </w:rPr>
            </w:pPr>
            <w:r w:rsidRPr="009863C4">
              <w:rPr>
                <w:b/>
                <w:bCs/>
              </w:rPr>
              <w:t>[</w:t>
            </w:r>
            <w:r>
              <w:rPr>
                <w:b/>
                <w:bCs/>
              </w:rPr>
              <w:t>X</w:t>
            </w:r>
            <w:r w:rsidRPr="009863C4">
              <w:rPr>
                <w:b/>
                <w:bCs/>
              </w:rPr>
              <w:t>] Alta</w:t>
            </w:r>
          </w:p>
          <w:p w14:paraId="4CDC6A42" w14:textId="0A912706" w:rsidR="000133CA" w:rsidRPr="009863C4" w:rsidRDefault="000133CA" w:rsidP="00BE7F29">
            <w:pPr>
              <w:spacing w:line="480" w:lineRule="auto"/>
              <w:ind w:firstLine="0"/>
              <w:rPr>
                <w:b/>
                <w:bCs/>
              </w:rPr>
            </w:pPr>
            <w:r w:rsidRPr="009863C4">
              <w:rPr>
                <w:b/>
                <w:bCs/>
              </w:rPr>
              <w:t>[</w:t>
            </w:r>
            <w:r w:rsidRPr="000133CA">
              <w:rPr>
                <w:b/>
                <w:bCs/>
                <w:color w:val="FFD047" w:themeColor="accent5" w:themeTint="99"/>
              </w:rPr>
              <w:t>X</w:t>
            </w:r>
            <w:r w:rsidRPr="009863C4">
              <w:rPr>
                <w:b/>
                <w:bCs/>
              </w:rPr>
              <w:t>] Media</w:t>
            </w:r>
          </w:p>
          <w:p w14:paraId="3EE532DA" w14:textId="057A9115" w:rsidR="000133CA" w:rsidRDefault="000133CA" w:rsidP="00BE7F29">
            <w:pPr>
              <w:spacing w:line="480" w:lineRule="auto"/>
              <w:ind w:firstLine="0"/>
            </w:pPr>
            <w:r w:rsidRPr="009863C4">
              <w:rPr>
                <w:b/>
                <w:bCs/>
              </w:rPr>
              <w:t>[</w:t>
            </w:r>
            <w:r w:rsidRPr="000133CA">
              <w:rPr>
                <w:b/>
                <w:bCs/>
                <w:color w:val="FFD047" w:themeColor="accent5" w:themeTint="99"/>
              </w:rPr>
              <w:t>X</w:t>
            </w:r>
            <w:r w:rsidRPr="009863C4">
              <w:rPr>
                <w:b/>
                <w:bCs/>
              </w:rPr>
              <w:t>] Baja</w:t>
            </w:r>
          </w:p>
        </w:tc>
      </w:tr>
      <w:tr w:rsidR="000133CA" w14:paraId="0C6EBBC4" w14:textId="77777777" w:rsidTr="00BE7F29">
        <w:trPr>
          <w:trHeight w:val="250"/>
        </w:trPr>
        <w:tc>
          <w:tcPr>
            <w:tcW w:w="5000" w:type="pct"/>
            <w:gridSpan w:val="3"/>
            <w:tcBorders>
              <w:top w:val="single" w:sz="36" w:space="0" w:color="FFD047" w:themeColor="accent5" w:themeTint="99"/>
            </w:tcBorders>
            <w:shd w:val="clear" w:color="auto" w:fill="auto"/>
          </w:tcPr>
          <w:p w14:paraId="244A65E4" w14:textId="77777777" w:rsidR="000133CA" w:rsidRPr="00D37171" w:rsidRDefault="000133CA" w:rsidP="00060005">
            <w:pPr>
              <w:spacing w:line="480" w:lineRule="auto"/>
              <w:jc w:val="center"/>
              <w:rPr>
                <w:b/>
                <w:bCs/>
              </w:rPr>
            </w:pPr>
            <w:r w:rsidRPr="009863C4">
              <w:rPr>
                <w:b/>
                <w:bCs/>
              </w:rPr>
              <w:t>Criterios de aceptación</w:t>
            </w:r>
          </w:p>
          <w:p w14:paraId="55338F9A" w14:textId="77777777" w:rsidR="000133CA" w:rsidRDefault="000133CA" w:rsidP="000133CA">
            <w:pPr>
              <w:spacing w:line="480" w:lineRule="auto"/>
              <w:ind w:firstLine="0"/>
            </w:pPr>
            <w:r w:rsidRPr="009863C4">
              <w:rPr>
                <w:b/>
                <w:bCs/>
              </w:rPr>
              <w:t>CA1: DAD</w:t>
            </w:r>
            <w:r>
              <w:rPr>
                <w:b/>
                <w:bCs/>
              </w:rPr>
              <w:t xml:space="preserve">A </w:t>
            </w:r>
            <w:r>
              <w:t>que</w:t>
            </w:r>
            <w:r>
              <w:rPr>
                <w:b/>
                <w:bCs/>
              </w:rPr>
              <w:t xml:space="preserve"> </w:t>
            </w:r>
            <w:r>
              <w:t xml:space="preserve">se presiona el botón “(+)” en el apartado de ingreso </w:t>
            </w:r>
            <w:r w:rsidRPr="009863C4">
              <w:rPr>
                <w:b/>
                <w:bCs/>
              </w:rPr>
              <w:t>CUANDO</w:t>
            </w:r>
            <w:r>
              <w:rPr>
                <w:b/>
                <w:bCs/>
              </w:rPr>
              <w:t xml:space="preserve"> </w:t>
            </w:r>
            <w:r>
              <w:t xml:space="preserve">se carga la página </w:t>
            </w:r>
            <w:r w:rsidRPr="009863C4">
              <w:rPr>
                <w:b/>
                <w:bCs/>
              </w:rPr>
              <w:t>ENTONCES</w:t>
            </w:r>
            <w:r>
              <w:rPr>
                <w:b/>
                <w:bCs/>
              </w:rPr>
              <w:t xml:space="preserve"> </w:t>
            </w:r>
            <w:r>
              <w:t>el sistema mostrará un formulario con los siguientes campos:</w:t>
            </w:r>
          </w:p>
          <w:p w14:paraId="3618F47E" w14:textId="77777777" w:rsidR="000133CA" w:rsidRPr="006A61E1" w:rsidRDefault="000133CA" w:rsidP="000133CA">
            <w:pPr>
              <w:pStyle w:val="Prrafodelista"/>
              <w:numPr>
                <w:ilvl w:val="0"/>
                <w:numId w:val="42"/>
              </w:numPr>
              <w:spacing w:line="480" w:lineRule="auto"/>
            </w:pPr>
            <w:r>
              <w:t>Monto *</w:t>
            </w:r>
          </w:p>
          <w:p w14:paraId="76684EAD" w14:textId="77777777" w:rsidR="000133CA" w:rsidRPr="006A61E1" w:rsidRDefault="000133CA" w:rsidP="000133CA">
            <w:pPr>
              <w:pStyle w:val="Prrafodelista"/>
              <w:numPr>
                <w:ilvl w:val="0"/>
                <w:numId w:val="42"/>
              </w:numPr>
              <w:spacing w:line="480" w:lineRule="auto"/>
            </w:pPr>
            <w:r>
              <w:t>Concepto *</w:t>
            </w:r>
          </w:p>
          <w:p w14:paraId="1A9F38F0" w14:textId="77777777" w:rsidR="000133CA" w:rsidRDefault="000133CA" w:rsidP="000133CA">
            <w:pPr>
              <w:pStyle w:val="Prrafodelista"/>
              <w:numPr>
                <w:ilvl w:val="0"/>
                <w:numId w:val="42"/>
              </w:numPr>
              <w:spacing w:line="480" w:lineRule="auto"/>
            </w:pPr>
            <w:r>
              <w:t>Nombre del receptor del recibo *</w:t>
            </w:r>
          </w:p>
          <w:p w14:paraId="69580CDA" w14:textId="77777777" w:rsidR="000133CA" w:rsidRPr="006A61E1" w:rsidRDefault="000133CA" w:rsidP="000133CA">
            <w:pPr>
              <w:pStyle w:val="Prrafodelista"/>
              <w:numPr>
                <w:ilvl w:val="0"/>
                <w:numId w:val="42"/>
              </w:numPr>
              <w:spacing w:line="480" w:lineRule="auto"/>
            </w:pPr>
            <w:r>
              <w:t>Nombre del emisor del recibo *</w:t>
            </w:r>
          </w:p>
          <w:p w14:paraId="71F1F3D7" w14:textId="77777777" w:rsidR="000133CA" w:rsidRDefault="000133CA" w:rsidP="000133CA">
            <w:pPr>
              <w:pStyle w:val="Prrafodelista"/>
              <w:numPr>
                <w:ilvl w:val="0"/>
                <w:numId w:val="42"/>
              </w:numPr>
              <w:spacing w:line="480" w:lineRule="auto"/>
            </w:pPr>
            <w:r>
              <w:t>Firma digital del emisor del recibo *</w:t>
            </w:r>
          </w:p>
          <w:p w14:paraId="6A24677A" w14:textId="77777777" w:rsidR="000133CA" w:rsidRPr="006A61E1" w:rsidRDefault="000133CA" w:rsidP="00060005">
            <w:pPr>
              <w:spacing w:line="480" w:lineRule="auto"/>
            </w:pPr>
            <w:r w:rsidRPr="00DF2DCB">
              <w:rPr>
                <w:b/>
                <w:bCs/>
              </w:rPr>
              <w:t>*</w:t>
            </w:r>
            <w:r>
              <w:t xml:space="preserve"> Estos campos son obligatorios.</w:t>
            </w:r>
          </w:p>
          <w:p w14:paraId="11A2B493" w14:textId="77777777" w:rsidR="000133CA" w:rsidRDefault="000133CA" w:rsidP="000133CA">
            <w:pPr>
              <w:spacing w:line="480" w:lineRule="auto"/>
              <w:ind w:firstLine="0"/>
            </w:pPr>
            <w:r w:rsidRPr="009863C4">
              <w:rPr>
                <w:b/>
                <w:bCs/>
              </w:rPr>
              <w:t>CA</w:t>
            </w:r>
            <w:r>
              <w:rPr>
                <w:b/>
                <w:bCs/>
              </w:rPr>
              <w:t>2</w:t>
            </w:r>
            <w:r w:rsidRPr="009863C4">
              <w:rPr>
                <w:b/>
                <w:bCs/>
              </w:rPr>
              <w:t>: DAD</w:t>
            </w:r>
            <w:r>
              <w:rPr>
                <w:b/>
                <w:bCs/>
              </w:rPr>
              <w:t xml:space="preserve">A </w:t>
            </w:r>
            <w:r>
              <w:t xml:space="preserve">que el formulario se completó </w:t>
            </w:r>
            <w:r w:rsidRPr="009863C4">
              <w:rPr>
                <w:b/>
                <w:bCs/>
              </w:rPr>
              <w:t>CUANDO</w:t>
            </w:r>
            <w:r>
              <w:rPr>
                <w:b/>
                <w:bCs/>
              </w:rPr>
              <w:t xml:space="preserve"> </w:t>
            </w:r>
            <w:r>
              <w:t xml:space="preserve">se apriete el botón guardar </w:t>
            </w:r>
            <w:r w:rsidRPr="00EC518B">
              <w:rPr>
                <w:b/>
                <w:bCs/>
              </w:rPr>
              <w:t>ENTONCES</w:t>
            </w:r>
            <w:r>
              <w:rPr>
                <w:b/>
                <w:bCs/>
              </w:rPr>
              <w:t xml:space="preserve"> </w:t>
            </w:r>
            <w:r>
              <w:t>el sistema:</w:t>
            </w:r>
          </w:p>
          <w:p w14:paraId="29F62B8B" w14:textId="77777777" w:rsidR="000133CA" w:rsidRDefault="000133CA" w:rsidP="000133CA">
            <w:pPr>
              <w:spacing w:line="480" w:lineRule="auto"/>
              <w:ind w:left="720" w:firstLine="0"/>
            </w:pPr>
            <w:r>
              <w:rPr>
                <w:b/>
                <w:bCs/>
              </w:rPr>
              <w:t>Escenario 1</w:t>
            </w:r>
            <w:r>
              <w:t>: El formulario se encuentra correctamente cargado:</w:t>
            </w:r>
          </w:p>
          <w:p w14:paraId="63F1398D" w14:textId="77777777" w:rsidR="000133CA" w:rsidRDefault="000133CA" w:rsidP="000133CA">
            <w:pPr>
              <w:spacing w:line="480" w:lineRule="auto"/>
              <w:ind w:left="720" w:firstLine="0"/>
            </w:pPr>
            <w:r>
              <w:t>El registro se guarda en la base de datos con la fecha actual.</w:t>
            </w:r>
          </w:p>
          <w:p w14:paraId="3839D00F" w14:textId="0D1CE21E" w:rsidR="000133CA" w:rsidRDefault="000133CA" w:rsidP="000133CA">
            <w:pPr>
              <w:spacing w:line="480" w:lineRule="auto"/>
              <w:ind w:left="720" w:firstLine="0"/>
            </w:pPr>
            <w:r>
              <w:t>A su vez, el sistema notificará por pantalla que el registro del recibo fue exitoso y limpiará los campos para poder ingresar otro nuevo registro si se lo desea.</w:t>
            </w:r>
          </w:p>
          <w:p w14:paraId="1CEF9044" w14:textId="1128233E" w:rsidR="000133CA" w:rsidRDefault="000133CA" w:rsidP="000133CA">
            <w:pPr>
              <w:spacing w:line="480" w:lineRule="auto"/>
              <w:ind w:left="720" w:firstLine="0"/>
            </w:pPr>
            <w:r w:rsidRPr="00D527AD">
              <w:rPr>
                <w:b/>
                <w:bCs/>
              </w:rPr>
              <w:t xml:space="preserve">Escenario </w:t>
            </w:r>
            <w:r>
              <w:rPr>
                <w:b/>
                <w:bCs/>
              </w:rPr>
              <w:t>2</w:t>
            </w:r>
            <w:r>
              <w:t>: Los campos obligatorios no se encuentran completos:</w:t>
            </w:r>
          </w:p>
          <w:p w14:paraId="2D7E38C0" w14:textId="44824BE4" w:rsidR="000133CA" w:rsidRDefault="000133CA" w:rsidP="000133CA">
            <w:pPr>
              <w:spacing w:line="480" w:lineRule="auto"/>
              <w:ind w:left="720" w:firstLine="0"/>
            </w:pPr>
            <w:r>
              <w:lastRenderedPageBreak/>
              <w:t xml:space="preserve">El sistema deberá mostrar un mensaje por pantalla que notifique al usuario que hay datos que son requeridos y que no se llenó correctamente, remarcando el </w:t>
            </w:r>
            <w:hyperlink w:anchor="Textbox" w:history="1">
              <w:proofErr w:type="spellStart"/>
              <w:r w:rsidR="00540940" w:rsidRPr="00540940">
                <w:rPr>
                  <w:rStyle w:val="Hipervnculo"/>
                </w:rPr>
                <w:t>textbox</w:t>
              </w:r>
              <w:proofErr w:type="spellEnd"/>
            </w:hyperlink>
            <w:r>
              <w:t xml:space="preserve"> que contiene el error.</w:t>
            </w:r>
          </w:p>
          <w:p w14:paraId="5E53F27E" w14:textId="77465710" w:rsidR="000133CA" w:rsidRDefault="000133CA" w:rsidP="000133CA">
            <w:pPr>
              <w:spacing w:line="480" w:lineRule="auto"/>
              <w:ind w:left="720" w:firstLine="0"/>
            </w:pPr>
            <w:r w:rsidRPr="00D37171">
              <w:rPr>
                <w:b/>
                <w:bCs/>
              </w:rPr>
              <w:t xml:space="preserve">Escenario </w:t>
            </w:r>
            <w:r>
              <w:rPr>
                <w:b/>
                <w:bCs/>
              </w:rPr>
              <w:t>3</w:t>
            </w:r>
            <w:r>
              <w:t xml:space="preserve">: Los campos contienen datos inválidos (ejemplo, letras en el </w:t>
            </w:r>
            <w:hyperlink w:anchor="Textbox" w:history="1">
              <w:proofErr w:type="spellStart"/>
              <w:r w:rsidR="00540940" w:rsidRPr="00540940">
                <w:rPr>
                  <w:rStyle w:val="Hipervnculo"/>
                </w:rPr>
                <w:t>textbox</w:t>
              </w:r>
              <w:proofErr w:type="spellEnd"/>
            </w:hyperlink>
            <w:r>
              <w:t xml:space="preserve"> de los montos):</w:t>
            </w:r>
          </w:p>
          <w:p w14:paraId="45814CDE" w14:textId="682FC377" w:rsidR="000133CA" w:rsidRPr="00EC518B" w:rsidRDefault="000133CA" w:rsidP="000133CA">
            <w:pPr>
              <w:spacing w:line="480" w:lineRule="auto"/>
              <w:ind w:left="720" w:firstLine="0"/>
            </w:pPr>
            <w:r>
              <w:t xml:space="preserve">El sistema deberá mostrar un mensaje por pantalla que notifique al usuario que los datos ingresados son incorrectos, remarcando el </w:t>
            </w:r>
            <w:hyperlink w:anchor="Textbox" w:history="1">
              <w:proofErr w:type="spellStart"/>
              <w:r w:rsidR="00540940" w:rsidRPr="00540940">
                <w:rPr>
                  <w:rStyle w:val="Hipervnculo"/>
                </w:rPr>
                <w:t>textbox</w:t>
              </w:r>
              <w:proofErr w:type="spellEnd"/>
            </w:hyperlink>
            <w:r>
              <w:t xml:space="preserve"> que contiene el error.</w:t>
            </w:r>
          </w:p>
        </w:tc>
      </w:tr>
    </w:tbl>
    <w:p w14:paraId="01161737" w14:textId="55A63521" w:rsidR="000133CA" w:rsidRDefault="00BE7F29" w:rsidP="009E0BD1">
      <w:r w:rsidRPr="002F6E0A">
        <w:rPr>
          <w:b/>
          <w:bCs/>
          <w:noProof/>
        </w:rPr>
        <w:lastRenderedPageBreak/>
        <w:drawing>
          <wp:anchor distT="0" distB="0" distL="114300" distR="114300" simplePos="0" relativeHeight="251845632" behindDoc="0" locked="0" layoutInCell="1" allowOverlap="1" wp14:anchorId="2EF966B3" wp14:editId="3DBA63BC">
            <wp:simplePos x="0" y="0"/>
            <wp:positionH relativeFrom="column">
              <wp:posOffset>-186969</wp:posOffset>
            </wp:positionH>
            <wp:positionV relativeFrom="paragraph">
              <wp:posOffset>-2808402</wp:posOffset>
            </wp:positionV>
            <wp:extent cx="387350" cy="403596"/>
            <wp:effectExtent l="0" t="0" r="0" b="0"/>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387350" cy="403596"/>
                    </a:xfrm>
                    <a:prstGeom prst="rect">
                      <a:avLst/>
                    </a:prstGeom>
                  </pic:spPr>
                </pic:pic>
              </a:graphicData>
            </a:graphic>
            <wp14:sizeRelH relativeFrom="margin">
              <wp14:pctWidth>0</wp14:pctWidth>
            </wp14:sizeRelH>
            <wp14:sizeRelV relativeFrom="margin">
              <wp14:pctHeight>0</wp14:pctHeight>
            </wp14:sizeRelV>
          </wp:anchor>
        </w:drawing>
      </w:r>
      <w:r w:rsidRPr="00A0678C">
        <w:rPr>
          <w:b/>
          <w:bCs/>
          <w:noProof/>
        </w:rPr>
        <mc:AlternateContent>
          <mc:Choice Requires="wps">
            <w:drawing>
              <wp:anchor distT="0" distB="0" distL="114300" distR="114300" simplePos="0" relativeHeight="251782144" behindDoc="1" locked="0" layoutInCell="1" allowOverlap="1" wp14:anchorId="5380E25F" wp14:editId="63F15A45">
                <wp:simplePos x="0" y="0"/>
                <wp:positionH relativeFrom="column">
                  <wp:posOffset>-5639</wp:posOffset>
                </wp:positionH>
                <wp:positionV relativeFrom="paragraph">
                  <wp:posOffset>-2657093</wp:posOffset>
                </wp:positionV>
                <wp:extent cx="5740400" cy="2794406"/>
                <wp:effectExtent l="133350" t="0" r="0" b="139700"/>
                <wp:wrapNone/>
                <wp:docPr id="212" name="Rectángulo: esquinas redondeadas 212"/>
                <wp:cNvGraphicFramePr/>
                <a:graphic xmlns:a="http://schemas.openxmlformats.org/drawingml/2006/main">
                  <a:graphicData uri="http://schemas.microsoft.com/office/word/2010/wordprocessingShape">
                    <wps:wsp>
                      <wps:cNvSpPr/>
                      <wps:spPr>
                        <a:xfrm>
                          <a:off x="0" y="0"/>
                          <a:ext cx="5740400" cy="2794406"/>
                        </a:xfrm>
                        <a:prstGeom prst="roundRect">
                          <a:avLst>
                            <a:gd name="adj" fmla="val 5886"/>
                          </a:avLst>
                        </a:prstGeom>
                        <a:solidFill>
                          <a:schemeClr val="accent5">
                            <a:lumMod val="60000"/>
                            <a:lumOff val="40000"/>
                          </a:schemeClr>
                        </a:solidFill>
                        <a:ln>
                          <a:noFill/>
                        </a:ln>
                        <a:effectLst>
                          <a:outerShdw blurRad="50800" dist="114300" dir="81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660FC4" id="Rectángulo: esquinas redondeadas 212" o:spid="_x0000_s1026" style="position:absolute;margin-left:-.45pt;margin-top:-209.2pt;width:452pt;height:220.0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" fillcolor="#ffd047 [1944]" stroked="f" strokeweight="1pt">
                <v:stroke joinstyle="miter"/>
                <v:shadow on="t" color="black" opacity="15073f" origin=".5,-.5" offset="-2.24506mm,2.24506mm"/>
              </v:roundrect>
            </w:pict>
          </mc:Fallback>
        </mc:AlternateContent>
      </w:r>
      <w:r w:rsidR="00A0678C" w:rsidRPr="00A0678C">
        <w:rPr>
          <w:b/>
          <w:bCs/>
          <w:noProof/>
        </w:rPr>
        <w:drawing>
          <wp:anchor distT="0" distB="0" distL="114300" distR="114300" simplePos="0" relativeHeight="251784192" behindDoc="0" locked="0" layoutInCell="1" allowOverlap="1" wp14:anchorId="05BC5824" wp14:editId="08FE21C0">
            <wp:simplePos x="0" y="0"/>
            <wp:positionH relativeFrom="column">
              <wp:posOffset>5547664</wp:posOffset>
            </wp:positionH>
            <wp:positionV relativeFrom="paragraph">
              <wp:posOffset>-3875659</wp:posOffset>
            </wp:positionV>
            <wp:extent cx="387350" cy="403225"/>
            <wp:effectExtent l="0"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7350" cy="403225"/>
                    </a:xfrm>
                    <a:prstGeom prst="rect">
                      <a:avLst/>
                    </a:prstGeom>
                  </pic:spPr>
                </pic:pic>
              </a:graphicData>
            </a:graphic>
            <wp14:sizeRelH relativeFrom="margin">
              <wp14:pctWidth>0</wp14:pctWidth>
            </wp14:sizeRelH>
            <wp14:sizeRelV relativeFrom="margin">
              <wp14:pctHeight>0</wp14:pctHeight>
            </wp14:sizeRelV>
          </wp:anchor>
        </w:drawing>
      </w:r>
    </w:p>
    <w:p w14:paraId="62231B89" w14:textId="77777777" w:rsidR="000133CA" w:rsidRDefault="000133CA">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9"/>
        <w:gridCol w:w="1363"/>
        <w:gridCol w:w="1354"/>
      </w:tblGrid>
      <w:tr w:rsidR="000133CA" w14:paraId="685230E6" w14:textId="77777777" w:rsidTr="00BE7F29">
        <w:tc>
          <w:tcPr>
            <w:tcW w:w="6804" w:type="dxa"/>
            <w:tcBorders>
              <w:bottom w:val="single" w:sz="36" w:space="0" w:color="595959" w:themeColor="text1" w:themeTint="A6"/>
              <w:right w:val="single" w:sz="36" w:space="0" w:color="595959" w:themeColor="text1" w:themeTint="A6"/>
            </w:tcBorders>
            <w:shd w:val="clear" w:color="auto" w:fill="auto"/>
          </w:tcPr>
          <w:p w14:paraId="1C4E51A1" w14:textId="550D8F2B" w:rsidR="000133CA" w:rsidRDefault="00BE7F29" w:rsidP="000133CA">
            <w:pPr>
              <w:spacing w:line="480" w:lineRule="auto"/>
              <w:ind w:firstLine="0"/>
              <w:jc w:val="center"/>
            </w:pPr>
            <w:r w:rsidRPr="00A0678C">
              <w:rPr>
                <w:noProof/>
              </w:rPr>
              <w:lastRenderedPageBreak/>
              <mc:AlternateContent>
                <mc:Choice Requires="wps">
                  <w:drawing>
                    <wp:anchor distT="0" distB="0" distL="114300" distR="114300" simplePos="0" relativeHeight="251786240" behindDoc="1" locked="0" layoutInCell="1" allowOverlap="1" wp14:anchorId="1B422FAD" wp14:editId="60A5D328">
                      <wp:simplePos x="0" y="0"/>
                      <wp:positionH relativeFrom="column">
                        <wp:posOffset>-68580</wp:posOffset>
                      </wp:positionH>
                      <wp:positionV relativeFrom="paragraph">
                        <wp:posOffset>-21945</wp:posOffset>
                      </wp:positionV>
                      <wp:extent cx="5740400" cy="7285940"/>
                      <wp:effectExtent l="0" t="0" r="146050" b="106045"/>
                      <wp:wrapNone/>
                      <wp:docPr id="215" name="Rectángulo: esquinas redondeadas 215"/>
                      <wp:cNvGraphicFramePr/>
                      <a:graphic xmlns:a="http://schemas.openxmlformats.org/drawingml/2006/main">
                        <a:graphicData uri="http://schemas.microsoft.com/office/word/2010/wordprocessingShape">
                          <wps:wsp>
                            <wps:cNvSpPr/>
                            <wps:spPr>
                              <a:xfrm>
                                <a:off x="0" y="0"/>
                                <a:ext cx="5740400" cy="7285940"/>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2B1B84" id="Rectángulo: esquinas redondeadas 215" o:spid="_x0000_s1026" style="position:absolute;margin-left:-5.4pt;margin-top:-1.75pt;width:452pt;height:573.7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" fillcolor="#ffd047 [1944]" stroked="f" strokeweight="1pt">
                      <v:stroke joinstyle="miter"/>
                      <v:shadow on="t" color="black" opacity="15073f" origin=".5,-.5" offset="2.74964mm,4.5pt"/>
                    </v:roundrect>
                  </w:pict>
                </mc:Fallback>
              </mc:AlternateContent>
            </w:r>
            <w:r w:rsidRPr="00A0678C">
              <w:rPr>
                <w:noProof/>
              </w:rPr>
              <w:drawing>
                <wp:anchor distT="0" distB="0" distL="114300" distR="114300" simplePos="0" relativeHeight="251787264" behindDoc="0" locked="0" layoutInCell="1" allowOverlap="1" wp14:anchorId="0AD5AE72" wp14:editId="55C45C29">
                  <wp:simplePos x="0" y="0"/>
                  <wp:positionH relativeFrom="column">
                    <wp:posOffset>-295580</wp:posOffset>
                  </wp:positionH>
                  <wp:positionV relativeFrom="paragraph">
                    <wp:posOffset>-291414</wp:posOffset>
                  </wp:positionV>
                  <wp:extent cx="575310" cy="573405"/>
                  <wp:effectExtent l="0" t="0" r="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5310" cy="573405"/>
                          </a:xfrm>
                          <a:prstGeom prst="rect">
                            <a:avLst/>
                          </a:prstGeom>
                        </pic:spPr>
                      </pic:pic>
                    </a:graphicData>
                  </a:graphic>
                  <wp14:sizeRelH relativeFrom="margin">
                    <wp14:pctWidth>0</wp14:pctWidth>
                  </wp14:sizeRelH>
                  <wp14:sizeRelV relativeFrom="margin">
                    <wp14:pctHeight>0</wp14:pctHeight>
                  </wp14:sizeRelV>
                </wp:anchor>
              </w:drawing>
            </w:r>
            <w:r w:rsidR="000133CA" w:rsidRPr="009863C4">
              <w:rPr>
                <w:b/>
                <w:bCs/>
              </w:rPr>
              <w:t>HU</w:t>
            </w:r>
            <w:r w:rsidR="000133CA">
              <w:rPr>
                <w:b/>
                <w:bCs/>
              </w:rPr>
              <w:t>25</w:t>
            </w:r>
            <w:r w:rsidR="000133CA">
              <w:t xml:space="preserve">: </w:t>
            </w:r>
            <w:r w:rsidR="000133CA" w:rsidRPr="00E54287">
              <w:rPr>
                <w:b/>
                <w:bCs/>
              </w:rPr>
              <w:t xml:space="preserve">Reporte </w:t>
            </w:r>
            <w:r w:rsidR="000133CA">
              <w:rPr>
                <w:b/>
                <w:bCs/>
              </w:rPr>
              <w:t>ingresos totales</w:t>
            </w:r>
          </w:p>
          <w:p w14:paraId="039E4E61" w14:textId="4B2A5B5A" w:rsidR="000133CA" w:rsidRPr="00EC518B" w:rsidRDefault="000133CA" w:rsidP="000133CA">
            <w:pPr>
              <w:spacing w:line="480" w:lineRule="auto"/>
              <w:ind w:firstLine="0"/>
            </w:pPr>
            <w:r w:rsidRPr="009863C4">
              <w:rPr>
                <w:b/>
                <w:bCs/>
              </w:rPr>
              <w:t>COMO</w:t>
            </w:r>
            <w:r>
              <w:rPr>
                <w:b/>
                <w:bCs/>
              </w:rPr>
              <w:t xml:space="preserve"> </w:t>
            </w:r>
            <w:r>
              <w:t xml:space="preserve">gerente del área de Finanzas </w:t>
            </w:r>
            <w:r w:rsidRPr="009863C4">
              <w:rPr>
                <w:b/>
                <w:bCs/>
              </w:rPr>
              <w:t>QUIERO</w:t>
            </w:r>
            <w:r>
              <w:rPr>
                <w:b/>
                <w:bCs/>
              </w:rPr>
              <w:t xml:space="preserve"> </w:t>
            </w:r>
            <w:r>
              <w:t xml:space="preserve">tener un reporte de los ingresos totales </w:t>
            </w:r>
            <w:r w:rsidRPr="009863C4">
              <w:rPr>
                <w:b/>
                <w:bCs/>
              </w:rPr>
              <w:t>PARA</w:t>
            </w:r>
            <w:r>
              <w:rPr>
                <w:b/>
                <w:bCs/>
              </w:rPr>
              <w:t xml:space="preserve"> </w:t>
            </w:r>
            <w:r>
              <w:t>poder optimizar el flujo de dinero.</w:t>
            </w:r>
          </w:p>
          <w:p w14:paraId="6B319E40" w14:textId="77777777" w:rsidR="000133CA" w:rsidRDefault="000133CA" w:rsidP="000133CA">
            <w:pPr>
              <w:spacing w:line="480" w:lineRule="auto"/>
              <w:ind w:firstLine="0"/>
              <w:rPr>
                <w:b/>
                <w:bCs/>
              </w:rPr>
            </w:pPr>
            <w:r w:rsidRPr="009863C4">
              <w:rPr>
                <w:b/>
                <w:bCs/>
              </w:rPr>
              <w:t>Notas/Conversación:</w:t>
            </w:r>
          </w:p>
          <w:p w14:paraId="6990F43C" w14:textId="77777777" w:rsidR="000133CA" w:rsidRPr="00D37171" w:rsidRDefault="000133CA" w:rsidP="000133CA">
            <w:pPr>
              <w:spacing w:line="480" w:lineRule="auto"/>
              <w:ind w:firstLine="0"/>
            </w:pPr>
            <w:r>
              <w:t xml:space="preserve">Quiero poder </w:t>
            </w:r>
            <w:r w:rsidRPr="00EC518B">
              <w:t xml:space="preserve">consultar el </w:t>
            </w:r>
            <w:r>
              <w:t>detalle</w:t>
            </w:r>
            <w:r w:rsidRPr="00EC518B">
              <w:t xml:space="preserve"> </w:t>
            </w:r>
            <w:r>
              <w:t>de los ingresos</w:t>
            </w:r>
            <w:r w:rsidRPr="00EC518B">
              <w:t xml:space="preserve"> </w:t>
            </w:r>
            <w:r>
              <w:t>registrados e imprimirlo si es necesario.</w:t>
            </w:r>
          </w:p>
        </w:tc>
        <w:tc>
          <w:tcPr>
            <w:tcW w:w="851" w:type="dxa"/>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78F68CB7" w14:textId="68A70899" w:rsidR="000133CA" w:rsidRDefault="000133CA" w:rsidP="000133CA">
            <w:pPr>
              <w:spacing w:line="480" w:lineRule="auto"/>
              <w:ind w:firstLine="0"/>
              <w:jc w:val="center"/>
              <w:rPr>
                <w:b/>
                <w:bCs/>
              </w:rPr>
            </w:pPr>
            <w:r w:rsidRPr="009863C4">
              <w:rPr>
                <w:b/>
                <w:bCs/>
              </w:rPr>
              <w:t>Estimación</w:t>
            </w:r>
          </w:p>
          <w:p w14:paraId="25815067" w14:textId="48174A60" w:rsidR="000133CA" w:rsidRPr="00D37171" w:rsidRDefault="000133CA" w:rsidP="000133CA">
            <w:pPr>
              <w:spacing w:line="480" w:lineRule="auto"/>
              <w:ind w:firstLine="0"/>
              <w:jc w:val="center"/>
              <w:rPr>
                <w:b/>
                <w:bCs/>
              </w:rPr>
            </w:pPr>
            <w:r>
              <w:rPr>
                <w:b/>
                <w:bCs/>
              </w:rPr>
              <w:t>2</w:t>
            </w:r>
          </w:p>
        </w:tc>
        <w:tc>
          <w:tcPr>
            <w:tcW w:w="1371" w:type="dxa"/>
            <w:tcBorders>
              <w:left w:val="single" w:sz="36" w:space="0" w:color="595959" w:themeColor="text1" w:themeTint="A6"/>
              <w:bottom w:val="single" w:sz="36" w:space="0" w:color="595959" w:themeColor="text1" w:themeTint="A6"/>
            </w:tcBorders>
            <w:shd w:val="clear" w:color="auto" w:fill="auto"/>
          </w:tcPr>
          <w:p w14:paraId="6CF64613" w14:textId="797CD943" w:rsidR="000133CA" w:rsidRPr="00D37171" w:rsidRDefault="000133CA" w:rsidP="00BE7F29">
            <w:pPr>
              <w:spacing w:line="480" w:lineRule="auto"/>
              <w:ind w:firstLine="0"/>
              <w:rPr>
                <w:b/>
                <w:bCs/>
              </w:rPr>
            </w:pPr>
            <w:r w:rsidRPr="009863C4">
              <w:rPr>
                <w:b/>
                <w:bCs/>
              </w:rPr>
              <w:t>Prioridad</w:t>
            </w:r>
          </w:p>
          <w:p w14:paraId="3EEB2BC2" w14:textId="7F6EEEFC" w:rsidR="000133CA" w:rsidRPr="009863C4" w:rsidRDefault="000133CA" w:rsidP="00BE7F29">
            <w:pPr>
              <w:spacing w:line="480" w:lineRule="auto"/>
              <w:ind w:firstLine="0"/>
              <w:rPr>
                <w:b/>
                <w:bCs/>
              </w:rPr>
            </w:pPr>
            <w:r w:rsidRPr="009863C4">
              <w:rPr>
                <w:b/>
                <w:bCs/>
              </w:rPr>
              <w:t>[</w:t>
            </w:r>
            <w:r w:rsidRPr="000133CA">
              <w:rPr>
                <w:b/>
                <w:bCs/>
                <w:color w:val="FFD047" w:themeColor="accent5" w:themeTint="99"/>
              </w:rPr>
              <w:t>X</w:t>
            </w:r>
            <w:r w:rsidRPr="009863C4">
              <w:rPr>
                <w:b/>
                <w:bCs/>
              </w:rPr>
              <w:t>] Alta</w:t>
            </w:r>
          </w:p>
          <w:p w14:paraId="5EFA77D5" w14:textId="44629123" w:rsidR="000133CA" w:rsidRPr="009863C4" w:rsidRDefault="000133CA" w:rsidP="00BE7F29">
            <w:pPr>
              <w:spacing w:line="480" w:lineRule="auto"/>
              <w:ind w:firstLine="0"/>
              <w:rPr>
                <w:b/>
                <w:bCs/>
              </w:rPr>
            </w:pPr>
            <w:r w:rsidRPr="009863C4">
              <w:rPr>
                <w:b/>
                <w:bCs/>
              </w:rPr>
              <w:t>[</w:t>
            </w:r>
            <w:r>
              <w:rPr>
                <w:b/>
                <w:bCs/>
              </w:rPr>
              <w:t>X</w:t>
            </w:r>
            <w:r w:rsidRPr="009863C4">
              <w:rPr>
                <w:b/>
                <w:bCs/>
              </w:rPr>
              <w:t>] Media</w:t>
            </w:r>
          </w:p>
          <w:p w14:paraId="49D415B9" w14:textId="3727D3A1" w:rsidR="000133CA" w:rsidRDefault="000133CA" w:rsidP="00BE7F29">
            <w:pPr>
              <w:spacing w:line="480" w:lineRule="auto"/>
              <w:ind w:firstLine="0"/>
            </w:pPr>
            <w:r w:rsidRPr="009863C4">
              <w:rPr>
                <w:b/>
                <w:bCs/>
              </w:rPr>
              <w:t>[</w:t>
            </w:r>
            <w:r w:rsidRPr="000133CA">
              <w:rPr>
                <w:b/>
                <w:bCs/>
                <w:color w:val="FFD047" w:themeColor="accent5" w:themeTint="99"/>
              </w:rPr>
              <w:t>X</w:t>
            </w:r>
            <w:r w:rsidRPr="009863C4">
              <w:rPr>
                <w:b/>
                <w:bCs/>
              </w:rPr>
              <w:t>] Baja</w:t>
            </w:r>
          </w:p>
        </w:tc>
      </w:tr>
      <w:tr w:rsidR="000133CA" w14:paraId="7C9D5291" w14:textId="77777777" w:rsidTr="00BE7F29">
        <w:trPr>
          <w:trHeight w:val="250"/>
        </w:trPr>
        <w:tc>
          <w:tcPr>
            <w:tcW w:w="9026" w:type="dxa"/>
            <w:gridSpan w:val="3"/>
            <w:tcBorders>
              <w:top w:val="single" w:sz="36" w:space="0" w:color="595959" w:themeColor="text1" w:themeTint="A6"/>
            </w:tcBorders>
            <w:shd w:val="clear" w:color="auto" w:fill="auto"/>
          </w:tcPr>
          <w:p w14:paraId="342AC777" w14:textId="77777777" w:rsidR="000133CA" w:rsidRPr="00D37171" w:rsidRDefault="000133CA" w:rsidP="00060005">
            <w:pPr>
              <w:spacing w:line="480" w:lineRule="auto"/>
              <w:jc w:val="center"/>
              <w:rPr>
                <w:b/>
                <w:bCs/>
              </w:rPr>
            </w:pPr>
            <w:r w:rsidRPr="009863C4">
              <w:rPr>
                <w:b/>
                <w:bCs/>
              </w:rPr>
              <w:t>Criterios de aceptación</w:t>
            </w:r>
          </w:p>
          <w:p w14:paraId="6832E6E3" w14:textId="2EACA483" w:rsidR="000133CA" w:rsidRDefault="000133CA" w:rsidP="000133CA">
            <w:pPr>
              <w:spacing w:line="480" w:lineRule="auto"/>
              <w:ind w:firstLine="0"/>
            </w:pPr>
            <w:r w:rsidRPr="009863C4">
              <w:rPr>
                <w:b/>
                <w:bCs/>
              </w:rPr>
              <w:t>CA1: DAD</w:t>
            </w:r>
            <w:r>
              <w:rPr>
                <w:b/>
                <w:bCs/>
              </w:rPr>
              <w:t xml:space="preserve">A </w:t>
            </w:r>
            <w:r>
              <w:t xml:space="preserve">la visualización del listado de las </w:t>
            </w:r>
            <w:hyperlink w:anchor="CuentaContable" w:history="1">
              <w:r w:rsidRPr="00540940">
                <w:rPr>
                  <w:rStyle w:val="Hipervnculo"/>
                </w:rPr>
                <w:t>cuentas contables</w:t>
              </w:r>
            </w:hyperlink>
            <w:r>
              <w:t xml:space="preserve"> de la categoría ingresos </w:t>
            </w:r>
            <w:r w:rsidRPr="009863C4">
              <w:rPr>
                <w:b/>
                <w:bCs/>
              </w:rPr>
              <w:t>CUANDO</w:t>
            </w:r>
            <w:r>
              <w:rPr>
                <w:b/>
                <w:bCs/>
              </w:rPr>
              <w:t xml:space="preserve"> </w:t>
            </w:r>
            <w:r>
              <w:t xml:space="preserve">se selecciona uno o más de un ingreso y un intervalo de tiempo </w:t>
            </w:r>
            <w:r w:rsidRPr="009863C4">
              <w:rPr>
                <w:b/>
                <w:bCs/>
              </w:rPr>
              <w:t>ENTONCES</w:t>
            </w:r>
            <w:r>
              <w:rPr>
                <w:b/>
                <w:bCs/>
              </w:rPr>
              <w:t xml:space="preserve"> </w:t>
            </w:r>
            <w:r>
              <w:t>el sistema mostrará un botón “VER PDF” que contará</w:t>
            </w:r>
            <w:r w:rsidR="002124D5">
              <w:t xml:space="preserve"> con</w:t>
            </w:r>
            <w:r>
              <w:t xml:space="preserve"> el listado de los ingresos, teniendo la siguiente información:</w:t>
            </w:r>
          </w:p>
          <w:p w14:paraId="03D07753" w14:textId="77777777" w:rsidR="000133CA" w:rsidRDefault="000133CA" w:rsidP="000133CA">
            <w:pPr>
              <w:pStyle w:val="Prrafodelista"/>
              <w:numPr>
                <w:ilvl w:val="0"/>
                <w:numId w:val="42"/>
              </w:numPr>
              <w:spacing w:line="480" w:lineRule="auto"/>
            </w:pPr>
            <w:r w:rsidRPr="006A61E1">
              <w:t>Fecha</w:t>
            </w:r>
            <w:r>
              <w:t xml:space="preserve"> desde</w:t>
            </w:r>
          </w:p>
          <w:p w14:paraId="6F7E4AFF" w14:textId="77777777" w:rsidR="000133CA" w:rsidRPr="006A61E1" w:rsidRDefault="000133CA" w:rsidP="000133CA">
            <w:pPr>
              <w:pStyle w:val="Prrafodelista"/>
              <w:numPr>
                <w:ilvl w:val="0"/>
                <w:numId w:val="42"/>
              </w:numPr>
              <w:spacing w:line="480" w:lineRule="auto"/>
            </w:pPr>
            <w:r>
              <w:t>Fecha hasta</w:t>
            </w:r>
          </w:p>
          <w:p w14:paraId="5B0FFA0B" w14:textId="77777777" w:rsidR="000133CA" w:rsidRPr="006A61E1" w:rsidRDefault="000133CA" w:rsidP="000133CA">
            <w:pPr>
              <w:pStyle w:val="Prrafodelista"/>
              <w:numPr>
                <w:ilvl w:val="0"/>
                <w:numId w:val="42"/>
              </w:numPr>
              <w:spacing w:line="480" w:lineRule="auto"/>
            </w:pPr>
            <w:r w:rsidRPr="006A61E1">
              <w:t>Nombre de la empresa</w:t>
            </w:r>
          </w:p>
          <w:p w14:paraId="0EF856EF" w14:textId="77777777" w:rsidR="000133CA" w:rsidRPr="006A61E1" w:rsidRDefault="000133CA" w:rsidP="000133CA">
            <w:pPr>
              <w:pStyle w:val="Prrafodelista"/>
              <w:numPr>
                <w:ilvl w:val="0"/>
                <w:numId w:val="42"/>
              </w:numPr>
              <w:spacing w:line="480" w:lineRule="auto"/>
            </w:pPr>
            <w:r>
              <w:t>Cuenta contable con su respectivo monto total</w:t>
            </w:r>
          </w:p>
          <w:p w14:paraId="682BC79E" w14:textId="77777777" w:rsidR="000133CA" w:rsidRPr="006A61E1" w:rsidRDefault="000133CA" w:rsidP="000133CA">
            <w:pPr>
              <w:pStyle w:val="Prrafodelista"/>
              <w:numPr>
                <w:ilvl w:val="0"/>
                <w:numId w:val="42"/>
              </w:numPr>
              <w:spacing w:line="480" w:lineRule="auto"/>
            </w:pPr>
            <w:r w:rsidRPr="006A61E1">
              <w:t>Monto total</w:t>
            </w:r>
            <w:r>
              <w:t xml:space="preserve"> general</w:t>
            </w:r>
          </w:p>
          <w:p w14:paraId="7295EC76" w14:textId="77777777" w:rsidR="000133CA" w:rsidRPr="00EC518B" w:rsidRDefault="000133CA" w:rsidP="000133CA">
            <w:pPr>
              <w:spacing w:line="480" w:lineRule="auto"/>
              <w:ind w:firstLine="0"/>
            </w:pPr>
            <w:r w:rsidRPr="009863C4">
              <w:rPr>
                <w:b/>
                <w:bCs/>
              </w:rPr>
              <w:t>CA</w:t>
            </w:r>
            <w:r>
              <w:rPr>
                <w:b/>
                <w:bCs/>
              </w:rPr>
              <w:t>2</w:t>
            </w:r>
            <w:r w:rsidRPr="009863C4">
              <w:rPr>
                <w:b/>
                <w:bCs/>
              </w:rPr>
              <w:t>: DAD</w:t>
            </w:r>
            <w:r>
              <w:rPr>
                <w:b/>
                <w:bCs/>
              </w:rPr>
              <w:t xml:space="preserve">A </w:t>
            </w:r>
            <w:r>
              <w:t>la carga del archivo PDF</w:t>
            </w:r>
            <w:r w:rsidRPr="009863C4">
              <w:rPr>
                <w:b/>
                <w:bCs/>
              </w:rPr>
              <w:t xml:space="preserve"> CUANDO</w:t>
            </w:r>
            <w:r>
              <w:rPr>
                <w:b/>
                <w:bCs/>
              </w:rPr>
              <w:t xml:space="preserve"> </w:t>
            </w:r>
            <w:r>
              <w:t xml:space="preserve">presione el botón descargar PDF </w:t>
            </w:r>
            <w:r w:rsidRPr="00EC518B">
              <w:rPr>
                <w:b/>
                <w:bCs/>
              </w:rPr>
              <w:t>ENTONCES</w:t>
            </w:r>
            <w:r>
              <w:rPr>
                <w:b/>
                <w:bCs/>
              </w:rPr>
              <w:t xml:space="preserve"> </w:t>
            </w:r>
            <w:r>
              <w:t>el sistema descargará un archivo de tipo PDF con el listado previamente visualizado.</w:t>
            </w:r>
          </w:p>
        </w:tc>
      </w:tr>
    </w:tbl>
    <w:p w14:paraId="7E35608E" w14:textId="49806439" w:rsidR="000133CA" w:rsidRDefault="000133CA" w:rsidP="009E0BD1"/>
    <w:p w14:paraId="2B1CB723" w14:textId="77777777" w:rsidR="000133CA" w:rsidRDefault="000133CA">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0"/>
        <w:gridCol w:w="1363"/>
        <w:gridCol w:w="1363"/>
      </w:tblGrid>
      <w:tr w:rsidR="0054637B" w14:paraId="602616FA" w14:textId="77777777" w:rsidTr="00BE7F29">
        <w:tc>
          <w:tcPr>
            <w:tcW w:w="6521" w:type="dxa"/>
            <w:tcBorders>
              <w:bottom w:val="single" w:sz="36" w:space="0" w:color="595959" w:themeColor="text1" w:themeTint="A6"/>
              <w:right w:val="single" w:sz="36" w:space="0" w:color="595959" w:themeColor="text1" w:themeTint="A6"/>
            </w:tcBorders>
            <w:shd w:val="clear" w:color="auto" w:fill="auto"/>
          </w:tcPr>
          <w:p w14:paraId="7858C2FF" w14:textId="678E2BE3" w:rsidR="0054637B" w:rsidRPr="00E627CF" w:rsidRDefault="008422E9" w:rsidP="0054637B">
            <w:pPr>
              <w:spacing w:line="480" w:lineRule="auto"/>
              <w:ind w:firstLine="0"/>
              <w:jc w:val="center"/>
              <w:rPr>
                <w:b/>
                <w:bCs/>
              </w:rPr>
            </w:pPr>
            <w:r w:rsidRPr="00A0678C">
              <w:rPr>
                <w:noProof/>
              </w:rPr>
              <w:lastRenderedPageBreak/>
              <w:drawing>
                <wp:anchor distT="0" distB="0" distL="114300" distR="114300" simplePos="0" relativeHeight="251790336" behindDoc="0" locked="0" layoutInCell="1" allowOverlap="1" wp14:anchorId="2442983B" wp14:editId="51732ED4">
                  <wp:simplePos x="0" y="0"/>
                  <wp:positionH relativeFrom="column">
                    <wp:posOffset>-361315</wp:posOffset>
                  </wp:positionH>
                  <wp:positionV relativeFrom="paragraph">
                    <wp:posOffset>-317528</wp:posOffset>
                  </wp:positionV>
                  <wp:extent cx="575310" cy="573818"/>
                  <wp:effectExtent l="0" t="0" r="0" b="0"/>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5310" cy="573818"/>
                          </a:xfrm>
                          <a:prstGeom prst="rect">
                            <a:avLst/>
                          </a:prstGeom>
                        </pic:spPr>
                      </pic:pic>
                    </a:graphicData>
                  </a:graphic>
                  <wp14:sizeRelH relativeFrom="margin">
                    <wp14:pctWidth>0</wp14:pctWidth>
                  </wp14:sizeRelH>
                  <wp14:sizeRelV relativeFrom="margin">
                    <wp14:pctHeight>0</wp14:pctHeight>
                  </wp14:sizeRelV>
                </wp:anchor>
              </w:drawing>
            </w:r>
            <w:r w:rsidRPr="00A0678C">
              <w:rPr>
                <w:noProof/>
              </w:rPr>
              <mc:AlternateContent>
                <mc:Choice Requires="wps">
                  <w:drawing>
                    <wp:anchor distT="0" distB="0" distL="114300" distR="114300" simplePos="0" relativeHeight="251789312" behindDoc="1" locked="0" layoutInCell="1" allowOverlap="1" wp14:anchorId="5D47336D" wp14:editId="76B33A0D">
                      <wp:simplePos x="0" y="0"/>
                      <wp:positionH relativeFrom="column">
                        <wp:posOffset>-75404</wp:posOffset>
                      </wp:positionH>
                      <wp:positionV relativeFrom="paragraph">
                        <wp:posOffset>-27296</wp:posOffset>
                      </wp:positionV>
                      <wp:extent cx="5740400" cy="8363794"/>
                      <wp:effectExtent l="0" t="0" r="146050" b="113665"/>
                      <wp:wrapNone/>
                      <wp:docPr id="218" name="Rectángulo: esquinas redondeadas 218"/>
                      <wp:cNvGraphicFramePr/>
                      <a:graphic xmlns:a="http://schemas.openxmlformats.org/drawingml/2006/main">
                        <a:graphicData uri="http://schemas.microsoft.com/office/word/2010/wordprocessingShape">
                          <wps:wsp>
                            <wps:cNvSpPr/>
                            <wps:spPr>
                              <a:xfrm>
                                <a:off x="0" y="0"/>
                                <a:ext cx="5740400" cy="8363794"/>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B89211" id="Rectángulo: esquinas redondeadas 218" o:spid="_x0000_s1026" style="position:absolute;margin-left:-5.95pt;margin-top:-2.15pt;width:452pt;height:658.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" fillcolor="#ffd047 [1944]" stroked="f" strokeweight="1pt">
                      <v:stroke joinstyle="miter"/>
                      <v:shadow on="t" color="black" opacity="15073f" origin=".5,-.5" offset="2.74964mm,4.5pt"/>
                    </v:roundrect>
                  </w:pict>
                </mc:Fallback>
              </mc:AlternateContent>
            </w:r>
            <w:r w:rsidR="0054637B" w:rsidRPr="009863C4">
              <w:rPr>
                <w:b/>
                <w:bCs/>
              </w:rPr>
              <w:t>HU</w:t>
            </w:r>
            <w:r w:rsidR="008309EC">
              <w:rPr>
                <w:b/>
                <w:bCs/>
              </w:rPr>
              <w:t>27</w:t>
            </w:r>
            <w:r w:rsidR="0054637B">
              <w:t xml:space="preserve">: </w:t>
            </w:r>
            <w:r w:rsidR="0054637B">
              <w:rPr>
                <w:b/>
                <w:bCs/>
              </w:rPr>
              <w:t>Registrar un gasto</w:t>
            </w:r>
          </w:p>
          <w:p w14:paraId="003DB44A" w14:textId="6E174334" w:rsidR="0054637B" w:rsidRPr="00E627CF" w:rsidRDefault="0054637B" w:rsidP="0054637B">
            <w:pPr>
              <w:spacing w:line="480" w:lineRule="auto"/>
              <w:ind w:firstLine="0"/>
            </w:pPr>
            <w:r w:rsidRPr="009863C4">
              <w:rPr>
                <w:b/>
                <w:bCs/>
              </w:rPr>
              <w:t>COMO</w:t>
            </w:r>
            <w:r>
              <w:t xml:space="preserve"> tesorero </w:t>
            </w:r>
            <w:r w:rsidRPr="009863C4">
              <w:rPr>
                <w:b/>
                <w:bCs/>
              </w:rPr>
              <w:t>QUIERO</w:t>
            </w:r>
            <w:r>
              <w:t xml:space="preserve"> poder registrar un gasto </w:t>
            </w:r>
            <w:r w:rsidRPr="009863C4">
              <w:rPr>
                <w:b/>
                <w:bCs/>
              </w:rPr>
              <w:t>PARA</w:t>
            </w:r>
            <w:r>
              <w:rPr>
                <w:b/>
                <w:bCs/>
              </w:rPr>
              <w:t xml:space="preserve"> </w:t>
            </w:r>
            <w:r>
              <w:t>llevar una correcta trazabilidad de las finanzas de la empresa.</w:t>
            </w:r>
          </w:p>
          <w:p w14:paraId="5A3A33E7" w14:textId="77777777" w:rsidR="0054637B" w:rsidRDefault="0054637B" w:rsidP="0054637B">
            <w:pPr>
              <w:spacing w:line="480" w:lineRule="auto"/>
              <w:ind w:firstLine="0"/>
              <w:rPr>
                <w:b/>
                <w:bCs/>
              </w:rPr>
            </w:pPr>
            <w:r w:rsidRPr="009863C4">
              <w:rPr>
                <w:b/>
                <w:bCs/>
              </w:rPr>
              <w:t>Notas/Conversación:</w:t>
            </w:r>
          </w:p>
          <w:p w14:paraId="05E60787" w14:textId="12F17ADD" w:rsidR="0054637B" w:rsidRPr="00FF5BA8" w:rsidRDefault="0054637B" w:rsidP="0054637B">
            <w:pPr>
              <w:spacing w:line="480" w:lineRule="auto"/>
              <w:ind w:firstLine="0"/>
            </w:pPr>
            <w:r>
              <w:t xml:space="preserve">Quiero poder registrar </w:t>
            </w:r>
            <w:r w:rsidR="00175806">
              <w:t>los gastos para poder controlarlos y llevar un seguimiento de los mismos</w:t>
            </w:r>
          </w:p>
        </w:tc>
        <w:tc>
          <w:tcPr>
            <w:tcW w:w="1134" w:type="dxa"/>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64BB8967" w14:textId="04780534" w:rsidR="0054637B" w:rsidRDefault="0054637B" w:rsidP="0054637B">
            <w:pPr>
              <w:spacing w:line="480" w:lineRule="auto"/>
              <w:ind w:firstLine="0"/>
              <w:jc w:val="center"/>
              <w:rPr>
                <w:b/>
                <w:bCs/>
              </w:rPr>
            </w:pPr>
            <w:r w:rsidRPr="009863C4">
              <w:rPr>
                <w:b/>
                <w:bCs/>
              </w:rPr>
              <w:t>Estimación</w:t>
            </w:r>
          </w:p>
          <w:p w14:paraId="09931993" w14:textId="7506DB6E" w:rsidR="0054637B" w:rsidRPr="00D37171" w:rsidRDefault="00175806" w:rsidP="0054637B">
            <w:pPr>
              <w:spacing w:line="480" w:lineRule="auto"/>
              <w:ind w:firstLine="0"/>
              <w:jc w:val="center"/>
              <w:rPr>
                <w:b/>
                <w:bCs/>
              </w:rPr>
            </w:pPr>
            <w:r>
              <w:rPr>
                <w:b/>
                <w:bCs/>
              </w:rPr>
              <w:t>3</w:t>
            </w:r>
          </w:p>
        </w:tc>
        <w:tc>
          <w:tcPr>
            <w:tcW w:w="1371" w:type="dxa"/>
            <w:tcBorders>
              <w:left w:val="single" w:sz="36" w:space="0" w:color="595959" w:themeColor="text1" w:themeTint="A6"/>
              <w:bottom w:val="single" w:sz="36" w:space="0" w:color="595959" w:themeColor="text1" w:themeTint="A6"/>
            </w:tcBorders>
            <w:shd w:val="clear" w:color="auto" w:fill="auto"/>
          </w:tcPr>
          <w:p w14:paraId="6B48D81E" w14:textId="7F8E79D7" w:rsidR="0054637B" w:rsidRPr="00D37171" w:rsidRDefault="0054637B" w:rsidP="00BE7F29">
            <w:pPr>
              <w:spacing w:line="480" w:lineRule="auto"/>
              <w:ind w:firstLine="0"/>
              <w:rPr>
                <w:b/>
                <w:bCs/>
              </w:rPr>
            </w:pPr>
            <w:r w:rsidRPr="009863C4">
              <w:rPr>
                <w:b/>
                <w:bCs/>
              </w:rPr>
              <w:t>Prioridad</w:t>
            </w:r>
          </w:p>
          <w:p w14:paraId="6497EE2F" w14:textId="77777777" w:rsidR="0054637B" w:rsidRPr="009863C4" w:rsidRDefault="0054637B" w:rsidP="00BE7F29">
            <w:pPr>
              <w:spacing w:line="480" w:lineRule="auto"/>
              <w:ind w:firstLine="0"/>
              <w:rPr>
                <w:b/>
                <w:bCs/>
              </w:rPr>
            </w:pPr>
            <w:r w:rsidRPr="009863C4">
              <w:rPr>
                <w:b/>
                <w:bCs/>
              </w:rPr>
              <w:t>[</w:t>
            </w:r>
            <w:r w:rsidRPr="00175806">
              <w:rPr>
                <w:b/>
                <w:bCs/>
                <w:color w:val="FFD047" w:themeColor="accent5" w:themeTint="99"/>
              </w:rPr>
              <w:t>X</w:t>
            </w:r>
            <w:r w:rsidRPr="009863C4">
              <w:rPr>
                <w:b/>
                <w:bCs/>
              </w:rPr>
              <w:t>] Alta</w:t>
            </w:r>
          </w:p>
          <w:p w14:paraId="33996182" w14:textId="2BE8FFF1" w:rsidR="0054637B" w:rsidRPr="009863C4" w:rsidRDefault="0054637B" w:rsidP="00BE7F29">
            <w:pPr>
              <w:spacing w:line="480" w:lineRule="auto"/>
              <w:ind w:firstLine="0"/>
              <w:rPr>
                <w:b/>
                <w:bCs/>
              </w:rPr>
            </w:pPr>
            <w:r w:rsidRPr="009863C4">
              <w:rPr>
                <w:b/>
                <w:bCs/>
              </w:rPr>
              <w:t>[</w:t>
            </w:r>
            <w:r w:rsidR="00175806">
              <w:rPr>
                <w:b/>
                <w:bCs/>
              </w:rPr>
              <w:t>X</w:t>
            </w:r>
            <w:r w:rsidRPr="009863C4">
              <w:rPr>
                <w:b/>
                <w:bCs/>
              </w:rPr>
              <w:t>] Media</w:t>
            </w:r>
          </w:p>
          <w:p w14:paraId="1E3E894D" w14:textId="7BD78D22" w:rsidR="0054637B" w:rsidRDefault="0054637B" w:rsidP="00BE7F29">
            <w:pPr>
              <w:spacing w:line="480" w:lineRule="auto"/>
              <w:ind w:firstLine="0"/>
            </w:pPr>
            <w:r w:rsidRPr="009863C4">
              <w:rPr>
                <w:b/>
                <w:bCs/>
              </w:rPr>
              <w:t>[</w:t>
            </w:r>
            <w:r w:rsidR="00175806" w:rsidRPr="00175806">
              <w:rPr>
                <w:b/>
                <w:bCs/>
                <w:color w:val="FFD047" w:themeColor="accent5" w:themeTint="99"/>
              </w:rPr>
              <w:t>X</w:t>
            </w:r>
            <w:r w:rsidRPr="009863C4">
              <w:rPr>
                <w:b/>
                <w:bCs/>
              </w:rPr>
              <w:t>] Baja</w:t>
            </w:r>
          </w:p>
        </w:tc>
      </w:tr>
      <w:tr w:rsidR="0054637B" w14:paraId="0DF1815A" w14:textId="77777777" w:rsidTr="00BE7F29">
        <w:trPr>
          <w:trHeight w:val="250"/>
        </w:trPr>
        <w:tc>
          <w:tcPr>
            <w:tcW w:w="9026" w:type="dxa"/>
            <w:gridSpan w:val="3"/>
            <w:tcBorders>
              <w:top w:val="single" w:sz="36" w:space="0" w:color="FFD047" w:themeColor="accent5" w:themeTint="99"/>
            </w:tcBorders>
            <w:shd w:val="clear" w:color="auto" w:fill="auto"/>
          </w:tcPr>
          <w:p w14:paraId="304C6404" w14:textId="77777777" w:rsidR="0054637B" w:rsidRPr="00D37171" w:rsidRDefault="0054637B" w:rsidP="00060005">
            <w:pPr>
              <w:spacing w:line="480" w:lineRule="auto"/>
              <w:jc w:val="center"/>
              <w:rPr>
                <w:b/>
                <w:bCs/>
              </w:rPr>
            </w:pPr>
            <w:r w:rsidRPr="009863C4">
              <w:rPr>
                <w:b/>
                <w:bCs/>
              </w:rPr>
              <w:t>Criterios de aceptación</w:t>
            </w:r>
          </w:p>
          <w:p w14:paraId="54E4DFF4" w14:textId="77777777" w:rsidR="00175806" w:rsidRDefault="0054637B" w:rsidP="00175806">
            <w:pPr>
              <w:spacing w:line="480" w:lineRule="auto"/>
              <w:ind w:firstLine="0"/>
            </w:pPr>
            <w:r w:rsidRPr="009863C4">
              <w:rPr>
                <w:b/>
                <w:bCs/>
              </w:rPr>
              <w:t>CA1: DAD</w:t>
            </w:r>
            <w:r>
              <w:rPr>
                <w:b/>
                <w:bCs/>
              </w:rPr>
              <w:t xml:space="preserve">A </w:t>
            </w:r>
            <w:r>
              <w:t xml:space="preserve">la selección de </w:t>
            </w:r>
            <w:r w:rsidR="00175806">
              <w:t xml:space="preserve">la sección </w:t>
            </w:r>
            <w:r>
              <w:t>“</w:t>
            </w:r>
            <w:r w:rsidR="00175806">
              <w:t>Gastos</w:t>
            </w:r>
            <w:r>
              <w:t xml:space="preserve">” </w:t>
            </w:r>
            <w:r w:rsidRPr="009863C4">
              <w:rPr>
                <w:b/>
                <w:bCs/>
              </w:rPr>
              <w:t>CUANDO</w:t>
            </w:r>
            <w:r>
              <w:rPr>
                <w:b/>
                <w:bCs/>
              </w:rPr>
              <w:t xml:space="preserve"> </w:t>
            </w:r>
            <w:r>
              <w:t>se presione el botón “(</w:t>
            </w:r>
            <w:r>
              <w:rPr>
                <w:noProof/>
              </w:rPr>
              <w:t>+</w:t>
            </w:r>
            <w:r>
              <w:t xml:space="preserve">)” </w:t>
            </w:r>
            <w:r w:rsidRPr="009863C4">
              <w:rPr>
                <w:b/>
                <w:bCs/>
              </w:rPr>
              <w:t>ENTONCES</w:t>
            </w:r>
            <w:r>
              <w:rPr>
                <w:b/>
                <w:bCs/>
              </w:rPr>
              <w:t xml:space="preserve"> </w:t>
            </w:r>
            <w:r>
              <w:t xml:space="preserve">se carga la página en el navegador con un formulario </w:t>
            </w:r>
            <w:r w:rsidR="00175806">
              <w:t>con los siguientes campos:</w:t>
            </w:r>
          </w:p>
          <w:p w14:paraId="594BF767" w14:textId="36F0F49C" w:rsidR="0054637B" w:rsidRDefault="0054637B" w:rsidP="00175806">
            <w:pPr>
              <w:spacing w:line="480" w:lineRule="auto"/>
              <w:ind w:firstLine="0"/>
            </w:pPr>
            <w:r>
              <w:t>Fecha *</w:t>
            </w:r>
          </w:p>
          <w:p w14:paraId="525F16D7" w14:textId="640D9078" w:rsidR="0054637B" w:rsidRDefault="00175806" w:rsidP="0054637B">
            <w:pPr>
              <w:pStyle w:val="Prrafodelista"/>
              <w:numPr>
                <w:ilvl w:val="0"/>
                <w:numId w:val="35"/>
              </w:numPr>
              <w:spacing w:line="480" w:lineRule="auto"/>
            </w:pPr>
            <w:r>
              <w:t>Tipo de gasto</w:t>
            </w:r>
            <w:r w:rsidR="0054637B">
              <w:t xml:space="preserve"> *</w:t>
            </w:r>
          </w:p>
          <w:p w14:paraId="24FC0994" w14:textId="3BF7FF1C" w:rsidR="0054637B" w:rsidRDefault="00175806" w:rsidP="0054637B">
            <w:pPr>
              <w:pStyle w:val="Prrafodelista"/>
              <w:numPr>
                <w:ilvl w:val="0"/>
                <w:numId w:val="35"/>
              </w:numPr>
              <w:spacing w:line="480" w:lineRule="auto"/>
            </w:pPr>
            <w:r>
              <w:t xml:space="preserve">Fecha </w:t>
            </w:r>
            <w:r w:rsidR="0054637B">
              <w:t>*</w:t>
            </w:r>
          </w:p>
          <w:p w14:paraId="74083393" w14:textId="339B8029" w:rsidR="0054637B" w:rsidRDefault="00175806" w:rsidP="0054637B">
            <w:pPr>
              <w:pStyle w:val="Prrafodelista"/>
              <w:numPr>
                <w:ilvl w:val="0"/>
                <w:numId w:val="35"/>
              </w:numPr>
              <w:spacing w:line="480" w:lineRule="auto"/>
            </w:pPr>
            <w:r>
              <w:t>Método de pago</w:t>
            </w:r>
            <w:r w:rsidR="0054637B">
              <w:t xml:space="preserve"> *</w:t>
            </w:r>
          </w:p>
          <w:p w14:paraId="14F62880" w14:textId="0F6EF2C3" w:rsidR="00175806" w:rsidRDefault="00130EFB" w:rsidP="0054637B">
            <w:pPr>
              <w:pStyle w:val="Prrafodelista"/>
              <w:numPr>
                <w:ilvl w:val="0"/>
                <w:numId w:val="35"/>
              </w:numPr>
              <w:spacing w:line="480" w:lineRule="auto"/>
            </w:pPr>
            <w:hyperlink w:anchor="CuentaContable" w:history="1">
              <w:r w:rsidR="00175806" w:rsidRPr="00540940">
                <w:rPr>
                  <w:rStyle w:val="Hipervnculo"/>
                </w:rPr>
                <w:t>Cuenta contable</w:t>
              </w:r>
            </w:hyperlink>
            <w:r w:rsidR="00175806">
              <w:t xml:space="preserve"> *</w:t>
            </w:r>
          </w:p>
          <w:p w14:paraId="466A11AE" w14:textId="217425BA" w:rsidR="006348E4" w:rsidRDefault="006348E4" w:rsidP="0054637B">
            <w:pPr>
              <w:pStyle w:val="Prrafodelista"/>
              <w:numPr>
                <w:ilvl w:val="0"/>
                <w:numId w:val="35"/>
              </w:numPr>
              <w:spacing w:line="480" w:lineRule="auto"/>
            </w:pPr>
            <w:r>
              <w:t>Monto *</w:t>
            </w:r>
          </w:p>
          <w:p w14:paraId="79AF932C" w14:textId="6F907C1C" w:rsidR="0054637B" w:rsidRDefault="0054637B" w:rsidP="0054637B">
            <w:pPr>
              <w:pStyle w:val="Prrafodelista"/>
              <w:numPr>
                <w:ilvl w:val="0"/>
                <w:numId w:val="35"/>
              </w:numPr>
              <w:spacing w:line="480" w:lineRule="auto"/>
            </w:pPr>
            <w:r>
              <w:t>Nota *</w:t>
            </w:r>
          </w:p>
          <w:p w14:paraId="30602EFB" w14:textId="63059FAE" w:rsidR="0054637B" w:rsidRDefault="0054637B" w:rsidP="00060005">
            <w:pPr>
              <w:spacing w:line="480" w:lineRule="auto"/>
            </w:pPr>
            <w:r>
              <w:t xml:space="preserve">* Estos campos son </w:t>
            </w:r>
            <w:r w:rsidR="006348E4">
              <w:t>obligatorios.</w:t>
            </w:r>
          </w:p>
          <w:p w14:paraId="74F718DD" w14:textId="570D5C84" w:rsidR="0054637B" w:rsidRDefault="0054637B" w:rsidP="00175806">
            <w:pPr>
              <w:spacing w:line="480" w:lineRule="auto"/>
              <w:ind w:firstLine="0"/>
            </w:pPr>
            <w:r w:rsidRPr="009863C4">
              <w:rPr>
                <w:b/>
                <w:bCs/>
              </w:rPr>
              <w:t>CA</w:t>
            </w:r>
            <w:r w:rsidR="00477F75">
              <w:rPr>
                <w:b/>
                <w:bCs/>
              </w:rPr>
              <w:t>2</w:t>
            </w:r>
            <w:r w:rsidRPr="009863C4">
              <w:rPr>
                <w:b/>
                <w:bCs/>
              </w:rPr>
              <w:t>: DAD</w:t>
            </w:r>
            <w:r>
              <w:rPr>
                <w:b/>
                <w:bCs/>
              </w:rPr>
              <w:t>O</w:t>
            </w:r>
            <w:r>
              <w:t xml:space="preserve"> el formulario completo </w:t>
            </w:r>
            <w:r w:rsidRPr="009863C4">
              <w:rPr>
                <w:b/>
                <w:bCs/>
              </w:rPr>
              <w:t>CUANDO</w:t>
            </w:r>
            <w:r>
              <w:t xml:space="preserve"> se quiere guardar </w:t>
            </w:r>
            <w:r w:rsidRPr="009863C4">
              <w:rPr>
                <w:b/>
                <w:bCs/>
              </w:rPr>
              <w:t>ENTONCES</w:t>
            </w:r>
            <w:r>
              <w:rPr>
                <w:b/>
                <w:bCs/>
              </w:rPr>
              <w:t xml:space="preserve"> </w:t>
            </w:r>
            <w:r>
              <w:t>el sistema</w:t>
            </w:r>
          </w:p>
          <w:p w14:paraId="4681D3A4" w14:textId="77777777" w:rsidR="0054637B" w:rsidRDefault="0054637B" w:rsidP="000F1D54">
            <w:pPr>
              <w:spacing w:line="480" w:lineRule="auto"/>
              <w:ind w:left="720" w:firstLine="0"/>
            </w:pPr>
            <w:r>
              <w:rPr>
                <w:b/>
                <w:bCs/>
              </w:rPr>
              <w:t>Escenario 1</w:t>
            </w:r>
            <w:r>
              <w:t>: El formulario se encuentra correctamente cargado:</w:t>
            </w:r>
          </w:p>
          <w:p w14:paraId="7DA11011" w14:textId="5DA5E762" w:rsidR="0054637B" w:rsidRDefault="0054637B" w:rsidP="000F1D54">
            <w:pPr>
              <w:spacing w:line="480" w:lineRule="auto"/>
              <w:ind w:left="720" w:firstLine="0"/>
            </w:pPr>
            <w:r>
              <w:t xml:space="preserve">El sistema notificará por pantalla que el registro del </w:t>
            </w:r>
            <w:r w:rsidR="006348E4">
              <w:t>gasto</w:t>
            </w:r>
            <w:r>
              <w:t xml:space="preserve"> fue exitoso y limpiará los campos para poder ingresar </w:t>
            </w:r>
            <w:r w:rsidR="006348E4">
              <w:t>un nuevo gasto</w:t>
            </w:r>
            <w:r>
              <w:t xml:space="preserve"> si se lo desea.</w:t>
            </w:r>
            <w:r w:rsidR="00A0678C" w:rsidRPr="00A0678C">
              <w:rPr>
                <w:b/>
                <w:bCs/>
              </w:rPr>
              <w:t xml:space="preserve"> </w:t>
            </w:r>
          </w:p>
          <w:p w14:paraId="3B2D0DEE" w14:textId="0F6C696F" w:rsidR="0054637B" w:rsidRDefault="0054637B" w:rsidP="000F1D54">
            <w:pPr>
              <w:spacing w:line="480" w:lineRule="auto"/>
              <w:ind w:left="720" w:firstLine="0"/>
            </w:pPr>
            <w:r w:rsidRPr="00D527AD">
              <w:rPr>
                <w:b/>
                <w:bCs/>
              </w:rPr>
              <w:t xml:space="preserve">Escenario </w:t>
            </w:r>
            <w:r w:rsidR="00477F75">
              <w:rPr>
                <w:b/>
                <w:bCs/>
              </w:rPr>
              <w:t>2</w:t>
            </w:r>
            <w:r>
              <w:t>: Los campos obligatorios no se encuentran completos:</w:t>
            </w:r>
          </w:p>
          <w:p w14:paraId="4A7C3BA7" w14:textId="4A2E5206" w:rsidR="0054637B" w:rsidRDefault="00BE7F29" w:rsidP="000F1D54">
            <w:pPr>
              <w:spacing w:line="480" w:lineRule="auto"/>
              <w:ind w:left="720" w:firstLine="0"/>
            </w:pPr>
            <w:r w:rsidRPr="00A0678C">
              <w:rPr>
                <w:noProof/>
              </w:rPr>
              <w:lastRenderedPageBreak/>
              <mc:AlternateContent>
                <mc:Choice Requires="wps">
                  <w:drawing>
                    <wp:anchor distT="0" distB="0" distL="114300" distR="114300" simplePos="0" relativeHeight="251792384" behindDoc="1" locked="0" layoutInCell="1" allowOverlap="1" wp14:anchorId="5ECD2352" wp14:editId="417CC993">
                      <wp:simplePos x="0" y="0"/>
                      <wp:positionH relativeFrom="column">
                        <wp:posOffset>-46634</wp:posOffset>
                      </wp:positionH>
                      <wp:positionV relativeFrom="paragraph">
                        <wp:posOffset>-225400</wp:posOffset>
                      </wp:positionV>
                      <wp:extent cx="5740400" cy="3840480"/>
                      <wp:effectExtent l="0" t="0" r="146050" b="121920"/>
                      <wp:wrapNone/>
                      <wp:docPr id="220" name="Rectángulo: esquinas redondeadas 220"/>
                      <wp:cNvGraphicFramePr/>
                      <a:graphic xmlns:a="http://schemas.openxmlformats.org/drawingml/2006/main">
                        <a:graphicData uri="http://schemas.microsoft.com/office/word/2010/wordprocessingShape">
                          <wps:wsp>
                            <wps:cNvSpPr/>
                            <wps:spPr>
                              <a:xfrm>
                                <a:off x="0" y="0"/>
                                <a:ext cx="5740400" cy="3840480"/>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21031" id="Rectángulo: esquinas redondeadas 220" o:spid="_x0000_s1026" style="position:absolute;margin-left:-3.65pt;margin-top:-17.75pt;width:452pt;height:302.4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" fillcolor="#ffd047 [1944]" stroked="f" strokeweight="1pt">
                      <v:stroke joinstyle="miter"/>
                      <v:shadow on="t" color="black" opacity="15073f" origin=".5,-.5" offset="2.74964mm,4.5pt"/>
                    </v:roundrect>
                  </w:pict>
                </mc:Fallback>
              </mc:AlternateContent>
            </w:r>
            <w:r w:rsidR="0054637B">
              <w:t xml:space="preserve">El sistema deberá mostrar un mensaje por pantalla que notifique al usuario que hay datos que son requeridos y que no se llenó correctamente, remarcando el </w:t>
            </w:r>
            <w:hyperlink w:anchor="Textbox" w:history="1">
              <w:proofErr w:type="spellStart"/>
              <w:r w:rsidR="00540940" w:rsidRPr="00540940">
                <w:rPr>
                  <w:rStyle w:val="Hipervnculo"/>
                </w:rPr>
                <w:t>textbox</w:t>
              </w:r>
              <w:proofErr w:type="spellEnd"/>
            </w:hyperlink>
            <w:r w:rsidR="0054637B">
              <w:t xml:space="preserve"> que contiene el error.</w:t>
            </w:r>
          </w:p>
          <w:p w14:paraId="1B09477E" w14:textId="4CFAD1CC" w:rsidR="0054637B" w:rsidRDefault="0054637B" w:rsidP="000F1D54">
            <w:pPr>
              <w:spacing w:line="480" w:lineRule="auto"/>
              <w:ind w:left="720" w:firstLine="0"/>
            </w:pPr>
            <w:r w:rsidRPr="00D37171">
              <w:rPr>
                <w:b/>
                <w:bCs/>
              </w:rPr>
              <w:t xml:space="preserve">Escenario </w:t>
            </w:r>
            <w:r w:rsidR="00477F75">
              <w:rPr>
                <w:b/>
                <w:bCs/>
              </w:rPr>
              <w:t>3</w:t>
            </w:r>
            <w:r>
              <w:t xml:space="preserve">: Los campos contienen datos inválidos (ejemplo, letras en el </w:t>
            </w:r>
            <w:hyperlink w:anchor="Textbox" w:history="1">
              <w:proofErr w:type="spellStart"/>
              <w:r w:rsidRPr="00540940">
                <w:rPr>
                  <w:rStyle w:val="Hipervnculo"/>
                </w:rPr>
                <w:t>textbox</w:t>
              </w:r>
              <w:proofErr w:type="spellEnd"/>
            </w:hyperlink>
            <w:r>
              <w:t xml:space="preserve"> de</w:t>
            </w:r>
            <w:r w:rsidR="006348E4">
              <w:t>l</w:t>
            </w:r>
            <w:r>
              <w:t xml:space="preserve"> monto):</w:t>
            </w:r>
          </w:p>
          <w:p w14:paraId="4E086DBC" w14:textId="7035D285" w:rsidR="0054637B" w:rsidRDefault="0054637B" w:rsidP="000F1D54">
            <w:pPr>
              <w:spacing w:line="480" w:lineRule="auto"/>
              <w:ind w:left="720" w:firstLine="0"/>
            </w:pPr>
            <w:r>
              <w:t xml:space="preserve">El sistema deberá mostrar un mensaje por pantalla que notifique al usuario que los datos ingresados son incorrectos, remarcando el </w:t>
            </w:r>
            <w:hyperlink w:anchor="Textbox" w:history="1">
              <w:proofErr w:type="spellStart"/>
              <w:r w:rsidR="00540940" w:rsidRPr="00540940">
                <w:rPr>
                  <w:rStyle w:val="Hipervnculo"/>
                </w:rPr>
                <w:t>textbox</w:t>
              </w:r>
              <w:proofErr w:type="spellEnd"/>
            </w:hyperlink>
            <w:r>
              <w:t xml:space="preserve"> que contiene el error.</w:t>
            </w:r>
          </w:p>
          <w:p w14:paraId="3466B1A5" w14:textId="63E902A7" w:rsidR="0054637B" w:rsidRDefault="0054637B" w:rsidP="006348E4">
            <w:pPr>
              <w:spacing w:line="480" w:lineRule="auto"/>
              <w:ind w:firstLine="0"/>
            </w:pPr>
            <w:r w:rsidRPr="009863C4">
              <w:rPr>
                <w:b/>
                <w:bCs/>
              </w:rPr>
              <w:t>CA</w:t>
            </w:r>
            <w:r w:rsidR="00477F75">
              <w:rPr>
                <w:b/>
                <w:bCs/>
              </w:rPr>
              <w:t>3</w:t>
            </w:r>
            <w:r w:rsidRPr="009863C4">
              <w:rPr>
                <w:b/>
                <w:bCs/>
              </w:rPr>
              <w:t>: DAD</w:t>
            </w:r>
            <w:r>
              <w:rPr>
                <w:b/>
                <w:bCs/>
              </w:rPr>
              <w:t>O</w:t>
            </w:r>
            <w:r>
              <w:t xml:space="preserve"> </w:t>
            </w:r>
            <w:r w:rsidR="006348E4">
              <w:t>el registro de un gasto</w:t>
            </w:r>
            <w:r>
              <w:t xml:space="preserve"> </w:t>
            </w:r>
            <w:r w:rsidRPr="009863C4">
              <w:rPr>
                <w:b/>
                <w:bCs/>
              </w:rPr>
              <w:t>CUANDO</w:t>
            </w:r>
            <w:r>
              <w:t xml:space="preserve"> se realiza el guardado </w:t>
            </w:r>
            <w:r w:rsidRPr="009863C4">
              <w:rPr>
                <w:b/>
                <w:bCs/>
              </w:rPr>
              <w:t>ENTONCES</w:t>
            </w:r>
            <w:r>
              <w:rPr>
                <w:b/>
                <w:bCs/>
              </w:rPr>
              <w:t xml:space="preserve"> </w:t>
            </w:r>
            <w:r>
              <w:t xml:space="preserve">el sistema generará un </w:t>
            </w:r>
            <w:hyperlink w:anchor="AsientosContables" w:history="1">
              <w:r w:rsidR="006348E4" w:rsidRPr="00540940">
                <w:rPr>
                  <w:rStyle w:val="Hipervnculo"/>
                </w:rPr>
                <w:t>asiento contable</w:t>
              </w:r>
            </w:hyperlink>
            <w:r w:rsidR="006348E4">
              <w:t xml:space="preserve"> automáticamente con su respectivo </w:t>
            </w:r>
            <w:r>
              <w:t xml:space="preserve">identificador único para </w:t>
            </w:r>
            <w:r w:rsidR="006348E4">
              <w:t>dicho</w:t>
            </w:r>
            <w:r>
              <w:t xml:space="preserve"> asiento.</w:t>
            </w:r>
          </w:p>
          <w:p w14:paraId="62B9D371" w14:textId="77777777" w:rsidR="0054637B" w:rsidRPr="00D527AD" w:rsidRDefault="0054637B" w:rsidP="00060005">
            <w:pPr>
              <w:spacing w:line="480" w:lineRule="auto"/>
              <w:ind w:left="708"/>
            </w:pPr>
          </w:p>
        </w:tc>
      </w:tr>
    </w:tbl>
    <w:p w14:paraId="7C408F3D" w14:textId="6E0D8885" w:rsidR="00060005" w:rsidRDefault="00BE7F29" w:rsidP="009E0BD1">
      <w:r w:rsidRPr="002F6E0A">
        <w:rPr>
          <w:b/>
          <w:bCs/>
          <w:noProof/>
        </w:rPr>
        <w:lastRenderedPageBreak/>
        <w:drawing>
          <wp:anchor distT="0" distB="0" distL="114300" distR="114300" simplePos="0" relativeHeight="251847680" behindDoc="0" locked="0" layoutInCell="1" allowOverlap="1" wp14:anchorId="71E34B9A" wp14:editId="36A755EC">
            <wp:simplePos x="0" y="0"/>
            <wp:positionH relativeFrom="column">
              <wp:posOffset>-172313</wp:posOffset>
            </wp:positionH>
            <wp:positionV relativeFrom="paragraph">
              <wp:posOffset>-4195445</wp:posOffset>
            </wp:positionV>
            <wp:extent cx="387350" cy="403596"/>
            <wp:effectExtent l="0" t="0" r="0"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387350" cy="403596"/>
                    </a:xfrm>
                    <a:prstGeom prst="rect">
                      <a:avLst/>
                    </a:prstGeom>
                  </pic:spPr>
                </pic:pic>
              </a:graphicData>
            </a:graphic>
            <wp14:sizeRelH relativeFrom="margin">
              <wp14:pctWidth>0</wp14:pctWidth>
            </wp14:sizeRelH>
            <wp14:sizeRelV relativeFrom="margin">
              <wp14:pctHeight>0</wp14:pctHeight>
            </wp14:sizeRelV>
          </wp:anchor>
        </w:drawing>
      </w:r>
      <w:r w:rsidR="00A0678C" w:rsidRPr="00A0678C">
        <w:rPr>
          <w:b/>
          <w:bCs/>
          <w:noProof/>
        </w:rPr>
        <w:drawing>
          <wp:anchor distT="0" distB="0" distL="114300" distR="114300" simplePos="0" relativeHeight="251794432" behindDoc="0" locked="0" layoutInCell="1" allowOverlap="1" wp14:anchorId="038EED58" wp14:editId="580FCC90">
            <wp:simplePos x="0" y="0"/>
            <wp:positionH relativeFrom="column">
              <wp:posOffset>5481828</wp:posOffset>
            </wp:positionH>
            <wp:positionV relativeFrom="paragraph">
              <wp:posOffset>-5180788</wp:posOffset>
            </wp:positionV>
            <wp:extent cx="387350" cy="403225"/>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7350" cy="403225"/>
                    </a:xfrm>
                    <a:prstGeom prst="rect">
                      <a:avLst/>
                    </a:prstGeom>
                  </pic:spPr>
                </pic:pic>
              </a:graphicData>
            </a:graphic>
            <wp14:sizeRelH relativeFrom="margin">
              <wp14:pctWidth>0</wp14:pctWidth>
            </wp14:sizeRelH>
            <wp14:sizeRelV relativeFrom="margin">
              <wp14:pctHeight>0</wp14:pctHeight>
            </wp14:sizeRelV>
          </wp:anchor>
        </w:drawing>
      </w:r>
    </w:p>
    <w:p w14:paraId="21CD1E79" w14:textId="77777777" w:rsidR="00060005" w:rsidRDefault="00060005">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9"/>
        <w:gridCol w:w="1363"/>
        <w:gridCol w:w="1354"/>
      </w:tblGrid>
      <w:tr w:rsidR="00060005" w14:paraId="57CD9AE2" w14:textId="77777777" w:rsidTr="00BE7F29">
        <w:tc>
          <w:tcPr>
            <w:tcW w:w="6804" w:type="dxa"/>
            <w:tcBorders>
              <w:bottom w:val="single" w:sz="36" w:space="0" w:color="595959" w:themeColor="text1" w:themeTint="A6"/>
              <w:right w:val="single" w:sz="36" w:space="0" w:color="595959" w:themeColor="text1" w:themeTint="A6"/>
            </w:tcBorders>
            <w:shd w:val="clear" w:color="auto" w:fill="auto"/>
          </w:tcPr>
          <w:p w14:paraId="5516C4A6" w14:textId="01AB4461" w:rsidR="00060005" w:rsidRPr="00E627CF" w:rsidRDefault="00BE7F29" w:rsidP="00060005">
            <w:pPr>
              <w:spacing w:line="480" w:lineRule="auto"/>
              <w:ind w:firstLine="0"/>
              <w:jc w:val="center"/>
              <w:rPr>
                <w:b/>
                <w:bCs/>
              </w:rPr>
            </w:pPr>
            <w:r w:rsidRPr="00A0678C">
              <w:rPr>
                <w:noProof/>
              </w:rPr>
              <w:lastRenderedPageBreak/>
              <mc:AlternateContent>
                <mc:Choice Requires="wps">
                  <w:drawing>
                    <wp:anchor distT="0" distB="0" distL="114300" distR="114300" simplePos="0" relativeHeight="251796480" behindDoc="1" locked="0" layoutInCell="1" allowOverlap="1" wp14:anchorId="08387AE5" wp14:editId="3851D99D">
                      <wp:simplePos x="0" y="0"/>
                      <wp:positionH relativeFrom="column">
                        <wp:posOffset>-68580</wp:posOffset>
                      </wp:positionH>
                      <wp:positionV relativeFrom="paragraph">
                        <wp:posOffset>-14629</wp:posOffset>
                      </wp:positionV>
                      <wp:extent cx="5740400" cy="8222284"/>
                      <wp:effectExtent l="0" t="0" r="146050" b="121920"/>
                      <wp:wrapNone/>
                      <wp:docPr id="223" name="Rectángulo: esquinas redondeadas 223"/>
                      <wp:cNvGraphicFramePr/>
                      <a:graphic xmlns:a="http://schemas.openxmlformats.org/drawingml/2006/main">
                        <a:graphicData uri="http://schemas.microsoft.com/office/word/2010/wordprocessingShape">
                          <wps:wsp>
                            <wps:cNvSpPr/>
                            <wps:spPr>
                              <a:xfrm>
                                <a:off x="0" y="0"/>
                                <a:ext cx="5740400" cy="8222284"/>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E0547" id="Rectángulo: esquinas redondeadas 223" o:spid="_x0000_s1026" style="position:absolute;margin-left:-5.4pt;margin-top:-1.15pt;width:452pt;height:647.4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" fillcolor="#ffd047 [1944]" stroked="f" strokeweight="1pt">
                      <v:stroke joinstyle="miter"/>
                      <v:shadow on="t" color="black" opacity="15073f" origin=".5,-.5" offset="2.74964mm,4.5pt"/>
                    </v:roundrect>
                  </w:pict>
                </mc:Fallback>
              </mc:AlternateContent>
            </w:r>
            <w:r w:rsidRPr="00A0678C">
              <w:rPr>
                <w:noProof/>
              </w:rPr>
              <w:drawing>
                <wp:anchor distT="0" distB="0" distL="114300" distR="114300" simplePos="0" relativeHeight="251797504" behindDoc="0" locked="0" layoutInCell="1" allowOverlap="1" wp14:anchorId="21343BB1" wp14:editId="00893EEF">
                  <wp:simplePos x="0" y="0"/>
                  <wp:positionH relativeFrom="column">
                    <wp:posOffset>-294005</wp:posOffset>
                  </wp:positionH>
                  <wp:positionV relativeFrom="paragraph">
                    <wp:posOffset>-327584</wp:posOffset>
                  </wp:positionV>
                  <wp:extent cx="574896" cy="591681"/>
                  <wp:effectExtent l="0" t="0" r="0" b="0"/>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4896" cy="591681"/>
                          </a:xfrm>
                          <a:prstGeom prst="rect">
                            <a:avLst/>
                          </a:prstGeom>
                        </pic:spPr>
                      </pic:pic>
                    </a:graphicData>
                  </a:graphic>
                  <wp14:sizeRelH relativeFrom="margin">
                    <wp14:pctWidth>0</wp14:pctWidth>
                  </wp14:sizeRelH>
                  <wp14:sizeRelV relativeFrom="margin">
                    <wp14:pctHeight>0</wp14:pctHeight>
                  </wp14:sizeRelV>
                </wp:anchor>
              </w:drawing>
            </w:r>
            <w:r w:rsidR="00060005" w:rsidRPr="009863C4">
              <w:rPr>
                <w:b/>
                <w:bCs/>
              </w:rPr>
              <w:t>HU</w:t>
            </w:r>
            <w:r w:rsidR="00060005">
              <w:rPr>
                <w:b/>
                <w:bCs/>
              </w:rPr>
              <w:t>28</w:t>
            </w:r>
            <w:r w:rsidR="00060005">
              <w:t xml:space="preserve">: </w:t>
            </w:r>
            <w:r w:rsidR="00060005">
              <w:rPr>
                <w:b/>
                <w:bCs/>
              </w:rPr>
              <w:t>Modificar gasto</w:t>
            </w:r>
          </w:p>
          <w:p w14:paraId="6582F316" w14:textId="09DD4BEC" w:rsidR="00060005" w:rsidRPr="00E627CF" w:rsidRDefault="00060005" w:rsidP="00060005">
            <w:pPr>
              <w:spacing w:line="480" w:lineRule="auto"/>
              <w:ind w:firstLine="0"/>
            </w:pPr>
            <w:r w:rsidRPr="009863C4">
              <w:rPr>
                <w:b/>
                <w:bCs/>
              </w:rPr>
              <w:t>COMO</w:t>
            </w:r>
            <w:r>
              <w:t xml:space="preserve"> tesorero </w:t>
            </w:r>
            <w:r w:rsidRPr="009863C4">
              <w:rPr>
                <w:b/>
                <w:bCs/>
              </w:rPr>
              <w:t>QUIERO</w:t>
            </w:r>
            <w:r>
              <w:t xml:space="preserve"> poder modificar un gasto </w:t>
            </w:r>
            <w:r w:rsidRPr="009863C4">
              <w:rPr>
                <w:b/>
                <w:bCs/>
              </w:rPr>
              <w:t>PARA</w:t>
            </w:r>
            <w:r>
              <w:rPr>
                <w:b/>
                <w:bCs/>
              </w:rPr>
              <w:t xml:space="preserve"> </w:t>
            </w:r>
            <w:r>
              <w:t>cambiar o agregar información nueva.</w:t>
            </w:r>
          </w:p>
          <w:p w14:paraId="6BB48A93" w14:textId="77777777" w:rsidR="00060005" w:rsidRDefault="00060005" w:rsidP="00060005">
            <w:pPr>
              <w:spacing w:line="480" w:lineRule="auto"/>
              <w:ind w:firstLine="0"/>
              <w:rPr>
                <w:b/>
                <w:bCs/>
              </w:rPr>
            </w:pPr>
            <w:r w:rsidRPr="009863C4">
              <w:rPr>
                <w:b/>
                <w:bCs/>
              </w:rPr>
              <w:t>Notas/Conversación:</w:t>
            </w:r>
          </w:p>
          <w:p w14:paraId="083525B6" w14:textId="29E68FB2" w:rsidR="00060005" w:rsidRPr="00FF5BA8" w:rsidRDefault="00060005" w:rsidP="00060005">
            <w:pPr>
              <w:spacing w:line="480" w:lineRule="auto"/>
              <w:ind w:firstLine="0"/>
            </w:pPr>
            <w:r>
              <w:t>Quiero poder modificar un gasto en el caso de haber cometido algún error cuando lo registré o en el caso de que me faltó agregar información.</w:t>
            </w:r>
          </w:p>
        </w:tc>
        <w:tc>
          <w:tcPr>
            <w:tcW w:w="851" w:type="dxa"/>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79F477C7" w14:textId="36617F83" w:rsidR="00060005" w:rsidRDefault="00060005" w:rsidP="00060005">
            <w:pPr>
              <w:spacing w:line="480" w:lineRule="auto"/>
              <w:ind w:firstLine="0"/>
              <w:jc w:val="center"/>
              <w:rPr>
                <w:b/>
                <w:bCs/>
              </w:rPr>
            </w:pPr>
            <w:r w:rsidRPr="009863C4">
              <w:rPr>
                <w:b/>
                <w:bCs/>
              </w:rPr>
              <w:t>Estimación</w:t>
            </w:r>
          </w:p>
          <w:p w14:paraId="32A40421" w14:textId="05517EAA" w:rsidR="00060005" w:rsidRPr="00D37171" w:rsidRDefault="00060005" w:rsidP="00060005">
            <w:pPr>
              <w:spacing w:line="480" w:lineRule="auto"/>
              <w:ind w:firstLine="0"/>
              <w:jc w:val="center"/>
              <w:rPr>
                <w:b/>
                <w:bCs/>
              </w:rPr>
            </w:pPr>
            <w:r>
              <w:rPr>
                <w:b/>
                <w:bCs/>
              </w:rPr>
              <w:t>2</w:t>
            </w:r>
          </w:p>
        </w:tc>
        <w:tc>
          <w:tcPr>
            <w:tcW w:w="1371" w:type="dxa"/>
            <w:tcBorders>
              <w:left w:val="single" w:sz="36" w:space="0" w:color="595959" w:themeColor="text1" w:themeTint="A6"/>
              <w:bottom w:val="single" w:sz="36" w:space="0" w:color="595959" w:themeColor="text1" w:themeTint="A6"/>
            </w:tcBorders>
            <w:shd w:val="clear" w:color="auto" w:fill="auto"/>
          </w:tcPr>
          <w:p w14:paraId="593F431F" w14:textId="5BA2120D" w:rsidR="00060005" w:rsidRPr="00D37171" w:rsidRDefault="00060005" w:rsidP="00BE7F29">
            <w:pPr>
              <w:spacing w:line="480" w:lineRule="auto"/>
              <w:ind w:firstLine="0"/>
              <w:rPr>
                <w:b/>
                <w:bCs/>
              </w:rPr>
            </w:pPr>
            <w:r w:rsidRPr="009863C4">
              <w:rPr>
                <w:b/>
                <w:bCs/>
              </w:rPr>
              <w:t>Prioridad</w:t>
            </w:r>
          </w:p>
          <w:p w14:paraId="6AFEF3FF" w14:textId="77777777" w:rsidR="00060005" w:rsidRPr="009863C4" w:rsidRDefault="00060005" w:rsidP="00BE7F29">
            <w:pPr>
              <w:spacing w:line="480" w:lineRule="auto"/>
              <w:ind w:firstLine="0"/>
              <w:rPr>
                <w:b/>
                <w:bCs/>
              </w:rPr>
            </w:pPr>
            <w:r w:rsidRPr="009863C4">
              <w:rPr>
                <w:b/>
                <w:bCs/>
              </w:rPr>
              <w:t>[</w:t>
            </w:r>
            <w:r w:rsidRPr="00175806">
              <w:rPr>
                <w:b/>
                <w:bCs/>
                <w:color w:val="FFD047" w:themeColor="accent5" w:themeTint="99"/>
              </w:rPr>
              <w:t>X</w:t>
            </w:r>
            <w:r w:rsidRPr="009863C4">
              <w:rPr>
                <w:b/>
                <w:bCs/>
              </w:rPr>
              <w:t>] Alta</w:t>
            </w:r>
          </w:p>
          <w:p w14:paraId="51E36184" w14:textId="77777777" w:rsidR="00060005" w:rsidRPr="009863C4" w:rsidRDefault="00060005" w:rsidP="00BE7F29">
            <w:pPr>
              <w:spacing w:line="480" w:lineRule="auto"/>
              <w:ind w:firstLine="0"/>
              <w:rPr>
                <w:b/>
                <w:bCs/>
              </w:rPr>
            </w:pPr>
            <w:r w:rsidRPr="009863C4">
              <w:rPr>
                <w:b/>
                <w:bCs/>
              </w:rPr>
              <w:t>[</w:t>
            </w:r>
            <w:r w:rsidRPr="00060005">
              <w:rPr>
                <w:b/>
                <w:bCs/>
                <w:color w:val="FFD047" w:themeColor="accent5" w:themeTint="99"/>
              </w:rPr>
              <w:t>X</w:t>
            </w:r>
            <w:r w:rsidRPr="009863C4">
              <w:rPr>
                <w:b/>
                <w:bCs/>
              </w:rPr>
              <w:t>] Media</w:t>
            </w:r>
          </w:p>
          <w:p w14:paraId="1B20E3BD" w14:textId="77777777" w:rsidR="00060005" w:rsidRDefault="00060005" w:rsidP="00BE7F29">
            <w:pPr>
              <w:spacing w:line="480" w:lineRule="auto"/>
              <w:ind w:firstLine="0"/>
            </w:pPr>
            <w:r w:rsidRPr="009863C4">
              <w:rPr>
                <w:b/>
                <w:bCs/>
              </w:rPr>
              <w:t>[</w:t>
            </w:r>
            <w:r w:rsidRPr="00060005">
              <w:rPr>
                <w:b/>
                <w:bCs/>
                <w:color w:val="auto"/>
              </w:rPr>
              <w:t>X</w:t>
            </w:r>
            <w:r w:rsidRPr="009863C4">
              <w:rPr>
                <w:b/>
                <w:bCs/>
              </w:rPr>
              <w:t>] Baja</w:t>
            </w:r>
          </w:p>
        </w:tc>
      </w:tr>
      <w:tr w:rsidR="00060005" w14:paraId="252CFCC6" w14:textId="77777777" w:rsidTr="00BC72CA">
        <w:trPr>
          <w:trHeight w:val="250"/>
        </w:trPr>
        <w:tc>
          <w:tcPr>
            <w:tcW w:w="9026" w:type="dxa"/>
            <w:gridSpan w:val="3"/>
            <w:tcBorders>
              <w:top w:val="single" w:sz="36" w:space="0" w:color="FFD047" w:themeColor="accent5" w:themeTint="99"/>
            </w:tcBorders>
            <w:shd w:val="clear" w:color="auto" w:fill="auto"/>
          </w:tcPr>
          <w:p w14:paraId="05BBA60C" w14:textId="77777777" w:rsidR="00060005" w:rsidRPr="00D37171" w:rsidRDefault="00060005" w:rsidP="00060005">
            <w:pPr>
              <w:spacing w:line="480" w:lineRule="auto"/>
              <w:jc w:val="center"/>
              <w:rPr>
                <w:b/>
                <w:bCs/>
              </w:rPr>
            </w:pPr>
            <w:r w:rsidRPr="009863C4">
              <w:rPr>
                <w:b/>
                <w:bCs/>
              </w:rPr>
              <w:t>Criterios de aceptación</w:t>
            </w:r>
          </w:p>
          <w:p w14:paraId="0ADDDAF3" w14:textId="20D2B9DF" w:rsidR="00060005" w:rsidRDefault="00060005" w:rsidP="00060005">
            <w:pPr>
              <w:spacing w:line="480" w:lineRule="auto"/>
              <w:ind w:firstLine="0"/>
            </w:pPr>
            <w:r w:rsidRPr="009863C4">
              <w:rPr>
                <w:b/>
                <w:bCs/>
              </w:rPr>
              <w:t>CA1: DAD</w:t>
            </w:r>
            <w:r>
              <w:rPr>
                <w:b/>
                <w:bCs/>
              </w:rPr>
              <w:t xml:space="preserve">A </w:t>
            </w:r>
            <w:r>
              <w:t xml:space="preserve">la selección de la sección “Gastos” </w:t>
            </w:r>
            <w:r w:rsidRPr="009863C4">
              <w:rPr>
                <w:b/>
                <w:bCs/>
              </w:rPr>
              <w:t>CUANDO</w:t>
            </w:r>
            <w:r>
              <w:rPr>
                <w:b/>
                <w:bCs/>
              </w:rPr>
              <w:t xml:space="preserve"> </w:t>
            </w:r>
            <w:r>
              <w:t>se presione el botón “(</w:t>
            </w:r>
            <w:r>
              <w:rPr>
                <w:noProof/>
              </w:rPr>
              <w:drawing>
                <wp:inline distT="0" distB="0" distL="0" distR="0" wp14:anchorId="31039DA6" wp14:editId="72C3C670">
                  <wp:extent cx="124358" cy="124358"/>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6563" cy="156563"/>
                          </a:xfrm>
                          <a:prstGeom prst="rect">
                            <a:avLst/>
                          </a:prstGeom>
                        </pic:spPr>
                      </pic:pic>
                    </a:graphicData>
                  </a:graphic>
                </wp:inline>
              </w:drawing>
            </w:r>
            <w:r>
              <w:t xml:space="preserve">)” </w:t>
            </w:r>
            <w:r w:rsidRPr="009863C4">
              <w:rPr>
                <w:b/>
                <w:bCs/>
              </w:rPr>
              <w:t>ENTONCES</w:t>
            </w:r>
            <w:r>
              <w:rPr>
                <w:b/>
                <w:bCs/>
              </w:rPr>
              <w:t xml:space="preserve"> </w:t>
            </w:r>
            <w:r>
              <w:t>se carga la página en el navegador con un formulario con los siguientes campos previamente cargados:</w:t>
            </w:r>
          </w:p>
          <w:p w14:paraId="7C2565C7" w14:textId="77777777" w:rsidR="00060005" w:rsidRDefault="00060005" w:rsidP="00060005">
            <w:pPr>
              <w:spacing w:line="480" w:lineRule="auto"/>
              <w:ind w:firstLine="0"/>
            </w:pPr>
            <w:r>
              <w:t>Fecha *</w:t>
            </w:r>
          </w:p>
          <w:p w14:paraId="41BE8AC3" w14:textId="77777777" w:rsidR="00060005" w:rsidRDefault="00060005" w:rsidP="00060005">
            <w:pPr>
              <w:pStyle w:val="Prrafodelista"/>
              <w:numPr>
                <w:ilvl w:val="0"/>
                <w:numId w:val="35"/>
              </w:numPr>
              <w:spacing w:line="480" w:lineRule="auto"/>
            </w:pPr>
            <w:r>
              <w:t>Tipo de gasto *</w:t>
            </w:r>
          </w:p>
          <w:p w14:paraId="45DE4444" w14:textId="77777777" w:rsidR="00060005" w:rsidRDefault="00060005" w:rsidP="00060005">
            <w:pPr>
              <w:pStyle w:val="Prrafodelista"/>
              <w:numPr>
                <w:ilvl w:val="0"/>
                <w:numId w:val="35"/>
              </w:numPr>
              <w:spacing w:line="480" w:lineRule="auto"/>
            </w:pPr>
            <w:r>
              <w:t>Fecha *</w:t>
            </w:r>
          </w:p>
          <w:p w14:paraId="7AEDADFB" w14:textId="77777777" w:rsidR="00060005" w:rsidRDefault="00060005" w:rsidP="00060005">
            <w:pPr>
              <w:pStyle w:val="Prrafodelista"/>
              <w:numPr>
                <w:ilvl w:val="0"/>
                <w:numId w:val="35"/>
              </w:numPr>
              <w:spacing w:line="480" w:lineRule="auto"/>
            </w:pPr>
            <w:r>
              <w:t>Método de pago *</w:t>
            </w:r>
          </w:p>
          <w:p w14:paraId="0B3868C1" w14:textId="3F489D59" w:rsidR="00060005" w:rsidRDefault="00130EFB" w:rsidP="00060005">
            <w:pPr>
              <w:pStyle w:val="Prrafodelista"/>
              <w:numPr>
                <w:ilvl w:val="0"/>
                <w:numId w:val="35"/>
              </w:numPr>
              <w:spacing w:line="480" w:lineRule="auto"/>
            </w:pPr>
            <w:hyperlink w:anchor="CuentaContable" w:history="1">
              <w:r w:rsidR="00060005" w:rsidRPr="00540940">
                <w:rPr>
                  <w:rStyle w:val="Hipervnculo"/>
                </w:rPr>
                <w:t>Cuenta contable</w:t>
              </w:r>
            </w:hyperlink>
            <w:r w:rsidR="00060005">
              <w:t xml:space="preserve"> *</w:t>
            </w:r>
          </w:p>
          <w:p w14:paraId="0E175D41" w14:textId="77777777" w:rsidR="00060005" w:rsidRDefault="00060005" w:rsidP="00060005">
            <w:pPr>
              <w:pStyle w:val="Prrafodelista"/>
              <w:numPr>
                <w:ilvl w:val="0"/>
                <w:numId w:val="35"/>
              </w:numPr>
              <w:spacing w:line="480" w:lineRule="auto"/>
            </w:pPr>
            <w:r>
              <w:t>Monto *</w:t>
            </w:r>
          </w:p>
          <w:p w14:paraId="31612F60" w14:textId="77777777" w:rsidR="00060005" w:rsidRDefault="00060005" w:rsidP="00060005">
            <w:pPr>
              <w:pStyle w:val="Prrafodelista"/>
              <w:numPr>
                <w:ilvl w:val="0"/>
                <w:numId w:val="35"/>
              </w:numPr>
              <w:spacing w:line="480" w:lineRule="auto"/>
            </w:pPr>
            <w:r>
              <w:t>Nota *</w:t>
            </w:r>
          </w:p>
          <w:p w14:paraId="78634885" w14:textId="77777777" w:rsidR="00060005" w:rsidRDefault="00060005" w:rsidP="00060005">
            <w:pPr>
              <w:spacing w:line="480" w:lineRule="auto"/>
            </w:pPr>
            <w:r>
              <w:t>* Estos campos son obligatorios.</w:t>
            </w:r>
          </w:p>
          <w:p w14:paraId="13E1FD92" w14:textId="09840842" w:rsidR="00060005" w:rsidRDefault="00060005" w:rsidP="00060005">
            <w:pPr>
              <w:spacing w:line="480" w:lineRule="auto"/>
              <w:ind w:firstLine="0"/>
            </w:pPr>
            <w:r w:rsidRPr="009863C4">
              <w:rPr>
                <w:b/>
                <w:bCs/>
              </w:rPr>
              <w:t>CA</w:t>
            </w:r>
            <w:r w:rsidR="00477089">
              <w:rPr>
                <w:b/>
                <w:bCs/>
              </w:rPr>
              <w:t>2</w:t>
            </w:r>
            <w:r w:rsidRPr="009863C4">
              <w:rPr>
                <w:b/>
                <w:bCs/>
              </w:rPr>
              <w:t>: DAD</w:t>
            </w:r>
            <w:r>
              <w:rPr>
                <w:b/>
                <w:bCs/>
              </w:rPr>
              <w:t>O</w:t>
            </w:r>
            <w:r>
              <w:t xml:space="preserve"> el formulario completo </w:t>
            </w:r>
            <w:r w:rsidRPr="009863C4">
              <w:rPr>
                <w:b/>
                <w:bCs/>
              </w:rPr>
              <w:t>CUANDO</w:t>
            </w:r>
            <w:r>
              <w:t xml:space="preserve"> se quiere guardar </w:t>
            </w:r>
            <w:r w:rsidRPr="009863C4">
              <w:rPr>
                <w:b/>
                <w:bCs/>
              </w:rPr>
              <w:t>ENTONCES</w:t>
            </w:r>
            <w:r>
              <w:rPr>
                <w:b/>
                <w:bCs/>
              </w:rPr>
              <w:t xml:space="preserve"> </w:t>
            </w:r>
            <w:r>
              <w:t>el sistema</w:t>
            </w:r>
          </w:p>
          <w:p w14:paraId="5FC98934" w14:textId="47EC1EA5" w:rsidR="00060005" w:rsidRDefault="00060005" w:rsidP="00BC72CA">
            <w:pPr>
              <w:spacing w:line="480" w:lineRule="auto"/>
              <w:ind w:left="720" w:firstLine="0"/>
            </w:pPr>
            <w:r>
              <w:rPr>
                <w:b/>
                <w:bCs/>
              </w:rPr>
              <w:t>Escenario 1</w:t>
            </w:r>
            <w:r>
              <w:t>: El formulario se encuentra correctamente cargado:</w:t>
            </w:r>
          </w:p>
          <w:p w14:paraId="51A16E73" w14:textId="605F16FF" w:rsidR="00060005" w:rsidRDefault="00060005" w:rsidP="00BC72CA">
            <w:pPr>
              <w:spacing w:line="480" w:lineRule="auto"/>
              <w:ind w:left="720" w:firstLine="0"/>
            </w:pPr>
            <w:r>
              <w:t>El sistema notificará por pantalla que la modificación del gasto fue exitosa.</w:t>
            </w:r>
          </w:p>
          <w:p w14:paraId="39171475" w14:textId="3899E7F1" w:rsidR="00060005" w:rsidRDefault="00060005" w:rsidP="00BC72CA">
            <w:pPr>
              <w:spacing w:line="480" w:lineRule="auto"/>
              <w:ind w:left="720" w:firstLine="0"/>
            </w:pPr>
            <w:r w:rsidRPr="00D527AD">
              <w:rPr>
                <w:b/>
                <w:bCs/>
              </w:rPr>
              <w:t xml:space="preserve">Escenario </w:t>
            </w:r>
            <w:r w:rsidR="00477089">
              <w:rPr>
                <w:b/>
                <w:bCs/>
              </w:rPr>
              <w:t>2</w:t>
            </w:r>
            <w:r>
              <w:t>: Los campos obligatorios no se encuentran completos:</w:t>
            </w:r>
          </w:p>
          <w:p w14:paraId="4578AECF" w14:textId="6C8D9058" w:rsidR="00060005" w:rsidRDefault="00060005" w:rsidP="00BC72CA">
            <w:pPr>
              <w:spacing w:line="480" w:lineRule="auto"/>
              <w:ind w:left="720" w:firstLine="0"/>
            </w:pPr>
            <w:r>
              <w:lastRenderedPageBreak/>
              <w:t xml:space="preserve">El sistema deberá mostrar un mensaje por pantalla que notifique al usuario que hay datos que son requeridos y que no se llenó correctamente, remarcando el </w:t>
            </w:r>
            <w:hyperlink w:anchor="Textbox" w:history="1">
              <w:proofErr w:type="spellStart"/>
              <w:r w:rsidR="00540940" w:rsidRPr="00540940">
                <w:rPr>
                  <w:rStyle w:val="Hipervnculo"/>
                </w:rPr>
                <w:t>textbox</w:t>
              </w:r>
              <w:proofErr w:type="spellEnd"/>
            </w:hyperlink>
            <w:r>
              <w:t xml:space="preserve"> que contiene el error.</w:t>
            </w:r>
            <w:r w:rsidR="00BC72CA" w:rsidRPr="00A0678C">
              <w:rPr>
                <w:b/>
                <w:bCs/>
              </w:rPr>
              <w:t xml:space="preserve"> </w:t>
            </w:r>
          </w:p>
          <w:p w14:paraId="41D72107" w14:textId="27D76030" w:rsidR="00060005" w:rsidRDefault="00060005" w:rsidP="00BC72CA">
            <w:pPr>
              <w:spacing w:line="480" w:lineRule="auto"/>
              <w:ind w:left="720" w:firstLine="0"/>
            </w:pPr>
            <w:r w:rsidRPr="00D37171">
              <w:rPr>
                <w:b/>
                <w:bCs/>
              </w:rPr>
              <w:t xml:space="preserve">Escenario </w:t>
            </w:r>
            <w:r w:rsidR="00477089">
              <w:rPr>
                <w:b/>
                <w:bCs/>
              </w:rPr>
              <w:t>3</w:t>
            </w:r>
            <w:r>
              <w:t xml:space="preserve">: Los campos contienen datos inválidos (ejemplo, letras en el </w:t>
            </w:r>
            <w:hyperlink w:anchor="Textbox" w:history="1">
              <w:proofErr w:type="spellStart"/>
              <w:r w:rsidRPr="00540940">
                <w:rPr>
                  <w:rStyle w:val="Hipervnculo"/>
                </w:rPr>
                <w:t>textbox</w:t>
              </w:r>
              <w:proofErr w:type="spellEnd"/>
            </w:hyperlink>
            <w:r>
              <w:t xml:space="preserve"> del monto):</w:t>
            </w:r>
          </w:p>
          <w:p w14:paraId="751ADD9C" w14:textId="06B65A1F" w:rsidR="00060005" w:rsidRDefault="00060005" w:rsidP="00BC72CA">
            <w:pPr>
              <w:spacing w:line="480" w:lineRule="auto"/>
              <w:ind w:left="720" w:firstLine="0"/>
            </w:pPr>
            <w:r>
              <w:t xml:space="preserve">El sistema deberá mostrar un mensaje por pantalla que notifique al usuario que los datos ingresados son incorrectos, remarcando el </w:t>
            </w:r>
            <w:hyperlink w:anchor="Textbox" w:history="1">
              <w:proofErr w:type="spellStart"/>
              <w:r w:rsidR="00540940" w:rsidRPr="00540940">
                <w:rPr>
                  <w:rStyle w:val="Hipervnculo"/>
                </w:rPr>
                <w:t>textbox</w:t>
              </w:r>
              <w:proofErr w:type="spellEnd"/>
            </w:hyperlink>
            <w:r>
              <w:t xml:space="preserve"> que contiene el error.</w:t>
            </w:r>
          </w:p>
          <w:p w14:paraId="22B4A23C" w14:textId="4FAC31A3" w:rsidR="00060005" w:rsidRDefault="00060005" w:rsidP="00060005">
            <w:pPr>
              <w:spacing w:line="480" w:lineRule="auto"/>
              <w:ind w:firstLine="0"/>
            </w:pPr>
            <w:r w:rsidRPr="009863C4">
              <w:rPr>
                <w:b/>
                <w:bCs/>
              </w:rPr>
              <w:t>CA</w:t>
            </w:r>
            <w:r w:rsidR="00477089">
              <w:rPr>
                <w:b/>
                <w:bCs/>
              </w:rPr>
              <w:t>3</w:t>
            </w:r>
            <w:r w:rsidRPr="009863C4">
              <w:rPr>
                <w:b/>
                <w:bCs/>
              </w:rPr>
              <w:t>: DAD</w:t>
            </w:r>
            <w:r>
              <w:rPr>
                <w:b/>
                <w:bCs/>
              </w:rPr>
              <w:t>O</w:t>
            </w:r>
            <w:r>
              <w:t xml:space="preserve"> la modificación de un gasto </w:t>
            </w:r>
            <w:r w:rsidRPr="009863C4">
              <w:rPr>
                <w:b/>
                <w:bCs/>
              </w:rPr>
              <w:t>CUANDO</w:t>
            </w:r>
            <w:r>
              <w:t xml:space="preserve"> se realiza el guardado </w:t>
            </w:r>
            <w:r w:rsidRPr="009863C4">
              <w:rPr>
                <w:b/>
                <w:bCs/>
              </w:rPr>
              <w:t>ENTONCES</w:t>
            </w:r>
            <w:r>
              <w:rPr>
                <w:b/>
                <w:bCs/>
              </w:rPr>
              <w:t xml:space="preserve"> </w:t>
            </w:r>
            <w:r>
              <w:t xml:space="preserve">el sistema modificará el </w:t>
            </w:r>
            <w:hyperlink w:anchor="AsientosContables" w:history="1">
              <w:r w:rsidRPr="00540940">
                <w:rPr>
                  <w:rStyle w:val="Hipervnculo"/>
                </w:rPr>
                <w:t>asiento contable</w:t>
              </w:r>
            </w:hyperlink>
            <w:r>
              <w:t xml:space="preserve"> que le corresponde a dicho gasto automáticamente.</w:t>
            </w:r>
          </w:p>
          <w:p w14:paraId="06C09551" w14:textId="77777777" w:rsidR="00060005" w:rsidRPr="00D527AD" w:rsidRDefault="00060005" w:rsidP="00060005">
            <w:pPr>
              <w:spacing w:line="480" w:lineRule="auto"/>
              <w:ind w:left="708"/>
            </w:pPr>
          </w:p>
        </w:tc>
      </w:tr>
    </w:tbl>
    <w:p w14:paraId="1DB73E56" w14:textId="2FCC0DD7" w:rsidR="00060005" w:rsidRDefault="00BE7F29" w:rsidP="009E0BD1">
      <w:r w:rsidRPr="00A0678C">
        <w:rPr>
          <w:b/>
          <w:bCs/>
          <w:noProof/>
        </w:rPr>
        <w:lastRenderedPageBreak/>
        <w:drawing>
          <wp:anchor distT="0" distB="0" distL="114300" distR="114300" simplePos="0" relativeHeight="251801600" behindDoc="0" locked="0" layoutInCell="1" allowOverlap="1" wp14:anchorId="3B66F890" wp14:editId="1E018379">
            <wp:simplePos x="0" y="0"/>
            <wp:positionH relativeFrom="column">
              <wp:posOffset>-197383</wp:posOffset>
            </wp:positionH>
            <wp:positionV relativeFrom="paragraph">
              <wp:posOffset>-4232098</wp:posOffset>
            </wp:positionV>
            <wp:extent cx="387350" cy="403225"/>
            <wp:effectExtent l="0" t="0" r="0" b="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387350" cy="403225"/>
                    </a:xfrm>
                    <a:prstGeom prst="rect">
                      <a:avLst/>
                    </a:prstGeom>
                  </pic:spPr>
                </pic:pic>
              </a:graphicData>
            </a:graphic>
            <wp14:sizeRelH relativeFrom="margin">
              <wp14:pctWidth>0</wp14:pctWidth>
            </wp14:sizeRelH>
            <wp14:sizeRelV relativeFrom="margin">
              <wp14:pctHeight>0</wp14:pctHeight>
            </wp14:sizeRelV>
          </wp:anchor>
        </w:drawing>
      </w:r>
      <w:r w:rsidRPr="00BC72CA">
        <w:rPr>
          <w:b/>
          <w:bCs/>
          <w:noProof/>
        </w:rPr>
        <mc:AlternateContent>
          <mc:Choice Requires="wps">
            <w:drawing>
              <wp:anchor distT="0" distB="0" distL="114300" distR="114300" simplePos="0" relativeHeight="251799552" behindDoc="1" locked="0" layoutInCell="1" allowOverlap="1" wp14:anchorId="27356F49" wp14:editId="56FA3AA3">
                <wp:simplePos x="0" y="0"/>
                <wp:positionH relativeFrom="column">
                  <wp:posOffset>-7315</wp:posOffset>
                </wp:positionH>
                <wp:positionV relativeFrom="paragraph">
                  <wp:posOffset>-4102430</wp:posOffset>
                </wp:positionV>
                <wp:extent cx="5740400" cy="3803904"/>
                <wp:effectExtent l="0" t="0" r="146050" b="120650"/>
                <wp:wrapNone/>
                <wp:docPr id="225" name="Rectángulo: esquinas redondeadas 225"/>
                <wp:cNvGraphicFramePr/>
                <a:graphic xmlns:a="http://schemas.openxmlformats.org/drawingml/2006/main">
                  <a:graphicData uri="http://schemas.microsoft.com/office/word/2010/wordprocessingShape">
                    <wps:wsp>
                      <wps:cNvSpPr/>
                      <wps:spPr>
                        <a:xfrm>
                          <a:off x="0" y="0"/>
                          <a:ext cx="5740400" cy="3803904"/>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2AD09" id="Rectángulo: esquinas redondeadas 225" o:spid="_x0000_s1026" style="position:absolute;margin-left:-.6pt;margin-top:-323.05pt;width:452pt;height:299.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" fillcolor="#ffd047 [1944]" stroked="f" strokeweight="1pt">
                <v:stroke joinstyle="miter"/>
                <v:shadow on="t" color="black" opacity="15073f" origin=".5,-.5" offset="2.74964mm,4.5pt"/>
              </v:roundrect>
            </w:pict>
          </mc:Fallback>
        </mc:AlternateContent>
      </w:r>
    </w:p>
    <w:p w14:paraId="1FBC6C40" w14:textId="77777777" w:rsidR="00060005" w:rsidRDefault="00060005">
      <w:r>
        <w:br w:type="page"/>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9"/>
        <w:gridCol w:w="1363"/>
        <w:gridCol w:w="1294"/>
      </w:tblGrid>
      <w:tr w:rsidR="00060005" w14:paraId="1C2E0786" w14:textId="77777777" w:rsidTr="008422E9">
        <w:tc>
          <w:tcPr>
            <w:tcW w:w="3571" w:type="pct"/>
            <w:tcBorders>
              <w:bottom w:val="single" w:sz="36" w:space="0" w:color="595959" w:themeColor="text1" w:themeTint="A6"/>
              <w:right w:val="single" w:sz="36" w:space="0" w:color="595959" w:themeColor="text1" w:themeTint="A6"/>
            </w:tcBorders>
            <w:shd w:val="clear" w:color="auto" w:fill="auto"/>
          </w:tcPr>
          <w:p w14:paraId="1A9197BD" w14:textId="47A093EE" w:rsidR="00060005" w:rsidRPr="00E627CF" w:rsidRDefault="00060005" w:rsidP="00060005">
            <w:pPr>
              <w:spacing w:line="480" w:lineRule="auto"/>
              <w:ind w:firstLine="0"/>
              <w:jc w:val="center"/>
              <w:rPr>
                <w:b/>
                <w:bCs/>
              </w:rPr>
            </w:pPr>
            <w:r w:rsidRPr="009863C4">
              <w:rPr>
                <w:b/>
                <w:bCs/>
              </w:rPr>
              <w:lastRenderedPageBreak/>
              <w:t>HU</w:t>
            </w:r>
            <w:r>
              <w:rPr>
                <w:b/>
                <w:bCs/>
              </w:rPr>
              <w:t>29</w:t>
            </w:r>
            <w:r>
              <w:t xml:space="preserve">: </w:t>
            </w:r>
            <w:r>
              <w:rPr>
                <w:b/>
                <w:bCs/>
              </w:rPr>
              <w:t>Reporte gastos</w:t>
            </w:r>
            <w:r w:rsidR="009300FC">
              <w:rPr>
                <w:b/>
                <w:bCs/>
              </w:rPr>
              <w:t xml:space="preserve"> totales</w:t>
            </w:r>
          </w:p>
          <w:p w14:paraId="5E76E1E2" w14:textId="45903C9F" w:rsidR="00060005" w:rsidRPr="00E627CF" w:rsidRDefault="00060005" w:rsidP="00060005">
            <w:pPr>
              <w:spacing w:line="480" w:lineRule="auto"/>
              <w:ind w:firstLine="0"/>
            </w:pPr>
            <w:r w:rsidRPr="009863C4">
              <w:rPr>
                <w:b/>
                <w:bCs/>
              </w:rPr>
              <w:t>COMO</w:t>
            </w:r>
            <w:r>
              <w:t xml:space="preserve"> gerente de Contabilidad </w:t>
            </w:r>
            <w:r w:rsidRPr="009863C4">
              <w:rPr>
                <w:b/>
                <w:bCs/>
              </w:rPr>
              <w:t>QUIERO</w:t>
            </w:r>
            <w:r>
              <w:t xml:space="preserve"> tener un reporte de los gastos </w:t>
            </w:r>
            <w:r w:rsidRPr="009863C4">
              <w:rPr>
                <w:b/>
                <w:bCs/>
              </w:rPr>
              <w:t>PARA</w:t>
            </w:r>
            <w:r>
              <w:rPr>
                <w:b/>
                <w:bCs/>
              </w:rPr>
              <w:t xml:space="preserve"> </w:t>
            </w:r>
            <w:r>
              <w:t>contar con un informe imprimible</w:t>
            </w:r>
          </w:p>
          <w:p w14:paraId="11C48C19" w14:textId="2CFA1FEE" w:rsidR="00060005" w:rsidRDefault="00060005" w:rsidP="00060005">
            <w:pPr>
              <w:spacing w:line="480" w:lineRule="auto"/>
              <w:ind w:firstLine="0"/>
              <w:rPr>
                <w:b/>
                <w:bCs/>
              </w:rPr>
            </w:pPr>
            <w:r w:rsidRPr="009863C4">
              <w:rPr>
                <w:b/>
                <w:bCs/>
              </w:rPr>
              <w:t>Notas/Conversación:</w:t>
            </w:r>
          </w:p>
          <w:p w14:paraId="3C3F4B43" w14:textId="753948CE" w:rsidR="00060005" w:rsidRPr="00FF5BA8" w:rsidRDefault="00060005" w:rsidP="00060005">
            <w:pPr>
              <w:spacing w:line="480" w:lineRule="auto"/>
              <w:ind w:firstLine="0"/>
            </w:pPr>
            <w:r w:rsidRPr="00060005">
              <w:t xml:space="preserve">Quiero poder consultar el detalle de los </w:t>
            </w:r>
            <w:r>
              <w:t>gastos registrados</w:t>
            </w:r>
            <w:r w:rsidR="00474852">
              <w:t xml:space="preserve"> en determinado tiempo, e</w:t>
            </w:r>
            <w:r w:rsidRPr="00060005">
              <w:t xml:space="preserve"> imprimirlo si es necesario.</w:t>
            </w:r>
          </w:p>
        </w:tc>
        <w:tc>
          <w:tcPr>
            <w:tcW w:w="670" w:type="pct"/>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63371B4F" w14:textId="038C852B" w:rsidR="00060005" w:rsidRDefault="00060005" w:rsidP="00060005">
            <w:pPr>
              <w:spacing w:line="480" w:lineRule="auto"/>
              <w:ind w:firstLine="0"/>
              <w:jc w:val="center"/>
              <w:rPr>
                <w:b/>
                <w:bCs/>
              </w:rPr>
            </w:pPr>
            <w:r w:rsidRPr="009863C4">
              <w:rPr>
                <w:b/>
                <w:bCs/>
              </w:rPr>
              <w:t>Estimación</w:t>
            </w:r>
          </w:p>
          <w:p w14:paraId="541F9AF6" w14:textId="21A84B65" w:rsidR="00060005" w:rsidRPr="00D37171" w:rsidRDefault="00060005" w:rsidP="00060005">
            <w:pPr>
              <w:spacing w:line="480" w:lineRule="auto"/>
              <w:ind w:firstLine="0"/>
              <w:jc w:val="center"/>
              <w:rPr>
                <w:b/>
                <w:bCs/>
              </w:rPr>
            </w:pPr>
            <w:r>
              <w:rPr>
                <w:b/>
                <w:bCs/>
              </w:rPr>
              <w:t>5</w:t>
            </w:r>
          </w:p>
        </w:tc>
        <w:tc>
          <w:tcPr>
            <w:tcW w:w="759" w:type="pct"/>
            <w:tcBorders>
              <w:left w:val="single" w:sz="36" w:space="0" w:color="595959" w:themeColor="text1" w:themeTint="A6"/>
              <w:bottom w:val="single" w:sz="24" w:space="0" w:color="262626" w:themeColor="text1" w:themeTint="D9"/>
            </w:tcBorders>
            <w:shd w:val="clear" w:color="auto" w:fill="auto"/>
          </w:tcPr>
          <w:p w14:paraId="5B88B378" w14:textId="32729F51" w:rsidR="00060005" w:rsidRPr="00D37171" w:rsidRDefault="00060005" w:rsidP="008422E9">
            <w:pPr>
              <w:spacing w:line="480" w:lineRule="auto"/>
              <w:ind w:firstLine="0"/>
              <w:rPr>
                <w:b/>
                <w:bCs/>
              </w:rPr>
            </w:pPr>
            <w:r w:rsidRPr="009863C4">
              <w:rPr>
                <w:b/>
                <w:bCs/>
              </w:rPr>
              <w:t>Prioridad</w:t>
            </w:r>
          </w:p>
          <w:p w14:paraId="2659F636" w14:textId="4A5FFC73" w:rsidR="00060005" w:rsidRPr="009863C4" w:rsidRDefault="00060005" w:rsidP="008422E9">
            <w:pPr>
              <w:spacing w:line="480" w:lineRule="auto"/>
              <w:ind w:firstLine="0"/>
              <w:rPr>
                <w:b/>
                <w:bCs/>
              </w:rPr>
            </w:pPr>
            <w:r w:rsidRPr="009863C4">
              <w:rPr>
                <w:b/>
                <w:bCs/>
              </w:rPr>
              <w:t>[</w:t>
            </w:r>
            <w:r w:rsidRPr="00474852">
              <w:rPr>
                <w:b/>
                <w:bCs/>
                <w:color w:val="auto"/>
              </w:rPr>
              <w:t>X</w:t>
            </w:r>
            <w:r w:rsidRPr="009863C4">
              <w:rPr>
                <w:b/>
                <w:bCs/>
              </w:rPr>
              <w:t>] Alta</w:t>
            </w:r>
          </w:p>
          <w:p w14:paraId="64473382" w14:textId="576E146F" w:rsidR="00060005" w:rsidRPr="009863C4" w:rsidRDefault="00060005" w:rsidP="008422E9">
            <w:pPr>
              <w:spacing w:line="480" w:lineRule="auto"/>
              <w:ind w:firstLine="0"/>
              <w:rPr>
                <w:b/>
                <w:bCs/>
              </w:rPr>
            </w:pPr>
            <w:r w:rsidRPr="009863C4">
              <w:rPr>
                <w:b/>
                <w:bCs/>
              </w:rPr>
              <w:t>[</w:t>
            </w:r>
            <w:r w:rsidRPr="00474852">
              <w:rPr>
                <w:b/>
                <w:bCs/>
                <w:color w:val="FFD047" w:themeColor="accent5" w:themeTint="99"/>
              </w:rPr>
              <w:t>X</w:t>
            </w:r>
            <w:r w:rsidRPr="009863C4">
              <w:rPr>
                <w:b/>
                <w:bCs/>
              </w:rPr>
              <w:t>] Media</w:t>
            </w:r>
          </w:p>
          <w:p w14:paraId="1A8FDD6B" w14:textId="06E71893" w:rsidR="00060005" w:rsidRDefault="00060005" w:rsidP="008422E9">
            <w:pPr>
              <w:spacing w:line="480" w:lineRule="auto"/>
              <w:ind w:firstLine="0"/>
            </w:pPr>
            <w:r w:rsidRPr="009863C4">
              <w:rPr>
                <w:b/>
                <w:bCs/>
              </w:rPr>
              <w:t>[</w:t>
            </w:r>
            <w:r w:rsidRPr="00474852">
              <w:rPr>
                <w:b/>
                <w:bCs/>
                <w:color w:val="FFD047" w:themeColor="accent5" w:themeTint="99"/>
              </w:rPr>
              <w:t>X</w:t>
            </w:r>
            <w:r w:rsidRPr="009863C4">
              <w:rPr>
                <w:b/>
                <w:bCs/>
              </w:rPr>
              <w:t>] Baja</w:t>
            </w:r>
          </w:p>
        </w:tc>
      </w:tr>
      <w:tr w:rsidR="00060005" w14:paraId="22CABF4C" w14:textId="77777777" w:rsidTr="008422E9">
        <w:trPr>
          <w:trHeight w:val="250"/>
        </w:trPr>
        <w:tc>
          <w:tcPr>
            <w:tcW w:w="5000" w:type="pct"/>
            <w:gridSpan w:val="3"/>
            <w:tcBorders>
              <w:top w:val="single" w:sz="36" w:space="0" w:color="595959" w:themeColor="text1" w:themeTint="A6"/>
            </w:tcBorders>
            <w:shd w:val="clear" w:color="auto" w:fill="auto"/>
          </w:tcPr>
          <w:p w14:paraId="2CE35541" w14:textId="7816B47B" w:rsidR="00060005" w:rsidRPr="00D37171" w:rsidRDefault="00060005" w:rsidP="00060005">
            <w:pPr>
              <w:spacing w:line="480" w:lineRule="auto"/>
              <w:jc w:val="center"/>
              <w:rPr>
                <w:b/>
                <w:bCs/>
              </w:rPr>
            </w:pPr>
            <w:r w:rsidRPr="009863C4">
              <w:rPr>
                <w:b/>
                <w:bCs/>
              </w:rPr>
              <w:t>Criterios de aceptación</w:t>
            </w:r>
          </w:p>
          <w:p w14:paraId="42677201" w14:textId="15AD8DB2" w:rsidR="00474852" w:rsidRDefault="00060005" w:rsidP="00060005">
            <w:pPr>
              <w:spacing w:line="480" w:lineRule="auto"/>
              <w:ind w:firstLine="0"/>
            </w:pPr>
            <w:r w:rsidRPr="009863C4">
              <w:rPr>
                <w:b/>
                <w:bCs/>
              </w:rPr>
              <w:t>CA1: DAD</w:t>
            </w:r>
            <w:r>
              <w:rPr>
                <w:b/>
                <w:bCs/>
              </w:rPr>
              <w:t xml:space="preserve">A </w:t>
            </w:r>
            <w:r>
              <w:t xml:space="preserve">la selección de la sección “Gastos” </w:t>
            </w:r>
            <w:r w:rsidRPr="009863C4">
              <w:rPr>
                <w:b/>
                <w:bCs/>
              </w:rPr>
              <w:t>CUANDO</w:t>
            </w:r>
            <w:r>
              <w:rPr>
                <w:b/>
                <w:bCs/>
              </w:rPr>
              <w:t xml:space="preserve"> </w:t>
            </w:r>
            <w:r w:rsidR="00474852" w:rsidRPr="00474852">
              <w:t xml:space="preserve">se seleccione el botón </w:t>
            </w:r>
            <w:r w:rsidR="00474852">
              <w:t>“VER REPORTE”</w:t>
            </w:r>
            <w:r>
              <w:t xml:space="preserve"> </w:t>
            </w:r>
            <w:r w:rsidRPr="009863C4">
              <w:rPr>
                <w:b/>
                <w:bCs/>
              </w:rPr>
              <w:t>ENTONCES</w:t>
            </w:r>
            <w:r>
              <w:rPr>
                <w:b/>
                <w:bCs/>
              </w:rPr>
              <w:t xml:space="preserve"> </w:t>
            </w:r>
            <w:r w:rsidR="00474852">
              <w:t xml:space="preserve">el sistema mostrará por pantalla un </w:t>
            </w:r>
            <w:hyperlink w:anchor="PopUp" w:history="1">
              <w:r w:rsidR="00540940" w:rsidRPr="00540940">
                <w:rPr>
                  <w:rStyle w:val="Hipervnculo"/>
                </w:rPr>
                <w:t>p</w:t>
              </w:r>
              <w:r w:rsidR="00474852" w:rsidRPr="00540940">
                <w:rPr>
                  <w:rStyle w:val="Hipervnculo"/>
                </w:rPr>
                <w:t>op</w:t>
              </w:r>
              <w:r w:rsidR="00540940" w:rsidRPr="00540940">
                <w:rPr>
                  <w:rStyle w:val="Hipervnculo"/>
                </w:rPr>
                <w:t>-u</w:t>
              </w:r>
              <w:r w:rsidR="00474852" w:rsidRPr="00540940">
                <w:rPr>
                  <w:rStyle w:val="Hipervnculo"/>
                </w:rPr>
                <w:t>p</w:t>
              </w:r>
            </w:hyperlink>
            <w:r w:rsidR="00474852">
              <w:t xml:space="preserve"> donde se seleccionará una fecha desde y una fecha hasta.</w:t>
            </w:r>
          </w:p>
          <w:p w14:paraId="256E40B1" w14:textId="711F9123" w:rsidR="00474852" w:rsidRDefault="00474852" w:rsidP="00474852">
            <w:pPr>
              <w:spacing w:line="480" w:lineRule="auto"/>
              <w:ind w:firstLine="0"/>
            </w:pPr>
            <w:r w:rsidRPr="009863C4">
              <w:rPr>
                <w:b/>
                <w:bCs/>
              </w:rPr>
              <w:t>CA</w:t>
            </w:r>
            <w:r>
              <w:rPr>
                <w:b/>
                <w:bCs/>
              </w:rPr>
              <w:t>2</w:t>
            </w:r>
            <w:r w:rsidRPr="009863C4">
              <w:rPr>
                <w:b/>
                <w:bCs/>
              </w:rPr>
              <w:t>: DAD</w:t>
            </w:r>
            <w:r>
              <w:rPr>
                <w:b/>
                <w:bCs/>
              </w:rPr>
              <w:t xml:space="preserve">A </w:t>
            </w:r>
            <w:r>
              <w:t xml:space="preserve">la selección de una fecha desde y una fecha hasta </w:t>
            </w:r>
            <w:r w:rsidRPr="009863C4">
              <w:rPr>
                <w:b/>
                <w:bCs/>
              </w:rPr>
              <w:t>CUANDO</w:t>
            </w:r>
            <w:r>
              <w:rPr>
                <w:b/>
                <w:bCs/>
              </w:rPr>
              <w:t xml:space="preserve"> </w:t>
            </w:r>
            <w:r w:rsidRPr="00474852">
              <w:t xml:space="preserve">se seleccione el botón </w:t>
            </w:r>
            <w:r>
              <w:t xml:space="preserve">“ACEPTAR” </w:t>
            </w:r>
            <w:r w:rsidRPr="009863C4">
              <w:rPr>
                <w:b/>
                <w:bCs/>
              </w:rPr>
              <w:t>ENTONCES</w:t>
            </w:r>
            <w:r>
              <w:rPr>
                <w:b/>
                <w:bCs/>
              </w:rPr>
              <w:t xml:space="preserve"> </w:t>
            </w:r>
            <w:r w:rsidRPr="00474852">
              <w:t xml:space="preserve">el sistema mostrará los detalles de los Gastos del rango de tiempo seleccionado, </w:t>
            </w:r>
            <w:r>
              <w:t>contando</w:t>
            </w:r>
            <w:r w:rsidRPr="00474852">
              <w:t xml:space="preserve"> con la siguiente información</w:t>
            </w:r>
            <w:r>
              <w:t>:</w:t>
            </w:r>
          </w:p>
          <w:p w14:paraId="630FEAA4" w14:textId="3B81E1A0" w:rsidR="00474852" w:rsidRDefault="00474852" w:rsidP="00540940">
            <w:pPr>
              <w:pStyle w:val="Prrafodelista"/>
              <w:numPr>
                <w:ilvl w:val="0"/>
                <w:numId w:val="48"/>
              </w:numPr>
              <w:spacing w:line="480" w:lineRule="auto"/>
            </w:pPr>
            <w:r>
              <w:t>Rango de fecha.</w:t>
            </w:r>
          </w:p>
          <w:p w14:paraId="00B9880D" w14:textId="147E4214" w:rsidR="00474852" w:rsidRDefault="00474852" w:rsidP="00540940">
            <w:pPr>
              <w:pStyle w:val="Prrafodelista"/>
              <w:numPr>
                <w:ilvl w:val="0"/>
                <w:numId w:val="48"/>
              </w:numPr>
              <w:spacing w:line="480" w:lineRule="auto"/>
            </w:pPr>
            <w:r>
              <w:t>Tipo de Gasto.</w:t>
            </w:r>
          </w:p>
          <w:p w14:paraId="54521696" w14:textId="6BC97C9E" w:rsidR="00474852" w:rsidRDefault="00474852" w:rsidP="00540940">
            <w:pPr>
              <w:pStyle w:val="Prrafodelista"/>
              <w:numPr>
                <w:ilvl w:val="0"/>
                <w:numId w:val="48"/>
              </w:numPr>
              <w:spacing w:line="480" w:lineRule="auto"/>
            </w:pPr>
            <w:r>
              <w:t>Monto de cada gasto.</w:t>
            </w:r>
          </w:p>
          <w:p w14:paraId="47989388" w14:textId="32846DA1" w:rsidR="00474852" w:rsidRDefault="00474852" w:rsidP="00540940">
            <w:pPr>
              <w:pStyle w:val="Prrafodelista"/>
              <w:numPr>
                <w:ilvl w:val="0"/>
                <w:numId w:val="48"/>
              </w:numPr>
              <w:spacing w:line="480" w:lineRule="auto"/>
            </w:pPr>
            <w:r>
              <w:t>Descripción de cada gasto.</w:t>
            </w:r>
          </w:p>
          <w:p w14:paraId="1D6E75A8" w14:textId="4E467734" w:rsidR="00474852" w:rsidRDefault="00474852" w:rsidP="00540940">
            <w:pPr>
              <w:pStyle w:val="Prrafodelista"/>
              <w:numPr>
                <w:ilvl w:val="0"/>
                <w:numId w:val="48"/>
              </w:numPr>
              <w:spacing w:line="480" w:lineRule="auto"/>
            </w:pPr>
            <w:r>
              <w:t>Monto total.</w:t>
            </w:r>
          </w:p>
          <w:p w14:paraId="52796A9E" w14:textId="7E22AD3B" w:rsidR="00060005" w:rsidRDefault="00060005" w:rsidP="00060005">
            <w:pPr>
              <w:spacing w:line="480" w:lineRule="auto"/>
              <w:ind w:firstLine="0"/>
            </w:pPr>
            <w:r w:rsidRPr="009863C4">
              <w:rPr>
                <w:b/>
                <w:bCs/>
              </w:rPr>
              <w:t>CA</w:t>
            </w:r>
            <w:r>
              <w:rPr>
                <w:b/>
                <w:bCs/>
              </w:rPr>
              <w:t>3</w:t>
            </w:r>
            <w:r w:rsidRPr="009863C4">
              <w:rPr>
                <w:b/>
                <w:bCs/>
              </w:rPr>
              <w:t>: DAD</w:t>
            </w:r>
            <w:r w:rsidR="00474852">
              <w:rPr>
                <w:b/>
                <w:bCs/>
              </w:rPr>
              <w:t xml:space="preserve">A </w:t>
            </w:r>
            <w:r w:rsidR="00474852">
              <w:t xml:space="preserve">la visualización del reporte </w:t>
            </w:r>
            <w:r w:rsidRPr="009863C4">
              <w:rPr>
                <w:b/>
                <w:bCs/>
              </w:rPr>
              <w:t>CUANDO</w:t>
            </w:r>
            <w:r>
              <w:t xml:space="preserve"> se </w:t>
            </w:r>
            <w:r w:rsidR="00474852">
              <w:t>seleccione “DESCARGAR PDF”</w:t>
            </w:r>
            <w:r>
              <w:t xml:space="preserve"> </w:t>
            </w:r>
            <w:r w:rsidRPr="009863C4">
              <w:rPr>
                <w:b/>
                <w:bCs/>
              </w:rPr>
              <w:t>ENTONCES</w:t>
            </w:r>
            <w:r>
              <w:rPr>
                <w:b/>
                <w:bCs/>
              </w:rPr>
              <w:t xml:space="preserve"> </w:t>
            </w:r>
            <w:r>
              <w:t>el sistema</w:t>
            </w:r>
            <w:r w:rsidR="00474852">
              <w:t xml:space="preserve"> descargará un archivo tipo PDF con los detalles anteriormente descriptos.</w:t>
            </w:r>
          </w:p>
          <w:p w14:paraId="3789212E" w14:textId="77777777" w:rsidR="00060005" w:rsidRPr="00D527AD" w:rsidRDefault="00060005" w:rsidP="00474852">
            <w:pPr>
              <w:ind w:firstLine="0"/>
            </w:pPr>
          </w:p>
        </w:tc>
      </w:tr>
    </w:tbl>
    <w:p w14:paraId="10C3D3AA" w14:textId="464EF6BE" w:rsidR="008422E9" w:rsidRDefault="008422E9" w:rsidP="00540940">
      <w:pPr>
        <w:ind w:firstLine="0"/>
      </w:pPr>
      <w:r w:rsidRPr="00BC72CA">
        <w:rPr>
          <w:b/>
          <w:bCs/>
          <w:noProof/>
        </w:rPr>
        <w:drawing>
          <wp:anchor distT="0" distB="0" distL="114300" distR="114300" simplePos="0" relativeHeight="251849728" behindDoc="0" locked="0" layoutInCell="1" allowOverlap="1" wp14:anchorId="7484001B" wp14:editId="009ADDEA">
            <wp:simplePos x="0" y="0"/>
            <wp:positionH relativeFrom="column">
              <wp:posOffset>-259715</wp:posOffset>
            </wp:positionH>
            <wp:positionV relativeFrom="paragraph">
              <wp:posOffset>-7948314</wp:posOffset>
            </wp:positionV>
            <wp:extent cx="574896" cy="591681"/>
            <wp:effectExtent l="0" t="0" r="0" b="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4896" cy="591681"/>
                    </a:xfrm>
                    <a:prstGeom prst="rect">
                      <a:avLst/>
                    </a:prstGeom>
                  </pic:spPr>
                </pic:pic>
              </a:graphicData>
            </a:graphic>
            <wp14:sizeRelH relativeFrom="margin">
              <wp14:pctWidth>0</wp14:pctWidth>
            </wp14:sizeRelH>
            <wp14:sizeRelV relativeFrom="margin">
              <wp14:pctHeight>0</wp14:pctHeight>
            </wp14:sizeRelV>
          </wp:anchor>
        </w:drawing>
      </w:r>
      <w:r w:rsidRPr="00BC72CA">
        <w:rPr>
          <w:b/>
          <w:bCs/>
          <w:noProof/>
        </w:rPr>
        <mc:AlternateContent>
          <mc:Choice Requires="wps">
            <w:drawing>
              <wp:anchor distT="0" distB="0" distL="114300" distR="114300" simplePos="0" relativeHeight="251823104" behindDoc="1" locked="0" layoutInCell="1" allowOverlap="1" wp14:anchorId="47A18BDB" wp14:editId="6145DD63">
                <wp:simplePos x="0" y="0"/>
                <wp:positionH relativeFrom="column">
                  <wp:posOffset>0</wp:posOffset>
                </wp:positionH>
                <wp:positionV relativeFrom="paragraph">
                  <wp:posOffset>-7695072</wp:posOffset>
                </wp:positionV>
                <wp:extent cx="5740400" cy="7560860"/>
                <wp:effectExtent l="0" t="0" r="146050" b="116840"/>
                <wp:wrapNone/>
                <wp:docPr id="16" name="Rectángulo: esquinas redondeadas 16"/>
                <wp:cNvGraphicFramePr/>
                <a:graphic xmlns:a="http://schemas.openxmlformats.org/drawingml/2006/main">
                  <a:graphicData uri="http://schemas.microsoft.com/office/word/2010/wordprocessingShape">
                    <wps:wsp>
                      <wps:cNvSpPr/>
                      <wps:spPr>
                        <a:xfrm>
                          <a:off x="0" y="0"/>
                          <a:ext cx="5740400" cy="7560860"/>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920659" id="Rectángulo: esquinas redondeadas 16" o:spid="_x0000_s1026" style="position:absolute;margin-left:0;margin-top:-605.9pt;width:452pt;height:595.35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" fillcolor="#ffd047 [1944]" stroked="f" strokeweight="1pt">
                <v:stroke joinstyle="miter"/>
                <v:shadow on="t" color="black" opacity="15073f" origin=".5,-.5" offset="2.74964mm,4.5pt"/>
              </v:roundrect>
            </w:pict>
          </mc:Fallback>
        </mc:AlternateContent>
      </w:r>
    </w:p>
    <w:p w14:paraId="4DC4E0F9" w14:textId="77777777" w:rsidR="008422E9" w:rsidRDefault="008422E9">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1418"/>
        <w:gridCol w:w="1371"/>
      </w:tblGrid>
      <w:tr w:rsidR="00E37EE8" w14:paraId="56A9883D" w14:textId="77777777" w:rsidTr="008422E9">
        <w:tc>
          <w:tcPr>
            <w:tcW w:w="6237" w:type="dxa"/>
            <w:tcBorders>
              <w:bottom w:val="single" w:sz="36" w:space="0" w:color="595959" w:themeColor="text1" w:themeTint="A6"/>
              <w:right w:val="single" w:sz="36" w:space="0" w:color="595959" w:themeColor="text1" w:themeTint="A6"/>
            </w:tcBorders>
            <w:shd w:val="clear" w:color="auto" w:fill="auto"/>
          </w:tcPr>
          <w:p w14:paraId="4FF37B80" w14:textId="34425CA1" w:rsidR="00E37EE8" w:rsidRPr="00E627CF" w:rsidRDefault="008422E9" w:rsidP="003B2577">
            <w:pPr>
              <w:spacing w:line="480" w:lineRule="auto"/>
              <w:ind w:firstLine="0"/>
              <w:jc w:val="center"/>
              <w:rPr>
                <w:b/>
                <w:bCs/>
              </w:rPr>
            </w:pPr>
            <w:r w:rsidRPr="00BC72CA">
              <w:rPr>
                <w:b/>
                <w:bCs/>
                <w:noProof/>
              </w:rPr>
              <w:lastRenderedPageBreak/>
              <mc:AlternateContent>
                <mc:Choice Requires="wps">
                  <w:drawing>
                    <wp:anchor distT="0" distB="0" distL="114300" distR="114300" simplePos="0" relativeHeight="251806720" behindDoc="1" locked="0" layoutInCell="1" allowOverlap="1" wp14:anchorId="38C63EB8" wp14:editId="2F39EFE0">
                      <wp:simplePos x="0" y="0"/>
                      <wp:positionH relativeFrom="column">
                        <wp:posOffset>-75404</wp:posOffset>
                      </wp:positionH>
                      <wp:positionV relativeFrom="paragraph">
                        <wp:posOffset>-40943</wp:posOffset>
                      </wp:positionV>
                      <wp:extent cx="5738495" cy="8550322"/>
                      <wp:effectExtent l="0" t="0" r="147955" b="117475"/>
                      <wp:wrapNone/>
                      <wp:docPr id="230" name="Rectángulo: esquinas redondeadas 230"/>
                      <wp:cNvGraphicFramePr/>
                      <a:graphic xmlns:a="http://schemas.openxmlformats.org/drawingml/2006/main">
                        <a:graphicData uri="http://schemas.microsoft.com/office/word/2010/wordprocessingShape">
                          <wps:wsp>
                            <wps:cNvSpPr/>
                            <wps:spPr>
                              <a:xfrm>
                                <a:off x="0" y="0"/>
                                <a:ext cx="5738495" cy="8550322"/>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8B506F" id="Rectángulo: esquinas redondeadas 230" o:spid="_x0000_s1026" style="position:absolute;margin-left:-5.95pt;margin-top:-3.2pt;width:451.85pt;height:673.2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" fillcolor="#ffd047 [1944]" stroked="f" strokeweight="1pt">
                      <v:stroke joinstyle="miter"/>
                      <v:shadow on="t" color="black" opacity="15073f" origin=".5,-.5" offset="2.74964mm,4.5pt"/>
                    </v:roundrect>
                  </w:pict>
                </mc:Fallback>
              </mc:AlternateContent>
            </w:r>
            <w:r w:rsidRPr="00BC72CA">
              <w:rPr>
                <w:b/>
                <w:bCs/>
                <w:noProof/>
              </w:rPr>
              <w:drawing>
                <wp:anchor distT="0" distB="0" distL="114300" distR="114300" simplePos="0" relativeHeight="251807744" behindDoc="0" locked="0" layoutInCell="1" allowOverlap="1" wp14:anchorId="28932909" wp14:editId="730E8313">
                  <wp:simplePos x="0" y="0"/>
                  <wp:positionH relativeFrom="column">
                    <wp:posOffset>-343535</wp:posOffset>
                  </wp:positionH>
                  <wp:positionV relativeFrom="paragraph">
                    <wp:posOffset>-332569</wp:posOffset>
                  </wp:positionV>
                  <wp:extent cx="574896" cy="591681"/>
                  <wp:effectExtent l="0" t="0" r="0"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4896" cy="591681"/>
                          </a:xfrm>
                          <a:prstGeom prst="rect">
                            <a:avLst/>
                          </a:prstGeom>
                        </pic:spPr>
                      </pic:pic>
                    </a:graphicData>
                  </a:graphic>
                  <wp14:sizeRelH relativeFrom="margin">
                    <wp14:pctWidth>0</wp14:pctWidth>
                  </wp14:sizeRelH>
                  <wp14:sizeRelV relativeFrom="margin">
                    <wp14:pctHeight>0</wp14:pctHeight>
                  </wp14:sizeRelV>
                </wp:anchor>
              </w:drawing>
            </w:r>
            <w:r w:rsidRPr="00BC72CA">
              <w:rPr>
                <w:b/>
                <w:bCs/>
                <w:noProof/>
              </w:rPr>
              <w:drawing>
                <wp:anchor distT="0" distB="0" distL="114300" distR="114300" simplePos="0" relativeHeight="251825152" behindDoc="0" locked="0" layoutInCell="1" allowOverlap="1" wp14:anchorId="0BE8CF82" wp14:editId="61B0DB1F">
                  <wp:simplePos x="0" y="0"/>
                  <wp:positionH relativeFrom="column">
                    <wp:posOffset>-224155</wp:posOffset>
                  </wp:positionH>
                  <wp:positionV relativeFrom="paragraph">
                    <wp:posOffset>-7994752</wp:posOffset>
                  </wp:positionV>
                  <wp:extent cx="574896" cy="591681"/>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4896" cy="591681"/>
                          </a:xfrm>
                          <a:prstGeom prst="rect">
                            <a:avLst/>
                          </a:prstGeom>
                        </pic:spPr>
                      </pic:pic>
                    </a:graphicData>
                  </a:graphic>
                  <wp14:sizeRelH relativeFrom="margin">
                    <wp14:pctWidth>0</wp14:pctWidth>
                  </wp14:sizeRelH>
                  <wp14:sizeRelV relativeFrom="margin">
                    <wp14:pctHeight>0</wp14:pctHeight>
                  </wp14:sizeRelV>
                </wp:anchor>
              </w:drawing>
            </w:r>
            <w:r w:rsidR="00E37EE8" w:rsidRPr="009863C4">
              <w:rPr>
                <w:b/>
                <w:bCs/>
              </w:rPr>
              <w:t>HU</w:t>
            </w:r>
            <w:r w:rsidR="00E37EE8">
              <w:rPr>
                <w:b/>
                <w:bCs/>
              </w:rPr>
              <w:t>32</w:t>
            </w:r>
            <w:r w:rsidR="00E37EE8">
              <w:t xml:space="preserve">: </w:t>
            </w:r>
            <w:r w:rsidR="00E37EE8">
              <w:rPr>
                <w:b/>
                <w:bCs/>
              </w:rPr>
              <w:t>Reporte Balance General</w:t>
            </w:r>
          </w:p>
          <w:p w14:paraId="4AD5C1C1" w14:textId="13851A76" w:rsidR="00E37EE8" w:rsidRPr="00E627CF" w:rsidRDefault="00E37EE8" w:rsidP="003B2577">
            <w:pPr>
              <w:spacing w:line="480" w:lineRule="auto"/>
              <w:ind w:firstLine="0"/>
            </w:pPr>
            <w:r w:rsidRPr="009863C4">
              <w:rPr>
                <w:b/>
                <w:bCs/>
              </w:rPr>
              <w:t>COMO</w:t>
            </w:r>
            <w:r>
              <w:t xml:space="preserve"> subgerente de Contabilidad </w:t>
            </w:r>
            <w:r w:rsidRPr="009863C4">
              <w:rPr>
                <w:b/>
                <w:bCs/>
              </w:rPr>
              <w:t>QUIERO</w:t>
            </w:r>
            <w:r>
              <w:t xml:space="preserve"> generar el </w:t>
            </w:r>
            <w:hyperlink w:anchor="InformesContables" w:history="1">
              <w:r w:rsidRPr="00540940">
                <w:rPr>
                  <w:rStyle w:val="Hipervnculo"/>
                </w:rPr>
                <w:t>informe contable</w:t>
              </w:r>
            </w:hyperlink>
            <w:r>
              <w:t xml:space="preserve">: </w:t>
            </w:r>
            <w:hyperlink w:anchor="BalanceGeneral" w:history="1">
              <w:r w:rsidRPr="00540940">
                <w:rPr>
                  <w:rStyle w:val="Hipervnculo"/>
                </w:rPr>
                <w:t xml:space="preserve">Balance </w:t>
              </w:r>
              <w:r w:rsidR="00BC72CA" w:rsidRPr="00540940">
                <w:rPr>
                  <w:rStyle w:val="Hipervnculo"/>
                </w:rPr>
                <w:t>General</w:t>
              </w:r>
            </w:hyperlink>
            <w:r w:rsidR="00BC72CA">
              <w:t xml:space="preserve"> PARA</w:t>
            </w:r>
            <w:r>
              <w:rPr>
                <w:b/>
                <w:bCs/>
              </w:rPr>
              <w:t xml:space="preserve"> </w:t>
            </w:r>
            <w:r>
              <w:t>conocer la situación financiera de la empresa</w:t>
            </w:r>
            <w:r w:rsidRPr="00E37EE8">
              <w:t>.</w:t>
            </w:r>
          </w:p>
          <w:p w14:paraId="0576E44E" w14:textId="77777777" w:rsidR="00E37EE8" w:rsidRDefault="00E37EE8" w:rsidP="003B2577">
            <w:pPr>
              <w:spacing w:line="480" w:lineRule="auto"/>
              <w:ind w:firstLine="0"/>
              <w:rPr>
                <w:b/>
                <w:bCs/>
              </w:rPr>
            </w:pPr>
            <w:r w:rsidRPr="009863C4">
              <w:rPr>
                <w:b/>
                <w:bCs/>
              </w:rPr>
              <w:t>Notas/Conversación:</w:t>
            </w:r>
          </w:p>
          <w:p w14:paraId="3D2139FC" w14:textId="3F879D08" w:rsidR="00E37EE8" w:rsidRPr="00FF5BA8" w:rsidRDefault="00E37EE8" w:rsidP="003B2577">
            <w:pPr>
              <w:spacing w:line="480" w:lineRule="auto"/>
              <w:ind w:firstLine="0"/>
            </w:pPr>
            <w:r w:rsidRPr="00E37EE8">
              <w:t xml:space="preserve">Quiero un reporte del </w:t>
            </w:r>
            <w:r>
              <w:t>B</w:t>
            </w:r>
            <w:r w:rsidRPr="00E37EE8">
              <w:t xml:space="preserve">alance </w:t>
            </w:r>
            <w:r>
              <w:t>G</w:t>
            </w:r>
            <w:r w:rsidRPr="00E37EE8">
              <w:t xml:space="preserve">eneral </w:t>
            </w:r>
            <w:r w:rsidR="009A20BB">
              <w:t xml:space="preserve">imprimible </w:t>
            </w:r>
            <w:r w:rsidRPr="00E37EE8">
              <w:t>para poder conocer la situación financiera</w:t>
            </w:r>
            <w:r w:rsidR="009A20BB">
              <w:t xml:space="preserve">, </w:t>
            </w:r>
            <w:r w:rsidRPr="00E37EE8">
              <w:t>poder realizar cambios en la operatoria de ser necesario</w:t>
            </w:r>
            <w:r w:rsidR="009A20BB">
              <w:t xml:space="preserve"> y, a su vez, poder mostrárselo a la Gerencia General del SuperMami</w:t>
            </w:r>
            <w:r>
              <w:t>.</w:t>
            </w:r>
          </w:p>
        </w:tc>
        <w:tc>
          <w:tcPr>
            <w:tcW w:w="1418" w:type="dxa"/>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3EBA547C" w14:textId="044693B9" w:rsidR="00E37EE8" w:rsidRDefault="00E37EE8" w:rsidP="003B2577">
            <w:pPr>
              <w:spacing w:line="480" w:lineRule="auto"/>
              <w:ind w:firstLine="0"/>
              <w:jc w:val="center"/>
              <w:rPr>
                <w:b/>
                <w:bCs/>
              </w:rPr>
            </w:pPr>
            <w:r w:rsidRPr="009863C4">
              <w:rPr>
                <w:b/>
                <w:bCs/>
              </w:rPr>
              <w:t>Estimación</w:t>
            </w:r>
          </w:p>
          <w:p w14:paraId="0D47EE05" w14:textId="77777777" w:rsidR="00E37EE8" w:rsidRPr="00D37171" w:rsidRDefault="00E37EE8" w:rsidP="003B2577">
            <w:pPr>
              <w:spacing w:line="480" w:lineRule="auto"/>
              <w:ind w:firstLine="0"/>
              <w:jc w:val="center"/>
              <w:rPr>
                <w:b/>
                <w:bCs/>
              </w:rPr>
            </w:pPr>
            <w:r>
              <w:rPr>
                <w:b/>
                <w:bCs/>
              </w:rPr>
              <w:t>5</w:t>
            </w:r>
          </w:p>
        </w:tc>
        <w:tc>
          <w:tcPr>
            <w:tcW w:w="1371" w:type="dxa"/>
            <w:tcBorders>
              <w:left w:val="single" w:sz="36" w:space="0" w:color="595959" w:themeColor="text1" w:themeTint="A6"/>
              <w:bottom w:val="single" w:sz="36" w:space="0" w:color="595959" w:themeColor="text1" w:themeTint="A6"/>
            </w:tcBorders>
            <w:shd w:val="clear" w:color="auto" w:fill="auto"/>
          </w:tcPr>
          <w:p w14:paraId="1B82E88C" w14:textId="57D39CE4" w:rsidR="00E37EE8" w:rsidRPr="00D37171" w:rsidRDefault="00E37EE8" w:rsidP="008422E9">
            <w:pPr>
              <w:spacing w:line="480" w:lineRule="auto"/>
              <w:ind w:firstLine="0"/>
              <w:rPr>
                <w:b/>
                <w:bCs/>
              </w:rPr>
            </w:pPr>
            <w:r w:rsidRPr="009863C4">
              <w:rPr>
                <w:b/>
                <w:bCs/>
              </w:rPr>
              <w:t>Prioridad</w:t>
            </w:r>
          </w:p>
          <w:p w14:paraId="081FF537" w14:textId="77777777" w:rsidR="00E37EE8" w:rsidRPr="009863C4" w:rsidRDefault="00E37EE8" w:rsidP="008422E9">
            <w:pPr>
              <w:spacing w:line="480" w:lineRule="auto"/>
              <w:ind w:firstLine="0"/>
              <w:rPr>
                <w:b/>
                <w:bCs/>
              </w:rPr>
            </w:pPr>
            <w:r w:rsidRPr="009863C4">
              <w:rPr>
                <w:b/>
                <w:bCs/>
              </w:rPr>
              <w:t>[</w:t>
            </w:r>
            <w:r w:rsidRPr="009A20BB">
              <w:rPr>
                <w:b/>
                <w:bCs/>
                <w:color w:val="FFD047" w:themeColor="accent5" w:themeTint="99"/>
              </w:rPr>
              <w:t>X</w:t>
            </w:r>
            <w:r w:rsidRPr="009863C4">
              <w:rPr>
                <w:b/>
                <w:bCs/>
              </w:rPr>
              <w:t>] Alta</w:t>
            </w:r>
          </w:p>
          <w:p w14:paraId="4D0EF4DA" w14:textId="77777777" w:rsidR="00E37EE8" w:rsidRPr="009863C4" w:rsidRDefault="00E37EE8" w:rsidP="008422E9">
            <w:pPr>
              <w:spacing w:line="480" w:lineRule="auto"/>
              <w:ind w:firstLine="0"/>
              <w:rPr>
                <w:b/>
                <w:bCs/>
              </w:rPr>
            </w:pPr>
            <w:r w:rsidRPr="009863C4">
              <w:rPr>
                <w:b/>
                <w:bCs/>
              </w:rPr>
              <w:t>[</w:t>
            </w:r>
            <w:r w:rsidRPr="009A20BB">
              <w:rPr>
                <w:b/>
                <w:bCs/>
                <w:color w:val="auto"/>
              </w:rPr>
              <w:t>X</w:t>
            </w:r>
            <w:r w:rsidRPr="009863C4">
              <w:rPr>
                <w:b/>
                <w:bCs/>
              </w:rPr>
              <w:t>] Media</w:t>
            </w:r>
          </w:p>
          <w:p w14:paraId="51D44009" w14:textId="77777777" w:rsidR="00E37EE8" w:rsidRDefault="00E37EE8" w:rsidP="008422E9">
            <w:pPr>
              <w:spacing w:line="480" w:lineRule="auto"/>
              <w:ind w:firstLine="0"/>
            </w:pPr>
            <w:r w:rsidRPr="009863C4">
              <w:rPr>
                <w:b/>
                <w:bCs/>
              </w:rPr>
              <w:t>[</w:t>
            </w:r>
            <w:r w:rsidRPr="00474852">
              <w:rPr>
                <w:b/>
                <w:bCs/>
                <w:color w:val="FFD047" w:themeColor="accent5" w:themeTint="99"/>
              </w:rPr>
              <w:t>X</w:t>
            </w:r>
            <w:r w:rsidRPr="009863C4">
              <w:rPr>
                <w:b/>
                <w:bCs/>
              </w:rPr>
              <w:t>] Baja</w:t>
            </w:r>
          </w:p>
        </w:tc>
      </w:tr>
      <w:tr w:rsidR="00E37EE8" w14:paraId="5BC8825B" w14:textId="77777777" w:rsidTr="00BC72CA">
        <w:trPr>
          <w:trHeight w:val="250"/>
        </w:trPr>
        <w:tc>
          <w:tcPr>
            <w:tcW w:w="9026" w:type="dxa"/>
            <w:gridSpan w:val="3"/>
            <w:tcBorders>
              <w:top w:val="single" w:sz="36" w:space="0" w:color="FFD047" w:themeColor="accent5" w:themeTint="99"/>
            </w:tcBorders>
            <w:shd w:val="clear" w:color="auto" w:fill="auto"/>
          </w:tcPr>
          <w:p w14:paraId="40DC6660" w14:textId="77777777" w:rsidR="00E37EE8" w:rsidRPr="00D37171" w:rsidRDefault="00E37EE8" w:rsidP="003B2577">
            <w:pPr>
              <w:spacing w:line="480" w:lineRule="auto"/>
              <w:jc w:val="center"/>
              <w:rPr>
                <w:b/>
                <w:bCs/>
              </w:rPr>
            </w:pPr>
            <w:r w:rsidRPr="009863C4">
              <w:rPr>
                <w:b/>
                <w:bCs/>
              </w:rPr>
              <w:t>Criterios de aceptación</w:t>
            </w:r>
          </w:p>
          <w:p w14:paraId="39A1F46F" w14:textId="2E698399" w:rsidR="009A20BB" w:rsidRDefault="00E37EE8" w:rsidP="009A20BB">
            <w:pPr>
              <w:spacing w:line="480" w:lineRule="auto"/>
              <w:ind w:firstLine="0"/>
            </w:pPr>
            <w:r w:rsidRPr="009863C4">
              <w:rPr>
                <w:b/>
                <w:bCs/>
              </w:rPr>
              <w:t>CA1: DAD</w:t>
            </w:r>
            <w:r>
              <w:rPr>
                <w:b/>
                <w:bCs/>
              </w:rPr>
              <w:t xml:space="preserve">A </w:t>
            </w:r>
            <w:r>
              <w:t xml:space="preserve">la selección de la sección “Informes Contables” </w:t>
            </w:r>
            <w:r w:rsidRPr="009863C4">
              <w:rPr>
                <w:b/>
                <w:bCs/>
              </w:rPr>
              <w:t>CUANDO</w:t>
            </w:r>
            <w:r>
              <w:rPr>
                <w:b/>
                <w:bCs/>
              </w:rPr>
              <w:t xml:space="preserve"> </w:t>
            </w:r>
            <w:r w:rsidRPr="00474852">
              <w:t xml:space="preserve">se seleccione </w:t>
            </w:r>
            <w:r>
              <w:t>la sección “</w:t>
            </w:r>
            <w:r w:rsidR="009A20BB">
              <w:t>Balance General</w:t>
            </w:r>
            <w:r>
              <w:t xml:space="preserve">” </w:t>
            </w:r>
            <w:r w:rsidRPr="009863C4">
              <w:rPr>
                <w:b/>
                <w:bCs/>
              </w:rPr>
              <w:t>ENTONCES</w:t>
            </w:r>
            <w:r>
              <w:rPr>
                <w:b/>
                <w:bCs/>
              </w:rPr>
              <w:t xml:space="preserve"> </w:t>
            </w:r>
            <w:r w:rsidR="009A20BB">
              <w:t xml:space="preserve">el sistema mostrará por pantalla un </w:t>
            </w:r>
            <w:hyperlink w:anchor="PopUp" w:history="1">
              <w:r w:rsidR="00540940" w:rsidRPr="00540940">
                <w:rPr>
                  <w:rStyle w:val="Hipervnculo"/>
                </w:rPr>
                <w:t>p</w:t>
              </w:r>
              <w:r w:rsidR="009A20BB" w:rsidRPr="00540940">
                <w:rPr>
                  <w:rStyle w:val="Hipervnculo"/>
                </w:rPr>
                <w:t>op</w:t>
              </w:r>
              <w:r w:rsidR="00540940" w:rsidRPr="00540940">
                <w:rPr>
                  <w:rStyle w:val="Hipervnculo"/>
                </w:rPr>
                <w:t>-u</w:t>
              </w:r>
              <w:r w:rsidR="009A20BB" w:rsidRPr="00540940">
                <w:rPr>
                  <w:rStyle w:val="Hipervnculo"/>
                </w:rPr>
                <w:t>p</w:t>
              </w:r>
            </w:hyperlink>
            <w:r w:rsidR="009A20BB">
              <w:t xml:space="preserve"> donde se seleccionará una fecha hasta.</w:t>
            </w:r>
          </w:p>
          <w:p w14:paraId="152B2855" w14:textId="1F3A5C9C" w:rsidR="009A20BB" w:rsidRDefault="009A20BB" w:rsidP="009A20BB">
            <w:pPr>
              <w:spacing w:line="480" w:lineRule="auto"/>
              <w:ind w:firstLine="0"/>
            </w:pPr>
            <w:r w:rsidRPr="009863C4">
              <w:rPr>
                <w:b/>
                <w:bCs/>
              </w:rPr>
              <w:t>CA</w:t>
            </w:r>
            <w:r>
              <w:rPr>
                <w:b/>
                <w:bCs/>
              </w:rPr>
              <w:t>2</w:t>
            </w:r>
            <w:r w:rsidRPr="009863C4">
              <w:rPr>
                <w:b/>
                <w:bCs/>
              </w:rPr>
              <w:t>: DAD</w:t>
            </w:r>
            <w:r>
              <w:rPr>
                <w:b/>
                <w:bCs/>
              </w:rPr>
              <w:t xml:space="preserve">A </w:t>
            </w:r>
            <w:r>
              <w:t xml:space="preserve">la selección de una fecha hasta </w:t>
            </w:r>
            <w:r w:rsidRPr="009863C4">
              <w:rPr>
                <w:b/>
                <w:bCs/>
              </w:rPr>
              <w:t>CUANDO</w:t>
            </w:r>
            <w:r>
              <w:rPr>
                <w:b/>
                <w:bCs/>
              </w:rPr>
              <w:t xml:space="preserve"> </w:t>
            </w:r>
            <w:r w:rsidRPr="00474852">
              <w:t xml:space="preserve">se seleccione el botón </w:t>
            </w:r>
            <w:r>
              <w:t xml:space="preserve">“ACEPTAR” </w:t>
            </w:r>
            <w:r w:rsidRPr="009863C4">
              <w:rPr>
                <w:b/>
                <w:bCs/>
              </w:rPr>
              <w:t>ENTONCES</w:t>
            </w:r>
            <w:r>
              <w:rPr>
                <w:b/>
                <w:bCs/>
              </w:rPr>
              <w:t xml:space="preserve"> </w:t>
            </w:r>
            <w:r w:rsidRPr="00474852">
              <w:t xml:space="preserve">el sistema mostrará </w:t>
            </w:r>
            <w:r>
              <w:t>un reporte del Balance General de la empresa a 1 año exacto de la fecha hasta (ejemplo, si se elige de fecha hasta el 10 de octubre del 2020, el sistema generará un reporte desde el 10 de octubre del 2019 hasta el 10 de octubre del 2020). La información que mostrará el sistema es la siguiente:</w:t>
            </w:r>
          </w:p>
          <w:p w14:paraId="5679CDD9" w14:textId="03D8782D" w:rsidR="009A20BB" w:rsidRDefault="009A20BB" w:rsidP="00540940">
            <w:pPr>
              <w:pStyle w:val="Prrafodelista"/>
              <w:numPr>
                <w:ilvl w:val="0"/>
                <w:numId w:val="43"/>
              </w:numPr>
              <w:spacing w:line="480" w:lineRule="auto"/>
            </w:pPr>
            <w:r>
              <w:t>Rango de fecha.</w:t>
            </w:r>
          </w:p>
          <w:p w14:paraId="3C4EF37C" w14:textId="447FF00A" w:rsidR="009A20BB" w:rsidRDefault="009A20BB" w:rsidP="00540940">
            <w:pPr>
              <w:pStyle w:val="Prrafodelista"/>
              <w:numPr>
                <w:ilvl w:val="0"/>
                <w:numId w:val="43"/>
              </w:numPr>
              <w:spacing w:line="480" w:lineRule="auto"/>
            </w:pPr>
            <w:r>
              <w:t>Nombre de la empresa.</w:t>
            </w:r>
          </w:p>
          <w:p w14:paraId="33B70ED6" w14:textId="796EFB65" w:rsidR="009A20BB" w:rsidRDefault="009A20BB" w:rsidP="00540940">
            <w:pPr>
              <w:pStyle w:val="Prrafodelista"/>
              <w:numPr>
                <w:ilvl w:val="0"/>
                <w:numId w:val="43"/>
              </w:numPr>
              <w:spacing w:line="480" w:lineRule="auto"/>
            </w:pPr>
            <w:r>
              <w:t xml:space="preserve">Listado de las </w:t>
            </w:r>
            <w:hyperlink w:anchor="CuentaContable" w:history="1">
              <w:r w:rsidRPr="00540940">
                <w:rPr>
                  <w:rStyle w:val="Hipervnculo"/>
                </w:rPr>
                <w:t xml:space="preserve">cuentas </w:t>
              </w:r>
              <w:r w:rsidR="00540940" w:rsidRPr="00540940">
                <w:rPr>
                  <w:rStyle w:val="Hipervnculo"/>
                </w:rPr>
                <w:t>contables</w:t>
              </w:r>
            </w:hyperlink>
            <w:r w:rsidR="00540940">
              <w:t xml:space="preserve"> </w:t>
            </w:r>
            <w:r>
              <w:t xml:space="preserve">del </w:t>
            </w:r>
            <w:hyperlink w:anchor="Activo" w:history="1">
              <w:r w:rsidRPr="00540940">
                <w:rPr>
                  <w:rStyle w:val="Hipervnculo"/>
                </w:rPr>
                <w:t>activo</w:t>
              </w:r>
            </w:hyperlink>
            <w:r>
              <w:t xml:space="preserve"> que intervinieron durante 1 año desde la fecha hasta ingresada.</w:t>
            </w:r>
          </w:p>
          <w:p w14:paraId="68A6619E" w14:textId="4AE60A54" w:rsidR="009A20BB" w:rsidRDefault="009A20BB" w:rsidP="00540940">
            <w:pPr>
              <w:pStyle w:val="Prrafodelista"/>
              <w:numPr>
                <w:ilvl w:val="0"/>
                <w:numId w:val="43"/>
              </w:numPr>
              <w:spacing w:line="480" w:lineRule="auto"/>
            </w:pPr>
            <w:r>
              <w:t xml:space="preserve">Listado de saldos de las cuentas </w:t>
            </w:r>
            <w:r w:rsidR="00540940">
              <w:t xml:space="preserve">contables </w:t>
            </w:r>
            <w:r>
              <w:t>del activo que intervinieron durante 1 año desde la fecha hasta ingresada.</w:t>
            </w:r>
          </w:p>
          <w:p w14:paraId="50A422A7" w14:textId="1BE1A566" w:rsidR="009A20BB" w:rsidRDefault="009A20BB" w:rsidP="00540940">
            <w:pPr>
              <w:pStyle w:val="Prrafodelista"/>
              <w:numPr>
                <w:ilvl w:val="0"/>
                <w:numId w:val="43"/>
              </w:numPr>
              <w:spacing w:line="480" w:lineRule="auto"/>
            </w:pPr>
            <w:r>
              <w:lastRenderedPageBreak/>
              <w:t>Saldo total del activo durante 1 año desde la fecha hasta ingresada.</w:t>
            </w:r>
          </w:p>
          <w:p w14:paraId="1E2BE785" w14:textId="3CAAA99E" w:rsidR="009A20BB" w:rsidRDefault="009A20BB" w:rsidP="00540940">
            <w:pPr>
              <w:pStyle w:val="Prrafodelista"/>
              <w:numPr>
                <w:ilvl w:val="0"/>
                <w:numId w:val="43"/>
              </w:numPr>
              <w:spacing w:line="480" w:lineRule="auto"/>
            </w:pPr>
            <w:r>
              <w:t>Listado de las cuentas</w:t>
            </w:r>
            <w:r w:rsidR="00540940">
              <w:t xml:space="preserve"> contables</w:t>
            </w:r>
            <w:r>
              <w:t xml:space="preserve"> del </w:t>
            </w:r>
            <w:hyperlink w:anchor="Pasivo" w:history="1">
              <w:r w:rsidRPr="00540940">
                <w:rPr>
                  <w:rStyle w:val="Hipervnculo"/>
                </w:rPr>
                <w:t>pasivo</w:t>
              </w:r>
            </w:hyperlink>
            <w:r>
              <w:t xml:space="preserve"> que intervinieron durante 1 año desde la fecha hasta ingresada.</w:t>
            </w:r>
          </w:p>
          <w:p w14:paraId="155D93FD" w14:textId="51CC16A8" w:rsidR="009A20BB" w:rsidRDefault="009A20BB" w:rsidP="00540940">
            <w:pPr>
              <w:pStyle w:val="Prrafodelista"/>
              <w:numPr>
                <w:ilvl w:val="0"/>
                <w:numId w:val="43"/>
              </w:numPr>
              <w:spacing w:line="480" w:lineRule="auto"/>
            </w:pPr>
            <w:r>
              <w:t xml:space="preserve">Listado de saldos de las cuentas </w:t>
            </w:r>
            <w:r w:rsidR="00540940">
              <w:t xml:space="preserve">contables </w:t>
            </w:r>
            <w:r>
              <w:t>del pasivo que intervinieron durante 1 año desde la fecha hasta ingresada.</w:t>
            </w:r>
          </w:p>
          <w:p w14:paraId="3918539B" w14:textId="2D345363" w:rsidR="009A20BB" w:rsidRDefault="009A20BB" w:rsidP="00540940">
            <w:pPr>
              <w:pStyle w:val="Prrafodelista"/>
              <w:numPr>
                <w:ilvl w:val="0"/>
                <w:numId w:val="43"/>
              </w:numPr>
              <w:spacing w:line="480" w:lineRule="auto"/>
            </w:pPr>
            <w:r>
              <w:t>Saldo total del pasivo durante 1 año desde la fecha hasta ingresada.</w:t>
            </w:r>
          </w:p>
          <w:p w14:paraId="033373A6" w14:textId="31629580" w:rsidR="009A20BB" w:rsidRDefault="009A20BB" w:rsidP="00540940">
            <w:pPr>
              <w:pStyle w:val="Prrafodelista"/>
              <w:numPr>
                <w:ilvl w:val="0"/>
                <w:numId w:val="43"/>
              </w:numPr>
              <w:spacing w:line="480" w:lineRule="auto"/>
            </w:pPr>
            <w:r>
              <w:t>Listado de las cuentas</w:t>
            </w:r>
            <w:r w:rsidR="00540940">
              <w:t xml:space="preserve"> contables</w:t>
            </w:r>
            <w:r>
              <w:t xml:space="preserve"> del </w:t>
            </w:r>
            <w:hyperlink w:anchor="PatrimonioNeto" w:history="1">
              <w:r w:rsidRPr="00540940">
                <w:rPr>
                  <w:rStyle w:val="Hipervnculo"/>
                </w:rPr>
                <w:t>patrimonio neto</w:t>
              </w:r>
            </w:hyperlink>
            <w:r>
              <w:t xml:space="preserve"> que intervinieron durante 1 año desde la fecha hasta ingresada.</w:t>
            </w:r>
          </w:p>
          <w:p w14:paraId="67E8548F" w14:textId="79B8E422" w:rsidR="009A20BB" w:rsidRDefault="009A20BB" w:rsidP="00540940">
            <w:pPr>
              <w:pStyle w:val="Prrafodelista"/>
              <w:numPr>
                <w:ilvl w:val="0"/>
                <w:numId w:val="43"/>
              </w:numPr>
              <w:spacing w:line="480" w:lineRule="auto"/>
            </w:pPr>
            <w:r>
              <w:t>Listado de saldos de las cuentas</w:t>
            </w:r>
            <w:r w:rsidR="00540940">
              <w:t xml:space="preserve"> contables</w:t>
            </w:r>
            <w:r>
              <w:t xml:space="preserve"> del patrimonio neto que intervinieron durante 1 año desde la fecha hasta ingresada.</w:t>
            </w:r>
          </w:p>
          <w:p w14:paraId="5700E710" w14:textId="75C9630B" w:rsidR="009A20BB" w:rsidRDefault="009A20BB" w:rsidP="00540940">
            <w:pPr>
              <w:pStyle w:val="Prrafodelista"/>
              <w:numPr>
                <w:ilvl w:val="0"/>
                <w:numId w:val="43"/>
              </w:numPr>
              <w:spacing w:line="480" w:lineRule="auto"/>
            </w:pPr>
            <w:r>
              <w:t>Saldo total del patrimonio neto durante 1 año desde la fecha hasta ingresada.</w:t>
            </w:r>
          </w:p>
          <w:p w14:paraId="5F5F5E02" w14:textId="062D9EF6" w:rsidR="009A20BB" w:rsidRDefault="009A20BB" w:rsidP="00540940">
            <w:pPr>
              <w:pStyle w:val="Prrafodelista"/>
              <w:numPr>
                <w:ilvl w:val="0"/>
                <w:numId w:val="43"/>
              </w:numPr>
              <w:spacing w:line="480" w:lineRule="auto"/>
            </w:pPr>
            <w:r>
              <w:t>Saldo total</w:t>
            </w:r>
            <w:r w:rsidR="00540940">
              <w:t>, el cual se calcula como:</w:t>
            </w:r>
            <w:r>
              <w:t xml:space="preserve"> saldo total del pasivo – saldo total del patrimonio neto.</w:t>
            </w:r>
          </w:p>
          <w:p w14:paraId="5CD31D2E" w14:textId="77777777" w:rsidR="009A20BB" w:rsidRDefault="009A20BB" w:rsidP="009A20BB">
            <w:pPr>
              <w:spacing w:line="480" w:lineRule="auto"/>
              <w:ind w:firstLine="0"/>
            </w:pPr>
            <w:r w:rsidRPr="009863C4">
              <w:rPr>
                <w:b/>
                <w:bCs/>
              </w:rPr>
              <w:t>CA</w:t>
            </w:r>
            <w:r>
              <w:rPr>
                <w:b/>
                <w:bCs/>
              </w:rPr>
              <w:t>3</w:t>
            </w:r>
            <w:r w:rsidRPr="009863C4">
              <w:rPr>
                <w:b/>
                <w:bCs/>
              </w:rPr>
              <w:t>: DAD</w:t>
            </w:r>
            <w:r>
              <w:rPr>
                <w:b/>
                <w:bCs/>
              </w:rPr>
              <w:t xml:space="preserve">A </w:t>
            </w:r>
            <w:r>
              <w:t xml:space="preserve">la visualización del reporte </w:t>
            </w:r>
            <w:r w:rsidRPr="009863C4">
              <w:rPr>
                <w:b/>
                <w:bCs/>
              </w:rPr>
              <w:t>CUANDO</w:t>
            </w:r>
            <w:r>
              <w:t xml:space="preserve"> se seleccione “DESCARGAR PDF” </w:t>
            </w:r>
            <w:r w:rsidRPr="009863C4">
              <w:rPr>
                <w:b/>
                <w:bCs/>
              </w:rPr>
              <w:t>ENTONCES</w:t>
            </w:r>
            <w:r>
              <w:rPr>
                <w:b/>
                <w:bCs/>
              </w:rPr>
              <w:t xml:space="preserve"> </w:t>
            </w:r>
            <w:r>
              <w:t>el sistema descargará un archivo tipo PDF con los detalles anteriormente descriptos.</w:t>
            </w:r>
          </w:p>
          <w:p w14:paraId="090339AE" w14:textId="2A13679F" w:rsidR="00E37EE8" w:rsidRPr="00D527AD" w:rsidRDefault="00E37EE8" w:rsidP="009A20BB">
            <w:pPr>
              <w:ind w:firstLine="0"/>
            </w:pPr>
          </w:p>
        </w:tc>
      </w:tr>
    </w:tbl>
    <w:p w14:paraId="093F4460" w14:textId="5B440091" w:rsidR="00474852" w:rsidRDefault="008422E9" w:rsidP="009E0BD1">
      <w:r w:rsidRPr="00BC72CA">
        <w:rPr>
          <w:noProof/>
        </w:rPr>
        <w:lastRenderedPageBreak/>
        <mc:AlternateContent>
          <mc:Choice Requires="wps">
            <w:drawing>
              <wp:anchor distT="0" distB="0" distL="114300" distR="114300" simplePos="0" relativeHeight="251809792" behindDoc="1" locked="0" layoutInCell="1" allowOverlap="1" wp14:anchorId="1039228E" wp14:editId="5F5E8CA4">
                <wp:simplePos x="0" y="0"/>
                <wp:positionH relativeFrom="column">
                  <wp:posOffset>40943</wp:posOffset>
                </wp:positionH>
                <wp:positionV relativeFrom="paragraph">
                  <wp:posOffset>-6118794</wp:posOffset>
                </wp:positionV>
                <wp:extent cx="5740400" cy="6106965"/>
                <wp:effectExtent l="0" t="0" r="146050" b="122555"/>
                <wp:wrapNone/>
                <wp:docPr id="232" name="Rectángulo: esquinas redondeadas 232"/>
                <wp:cNvGraphicFramePr/>
                <a:graphic xmlns:a="http://schemas.openxmlformats.org/drawingml/2006/main">
                  <a:graphicData uri="http://schemas.microsoft.com/office/word/2010/wordprocessingShape">
                    <wps:wsp>
                      <wps:cNvSpPr/>
                      <wps:spPr>
                        <a:xfrm>
                          <a:off x="0" y="0"/>
                          <a:ext cx="5740400" cy="6106965"/>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6BAD8B" id="Rectángulo: esquinas redondeadas 232" o:spid="_x0000_s1026" style="position:absolute;margin-left:3.2pt;margin-top:-481.8pt;width:452pt;height:480.8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" fillcolor="#ffd047 [1944]" stroked="f" strokeweight="1pt">
                <v:stroke joinstyle="miter"/>
                <v:shadow on="t" color="black" opacity="15073f" origin=".5,-.5" offset="2.74964mm,4.5pt"/>
              </v:roundrect>
            </w:pict>
          </mc:Fallback>
        </mc:AlternateContent>
      </w:r>
      <w:r w:rsidRPr="00A0678C">
        <w:rPr>
          <w:b/>
          <w:bCs/>
          <w:noProof/>
        </w:rPr>
        <w:drawing>
          <wp:anchor distT="0" distB="0" distL="114300" distR="114300" simplePos="0" relativeHeight="251851776" behindDoc="0" locked="0" layoutInCell="1" allowOverlap="1" wp14:anchorId="3B3AB925" wp14:editId="3C28AEA0">
            <wp:simplePos x="0" y="0"/>
            <wp:positionH relativeFrom="column">
              <wp:posOffset>-170256</wp:posOffset>
            </wp:positionH>
            <wp:positionV relativeFrom="paragraph">
              <wp:posOffset>-6159481</wp:posOffset>
            </wp:positionV>
            <wp:extent cx="387350" cy="403225"/>
            <wp:effectExtent l="0" t="0" r="0" b="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387350" cy="403225"/>
                    </a:xfrm>
                    <a:prstGeom prst="rect">
                      <a:avLst/>
                    </a:prstGeom>
                  </pic:spPr>
                </pic:pic>
              </a:graphicData>
            </a:graphic>
            <wp14:sizeRelH relativeFrom="margin">
              <wp14:pctWidth>0</wp14:pctWidth>
            </wp14:sizeRelH>
            <wp14:sizeRelV relativeFrom="margin">
              <wp14:pctHeight>0</wp14:pctHeight>
            </wp14:sizeRelV>
          </wp:anchor>
        </w:drawing>
      </w:r>
      <w:r w:rsidR="00540940" w:rsidRPr="00BC72CA">
        <w:rPr>
          <w:noProof/>
        </w:rPr>
        <w:drawing>
          <wp:anchor distT="0" distB="0" distL="114300" distR="114300" simplePos="0" relativeHeight="251810816" behindDoc="0" locked="0" layoutInCell="1" allowOverlap="1" wp14:anchorId="4E64ED08" wp14:editId="2AABB13F">
            <wp:simplePos x="0" y="0"/>
            <wp:positionH relativeFrom="column">
              <wp:posOffset>5509819</wp:posOffset>
            </wp:positionH>
            <wp:positionV relativeFrom="paragraph">
              <wp:posOffset>-7626122</wp:posOffset>
            </wp:positionV>
            <wp:extent cx="387350" cy="403225"/>
            <wp:effectExtent l="0" t="0" r="0" b="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7350" cy="403225"/>
                    </a:xfrm>
                    <a:prstGeom prst="rect">
                      <a:avLst/>
                    </a:prstGeom>
                  </pic:spPr>
                </pic:pic>
              </a:graphicData>
            </a:graphic>
            <wp14:sizeRelH relativeFrom="margin">
              <wp14:pctWidth>0</wp14:pctWidth>
            </wp14:sizeRelH>
            <wp14:sizeRelV relativeFrom="margin">
              <wp14:pctHeight>0</wp14:pctHeight>
            </wp14:sizeRelV>
          </wp:anchor>
        </w:drawing>
      </w:r>
    </w:p>
    <w:p w14:paraId="1BDAA301" w14:textId="77777777" w:rsidR="00474852" w:rsidRDefault="00474852">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0"/>
        <w:gridCol w:w="1363"/>
        <w:gridCol w:w="1363"/>
      </w:tblGrid>
      <w:tr w:rsidR="00474852" w14:paraId="216FC367" w14:textId="77777777" w:rsidTr="008422E9">
        <w:tc>
          <w:tcPr>
            <w:tcW w:w="6300" w:type="dxa"/>
            <w:tcBorders>
              <w:bottom w:val="single" w:sz="36" w:space="0" w:color="595959" w:themeColor="text1" w:themeTint="A6"/>
              <w:right w:val="single" w:sz="36" w:space="0" w:color="595959" w:themeColor="text1" w:themeTint="A6"/>
            </w:tcBorders>
            <w:shd w:val="clear" w:color="auto" w:fill="auto"/>
          </w:tcPr>
          <w:p w14:paraId="0074E9A5" w14:textId="20089C46" w:rsidR="00474852" w:rsidRPr="00E627CF" w:rsidRDefault="008422E9" w:rsidP="003B2577">
            <w:pPr>
              <w:spacing w:line="480" w:lineRule="auto"/>
              <w:ind w:firstLine="0"/>
              <w:jc w:val="center"/>
              <w:rPr>
                <w:b/>
                <w:bCs/>
              </w:rPr>
            </w:pPr>
            <w:r w:rsidRPr="00BC72CA">
              <w:rPr>
                <w:noProof/>
              </w:rPr>
              <w:lastRenderedPageBreak/>
              <w:drawing>
                <wp:anchor distT="0" distB="0" distL="114300" distR="114300" simplePos="0" relativeHeight="251813888" behindDoc="0" locked="0" layoutInCell="1" allowOverlap="1" wp14:anchorId="5C8A62ED" wp14:editId="065CDDF2">
                  <wp:simplePos x="0" y="0"/>
                  <wp:positionH relativeFrom="column">
                    <wp:posOffset>-355705</wp:posOffset>
                  </wp:positionH>
                  <wp:positionV relativeFrom="paragraph">
                    <wp:posOffset>-300004</wp:posOffset>
                  </wp:positionV>
                  <wp:extent cx="574414" cy="602023"/>
                  <wp:effectExtent l="0" t="0" r="0" b="0"/>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4414" cy="602023"/>
                          </a:xfrm>
                          <a:prstGeom prst="rect">
                            <a:avLst/>
                          </a:prstGeom>
                        </pic:spPr>
                      </pic:pic>
                    </a:graphicData>
                  </a:graphic>
                  <wp14:sizeRelH relativeFrom="margin">
                    <wp14:pctWidth>0</wp14:pctWidth>
                  </wp14:sizeRelH>
                  <wp14:sizeRelV relativeFrom="margin">
                    <wp14:pctHeight>0</wp14:pctHeight>
                  </wp14:sizeRelV>
                </wp:anchor>
              </w:drawing>
            </w:r>
            <w:r w:rsidR="00BC72CA" w:rsidRPr="00BC72CA">
              <w:rPr>
                <w:noProof/>
              </w:rPr>
              <mc:AlternateContent>
                <mc:Choice Requires="wps">
                  <w:drawing>
                    <wp:anchor distT="0" distB="0" distL="114300" distR="114300" simplePos="0" relativeHeight="251812864" behindDoc="1" locked="0" layoutInCell="1" allowOverlap="1" wp14:anchorId="69899955" wp14:editId="4B484ED0">
                      <wp:simplePos x="0" y="0"/>
                      <wp:positionH relativeFrom="column">
                        <wp:posOffset>-75404</wp:posOffset>
                      </wp:positionH>
                      <wp:positionV relativeFrom="paragraph">
                        <wp:posOffset>-27296</wp:posOffset>
                      </wp:positionV>
                      <wp:extent cx="5740400" cy="8754935"/>
                      <wp:effectExtent l="0" t="0" r="146050" b="122555"/>
                      <wp:wrapNone/>
                      <wp:docPr id="234" name="Rectángulo: esquinas redondeadas 234"/>
                      <wp:cNvGraphicFramePr/>
                      <a:graphic xmlns:a="http://schemas.openxmlformats.org/drawingml/2006/main">
                        <a:graphicData uri="http://schemas.microsoft.com/office/word/2010/wordprocessingShape">
                          <wps:wsp>
                            <wps:cNvSpPr/>
                            <wps:spPr>
                              <a:xfrm>
                                <a:off x="0" y="0"/>
                                <a:ext cx="5740400" cy="8754935"/>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B6572" id="Rectángulo: esquinas redondeadas 234" o:spid="_x0000_s1026" style="position:absolute;margin-left:-5.95pt;margin-top:-2.15pt;width:452pt;height:689.3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" fillcolor="#ffd047 [1944]" stroked="f" strokeweight="1pt">
                      <v:stroke joinstyle="miter"/>
                      <v:shadow on="t" color="black" opacity="15073f" origin=".5,-.5" offset="2.74964mm,4.5pt"/>
                    </v:roundrect>
                  </w:pict>
                </mc:Fallback>
              </mc:AlternateContent>
            </w:r>
            <w:r w:rsidR="00474852" w:rsidRPr="009863C4">
              <w:rPr>
                <w:b/>
                <w:bCs/>
              </w:rPr>
              <w:t>HU</w:t>
            </w:r>
            <w:r w:rsidR="00474852">
              <w:rPr>
                <w:b/>
                <w:bCs/>
              </w:rPr>
              <w:t>33</w:t>
            </w:r>
            <w:r w:rsidR="00474852">
              <w:t xml:space="preserve">: </w:t>
            </w:r>
            <w:r w:rsidR="00474852">
              <w:rPr>
                <w:b/>
                <w:bCs/>
              </w:rPr>
              <w:t>Reporte Libro Diario</w:t>
            </w:r>
          </w:p>
          <w:p w14:paraId="203412F2" w14:textId="39C0A349" w:rsidR="00474852" w:rsidRPr="00E627CF" w:rsidRDefault="00474852" w:rsidP="003B2577">
            <w:pPr>
              <w:spacing w:line="480" w:lineRule="auto"/>
              <w:ind w:firstLine="0"/>
            </w:pPr>
            <w:r w:rsidRPr="009863C4">
              <w:rPr>
                <w:b/>
                <w:bCs/>
              </w:rPr>
              <w:t>COMO</w:t>
            </w:r>
            <w:r>
              <w:t xml:space="preserve"> subgerente de Contabilidad </w:t>
            </w:r>
            <w:r w:rsidRPr="009863C4">
              <w:rPr>
                <w:b/>
                <w:bCs/>
              </w:rPr>
              <w:t>QUIERO</w:t>
            </w:r>
            <w:r>
              <w:t xml:space="preserve"> generar el </w:t>
            </w:r>
            <w:hyperlink w:anchor="InformesContables" w:history="1">
              <w:r w:rsidRPr="00540940">
                <w:rPr>
                  <w:rStyle w:val="Hipervnculo"/>
                </w:rPr>
                <w:t>informe contable</w:t>
              </w:r>
            </w:hyperlink>
            <w:r w:rsidR="00E37EE8">
              <w:t xml:space="preserve">: </w:t>
            </w:r>
            <w:hyperlink w:anchor="LibroDiario" w:history="1">
              <w:r w:rsidR="00E37EE8" w:rsidRPr="00540940">
                <w:rPr>
                  <w:rStyle w:val="Hipervnculo"/>
                </w:rPr>
                <w:t>Libro Diario</w:t>
              </w:r>
            </w:hyperlink>
            <w:r>
              <w:t xml:space="preserve"> </w:t>
            </w:r>
            <w:r w:rsidRPr="009863C4">
              <w:rPr>
                <w:b/>
                <w:bCs/>
              </w:rPr>
              <w:t>PARA</w:t>
            </w:r>
            <w:r>
              <w:rPr>
                <w:b/>
                <w:bCs/>
              </w:rPr>
              <w:t xml:space="preserve"> </w:t>
            </w:r>
            <w:r w:rsidR="00E37EE8" w:rsidRPr="00E37EE8">
              <w:t xml:space="preserve">llevar un control de todas las operaciones económicas </w:t>
            </w:r>
            <w:r w:rsidR="00E37EE8">
              <w:t xml:space="preserve">diarias </w:t>
            </w:r>
            <w:r w:rsidR="00E37EE8" w:rsidRPr="00E37EE8">
              <w:t>que se producen en la empresa.</w:t>
            </w:r>
          </w:p>
          <w:p w14:paraId="08C783A4" w14:textId="77777777" w:rsidR="00474852" w:rsidRDefault="00474852" w:rsidP="003B2577">
            <w:pPr>
              <w:spacing w:line="480" w:lineRule="auto"/>
              <w:ind w:firstLine="0"/>
              <w:rPr>
                <w:b/>
                <w:bCs/>
              </w:rPr>
            </w:pPr>
            <w:r w:rsidRPr="009863C4">
              <w:rPr>
                <w:b/>
                <w:bCs/>
              </w:rPr>
              <w:t>Notas/Conversación:</w:t>
            </w:r>
          </w:p>
          <w:p w14:paraId="6911F29F" w14:textId="6806C585" w:rsidR="00474852" w:rsidRPr="00FF5BA8" w:rsidRDefault="00474852" w:rsidP="003B2577">
            <w:pPr>
              <w:spacing w:line="480" w:lineRule="auto"/>
              <w:ind w:firstLine="0"/>
            </w:pPr>
            <w:r w:rsidRPr="00060005">
              <w:t>Quiero</w:t>
            </w:r>
            <w:r w:rsidR="00E37EE8">
              <w:t xml:space="preserve"> poder ver el libro diario del SuperMami filtrando por ciertos períodos de tiempo.</w:t>
            </w:r>
          </w:p>
        </w:tc>
        <w:tc>
          <w:tcPr>
            <w:tcW w:w="1363" w:type="dxa"/>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70959D41" w14:textId="7E1BEE17" w:rsidR="00474852" w:rsidRDefault="00474852" w:rsidP="003B2577">
            <w:pPr>
              <w:spacing w:line="480" w:lineRule="auto"/>
              <w:ind w:firstLine="0"/>
              <w:jc w:val="center"/>
              <w:rPr>
                <w:b/>
                <w:bCs/>
              </w:rPr>
            </w:pPr>
            <w:r w:rsidRPr="009863C4">
              <w:rPr>
                <w:b/>
                <w:bCs/>
              </w:rPr>
              <w:t>Estimación</w:t>
            </w:r>
          </w:p>
          <w:p w14:paraId="36BEC6E4" w14:textId="0366F66E" w:rsidR="00474852" w:rsidRPr="00D37171" w:rsidRDefault="00474852" w:rsidP="003B2577">
            <w:pPr>
              <w:spacing w:line="480" w:lineRule="auto"/>
              <w:ind w:firstLine="0"/>
              <w:jc w:val="center"/>
              <w:rPr>
                <w:b/>
                <w:bCs/>
              </w:rPr>
            </w:pPr>
            <w:r>
              <w:rPr>
                <w:b/>
                <w:bCs/>
              </w:rPr>
              <w:t>5</w:t>
            </w:r>
          </w:p>
        </w:tc>
        <w:tc>
          <w:tcPr>
            <w:tcW w:w="1363" w:type="dxa"/>
            <w:tcBorders>
              <w:left w:val="single" w:sz="36" w:space="0" w:color="595959" w:themeColor="text1" w:themeTint="A6"/>
              <w:bottom w:val="single" w:sz="36" w:space="0" w:color="595959" w:themeColor="text1" w:themeTint="A6"/>
            </w:tcBorders>
            <w:shd w:val="clear" w:color="auto" w:fill="auto"/>
          </w:tcPr>
          <w:p w14:paraId="4FE0F178" w14:textId="2885AF89" w:rsidR="00474852" w:rsidRPr="00D37171" w:rsidRDefault="00474852" w:rsidP="008422E9">
            <w:pPr>
              <w:spacing w:line="480" w:lineRule="auto"/>
              <w:ind w:firstLine="0"/>
              <w:rPr>
                <w:b/>
                <w:bCs/>
              </w:rPr>
            </w:pPr>
            <w:r w:rsidRPr="009863C4">
              <w:rPr>
                <w:b/>
                <w:bCs/>
              </w:rPr>
              <w:t>Prioridad</w:t>
            </w:r>
          </w:p>
          <w:p w14:paraId="039C5DDE" w14:textId="3CCDB6B2" w:rsidR="00474852" w:rsidRPr="009863C4" w:rsidRDefault="00474852" w:rsidP="008422E9">
            <w:pPr>
              <w:spacing w:line="480" w:lineRule="auto"/>
              <w:ind w:firstLine="0"/>
              <w:rPr>
                <w:b/>
                <w:bCs/>
              </w:rPr>
            </w:pPr>
            <w:r w:rsidRPr="009863C4">
              <w:rPr>
                <w:b/>
                <w:bCs/>
              </w:rPr>
              <w:t>[</w:t>
            </w:r>
            <w:r>
              <w:rPr>
                <w:b/>
                <w:bCs/>
              </w:rPr>
              <w:t>X</w:t>
            </w:r>
            <w:r w:rsidRPr="009863C4">
              <w:rPr>
                <w:b/>
                <w:bCs/>
              </w:rPr>
              <w:t>] Alta</w:t>
            </w:r>
          </w:p>
          <w:p w14:paraId="20C9B5E3" w14:textId="77777777" w:rsidR="00474852" w:rsidRPr="009863C4" w:rsidRDefault="00474852" w:rsidP="008422E9">
            <w:pPr>
              <w:spacing w:line="480" w:lineRule="auto"/>
              <w:ind w:firstLine="0"/>
              <w:rPr>
                <w:b/>
                <w:bCs/>
              </w:rPr>
            </w:pPr>
            <w:r w:rsidRPr="009863C4">
              <w:rPr>
                <w:b/>
                <w:bCs/>
              </w:rPr>
              <w:t>[</w:t>
            </w:r>
            <w:r w:rsidRPr="00474852">
              <w:rPr>
                <w:b/>
                <w:bCs/>
                <w:color w:val="FFD047" w:themeColor="accent5" w:themeTint="99"/>
              </w:rPr>
              <w:t>X</w:t>
            </w:r>
            <w:r w:rsidRPr="009863C4">
              <w:rPr>
                <w:b/>
                <w:bCs/>
              </w:rPr>
              <w:t>] Media</w:t>
            </w:r>
          </w:p>
          <w:p w14:paraId="75538DB1" w14:textId="77777777" w:rsidR="00474852" w:rsidRDefault="00474852" w:rsidP="008422E9">
            <w:pPr>
              <w:spacing w:line="480" w:lineRule="auto"/>
              <w:ind w:firstLine="0"/>
            </w:pPr>
            <w:r w:rsidRPr="009863C4">
              <w:rPr>
                <w:b/>
                <w:bCs/>
              </w:rPr>
              <w:t>[</w:t>
            </w:r>
            <w:r w:rsidRPr="00474852">
              <w:rPr>
                <w:b/>
                <w:bCs/>
                <w:color w:val="FFD047" w:themeColor="accent5" w:themeTint="99"/>
              </w:rPr>
              <w:t>X</w:t>
            </w:r>
            <w:r w:rsidRPr="009863C4">
              <w:rPr>
                <w:b/>
                <w:bCs/>
              </w:rPr>
              <w:t>] Baja</w:t>
            </w:r>
          </w:p>
        </w:tc>
      </w:tr>
      <w:tr w:rsidR="00474852" w14:paraId="35C6E180" w14:textId="77777777" w:rsidTr="008422E9">
        <w:trPr>
          <w:trHeight w:val="250"/>
        </w:trPr>
        <w:tc>
          <w:tcPr>
            <w:tcW w:w="9026" w:type="dxa"/>
            <w:gridSpan w:val="3"/>
            <w:tcBorders>
              <w:top w:val="single" w:sz="36" w:space="0" w:color="FFD047" w:themeColor="accent5" w:themeTint="99"/>
            </w:tcBorders>
            <w:shd w:val="clear" w:color="auto" w:fill="auto"/>
          </w:tcPr>
          <w:p w14:paraId="57A802E2" w14:textId="77777777" w:rsidR="00474852" w:rsidRPr="00D37171" w:rsidRDefault="00474852" w:rsidP="003B2577">
            <w:pPr>
              <w:spacing w:line="480" w:lineRule="auto"/>
              <w:jc w:val="center"/>
              <w:rPr>
                <w:b/>
                <w:bCs/>
              </w:rPr>
            </w:pPr>
            <w:r w:rsidRPr="009863C4">
              <w:rPr>
                <w:b/>
                <w:bCs/>
              </w:rPr>
              <w:t>Criterios de aceptación</w:t>
            </w:r>
          </w:p>
          <w:p w14:paraId="63838858" w14:textId="5C638540" w:rsidR="00474852" w:rsidRDefault="00474852" w:rsidP="003B2577">
            <w:pPr>
              <w:spacing w:line="480" w:lineRule="auto"/>
              <w:ind w:firstLine="0"/>
            </w:pPr>
            <w:r w:rsidRPr="009863C4">
              <w:rPr>
                <w:b/>
                <w:bCs/>
              </w:rPr>
              <w:t>CA1: DAD</w:t>
            </w:r>
            <w:r>
              <w:rPr>
                <w:b/>
                <w:bCs/>
              </w:rPr>
              <w:t xml:space="preserve">A </w:t>
            </w:r>
            <w:r>
              <w:t>la selección de la sección “</w:t>
            </w:r>
            <w:r w:rsidR="00E37EE8">
              <w:t>Informes Contables</w:t>
            </w:r>
            <w:r>
              <w:t xml:space="preserve">” </w:t>
            </w:r>
            <w:r w:rsidRPr="009863C4">
              <w:rPr>
                <w:b/>
                <w:bCs/>
              </w:rPr>
              <w:t>CUANDO</w:t>
            </w:r>
            <w:r>
              <w:rPr>
                <w:b/>
                <w:bCs/>
              </w:rPr>
              <w:t xml:space="preserve"> </w:t>
            </w:r>
            <w:r w:rsidRPr="00474852">
              <w:t xml:space="preserve">se seleccione </w:t>
            </w:r>
            <w:r w:rsidR="00E37EE8">
              <w:t>la sección “Libro Diario”</w:t>
            </w:r>
            <w:r>
              <w:t xml:space="preserve"> </w:t>
            </w:r>
            <w:r w:rsidRPr="009863C4">
              <w:rPr>
                <w:b/>
                <w:bCs/>
              </w:rPr>
              <w:t>ENTONCES</w:t>
            </w:r>
            <w:r>
              <w:rPr>
                <w:b/>
                <w:bCs/>
              </w:rPr>
              <w:t xml:space="preserve"> </w:t>
            </w:r>
            <w:r>
              <w:t xml:space="preserve">el sistema mostrará por pantalla un </w:t>
            </w:r>
            <w:hyperlink w:anchor="PopUp" w:history="1">
              <w:r w:rsidR="00540940" w:rsidRPr="00540940">
                <w:rPr>
                  <w:rStyle w:val="Hipervnculo"/>
                </w:rPr>
                <w:t>p</w:t>
              </w:r>
              <w:r w:rsidRPr="00540940">
                <w:rPr>
                  <w:rStyle w:val="Hipervnculo"/>
                </w:rPr>
                <w:t>op</w:t>
              </w:r>
              <w:r w:rsidR="00540940" w:rsidRPr="00540940">
                <w:rPr>
                  <w:rStyle w:val="Hipervnculo"/>
                </w:rPr>
                <w:t>-u</w:t>
              </w:r>
              <w:r w:rsidRPr="00540940">
                <w:rPr>
                  <w:rStyle w:val="Hipervnculo"/>
                </w:rPr>
                <w:t>p</w:t>
              </w:r>
            </w:hyperlink>
            <w:r>
              <w:t xml:space="preserve"> donde se seleccionará una fecha desde y una fecha hasta.</w:t>
            </w:r>
          </w:p>
          <w:p w14:paraId="4812758E" w14:textId="1149778F" w:rsidR="00474852" w:rsidRDefault="00474852" w:rsidP="003B2577">
            <w:pPr>
              <w:spacing w:line="480" w:lineRule="auto"/>
              <w:ind w:firstLine="0"/>
            </w:pPr>
            <w:r w:rsidRPr="009863C4">
              <w:rPr>
                <w:b/>
                <w:bCs/>
              </w:rPr>
              <w:t>CA</w:t>
            </w:r>
            <w:r>
              <w:rPr>
                <w:b/>
                <w:bCs/>
              </w:rPr>
              <w:t>2</w:t>
            </w:r>
            <w:r w:rsidRPr="009863C4">
              <w:rPr>
                <w:b/>
                <w:bCs/>
              </w:rPr>
              <w:t>: DAD</w:t>
            </w:r>
            <w:r>
              <w:rPr>
                <w:b/>
                <w:bCs/>
              </w:rPr>
              <w:t xml:space="preserve">A </w:t>
            </w:r>
            <w:r>
              <w:t xml:space="preserve">la selección de una fecha desde y una fecha hasta </w:t>
            </w:r>
            <w:r w:rsidRPr="009863C4">
              <w:rPr>
                <w:b/>
                <w:bCs/>
              </w:rPr>
              <w:t>CUANDO</w:t>
            </w:r>
            <w:r>
              <w:rPr>
                <w:b/>
                <w:bCs/>
              </w:rPr>
              <w:t xml:space="preserve"> </w:t>
            </w:r>
            <w:r w:rsidRPr="00474852">
              <w:t xml:space="preserve">se seleccione el botón </w:t>
            </w:r>
            <w:r>
              <w:t xml:space="preserve">“ACEPTAR” </w:t>
            </w:r>
            <w:r w:rsidRPr="009863C4">
              <w:rPr>
                <w:b/>
                <w:bCs/>
              </w:rPr>
              <w:t>ENTONCES</w:t>
            </w:r>
            <w:r>
              <w:rPr>
                <w:b/>
                <w:bCs/>
              </w:rPr>
              <w:t xml:space="preserve"> </w:t>
            </w:r>
            <w:r w:rsidRPr="00474852">
              <w:t xml:space="preserve">el sistema mostrará </w:t>
            </w:r>
            <w:r w:rsidR="00E37EE8">
              <w:t>el Libro Diario de la empresa, contando con la siguiente información</w:t>
            </w:r>
            <w:r>
              <w:t>:</w:t>
            </w:r>
          </w:p>
          <w:p w14:paraId="22227369" w14:textId="51E8CA73" w:rsidR="00E37EE8" w:rsidRDefault="00E37EE8" w:rsidP="00540940">
            <w:pPr>
              <w:pStyle w:val="Prrafodelista"/>
              <w:numPr>
                <w:ilvl w:val="0"/>
                <w:numId w:val="43"/>
              </w:numPr>
              <w:spacing w:line="480" w:lineRule="auto"/>
            </w:pPr>
            <w:r>
              <w:t>Rango de fecha.</w:t>
            </w:r>
          </w:p>
          <w:p w14:paraId="1EB23B31" w14:textId="45605DA6" w:rsidR="00E37EE8" w:rsidRDefault="00E37EE8" w:rsidP="00540940">
            <w:pPr>
              <w:pStyle w:val="Prrafodelista"/>
              <w:numPr>
                <w:ilvl w:val="0"/>
                <w:numId w:val="43"/>
              </w:numPr>
              <w:spacing w:line="480" w:lineRule="auto"/>
            </w:pPr>
            <w:r>
              <w:t>Nombre de la empresa.</w:t>
            </w:r>
          </w:p>
          <w:p w14:paraId="36959B8C" w14:textId="1CF58578" w:rsidR="00E37EE8" w:rsidRDefault="00E37EE8" w:rsidP="00540940">
            <w:pPr>
              <w:pStyle w:val="Prrafodelista"/>
              <w:numPr>
                <w:ilvl w:val="0"/>
                <w:numId w:val="43"/>
              </w:numPr>
              <w:spacing w:line="480" w:lineRule="auto"/>
            </w:pPr>
            <w:r>
              <w:t>Folio.</w:t>
            </w:r>
          </w:p>
          <w:p w14:paraId="247D0E0C" w14:textId="35D136AC" w:rsidR="00E37EE8" w:rsidRDefault="00130EFB" w:rsidP="00540940">
            <w:pPr>
              <w:pStyle w:val="Prrafodelista"/>
              <w:numPr>
                <w:ilvl w:val="0"/>
                <w:numId w:val="43"/>
              </w:numPr>
              <w:spacing w:line="480" w:lineRule="auto"/>
            </w:pPr>
            <w:hyperlink w:anchor="AsientosContables" w:history="1">
              <w:r w:rsidR="00E37EE8" w:rsidRPr="00540940">
                <w:rPr>
                  <w:rStyle w:val="Hipervnculo"/>
                </w:rPr>
                <w:t>Asientos contables</w:t>
              </w:r>
            </w:hyperlink>
            <w:r w:rsidR="00E37EE8">
              <w:t xml:space="preserve"> dentro de la fecha estipulada anteriormente, los cuales contarán con los siguientes datos:</w:t>
            </w:r>
          </w:p>
          <w:p w14:paraId="6C90A112" w14:textId="32E93CBD" w:rsidR="00E37EE8" w:rsidRDefault="00E37EE8" w:rsidP="00935073">
            <w:pPr>
              <w:pStyle w:val="Prrafodelista"/>
              <w:numPr>
                <w:ilvl w:val="1"/>
                <w:numId w:val="43"/>
              </w:numPr>
              <w:spacing w:line="480" w:lineRule="auto"/>
            </w:pPr>
            <w:r>
              <w:t>Número de asiento contable.</w:t>
            </w:r>
          </w:p>
          <w:p w14:paraId="03803105" w14:textId="50747B2D" w:rsidR="00E37EE8" w:rsidRDefault="00E37EE8" w:rsidP="00935073">
            <w:pPr>
              <w:pStyle w:val="Prrafodelista"/>
              <w:numPr>
                <w:ilvl w:val="1"/>
                <w:numId w:val="43"/>
              </w:numPr>
              <w:spacing w:line="480" w:lineRule="auto"/>
            </w:pPr>
            <w:r>
              <w:t xml:space="preserve">Nombre de las </w:t>
            </w:r>
            <w:hyperlink w:anchor="CuentaContable" w:history="1">
              <w:r w:rsidRPr="00540940">
                <w:rPr>
                  <w:rStyle w:val="Hipervnculo"/>
                </w:rPr>
                <w:t>cuentas</w:t>
              </w:r>
              <w:r w:rsidR="00540940" w:rsidRPr="00540940">
                <w:rPr>
                  <w:rStyle w:val="Hipervnculo"/>
                </w:rPr>
                <w:t xml:space="preserve"> contables</w:t>
              </w:r>
            </w:hyperlink>
            <w:r>
              <w:t>.</w:t>
            </w:r>
          </w:p>
          <w:p w14:paraId="67E53B7F" w14:textId="390B4EAF" w:rsidR="00E37EE8" w:rsidRDefault="00130EFB" w:rsidP="00935073">
            <w:pPr>
              <w:pStyle w:val="Prrafodelista"/>
              <w:numPr>
                <w:ilvl w:val="1"/>
                <w:numId w:val="43"/>
              </w:numPr>
              <w:spacing w:line="480" w:lineRule="auto"/>
            </w:pPr>
            <w:hyperlink w:anchor="SaldoDeudor" w:history="1">
              <w:r w:rsidR="00540940" w:rsidRPr="00540940">
                <w:rPr>
                  <w:rStyle w:val="Hipervnculo"/>
                </w:rPr>
                <w:t>Saldo</w:t>
              </w:r>
              <w:r w:rsidR="00E37EE8" w:rsidRPr="00540940">
                <w:rPr>
                  <w:rStyle w:val="Hipervnculo"/>
                </w:rPr>
                <w:t xml:space="preserve"> deudor</w:t>
              </w:r>
            </w:hyperlink>
            <w:r w:rsidR="00E37EE8">
              <w:t>/</w:t>
            </w:r>
            <w:hyperlink w:anchor="SaldoAcreedor" w:history="1">
              <w:r w:rsidR="00E37EE8" w:rsidRPr="00540940">
                <w:rPr>
                  <w:rStyle w:val="Hipervnculo"/>
                </w:rPr>
                <w:t>acreedor</w:t>
              </w:r>
            </w:hyperlink>
            <w:r w:rsidR="00E37EE8">
              <w:t>.</w:t>
            </w:r>
          </w:p>
          <w:p w14:paraId="60285731" w14:textId="2849EA5E" w:rsidR="00E37EE8" w:rsidRDefault="00E37EE8" w:rsidP="00935073">
            <w:pPr>
              <w:pStyle w:val="Prrafodelista"/>
              <w:numPr>
                <w:ilvl w:val="1"/>
                <w:numId w:val="43"/>
              </w:numPr>
              <w:spacing w:line="480" w:lineRule="auto"/>
            </w:pPr>
            <w:r>
              <w:t>Nota.</w:t>
            </w:r>
          </w:p>
          <w:p w14:paraId="06A5EDC3" w14:textId="155E5751" w:rsidR="00E37EE8" w:rsidRDefault="00E37EE8" w:rsidP="00935073">
            <w:pPr>
              <w:pStyle w:val="Prrafodelista"/>
              <w:numPr>
                <w:ilvl w:val="1"/>
                <w:numId w:val="43"/>
              </w:numPr>
              <w:spacing w:line="480" w:lineRule="auto"/>
            </w:pPr>
            <w:r>
              <w:t>Monto total deudor.</w:t>
            </w:r>
          </w:p>
          <w:p w14:paraId="269F0817" w14:textId="15311F62" w:rsidR="00E37EE8" w:rsidRDefault="00935073" w:rsidP="00935073">
            <w:pPr>
              <w:pStyle w:val="Prrafodelista"/>
              <w:numPr>
                <w:ilvl w:val="1"/>
                <w:numId w:val="43"/>
              </w:numPr>
              <w:spacing w:line="480" w:lineRule="auto"/>
            </w:pPr>
            <w:r w:rsidRPr="00BC72CA">
              <w:rPr>
                <w:noProof/>
              </w:rPr>
              <w:lastRenderedPageBreak/>
              <mc:AlternateContent>
                <mc:Choice Requires="wps">
                  <w:drawing>
                    <wp:anchor distT="0" distB="0" distL="114300" distR="114300" simplePos="0" relativeHeight="251815936" behindDoc="1" locked="0" layoutInCell="1" allowOverlap="1" wp14:anchorId="1C84EF10" wp14:editId="5F75CAD5">
                      <wp:simplePos x="0" y="0"/>
                      <wp:positionH relativeFrom="column">
                        <wp:posOffset>-77206</wp:posOffset>
                      </wp:positionH>
                      <wp:positionV relativeFrom="paragraph">
                        <wp:posOffset>-134787</wp:posOffset>
                      </wp:positionV>
                      <wp:extent cx="5740400" cy="1578634"/>
                      <wp:effectExtent l="0" t="0" r="146050" b="116840"/>
                      <wp:wrapNone/>
                      <wp:docPr id="236" name="Rectángulo: esquinas redondeadas 236"/>
                      <wp:cNvGraphicFramePr/>
                      <a:graphic xmlns:a="http://schemas.openxmlformats.org/drawingml/2006/main">
                        <a:graphicData uri="http://schemas.microsoft.com/office/word/2010/wordprocessingShape">
                          <wps:wsp>
                            <wps:cNvSpPr/>
                            <wps:spPr>
                              <a:xfrm>
                                <a:off x="0" y="0"/>
                                <a:ext cx="5740400" cy="1578634"/>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2ED2D" id="Rectángulo: esquinas redondeadas 236" o:spid="_x0000_s1026" style="position:absolute;margin-left:-6.1pt;margin-top:-10.6pt;width:452pt;height:124.3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" fillcolor="#ffd047 [1944]" stroked="f" strokeweight="1pt">
                      <v:stroke joinstyle="miter"/>
                      <v:shadow on="t" color="black" opacity="15073f" origin=".5,-.5" offset="2.74964mm,4.5pt"/>
                    </v:roundrect>
                  </w:pict>
                </mc:Fallback>
              </mc:AlternateContent>
            </w:r>
            <w:r w:rsidR="00E37EE8">
              <w:t>Monto total acreedor.</w:t>
            </w:r>
          </w:p>
          <w:p w14:paraId="50B0DD2F" w14:textId="42DBBE20" w:rsidR="00474852" w:rsidRDefault="00474852" w:rsidP="003B2577">
            <w:pPr>
              <w:spacing w:line="480" w:lineRule="auto"/>
              <w:ind w:firstLine="0"/>
            </w:pPr>
            <w:r w:rsidRPr="009863C4">
              <w:rPr>
                <w:b/>
                <w:bCs/>
              </w:rPr>
              <w:t>CA</w:t>
            </w:r>
            <w:r>
              <w:rPr>
                <w:b/>
                <w:bCs/>
              </w:rPr>
              <w:t>3</w:t>
            </w:r>
            <w:r w:rsidRPr="009863C4">
              <w:rPr>
                <w:b/>
                <w:bCs/>
              </w:rPr>
              <w:t>: DAD</w:t>
            </w:r>
            <w:r>
              <w:rPr>
                <w:b/>
                <w:bCs/>
              </w:rPr>
              <w:t xml:space="preserve">A </w:t>
            </w:r>
            <w:r>
              <w:t xml:space="preserve">la visualización del reporte </w:t>
            </w:r>
            <w:r w:rsidRPr="009863C4">
              <w:rPr>
                <w:b/>
                <w:bCs/>
              </w:rPr>
              <w:t>CUANDO</w:t>
            </w:r>
            <w:r>
              <w:t xml:space="preserve"> se seleccione “DESCARGAR PDF” </w:t>
            </w:r>
            <w:r w:rsidRPr="009863C4">
              <w:rPr>
                <w:b/>
                <w:bCs/>
              </w:rPr>
              <w:t>ENTONCES</w:t>
            </w:r>
            <w:r>
              <w:rPr>
                <w:b/>
                <w:bCs/>
              </w:rPr>
              <w:t xml:space="preserve"> </w:t>
            </w:r>
            <w:r>
              <w:t xml:space="preserve">el sistema descargará un archivo tipo PDF con </w:t>
            </w:r>
            <w:r w:rsidR="00E37EE8">
              <w:t>el informe contable: Libro Diario.</w:t>
            </w:r>
          </w:p>
          <w:p w14:paraId="2C222A8B" w14:textId="77777777" w:rsidR="00474852" w:rsidRPr="00D527AD" w:rsidRDefault="00474852" w:rsidP="003B2577">
            <w:pPr>
              <w:ind w:firstLine="0"/>
            </w:pPr>
          </w:p>
        </w:tc>
      </w:tr>
    </w:tbl>
    <w:p w14:paraId="0739A665" w14:textId="014D7FEC" w:rsidR="00E37EE8" w:rsidRDefault="008422E9" w:rsidP="009E0BD1">
      <w:r w:rsidRPr="00A0678C">
        <w:rPr>
          <w:b/>
          <w:bCs/>
          <w:noProof/>
        </w:rPr>
        <w:lastRenderedPageBreak/>
        <w:drawing>
          <wp:anchor distT="0" distB="0" distL="114300" distR="114300" simplePos="0" relativeHeight="251853824" behindDoc="0" locked="0" layoutInCell="1" allowOverlap="1" wp14:anchorId="2BBC7871" wp14:editId="020EDF16">
            <wp:simplePos x="0" y="0"/>
            <wp:positionH relativeFrom="column">
              <wp:posOffset>-155779</wp:posOffset>
            </wp:positionH>
            <wp:positionV relativeFrom="paragraph">
              <wp:posOffset>-1905012</wp:posOffset>
            </wp:positionV>
            <wp:extent cx="387350" cy="403225"/>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387350" cy="403225"/>
                    </a:xfrm>
                    <a:prstGeom prst="rect">
                      <a:avLst/>
                    </a:prstGeom>
                  </pic:spPr>
                </pic:pic>
              </a:graphicData>
            </a:graphic>
            <wp14:sizeRelH relativeFrom="margin">
              <wp14:pctWidth>0</wp14:pctWidth>
            </wp14:sizeRelH>
            <wp14:sizeRelV relativeFrom="margin">
              <wp14:pctHeight>0</wp14:pctHeight>
            </wp14:sizeRelV>
          </wp:anchor>
        </w:drawing>
      </w:r>
      <w:r w:rsidR="00540940" w:rsidRPr="00BC72CA">
        <w:rPr>
          <w:noProof/>
        </w:rPr>
        <w:drawing>
          <wp:anchor distT="0" distB="0" distL="114300" distR="114300" simplePos="0" relativeHeight="251816960" behindDoc="0" locked="0" layoutInCell="1" allowOverlap="1" wp14:anchorId="0B1ED664" wp14:editId="7A1FEE32">
            <wp:simplePos x="0" y="0"/>
            <wp:positionH relativeFrom="column">
              <wp:posOffset>5532755</wp:posOffset>
            </wp:positionH>
            <wp:positionV relativeFrom="paragraph">
              <wp:posOffset>-3686937</wp:posOffset>
            </wp:positionV>
            <wp:extent cx="387350" cy="403225"/>
            <wp:effectExtent l="0" t="0" r="0" b="0"/>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7350" cy="403225"/>
                    </a:xfrm>
                    <a:prstGeom prst="rect">
                      <a:avLst/>
                    </a:prstGeom>
                  </pic:spPr>
                </pic:pic>
              </a:graphicData>
            </a:graphic>
            <wp14:sizeRelH relativeFrom="margin">
              <wp14:pctWidth>0</wp14:pctWidth>
            </wp14:sizeRelH>
            <wp14:sizeRelV relativeFrom="margin">
              <wp14:pctHeight>0</wp14:pctHeight>
            </wp14:sizeRelV>
          </wp:anchor>
        </w:drawing>
      </w:r>
    </w:p>
    <w:p w14:paraId="5CF62B5A" w14:textId="77777777" w:rsidR="00D16911" w:rsidRDefault="00D16911">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1418"/>
        <w:gridCol w:w="1371"/>
      </w:tblGrid>
      <w:tr w:rsidR="00D16911" w14:paraId="489EB940" w14:textId="77777777" w:rsidTr="00160568">
        <w:tc>
          <w:tcPr>
            <w:tcW w:w="6237" w:type="dxa"/>
            <w:tcBorders>
              <w:bottom w:val="single" w:sz="36" w:space="0" w:color="595959" w:themeColor="text1" w:themeTint="A6"/>
              <w:right w:val="single" w:sz="36" w:space="0" w:color="595959" w:themeColor="text1" w:themeTint="A6"/>
            </w:tcBorders>
            <w:shd w:val="clear" w:color="auto" w:fill="auto"/>
          </w:tcPr>
          <w:p w14:paraId="09BF7EDF" w14:textId="77777777" w:rsidR="00D16911" w:rsidRDefault="00D16911" w:rsidP="00D16911">
            <w:pPr>
              <w:spacing w:line="480" w:lineRule="auto"/>
              <w:ind w:firstLine="0"/>
              <w:jc w:val="center"/>
              <w:rPr>
                <w:b/>
                <w:bCs/>
              </w:rPr>
            </w:pPr>
            <w:r w:rsidRPr="00BC72CA">
              <w:rPr>
                <w:b/>
                <w:bCs/>
                <w:noProof/>
              </w:rPr>
              <w:lastRenderedPageBreak/>
              <mc:AlternateContent>
                <mc:Choice Requires="wps">
                  <w:drawing>
                    <wp:anchor distT="0" distB="0" distL="114300" distR="114300" simplePos="0" relativeHeight="251857920" behindDoc="1" locked="0" layoutInCell="1" allowOverlap="1" wp14:anchorId="2745DA46" wp14:editId="0909D494">
                      <wp:simplePos x="0" y="0"/>
                      <wp:positionH relativeFrom="column">
                        <wp:posOffset>-59954</wp:posOffset>
                      </wp:positionH>
                      <wp:positionV relativeFrom="paragraph">
                        <wp:posOffset>-8626</wp:posOffset>
                      </wp:positionV>
                      <wp:extent cx="5740400" cy="8505645"/>
                      <wp:effectExtent l="0" t="0" r="146050" b="105410"/>
                      <wp:wrapNone/>
                      <wp:docPr id="33" name="Rectángulo: esquinas redondeadas 33"/>
                      <wp:cNvGraphicFramePr/>
                      <a:graphic xmlns:a="http://schemas.openxmlformats.org/drawingml/2006/main">
                        <a:graphicData uri="http://schemas.microsoft.com/office/word/2010/wordprocessingShape">
                          <wps:wsp>
                            <wps:cNvSpPr/>
                            <wps:spPr>
                              <a:xfrm>
                                <a:off x="0" y="0"/>
                                <a:ext cx="5740400" cy="8505645"/>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456E75" id="Rectángulo: esquinas redondeadas 33" o:spid="_x0000_s1026" style="position:absolute;margin-left:-4.7pt;margin-top:-.7pt;width:452pt;height:669.7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" fillcolor="#ffd047 [1944]" stroked="f" strokeweight="1pt">
                      <v:stroke joinstyle="miter"/>
                      <v:shadow on="t" color="black" opacity="15073f" origin=".5,-.5" offset="2.74964mm,4.5pt"/>
                    </v:roundrect>
                  </w:pict>
                </mc:Fallback>
              </mc:AlternateContent>
            </w:r>
            <w:r w:rsidRPr="00BC72CA">
              <w:rPr>
                <w:noProof/>
              </w:rPr>
              <w:drawing>
                <wp:anchor distT="0" distB="0" distL="114300" distR="114300" simplePos="0" relativeHeight="251858944" behindDoc="0" locked="0" layoutInCell="1" allowOverlap="1" wp14:anchorId="7343BBE8" wp14:editId="088C9A16">
                  <wp:simplePos x="0" y="0"/>
                  <wp:positionH relativeFrom="column">
                    <wp:posOffset>-353440</wp:posOffset>
                  </wp:positionH>
                  <wp:positionV relativeFrom="paragraph">
                    <wp:posOffset>-280851</wp:posOffset>
                  </wp:positionV>
                  <wp:extent cx="574414" cy="602023"/>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4414" cy="602023"/>
                          </a:xfrm>
                          <a:prstGeom prst="rect">
                            <a:avLst/>
                          </a:prstGeom>
                        </pic:spPr>
                      </pic:pic>
                    </a:graphicData>
                  </a:graphic>
                  <wp14:sizeRelH relativeFrom="margin">
                    <wp14:pctWidth>0</wp14:pctWidth>
                  </wp14:sizeRelH>
                  <wp14:sizeRelV relativeFrom="margin">
                    <wp14:pctHeight>0</wp14:pctHeight>
                  </wp14:sizeRelV>
                </wp:anchor>
              </w:drawing>
            </w:r>
            <w:r w:rsidRPr="009863C4">
              <w:rPr>
                <w:b/>
                <w:bCs/>
              </w:rPr>
              <w:t>HU</w:t>
            </w:r>
            <w:r>
              <w:rPr>
                <w:b/>
                <w:bCs/>
              </w:rPr>
              <w:t>34</w:t>
            </w:r>
            <w:r>
              <w:t xml:space="preserve">: </w:t>
            </w:r>
            <w:r w:rsidRPr="00D16911">
              <w:rPr>
                <w:b/>
                <w:bCs/>
              </w:rPr>
              <w:t>Reporte Libro Mayor</w:t>
            </w:r>
          </w:p>
          <w:p w14:paraId="2361CF31" w14:textId="2709E9F3" w:rsidR="00D16911" w:rsidRPr="00E627CF" w:rsidRDefault="00D16911" w:rsidP="00D16911">
            <w:pPr>
              <w:spacing w:line="480" w:lineRule="auto"/>
              <w:ind w:firstLine="0"/>
            </w:pPr>
            <w:r w:rsidRPr="009863C4">
              <w:rPr>
                <w:b/>
                <w:bCs/>
              </w:rPr>
              <w:t>COMO</w:t>
            </w:r>
            <w:r>
              <w:t xml:space="preserve"> subgerente de Contabilidad </w:t>
            </w:r>
            <w:r w:rsidRPr="009863C4">
              <w:rPr>
                <w:b/>
                <w:bCs/>
              </w:rPr>
              <w:t>QUIERO</w:t>
            </w:r>
            <w:r>
              <w:t xml:space="preserve"> generar el </w:t>
            </w:r>
            <w:hyperlink w:anchor="InformesContables" w:history="1">
              <w:r w:rsidRPr="00540940">
                <w:rPr>
                  <w:rStyle w:val="Hipervnculo"/>
                </w:rPr>
                <w:t>informe contable</w:t>
              </w:r>
            </w:hyperlink>
            <w:r>
              <w:t xml:space="preserve">: </w:t>
            </w:r>
            <w:hyperlink w:anchor="LibroMayor" w:history="1">
              <w:r w:rsidRPr="00D16911">
                <w:rPr>
                  <w:rStyle w:val="Hipervnculo"/>
                </w:rPr>
                <w:t>Libro Mayor</w:t>
              </w:r>
            </w:hyperlink>
            <w:r>
              <w:t xml:space="preserve"> </w:t>
            </w:r>
            <w:r w:rsidRPr="00D16911">
              <w:rPr>
                <w:b/>
                <w:bCs/>
              </w:rPr>
              <w:t>PARA</w:t>
            </w:r>
            <w:r>
              <w:rPr>
                <w:b/>
                <w:bCs/>
              </w:rPr>
              <w:t xml:space="preserve"> </w:t>
            </w:r>
            <w:r>
              <w:t xml:space="preserve">ver todas las transacciones que tuvo una </w:t>
            </w:r>
            <w:hyperlink w:anchor="CuentaContable" w:history="1">
              <w:r w:rsidRPr="00D16911">
                <w:rPr>
                  <w:rStyle w:val="Hipervnculo"/>
                </w:rPr>
                <w:t>cuenta contable</w:t>
              </w:r>
            </w:hyperlink>
            <w:r>
              <w:t xml:space="preserve"> en determinado periodo de tiempo.</w:t>
            </w:r>
          </w:p>
          <w:p w14:paraId="3666C2FB" w14:textId="77777777" w:rsidR="00D16911" w:rsidRDefault="00D16911" w:rsidP="00160568">
            <w:pPr>
              <w:spacing w:line="480" w:lineRule="auto"/>
              <w:ind w:firstLine="0"/>
              <w:rPr>
                <w:b/>
                <w:bCs/>
              </w:rPr>
            </w:pPr>
            <w:r w:rsidRPr="009863C4">
              <w:rPr>
                <w:b/>
                <w:bCs/>
              </w:rPr>
              <w:t>Notas/Conversación:</w:t>
            </w:r>
          </w:p>
          <w:p w14:paraId="1F52F286" w14:textId="1A9E91F5" w:rsidR="00D16911" w:rsidRPr="00D37171" w:rsidRDefault="00D16911" w:rsidP="00160568">
            <w:pPr>
              <w:spacing w:line="480" w:lineRule="auto"/>
              <w:ind w:firstLine="0"/>
            </w:pPr>
            <w:r>
              <w:t>Quiero poder generar automáticamente el Libro Mayor de determinada cuenta para poder ver las transacciones que tuvo dicha cuenta.</w:t>
            </w:r>
          </w:p>
        </w:tc>
        <w:tc>
          <w:tcPr>
            <w:tcW w:w="1418" w:type="dxa"/>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4C2EC244" w14:textId="77777777" w:rsidR="00D16911" w:rsidRDefault="00D16911" w:rsidP="00160568">
            <w:pPr>
              <w:spacing w:line="480" w:lineRule="auto"/>
              <w:ind w:firstLine="0"/>
              <w:jc w:val="center"/>
              <w:rPr>
                <w:b/>
                <w:bCs/>
              </w:rPr>
            </w:pPr>
            <w:r w:rsidRPr="009863C4">
              <w:rPr>
                <w:b/>
                <w:bCs/>
              </w:rPr>
              <w:t>Estimación</w:t>
            </w:r>
          </w:p>
          <w:p w14:paraId="38DF7E66" w14:textId="77777777" w:rsidR="00D16911" w:rsidRPr="00D37171" w:rsidRDefault="00D16911" w:rsidP="00160568">
            <w:pPr>
              <w:spacing w:line="480" w:lineRule="auto"/>
              <w:ind w:firstLine="0"/>
              <w:jc w:val="center"/>
              <w:rPr>
                <w:b/>
                <w:bCs/>
              </w:rPr>
            </w:pPr>
            <w:r>
              <w:rPr>
                <w:b/>
                <w:bCs/>
              </w:rPr>
              <w:t>5</w:t>
            </w:r>
          </w:p>
        </w:tc>
        <w:tc>
          <w:tcPr>
            <w:tcW w:w="1371" w:type="dxa"/>
            <w:tcBorders>
              <w:left w:val="single" w:sz="36" w:space="0" w:color="595959" w:themeColor="text1" w:themeTint="A6"/>
              <w:bottom w:val="single" w:sz="24" w:space="0" w:color="262626" w:themeColor="text1" w:themeTint="D9"/>
            </w:tcBorders>
            <w:shd w:val="clear" w:color="auto" w:fill="auto"/>
          </w:tcPr>
          <w:p w14:paraId="7100E4C5" w14:textId="77777777" w:rsidR="00D16911" w:rsidRPr="00D37171" w:rsidRDefault="00D16911" w:rsidP="00160568">
            <w:pPr>
              <w:spacing w:line="480" w:lineRule="auto"/>
              <w:ind w:firstLine="0"/>
              <w:rPr>
                <w:b/>
                <w:bCs/>
              </w:rPr>
            </w:pPr>
            <w:r w:rsidRPr="009863C4">
              <w:rPr>
                <w:b/>
                <w:bCs/>
              </w:rPr>
              <w:t>Prioridad</w:t>
            </w:r>
          </w:p>
          <w:p w14:paraId="4A5551FA" w14:textId="77777777" w:rsidR="00D16911" w:rsidRPr="009863C4" w:rsidRDefault="00D16911" w:rsidP="00160568">
            <w:pPr>
              <w:spacing w:line="480" w:lineRule="auto"/>
              <w:ind w:firstLine="0"/>
              <w:rPr>
                <w:b/>
                <w:bCs/>
              </w:rPr>
            </w:pPr>
            <w:r w:rsidRPr="009863C4">
              <w:rPr>
                <w:b/>
                <w:bCs/>
              </w:rPr>
              <w:t>[</w:t>
            </w:r>
            <w:r w:rsidRPr="00713F9D">
              <w:rPr>
                <w:b/>
                <w:bCs/>
                <w:color w:val="FFD047" w:themeColor="accent5" w:themeTint="99"/>
              </w:rPr>
              <w:t>X</w:t>
            </w:r>
            <w:r w:rsidRPr="009863C4">
              <w:rPr>
                <w:b/>
                <w:bCs/>
              </w:rPr>
              <w:t>] Alta</w:t>
            </w:r>
          </w:p>
          <w:p w14:paraId="4636B9C3" w14:textId="77777777" w:rsidR="00D16911" w:rsidRPr="009863C4" w:rsidRDefault="00D16911" w:rsidP="00160568">
            <w:pPr>
              <w:spacing w:line="480" w:lineRule="auto"/>
              <w:ind w:firstLine="0"/>
              <w:rPr>
                <w:b/>
                <w:bCs/>
              </w:rPr>
            </w:pPr>
            <w:r w:rsidRPr="009863C4">
              <w:rPr>
                <w:b/>
                <w:bCs/>
              </w:rPr>
              <w:t>[</w:t>
            </w:r>
            <w:r>
              <w:rPr>
                <w:b/>
                <w:bCs/>
              </w:rPr>
              <w:t>X</w:t>
            </w:r>
            <w:r w:rsidRPr="009863C4">
              <w:rPr>
                <w:b/>
                <w:bCs/>
              </w:rPr>
              <w:t>] Media</w:t>
            </w:r>
          </w:p>
          <w:p w14:paraId="3C8154CB" w14:textId="77777777" w:rsidR="00D16911" w:rsidRDefault="00D16911" w:rsidP="00160568">
            <w:pPr>
              <w:spacing w:line="480" w:lineRule="auto"/>
              <w:ind w:firstLine="0"/>
            </w:pPr>
            <w:r w:rsidRPr="009863C4">
              <w:rPr>
                <w:b/>
                <w:bCs/>
              </w:rPr>
              <w:t>[</w:t>
            </w:r>
            <w:r w:rsidRPr="00713F9D">
              <w:rPr>
                <w:b/>
                <w:bCs/>
                <w:color w:val="FFD047" w:themeColor="accent5" w:themeTint="99"/>
              </w:rPr>
              <w:t>X</w:t>
            </w:r>
            <w:r w:rsidRPr="009863C4">
              <w:rPr>
                <w:b/>
                <w:bCs/>
              </w:rPr>
              <w:t>] Baja</w:t>
            </w:r>
          </w:p>
        </w:tc>
      </w:tr>
      <w:tr w:rsidR="00D16911" w14:paraId="35DAD5B9" w14:textId="77777777" w:rsidTr="00935073">
        <w:trPr>
          <w:trHeight w:val="250"/>
        </w:trPr>
        <w:tc>
          <w:tcPr>
            <w:tcW w:w="9026" w:type="dxa"/>
            <w:gridSpan w:val="3"/>
            <w:tcBorders>
              <w:top w:val="single" w:sz="4" w:space="0" w:color="FFD047" w:themeColor="accent5" w:themeTint="99"/>
            </w:tcBorders>
            <w:shd w:val="clear" w:color="auto" w:fill="auto"/>
          </w:tcPr>
          <w:p w14:paraId="0C35AD5C" w14:textId="77777777" w:rsidR="00D16911" w:rsidRPr="00D37171" w:rsidRDefault="00D16911" w:rsidP="00160568">
            <w:pPr>
              <w:spacing w:line="480" w:lineRule="auto"/>
              <w:jc w:val="center"/>
              <w:rPr>
                <w:b/>
                <w:bCs/>
              </w:rPr>
            </w:pPr>
            <w:r w:rsidRPr="009863C4">
              <w:rPr>
                <w:b/>
                <w:bCs/>
              </w:rPr>
              <w:t>Criterios de aceptación</w:t>
            </w:r>
          </w:p>
          <w:p w14:paraId="341B1D63" w14:textId="480D8118" w:rsidR="00D16911" w:rsidRDefault="00D16911" w:rsidP="00D16911">
            <w:pPr>
              <w:spacing w:line="480" w:lineRule="auto"/>
              <w:ind w:firstLine="0"/>
            </w:pPr>
            <w:r w:rsidRPr="009863C4">
              <w:rPr>
                <w:b/>
                <w:bCs/>
              </w:rPr>
              <w:t>CA1: DAD</w:t>
            </w:r>
            <w:r>
              <w:rPr>
                <w:b/>
                <w:bCs/>
              </w:rPr>
              <w:t xml:space="preserve">A </w:t>
            </w:r>
            <w:r>
              <w:t xml:space="preserve">la selección de la sección “Informes Contables” </w:t>
            </w:r>
            <w:r w:rsidRPr="009863C4">
              <w:rPr>
                <w:b/>
                <w:bCs/>
              </w:rPr>
              <w:t>CUANDO</w:t>
            </w:r>
            <w:r>
              <w:rPr>
                <w:b/>
                <w:bCs/>
              </w:rPr>
              <w:t xml:space="preserve"> </w:t>
            </w:r>
            <w:r w:rsidRPr="00474852">
              <w:t xml:space="preserve">se seleccione </w:t>
            </w:r>
            <w:r>
              <w:t xml:space="preserve">la sección “Libro Mayor” </w:t>
            </w:r>
            <w:r w:rsidRPr="009863C4">
              <w:rPr>
                <w:b/>
                <w:bCs/>
              </w:rPr>
              <w:t>ENTONCES</w:t>
            </w:r>
            <w:r>
              <w:rPr>
                <w:b/>
                <w:bCs/>
              </w:rPr>
              <w:t xml:space="preserve"> </w:t>
            </w:r>
            <w:r>
              <w:t xml:space="preserve">el sistema mostrará por pantalla un </w:t>
            </w:r>
            <w:hyperlink w:anchor="PopUp" w:history="1">
              <w:r w:rsidRPr="00540940">
                <w:rPr>
                  <w:rStyle w:val="Hipervnculo"/>
                </w:rPr>
                <w:t>pop-up</w:t>
              </w:r>
            </w:hyperlink>
            <w:r>
              <w:t xml:space="preserve"> donde se seleccionará una fecha desde y una fecha hasta, como así también, un listado de todas las </w:t>
            </w:r>
            <w:hyperlink w:anchor="CuentaContable" w:history="1">
              <w:r w:rsidRPr="00D16911">
                <w:rPr>
                  <w:rStyle w:val="Hipervnculo"/>
                </w:rPr>
                <w:t>cuentas contables</w:t>
              </w:r>
            </w:hyperlink>
            <w:r>
              <w:t xml:space="preserve"> activas donde se podrá seleccionar </w:t>
            </w:r>
            <w:r w:rsidR="00935073">
              <w:t>una sola</w:t>
            </w:r>
            <w:r>
              <w:t>.</w:t>
            </w:r>
          </w:p>
          <w:p w14:paraId="0F4340DD" w14:textId="61936EC6" w:rsidR="00D16911" w:rsidRDefault="00D16911" w:rsidP="00D16911">
            <w:pPr>
              <w:spacing w:line="480" w:lineRule="auto"/>
              <w:ind w:firstLine="0"/>
            </w:pPr>
            <w:r w:rsidRPr="009863C4">
              <w:rPr>
                <w:b/>
                <w:bCs/>
              </w:rPr>
              <w:t>CA</w:t>
            </w:r>
            <w:r>
              <w:rPr>
                <w:b/>
                <w:bCs/>
              </w:rPr>
              <w:t>2</w:t>
            </w:r>
            <w:r w:rsidRPr="009863C4">
              <w:rPr>
                <w:b/>
                <w:bCs/>
              </w:rPr>
              <w:t>: DAD</w:t>
            </w:r>
            <w:r>
              <w:rPr>
                <w:b/>
                <w:bCs/>
              </w:rPr>
              <w:t xml:space="preserve">A </w:t>
            </w:r>
            <w:r>
              <w:t xml:space="preserve">la selección de una fecha desde, una fecha hasta y una </w:t>
            </w:r>
            <w:r w:rsidR="00935073">
              <w:t>cuenta contable</w:t>
            </w:r>
            <w:r>
              <w:t xml:space="preserve"> </w:t>
            </w:r>
            <w:r w:rsidRPr="009863C4">
              <w:rPr>
                <w:b/>
                <w:bCs/>
              </w:rPr>
              <w:t>CUANDO</w:t>
            </w:r>
            <w:r>
              <w:rPr>
                <w:b/>
                <w:bCs/>
              </w:rPr>
              <w:t xml:space="preserve"> </w:t>
            </w:r>
            <w:r w:rsidRPr="00474852">
              <w:t xml:space="preserve">se seleccione el botón </w:t>
            </w:r>
            <w:r>
              <w:t xml:space="preserve">“ACEPTAR” </w:t>
            </w:r>
            <w:r w:rsidRPr="009863C4">
              <w:rPr>
                <w:b/>
                <w:bCs/>
              </w:rPr>
              <w:t>ENTONCES</w:t>
            </w:r>
            <w:r>
              <w:rPr>
                <w:b/>
                <w:bCs/>
              </w:rPr>
              <w:t xml:space="preserve"> </w:t>
            </w:r>
            <w:r w:rsidRPr="00474852">
              <w:t xml:space="preserve">el sistema mostrará </w:t>
            </w:r>
            <w:r>
              <w:t>el Libro Mayor, contando con la siguiente información:</w:t>
            </w:r>
          </w:p>
          <w:p w14:paraId="221C0A9B" w14:textId="77777777" w:rsidR="00D16911" w:rsidRDefault="00D16911" w:rsidP="00D16911">
            <w:pPr>
              <w:pStyle w:val="Prrafodelista"/>
              <w:numPr>
                <w:ilvl w:val="0"/>
                <w:numId w:val="43"/>
              </w:numPr>
              <w:spacing w:line="480" w:lineRule="auto"/>
            </w:pPr>
            <w:r>
              <w:t>Rango de fecha.</w:t>
            </w:r>
          </w:p>
          <w:p w14:paraId="28CFB3DD" w14:textId="77777777" w:rsidR="00D16911" w:rsidRDefault="00D16911" w:rsidP="00D16911">
            <w:pPr>
              <w:pStyle w:val="Prrafodelista"/>
              <w:numPr>
                <w:ilvl w:val="0"/>
                <w:numId w:val="43"/>
              </w:numPr>
              <w:spacing w:line="480" w:lineRule="auto"/>
            </w:pPr>
            <w:r>
              <w:t>Nombre de la empresa.</w:t>
            </w:r>
          </w:p>
          <w:p w14:paraId="2B764354" w14:textId="70A61B2F" w:rsidR="00D16911" w:rsidRDefault="00D16911" w:rsidP="00D16911">
            <w:pPr>
              <w:pStyle w:val="Prrafodelista"/>
              <w:numPr>
                <w:ilvl w:val="0"/>
                <w:numId w:val="43"/>
              </w:numPr>
              <w:spacing w:line="480" w:lineRule="auto"/>
            </w:pPr>
            <w:r>
              <w:t xml:space="preserve">Nombre de la </w:t>
            </w:r>
            <w:hyperlink w:anchor="CuentaContable" w:history="1">
              <w:r w:rsidRPr="00540940">
                <w:rPr>
                  <w:rStyle w:val="Hipervnculo"/>
                </w:rPr>
                <w:t>cuenta contable</w:t>
              </w:r>
            </w:hyperlink>
            <w:r>
              <w:t>.</w:t>
            </w:r>
          </w:p>
          <w:p w14:paraId="3B5B010C" w14:textId="397CBE40" w:rsidR="00D16911" w:rsidRDefault="00130EFB" w:rsidP="00D16911">
            <w:pPr>
              <w:pStyle w:val="Prrafodelista"/>
              <w:numPr>
                <w:ilvl w:val="0"/>
                <w:numId w:val="43"/>
              </w:numPr>
              <w:spacing w:line="480" w:lineRule="auto"/>
            </w:pPr>
            <w:hyperlink w:anchor="AsientosContables" w:history="1">
              <w:r w:rsidR="00D16911" w:rsidRPr="00540940">
                <w:rPr>
                  <w:rStyle w:val="Hipervnculo"/>
                </w:rPr>
                <w:t>Asientos contables</w:t>
              </w:r>
            </w:hyperlink>
            <w:r w:rsidR="00D16911">
              <w:t xml:space="preserve"> dentro de la fecha y cuenta estipulada anteriormente, los cuales contarán con los siguientes datos:</w:t>
            </w:r>
          </w:p>
          <w:p w14:paraId="2D43EC32" w14:textId="77777777" w:rsidR="00D16911" w:rsidRDefault="00D16911" w:rsidP="00935073">
            <w:pPr>
              <w:pStyle w:val="Prrafodelista"/>
              <w:numPr>
                <w:ilvl w:val="1"/>
                <w:numId w:val="43"/>
              </w:numPr>
              <w:spacing w:line="480" w:lineRule="auto"/>
            </w:pPr>
            <w:r>
              <w:t>Número de asiento contable.</w:t>
            </w:r>
          </w:p>
          <w:p w14:paraId="4B294B43" w14:textId="14A4CB65" w:rsidR="00D16911" w:rsidRDefault="00130EFB" w:rsidP="00935073">
            <w:pPr>
              <w:pStyle w:val="Prrafodelista"/>
              <w:numPr>
                <w:ilvl w:val="1"/>
                <w:numId w:val="43"/>
              </w:numPr>
              <w:spacing w:line="480" w:lineRule="auto"/>
            </w:pPr>
            <w:hyperlink w:anchor="SaldoDeudor" w:history="1">
              <w:r w:rsidR="00D16911" w:rsidRPr="00540940">
                <w:rPr>
                  <w:rStyle w:val="Hipervnculo"/>
                </w:rPr>
                <w:t>Saldo deudor</w:t>
              </w:r>
            </w:hyperlink>
            <w:r w:rsidR="00D16911">
              <w:t>/</w:t>
            </w:r>
            <w:hyperlink w:anchor="SaldoAcreedor" w:history="1">
              <w:r w:rsidR="00D16911" w:rsidRPr="00540940">
                <w:rPr>
                  <w:rStyle w:val="Hipervnculo"/>
                </w:rPr>
                <w:t>acreedor</w:t>
              </w:r>
            </w:hyperlink>
            <w:r w:rsidR="00D16911">
              <w:t>.</w:t>
            </w:r>
          </w:p>
          <w:p w14:paraId="111B988B" w14:textId="3F707C0E" w:rsidR="00935073" w:rsidRDefault="00935073" w:rsidP="00935073">
            <w:pPr>
              <w:pStyle w:val="Prrafodelista"/>
              <w:numPr>
                <w:ilvl w:val="0"/>
                <w:numId w:val="43"/>
              </w:numPr>
              <w:spacing w:line="480" w:lineRule="auto"/>
            </w:pPr>
            <w:r w:rsidRPr="00935073">
              <w:rPr>
                <w:noProof/>
              </w:rPr>
              <w:lastRenderedPageBreak/>
              <mc:AlternateContent>
                <mc:Choice Requires="wps">
                  <w:drawing>
                    <wp:anchor distT="0" distB="0" distL="114300" distR="114300" simplePos="0" relativeHeight="251860992" behindDoc="1" locked="0" layoutInCell="1" allowOverlap="1" wp14:anchorId="6E5A2316" wp14:editId="01E605F9">
                      <wp:simplePos x="0" y="0"/>
                      <wp:positionH relativeFrom="column">
                        <wp:posOffset>-25448</wp:posOffset>
                      </wp:positionH>
                      <wp:positionV relativeFrom="paragraph">
                        <wp:posOffset>10903</wp:posOffset>
                      </wp:positionV>
                      <wp:extent cx="5740400" cy="2027207"/>
                      <wp:effectExtent l="0" t="0" r="146050" b="106680"/>
                      <wp:wrapNone/>
                      <wp:docPr id="36" name="Rectángulo: esquinas redondeadas 36"/>
                      <wp:cNvGraphicFramePr/>
                      <a:graphic xmlns:a="http://schemas.openxmlformats.org/drawingml/2006/main">
                        <a:graphicData uri="http://schemas.microsoft.com/office/word/2010/wordprocessingShape">
                          <wps:wsp>
                            <wps:cNvSpPr/>
                            <wps:spPr>
                              <a:xfrm>
                                <a:off x="0" y="0"/>
                                <a:ext cx="5740400" cy="2027207"/>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3ED063" id="Rectángulo: esquinas redondeadas 36" o:spid="_x0000_s1026" style="position:absolute;margin-left:-2pt;margin-top:.85pt;width:452pt;height:159.6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" fillcolor="#ffd047 [1944]" stroked="f" strokeweight="1pt">
                      <v:stroke joinstyle="miter"/>
                      <v:shadow on="t" color="black" opacity="15073f" origin=".5,-.5" offset="2.74964mm,4.5pt"/>
                    </v:roundrect>
                  </w:pict>
                </mc:Fallback>
              </mc:AlternateContent>
            </w:r>
            <w:r w:rsidRPr="00935073">
              <w:rPr>
                <w:noProof/>
              </w:rPr>
              <w:drawing>
                <wp:anchor distT="0" distB="0" distL="114300" distR="114300" simplePos="0" relativeHeight="251862016" behindDoc="0" locked="0" layoutInCell="1" allowOverlap="1" wp14:anchorId="25079367" wp14:editId="521E20F6">
                  <wp:simplePos x="0" y="0"/>
                  <wp:positionH relativeFrom="column">
                    <wp:posOffset>-189853</wp:posOffset>
                  </wp:positionH>
                  <wp:positionV relativeFrom="paragraph">
                    <wp:posOffset>-217673</wp:posOffset>
                  </wp:positionV>
                  <wp:extent cx="387350" cy="403225"/>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387350" cy="403225"/>
                          </a:xfrm>
                          <a:prstGeom prst="rect">
                            <a:avLst/>
                          </a:prstGeom>
                        </pic:spPr>
                      </pic:pic>
                    </a:graphicData>
                  </a:graphic>
                  <wp14:sizeRelH relativeFrom="margin">
                    <wp14:pctWidth>0</wp14:pctWidth>
                  </wp14:sizeRelH>
                  <wp14:sizeRelV relativeFrom="margin">
                    <wp14:pctHeight>0</wp14:pctHeight>
                  </wp14:sizeRelV>
                </wp:anchor>
              </w:drawing>
            </w:r>
            <w:hyperlink w:anchor="SaldoDeudor" w:history="1">
              <w:r w:rsidRPr="00935073">
                <w:rPr>
                  <w:rStyle w:val="Hipervnculo"/>
                </w:rPr>
                <w:t>Monto total deudor</w:t>
              </w:r>
            </w:hyperlink>
            <w:r>
              <w:t xml:space="preserve"> de la cuenta contable.</w:t>
            </w:r>
          </w:p>
          <w:p w14:paraId="784C6239" w14:textId="562C40E2" w:rsidR="00935073" w:rsidRDefault="00130EFB" w:rsidP="00935073">
            <w:pPr>
              <w:pStyle w:val="Prrafodelista"/>
              <w:numPr>
                <w:ilvl w:val="0"/>
                <w:numId w:val="43"/>
              </w:numPr>
              <w:spacing w:line="480" w:lineRule="auto"/>
            </w:pPr>
            <w:hyperlink w:anchor="SaldoAcreedor" w:history="1">
              <w:r w:rsidR="00935073" w:rsidRPr="00935073">
                <w:rPr>
                  <w:rStyle w:val="Hipervnculo"/>
                </w:rPr>
                <w:t>Monto total acreedor</w:t>
              </w:r>
            </w:hyperlink>
            <w:r w:rsidR="00935073">
              <w:t xml:space="preserve"> de la cuenta contable.</w:t>
            </w:r>
          </w:p>
          <w:p w14:paraId="53B5961B" w14:textId="2CC27C76" w:rsidR="00935073" w:rsidRDefault="00935073" w:rsidP="00935073">
            <w:pPr>
              <w:pStyle w:val="Prrafodelista"/>
              <w:numPr>
                <w:ilvl w:val="0"/>
                <w:numId w:val="43"/>
              </w:numPr>
              <w:spacing w:line="480" w:lineRule="auto"/>
            </w:pPr>
            <w:r>
              <w:t>Monto final de la cuenta contable</w:t>
            </w:r>
          </w:p>
          <w:p w14:paraId="2E6A0F54" w14:textId="19FEF10E" w:rsidR="00D16911" w:rsidRPr="00EC518B" w:rsidRDefault="00D16911" w:rsidP="00D16911">
            <w:pPr>
              <w:spacing w:line="480" w:lineRule="auto"/>
              <w:ind w:firstLine="0"/>
            </w:pPr>
            <w:r w:rsidRPr="009863C4">
              <w:rPr>
                <w:b/>
                <w:bCs/>
              </w:rPr>
              <w:t>CA</w:t>
            </w:r>
            <w:r>
              <w:rPr>
                <w:b/>
                <w:bCs/>
              </w:rPr>
              <w:t>3</w:t>
            </w:r>
            <w:r w:rsidRPr="009863C4">
              <w:rPr>
                <w:b/>
                <w:bCs/>
              </w:rPr>
              <w:t>: DAD</w:t>
            </w:r>
            <w:r>
              <w:rPr>
                <w:b/>
                <w:bCs/>
              </w:rPr>
              <w:t xml:space="preserve">A </w:t>
            </w:r>
            <w:r>
              <w:t xml:space="preserve">la visualización del reporte </w:t>
            </w:r>
            <w:r w:rsidRPr="009863C4">
              <w:rPr>
                <w:b/>
                <w:bCs/>
              </w:rPr>
              <w:t>CUANDO</w:t>
            </w:r>
            <w:r>
              <w:t xml:space="preserve"> se seleccione “DESCARGAR PDF” </w:t>
            </w:r>
            <w:r w:rsidRPr="009863C4">
              <w:rPr>
                <w:b/>
                <w:bCs/>
              </w:rPr>
              <w:t>ENTONCES</w:t>
            </w:r>
            <w:r>
              <w:rPr>
                <w:b/>
                <w:bCs/>
              </w:rPr>
              <w:t xml:space="preserve"> </w:t>
            </w:r>
            <w:r>
              <w:t>el sistema descargará un archivo tipo PDF con el informe contable: Libro Mayor.</w:t>
            </w:r>
          </w:p>
        </w:tc>
      </w:tr>
    </w:tbl>
    <w:p w14:paraId="519BF968" w14:textId="584742EC" w:rsidR="00713F9D" w:rsidRDefault="00713F9D">
      <w:r>
        <w:lastRenderedPageBreak/>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1418"/>
        <w:gridCol w:w="1371"/>
      </w:tblGrid>
      <w:tr w:rsidR="00BC72CA" w14:paraId="5A68AD70" w14:textId="77777777" w:rsidTr="008422E9">
        <w:tc>
          <w:tcPr>
            <w:tcW w:w="6237" w:type="dxa"/>
            <w:tcBorders>
              <w:bottom w:val="single" w:sz="36" w:space="0" w:color="595959" w:themeColor="text1" w:themeTint="A6"/>
              <w:right w:val="single" w:sz="36" w:space="0" w:color="595959" w:themeColor="text1" w:themeTint="A6"/>
            </w:tcBorders>
            <w:shd w:val="clear" w:color="auto" w:fill="auto"/>
          </w:tcPr>
          <w:p w14:paraId="69BA374C" w14:textId="5E62FAC4" w:rsidR="00713F9D" w:rsidRDefault="008422E9" w:rsidP="00713F9D">
            <w:pPr>
              <w:spacing w:line="480" w:lineRule="auto"/>
              <w:ind w:firstLine="0"/>
              <w:jc w:val="center"/>
            </w:pPr>
            <w:r w:rsidRPr="00BC72CA">
              <w:rPr>
                <w:b/>
                <w:bCs/>
                <w:noProof/>
              </w:rPr>
              <w:lastRenderedPageBreak/>
              <mc:AlternateContent>
                <mc:Choice Requires="wps">
                  <w:drawing>
                    <wp:anchor distT="0" distB="0" distL="114300" distR="114300" simplePos="0" relativeHeight="251819008" behindDoc="1" locked="0" layoutInCell="1" allowOverlap="1" wp14:anchorId="388A2977" wp14:editId="4CC0BA1F">
                      <wp:simplePos x="0" y="0"/>
                      <wp:positionH relativeFrom="column">
                        <wp:posOffset>-61756</wp:posOffset>
                      </wp:positionH>
                      <wp:positionV relativeFrom="paragraph">
                        <wp:posOffset>-6824</wp:posOffset>
                      </wp:positionV>
                      <wp:extent cx="5740400" cy="5752531"/>
                      <wp:effectExtent l="0" t="0" r="146050" b="114935"/>
                      <wp:wrapNone/>
                      <wp:docPr id="238" name="Rectángulo: esquinas redondeadas 238"/>
                      <wp:cNvGraphicFramePr/>
                      <a:graphic xmlns:a="http://schemas.openxmlformats.org/drawingml/2006/main">
                        <a:graphicData uri="http://schemas.microsoft.com/office/word/2010/wordprocessingShape">
                          <wps:wsp>
                            <wps:cNvSpPr/>
                            <wps:spPr>
                              <a:xfrm>
                                <a:off x="0" y="0"/>
                                <a:ext cx="5740400" cy="5752531"/>
                              </a:xfrm>
                              <a:prstGeom prst="roundRect">
                                <a:avLst>
                                  <a:gd name="adj" fmla="val 5886"/>
                                </a:avLst>
                              </a:prstGeom>
                              <a:solidFill>
                                <a:schemeClr val="accent5">
                                  <a:lumMod val="60000"/>
                                  <a:lumOff val="40000"/>
                                </a:schemeClr>
                              </a:solidFill>
                              <a:ln>
                                <a:noFill/>
                              </a:ln>
                              <a:effectLst>
                                <a:outerShdw blurRad="50800" dist="114300" dir="1800000" algn="tr" rotWithShape="0">
                                  <a:prstClr val="black">
                                    <a:alpha val="23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2707B2" id="Rectángulo: esquinas redondeadas 238" o:spid="_x0000_s1026" style="position:absolute;margin-left:-4.85pt;margin-top:-.55pt;width:452pt;height:452.9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8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" fillcolor="#ffd047 [1944]" stroked="f" strokeweight="1pt">
                      <v:stroke joinstyle="miter"/>
                      <v:shadow on="t" color="black" opacity="15073f" origin=".5,-.5" offset="2.74964mm,4.5pt"/>
                    </v:roundrect>
                  </w:pict>
                </mc:Fallback>
              </mc:AlternateContent>
            </w:r>
            <w:r w:rsidRPr="00BC72CA">
              <w:rPr>
                <w:noProof/>
              </w:rPr>
              <w:drawing>
                <wp:anchor distT="0" distB="0" distL="114300" distR="114300" simplePos="0" relativeHeight="251821056" behindDoc="0" locked="0" layoutInCell="1" allowOverlap="1" wp14:anchorId="3DE75EA7" wp14:editId="3EE8B64B">
                  <wp:simplePos x="0" y="0"/>
                  <wp:positionH relativeFrom="column">
                    <wp:posOffset>-353440</wp:posOffset>
                  </wp:positionH>
                  <wp:positionV relativeFrom="paragraph">
                    <wp:posOffset>-280851</wp:posOffset>
                  </wp:positionV>
                  <wp:extent cx="574414" cy="602023"/>
                  <wp:effectExtent l="0" t="0" r="0" b="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val="0"/>
                              </a:ext>
                            </a:extLst>
                          </a:blip>
                          <a:stretch>
                            <a:fillRect/>
                          </a:stretch>
                        </pic:blipFill>
                        <pic:spPr>
                          <a:xfrm flipH="1">
                            <a:off x="0" y="0"/>
                            <a:ext cx="574414" cy="602023"/>
                          </a:xfrm>
                          <a:prstGeom prst="rect">
                            <a:avLst/>
                          </a:prstGeom>
                        </pic:spPr>
                      </pic:pic>
                    </a:graphicData>
                  </a:graphic>
                  <wp14:sizeRelH relativeFrom="margin">
                    <wp14:pctWidth>0</wp14:pctWidth>
                  </wp14:sizeRelH>
                  <wp14:sizeRelV relativeFrom="margin">
                    <wp14:pctHeight>0</wp14:pctHeight>
                  </wp14:sizeRelV>
                </wp:anchor>
              </w:drawing>
            </w:r>
            <w:r w:rsidR="00713F9D" w:rsidRPr="009863C4">
              <w:rPr>
                <w:b/>
                <w:bCs/>
              </w:rPr>
              <w:t>HU</w:t>
            </w:r>
            <w:r w:rsidR="00713F9D">
              <w:rPr>
                <w:b/>
                <w:bCs/>
              </w:rPr>
              <w:t>37</w:t>
            </w:r>
            <w:r w:rsidR="00713F9D">
              <w:t xml:space="preserve">: </w:t>
            </w:r>
            <w:r w:rsidR="00713F9D" w:rsidRPr="00D6797F">
              <w:rPr>
                <w:b/>
                <w:bCs/>
              </w:rPr>
              <w:t>Crear servicio de copias de seguridad</w:t>
            </w:r>
          </w:p>
          <w:p w14:paraId="27E8457D" w14:textId="710F5311" w:rsidR="00713F9D" w:rsidRPr="00EC518B" w:rsidRDefault="00713F9D" w:rsidP="00713F9D">
            <w:pPr>
              <w:spacing w:line="480" w:lineRule="auto"/>
              <w:ind w:firstLine="0"/>
            </w:pPr>
            <w:r w:rsidRPr="009863C4">
              <w:rPr>
                <w:b/>
                <w:bCs/>
              </w:rPr>
              <w:t>COMO</w:t>
            </w:r>
            <w:r>
              <w:rPr>
                <w:b/>
                <w:bCs/>
              </w:rPr>
              <w:t xml:space="preserve"> </w:t>
            </w:r>
            <w:r>
              <w:t xml:space="preserve">administrador del software </w:t>
            </w:r>
            <w:r w:rsidRPr="009863C4">
              <w:rPr>
                <w:b/>
                <w:bCs/>
              </w:rPr>
              <w:t>QUIERO</w:t>
            </w:r>
            <w:r>
              <w:rPr>
                <w:b/>
                <w:bCs/>
              </w:rPr>
              <w:t xml:space="preserve"> </w:t>
            </w:r>
            <w:r>
              <w:t xml:space="preserve">tener una copia de seguridad de los datos del sistema </w:t>
            </w:r>
            <w:r w:rsidRPr="009863C4">
              <w:rPr>
                <w:b/>
                <w:bCs/>
              </w:rPr>
              <w:t>PARA</w:t>
            </w:r>
            <w:r>
              <w:rPr>
                <w:b/>
                <w:bCs/>
              </w:rPr>
              <w:t xml:space="preserve"> </w:t>
            </w:r>
            <w:r>
              <w:t>evitar perdida de información.</w:t>
            </w:r>
          </w:p>
          <w:p w14:paraId="14BE8EF3" w14:textId="77777777" w:rsidR="00713F9D" w:rsidRDefault="00713F9D" w:rsidP="00713F9D">
            <w:pPr>
              <w:spacing w:line="480" w:lineRule="auto"/>
              <w:ind w:firstLine="0"/>
              <w:rPr>
                <w:b/>
                <w:bCs/>
              </w:rPr>
            </w:pPr>
            <w:r w:rsidRPr="009863C4">
              <w:rPr>
                <w:b/>
                <w:bCs/>
              </w:rPr>
              <w:t>Notas/Conversación:</w:t>
            </w:r>
          </w:p>
          <w:p w14:paraId="6D7EBF24" w14:textId="04A5C1D8" w:rsidR="00713F9D" w:rsidRPr="00D37171" w:rsidRDefault="00713F9D" w:rsidP="00713F9D">
            <w:pPr>
              <w:spacing w:line="480" w:lineRule="auto"/>
              <w:ind w:firstLine="0"/>
            </w:pPr>
            <w:r>
              <w:t xml:space="preserve">Quiero poder contar con un </w:t>
            </w:r>
            <w:hyperlink w:anchor="Backup" w:history="1">
              <w:proofErr w:type="spellStart"/>
              <w:r w:rsidRPr="000F1D54">
                <w:rPr>
                  <w:rStyle w:val="Hipervnculo"/>
                </w:rPr>
                <w:t>backup</w:t>
              </w:r>
              <w:proofErr w:type="spellEnd"/>
            </w:hyperlink>
            <w:r>
              <w:t xml:space="preserve"> con la información del sistema para no perder la información en el caso de que </w:t>
            </w:r>
            <w:hyperlink w:anchor="EncriptarInformacion" w:history="1">
              <w:r w:rsidRPr="000F1D54">
                <w:rPr>
                  <w:rStyle w:val="Hipervnculo"/>
                </w:rPr>
                <w:t>encriptación</w:t>
              </w:r>
            </w:hyperlink>
            <w:r>
              <w:t xml:space="preserve"> de datos, borrado de tablas accidentales, entre otros.</w:t>
            </w:r>
          </w:p>
        </w:tc>
        <w:tc>
          <w:tcPr>
            <w:tcW w:w="1418" w:type="dxa"/>
            <w:tcBorders>
              <w:left w:val="single" w:sz="36" w:space="0" w:color="595959" w:themeColor="text1" w:themeTint="A6"/>
              <w:bottom w:val="single" w:sz="36" w:space="0" w:color="595959" w:themeColor="text1" w:themeTint="A6"/>
              <w:right w:val="single" w:sz="36" w:space="0" w:color="595959" w:themeColor="text1" w:themeTint="A6"/>
            </w:tcBorders>
            <w:shd w:val="clear" w:color="auto" w:fill="auto"/>
          </w:tcPr>
          <w:p w14:paraId="3277B121" w14:textId="47563F0A" w:rsidR="00713F9D" w:rsidRDefault="00713F9D" w:rsidP="00713F9D">
            <w:pPr>
              <w:spacing w:line="480" w:lineRule="auto"/>
              <w:ind w:firstLine="0"/>
              <w:jc w:val="center"/>
              <w:rPr>
                <w:b/>
                <w:bCs/>
              </w:rPr>
            </w:pPr>
            <w:r w:rsidRPr="009863C4">
              <w:rPr>
                <w:b/>
                <w:bCs/>
              </w:rPr>
              <w:t>Estimación</w:t>
            </w:r>
          </w:p>
          <w:p w14:paraId="34D30BF1" w14:textId="059D1303" w:rsidR="00713F9D" w:rsidRPr="00D37171" w:rsidRDefault="00713F9D" w:rsidP="00713F9D">
            <w:pPr>
              <w:spacing w:line="480" w:lineRule="auto"/>
              <w:ind w:firstLine="0"/>
              <w:jc w:val="center"/>
              <w:rPr>
                <w:b/>
                <w:bCs/>
              </w:rPr>
            </w:pPr>
            <w:r>
              <w:rPr>
                <w:b/>
                <w:bCs/>
              </w:rPr>
              <w:t>5</w:t>
            </w:r>
          </w:p>
        </w:tc>
        <w:tc>
          <w:tcPr>
            <w:tcW w:w="1371" w:type="dxa"/>
            <w:tcBorders>
              <w:left w:val="single" w:sz="36" w:space="0" w:color="595959" w:themeColor="text1" w:themeTint="A6"/>
              <w:bottom w:val="single" w:sz="24" w:space="0" w:color="262626" w:themeColor="text1" w:themeTint="D9"/>
            </w:tcBorders>
            <w:shd w:val="clear" w:color="auto" w:fill="auto"/>
          </w:tcPr>
          <w:p w14:paraId="1F7DE4EF" w14:textId="63D4AA6D" w:rsidR="00713F9D" w:rsidRPr="00D37171" w:rsidRDefault="00713F9D" w:rsidP="008422E9">
            <w:pPr>
              <w:spacing w:line="480" w:lineRule="auto"/>
              <w:ind w:firstLine="0"/>
              <w:rPr>
                <w:b/>
                <w:bCs/>
              </w:rPr>
            </w:pPr>
            <w:r w:rsidRPr="009863C4">
              <w:rPr>
                <w:b/>
                <w:bCs/>
              </w:rPr>
              <w:t>Prioridad</w:t>
            </w:r>
          </w:p>
          <w:p w14:paraId="3BC46A22" w14:textId="42238EFD" w:rsidR="00713F9D" w:rsidRPr="009863C4" w:rsidRDefault="00713F9D" w:rsidP="008422E9">
            <w:pPr>
              <w:spacing w:line="480" w:lineRule="auto"/>
              <w:ind w:firstLine="0"/>
              <w:rPr>
                <w:b/>
                <w:bCs/>
              </w:rPr>
            </w:pPr>
            <w:r w:rsidRPr="009863C4">
              <w:rPr>
                <w:b/>
                <w:bCs/>
              </w:rPr>
              <w:t>[</w:t>
            </w:r>
            <w:r w:rsidRPr="00713F9D">
              <w:rPr>
                <w:b/>
                <w:bCs/>
                <w:color w:val="FFD047" w:themeColor="accent5" w:themeTint="99"/>
              </w:rPr>
              <w:t>X</w:t>
            </w:r>
            <w:r w:rsidRPr="009863C4">
              <w:rPr>
                <w:b/>
                <w:bCs/>
              </w:rPr>
              <w:t>] Alta</w:t>
            </w:r>
          </w:p>
          <w:p w14:paraId="792874DD" w14:textId="77777777" w:rsidR="00713F9D" w:rsidRPr="009863C4" w:rsidRDefault="00713F9D" w:rsidP="008422E9">
            <w:pPr>
              <w:spacing w:line="480" w:lineRule="auto"/>
              <w:ind w:firstLine="0"/>
              <w:rPr>
                <w:b/>
                <w:bCs/>
              </w:rPr>
            </w:pPr>
            <w:r w:rsidRPr="009863C4">
              <w:rPr>
                <w:b/>
                <w:bCs/>
              </w:rPr>
              <w:t>[</w:t>
            </w:r>
            <w:r>
              <w:rPr>
                <w:b/>
                <w:bCs/>
              </w:rPr>
              <w:t>X</w:t>
            </w:r>
            <w:r w:rsidRPr="009863C4">
              <w:rPr>
                <w:b/>
                <w:bCs/>
              </w:rPr>
              <w:t>] Media</w:t>
            </w:r>
          </w:p>
          <w:p w14:paraId="20182C50" w14:textId="2C12CB76" w:rsidR="00713F9D" w:rsidRDefault="00713F9D" w:rsidP="008422E9">
            <w:pPr>
              <w:spacing w:line="480" w:lineRule="auto"/>
              <w:ind w:firstLine="0"/>
            </w:pPr>
            <w:r w:rsidRPr="009863C4">
              <w:rPr>
                <w:b/>
                <w:bCs/>
              </w:rPr>
              <w:t>[</w:t>
            </w:r>
            <w:r w:rsidRPr="00713F9D">
              <w:rPr>
                <w:b/>
                <w:bCs/>
                <w:color w:val="FFD047" w:themeColor="accent5" w:themeTint="99"/>
              </w:rPr>
              <w:t>X</w:t>
            </w:r>
            <w:r w:rsidRPr="009863C4">
              <w:rPr>
                <w:b/>
                <w:bCs/>
              </w:rPr>
              <w:t>] Baja</w:t>
            </w:r>
          </w:p>
        </w:tc>
      </w:tr>
      <w:tr w:rsidR="00713F9D" w14:paraId="2301A9AA" w14:textId="77777777" w:rsidTr="00BC72CA">
        <w:trPr>
          <w:trHeight w:val="250"/>
        </w:trPr>
        <w:tc>
          <w:tcPr>
            <w:tcW w:w="9026" w:type="dxa"/>
            <w:gridSpan w:val="3"/>
            <w:tcBorders>
              <w:top w:val="single" w:sz="36" w:space="0" w:color="595959" w:themeColor="text1" w:themeTint="A6"/>
            </w:tcBorders>
            <w:shd w:val="clear" w:color="auto" w:fill="auto"/>
          </w:tcPr>
          <w:p w14:paraId="7CD27A40" w14:textId="77777777" w:rsidR="00713F9D" w:rsidRPr="00D37171" w:rsidRDefault="00713F9D" w:rsidP="003B2577">
            <w:pPr>
              <w:spacing w:line="480" w:lineRule="auto"/>
              <w:jc w:val="center"/>
              <w:rPr>
                <w:b/>
                <w:bCs/>
              </w:rPr>
            </w:pPr>
            <w:r w:rsidRPr="009863C4">
              <w:rPr>
                <w:b/>
                <w:bCs/>
              </w:rPr>
              <w:t>Criterios de aceptación</w:t>
            </w:r>
          </w:p>
          <w:p w14:paraId="31A8DDEA" w14:textId="1E82AD40" w:rsidR="00713F9D" w:rsidRDefault="00713F9D" w:rsidP="00713F9D">
            <w:pPr>
              <w:spacing w:line="480" w:lineRule="auto"/>
              <w:ind w:firstLine="0"/>
            </w:pPr>
            <w:r w:rsidRPr="009863C4">
              <w:rPr>
                <w:b/>
                <w:bCs/>
              </w:rPr>
              <w:t>CA1: DAD</w:t>
            </w:r>
            <w:r>
              <w:rPr>
                <w:b/>
                <w:bCs/>
              </w:rPr>
              <w:t xml:space="preserve">A </w:t>
            </w:r>
            <w:r>
              <w:t xml:space="preserve">determinado tiempo estipulado con anterioridad por el administrador del </w:t>
            </w:r>
            <w:hyperlink w:anchor="Software" w:history="1">
              <w:r w:rsidRPr="000F1D54">
                <w:rPr>
                  <w:rStyle w:val="Hipervnculo"/>
                </w:rPr>
                <w:t>software</w:t>
              </w:r>
            </w:hyperlink>
            <w:r>
              <w:t xml:space="preserve"> </w:t>
            </w:r>
            <w:r w:rsidRPr="009863C4">
              <w:rPr>
                <w:b/>
                <w:bCs/>
              </w:rPr>
              <w:t>CUANDO</w:t>
            </w:r>
            <w:r>
              <w:rPr>
                <w:b/>
                <w:bCs/>
              </w:rPr>
              <w:t xml:space="preserve"> </w:t>
            </w:r>
            <w:r>
              <w:t xml:space="preserve">se ejecute el servicio de Windows </w:t>
            </w:r>
            <w:r w:rsidRPr="009863C4">
              <w:rPr>
                <w:b/>
                <w:bCs/>
              </w:rPr>
              <w:t>ENTONCES</w:t>
            </w:r>
            <w:r>
              <w:rPr>
                <w:b/>
                <w:bCs/>
              </w:rPr>
              <w:t xml:space="preserve"> </w:t>
            </w:r>
            <w:r>
              <w:t xml:space="preserve">el sistema procederá a realizar una copia de seguridad de la </w:t>
            </w:r>
            <w:hyperlink w:anchor="BasedeDatos" w:history="1">
              <w:r w:rsidRPr="000F1D54">
                <w:rPr>
                  <w:rStyle w:val="Hipervnculo"/>
                </w:rPr>
                <w:t>base de datos</w:t>
              </w:r>
            </w:hyperlink>
            <w:r>
              <w:t xml:space="preserve"> en un directorio especificado.</w:t>
            </w:r>
          </w:p>
          <w:p w14:paraId="36562CCE" w14:textId="2C1FFC69" w:rsidR="00713F9D" w:rsidRPr="00EC518B" w:rsidRDefault="00713F9D" w:rsidP="00713F9D">
            <w:pPr>
              <w:spacing w:line="480" w:lineRule="auto"/>
              <w:ind w:firstLine="0"/>
            </w:pPr>
            <w:r w:rsidRPr="009863C4">
              <w:rPr>
                <w:b/>
                <w:bCs/>
              </w:rPr>
              <w:t>CA</w:t>
            </w:r>
            <w:r>
              <w:rPr>
                <w:b/>
                <w:bCs/>
              </w:rPr>
              <w:t>2</w:t>
            </w:r>
            <w:r w:rsidRPr="009863C4">
              <w:rPr>
                <w:b/>
                <w:bCs/>
              </w:rPr>
              <w:t>: DAD</w:t>
            </w:r>
            <w:r>
              <w:rPr>
                <w:b/>
                <w:bCs/>
              </w:rPr>
              <w:t xml:space="preserve">A </w:t>
            </w:r>
            <w:r>
              <w:t xml:space="preserve">determinado tiempo estipulado con anterioridad por el administrador del software </w:t>
            </w:r>
            <w:r w:rsidRPr="009863C4">
              <w:rPr>
                <w:b/>
                <w:bCs/>
              </w:rPr>
              <w:t>CUANDO</w:t>
            </w:r>
            <w:r>
              <w:rPr>
                <w:b/>
                <w:bCs/>
              </w:rPr>
              <w:t xml:space="preserve"> </w:t>
            </w:r>
            <w:r>
              <w:t xml:space="preserve">se ejecute el servicio de Windows </w:t>
            </w:r>
            <w:r w:rsidRPr="009863C4">
              <w:rPr>
                <w:b/>
                <w:bCs/>
              </w:rPr>
              <w:t>ENTONCES</w:t>
            </w:r>
            <w:r>
              <w:rPr>
                <w:b/>
                <w:bCs/>
              </w:rPr>
              <w:t xml:space="preserve"> </w:t>
            </w:r>
            <w:r>
              <w:t xml:space="preserve">el sistema procederá a realizar una copia de seguridad de la base de datos en un </w:t>
            </w:r>
            <w:hyperlink w:anchor="Repositorio" w:history="1">
              <w:r w:rsidRPr="000F1D54">
                <w:rPr>
                  <w:rStyle w:val="Hipervnculo"/>
                </w:rPr>
                <w:t>repositorio</w:t>
              </w:r>
            </w:hyperlink>
            <w:r>
              <w:t xml:space="preserve"> en </w:t>
            </w:r>
            <w:hyperlink w:anchor="LaNube" w:history="1">
              <w:r w:rsidRPr="000F1D54">
                <w:rPr>
                  <w:rStyle w:val="Hipervnculo"/>
                </w:rPr>
                <w:t>la nube</w:t>
              </w:r>
            </w:hyperlink>
            <w:r>
              <w:t>.</w:t>
            </w:r>
          </w:p>
        </w:tc>
      </w:tr>
    </w:tbl>
    <w:p w14:paraId="61A918AE" w14:textId="3F9F53E9" w:rsidR="00F72CED" w:rsidRDefault="00AA5BAF" w:rsidP="00E37EE8">
      <w:pPr>
        <w:ind w:firstLine="0"/>
      </w:pPr>
      <w:r>
        <w:br w:type="page"/>
      </w:r>
    </w:p>
    <w:p w14:paraId="213C79DF" w14:textId="77CCF4E8" w:rsidR="00F72CED" w:rsidRDefault="00F72CED" w:rsidP="009C6338">
      <w:pPr>
        <w:pStyle w:val="Ttulo1"/>
      </w:pPr>
      <w:bookmarkStart w:id="50" w:name="_Toc54390208"/>
      <w:r>
        <w:lastRenderedPageBreak/>
        <w:t>Estudio de Factibilidad</w:t>
      </w:r>
      <w:bookmarkEnd w:id="50"/>
    </w:p>
    <w:p w14:paraId="17C92FC7" w14:textId="4FB24237" w:rsidR="00366EF0" w:rsidRDefault="00F87D9C" w:rsidP="00366EF0">
      <w:r>
        <w:t xml:space="preserve">Para poder medir la viabilidad y posibilidades de éxito de nuestro proyecto </w:t>
      </w:r>
      <w:r w:rsidR="00366EF0">
        <w:t xml:space="preserve">realizamos un estudio de factibilidad, </w:t>
      </w:r>
      <w:r w:rsidR="006A20E4">
        <w:t>que</w:t>
      </w:r>
      <w:r w:rsidR="00366EF0">
        <w:t xml:space="preserve"> consiste en evaluar si es posible que el </w:t>
      </w:r>
      <w:hyperlink w:anchor="SistemadeInformación" w:history="1">
        <w:r w:rsidR="00366EF0" w:rsidRPr="006A20E4">
          <w:rPr>
            <w:rStyle w:val="Hipervnculo"/>
          </w:rPr>
          <w:t>sistema de información</w:t>
        </w:r>
      </w:hyperlink>
      <w:r w:rsidR="00366EF0">
        <w:t xml:space="preserve"> sea desarrollado e implementado de manera exitosa. Para esto hemos analizado tres aspectos</w:t>
      </w:r>
      <w:r w:rsidR="00366EF0" w:rsidRPr="009A61F1">
        <w:t xml:space="preserve">: </w:t>
      </w:r>
      <w:hyperlink w:anchor="_Factibilidad_Operativa" w:history="1">
        <w:r w:rsidR="00366EF0" w:rsidRPr="009A61F1">
          <w:rPr>
            <w:rStyle w:val="Hipervnculo"/>
          </w:rPr>
          <w:t>factibilidad operativa</w:t>
        </w:r>
      </w:hyperlink>
      <w:r w:rsidR="00366EF0">
        <w:t xml:space="preserve">, </w:t>
      </w:r>
      <w:hyperlink w:anchor="_Factibilidad_Técnica" w:history="1">
        <w:r w:rsidR="00366EF0" w:rsidRPr="009A61F1">
          <w:rPr>
            <w:rStyle w:val="Hipervnculo"/>
          </w:rPr>
          <w:t>factibilidad técnica</w:t>
        </w:r>
      </w:hyperlink>
      <w:r w:rsidR="00366EF0">
        <w:t xml:space="preserve"> y </w:t>
      </w:r>
      <w:hyperlink w:anchor="_Factibilidad_Económica" w:history="1">
        <w:r w:rsidR="00366EF0" w:rsidRPr="009A61F1">
          <w:rPr>
            <w:rStyle w:val="Hipervnculo"/>
          </w:rPr>
          <w:t>factibilidad económica</w:t>
        </w:r>
      </w:hyperlink>
      <w:r w:rsidR="00366EF0">
        <w:t xml:space="preserve">. </w:t>
      </w:r>
    </w:p>
    <w:p w14:paraId="281C355C" w14:textId="77777777" w:rsidR="00F72CED" w:rsidRDefault="00F72CED" w:rsidP="009C6338">
      <w:pPr>
        <w:pStyle w:val="Ttulo2"/>
      </w:pPr>
      <w:bookmarkStart w:id="51" w:name="_Factibilidad_Operativa"/>
      <w:bookmarkStart w:id="52" w:name="_Toc54390209"/>
      <w:bookmarkEnd w:id="51"/>
      <w:r w:rsidRPr="009A61F1">
        <w:t>Factibilidad</w:t>
      </w:r>
      <w:r>
        <w:t xml:space="preserve"> Operativa</w:t>
      </w:r>
      <w:bookmarkEnd w:id="52"/>
    </w:p>
    <w:p w14:paraId="0A6EE29F" w14:textId="0C2D8608" w:rsidR="00F72CED" w:rsidRPr="00F72CED" w:rsidRDefault="00F72CED" w:rsidP="00366EF0">
      <w:r w:rsidRPr="00F72CED">
        <w:t xml:space="preserve">Para poder implementar nuestro sistema, analizamos si el personal del área de finanzas del SuperMami </w:t>
      </w:r>
      <w:r w:rsidR="006A20E4">
        <w:t>está</w:t>
      </w:r>
      <w:r w:rsidRPr="00F72CED">
        <w:t xml:space="preserve"> capacitado para poder operar con el sistema de manera exitosa y si </w:t>
      </w:r>
      <w:r w:rsidR="006A20E4">
        <w:t>muestran</w:t>
      </w:r>
      <w:r w:rsidRPr="00F72CED">
        <w:t xml:space="preserve"> resistencia a la implementación del mismo. </w:t>
      </w:r>
    </w:p>
    <w:p w14:paraId="5AF8AC1A" w14:textId="77777777" w:rsidR="00F72CED" w:rsidRPr="00F72CED" w:rsidRDefault="00F72CED" w:rsidP="00366EF0">
      <w:r w:rsidRPr="00F72CED">
        <w:t>Para poder constatar lo anteriormente nombrado, indagamos realizando las siguientes preguntas:</w:t>
      </w:r>
    </w:p>
    <w:p w14:paraId="0414E472" w14:textId="511577D7" w:rsidR="00F72CED" w:rsidRDefault="00F72CED" w:rsidP="00366EF0">
      <w:pPr>
        <w:pStyle w:val="Prrafodelista"/>
        <w:numPr>
          <w:ilvl w:val="0"/>
          <w:numId w:val="45"/>
        </w:numPr>
      </w:pPr>
      <w:r w:rsidRPr="00F72CED">
        <w:t xml:space="preserve">¿Los </w:t>
      </w:r>
      <w:hyperlink w:anchor="_Roles_de_Usuarios" w:history="1">
        <w:r w:rsidRPr="006A20E4">
          <w:rPr>
            <w:rStyle w:val="Hipervnculo"/>
          </w:rPr>
          <w:t>usuarios</w:t>
        </w:r>
      </w:hyperlink>
      <w:r w:rsidRPr="00F72CED">
        <w:t xml:space="preserve"> están de acuerdo con el nuevo sistema? ¿Trabajarán con el sistema cuando se haya terminado o instalado?</w:t>
      </w:r>
    </w:p>
    <w:p w14:paraId="75337472" w14:textId="0B66B66B" w:rsidR="00F72CED" w:rsidRDefault="00F72CED" w:rsidP="00366EF0">
      <w:pPr>
        <w:pStyle w:val="Prrafodelista"/>
        <w:numPr>
          <w:ilvl w:val="1"/>
          <w:numId w:val="45"/>
        </w:numPr>
      </w:pPr>
      <w:r w:rsidRPr="00F72CED">
        <w:t xml:space="preserve">La directora general, los subgerentes y cada contador y tesorero están de acuerdo con el ingreso de un nuevo sistema y </w:t>
      </w:r>
      <w:r w:rsidR="006A20E4">
        <w:t>están expectantes</w:t>
      </w:r>
      <w:r w:rsidRPr="00F72CED">
        <w:t xml:space="preserve"> </w:t>
      </w:r>
      <w:r w:rsidR="006A20E4">
        <w:t>a</w:t>
      </w:r>
      <w:r w:rsidRPr="00F72CED">
        <w:t>l momento en que llegue para poder utilizarlo</w:t>
      </w:r>
      <w:r w:rsidR="006A20E4">
        <w:t xml:space="preserve"> porque les facilitará mucho las tareas que en este momento son básicas</w:t>
      </w:r>
      <w:r w:rsidRPr="00F72CED">
        <w:t>. Sin embargo, hay empleados con incertidumbre por el cambio tan abrupto, sobre todo el subgerente de tesorería</w:t>
      </w:r>
      <w:r w:rsidR="00E154A9">
        <w:t xml:space="preserve"> por estar habituado a trabajar con viejas tecnologías y no se adapta fácilmente a la evolución tecnológica</w:t>
      </w:r>
      <w:r w:rsidRPr="00F72CED">
        <w:t xml:space="preserve">. Para lo cual diseñamos gráficamente un sistema </w:t>
      </w:r>
      <w:r w:rsidR="00E154A9">
        <w:t>intuitivo</w:t>
      </w:r>
      <w:r w:rsidRPr="00F72CED">
        <w:t>.</w:t>
      </w:r>
    </w:p>
    <w:p w14:paraId="499A223D" w14:textId="77777777" w:rsidR="00F72CED" w:rsidRDefault="00F72CED" w:rsidP="00366EF0">
      <w:pPr>
        <w:pStyle w:val="Prrafodelista"/>
        <w:numPr>
          <w:ilvl w:val="0"/>
          <w:numId w:val="45"/>
        </w:numPr>
      </w:pPr>
      <w:r w:rsidRPr="00F72CED">
        <w:t>¿Los usuarios han participado en la planeación y desarrollo del sistema?</w:t>
      </w:r>
    </w:p>
    <w:p w14:paraId="4253EBE9" w14:textId="6291E290" w:rsidR="00F72CED" w:rsidRPr="00F72CED" w:rsidRDefault="00F72CED" w:rsidP="00366EF0">
      <w:pPr>
        <w:pStyle w:val="Prrafodelista"/>
        <w:numPr>
          <w:ilvl w:val="1"/>
          <w:numId w:val="45"/>
        </w:numPr>
      </w:pPr>
      <w:r w:rsidRPr="00F72CED">
        <w:t>Cada empleado del área de contabilidad aportó su experiencia y conocimiento para</w:t>
      </w:r>
      <w:r>
        <w:t xml:space="preserve"> </w:t>
      </w:r>
      <w:r w:rsidRPr="00F72CED">
        <w:t>mejorar el sistema de información a la hora de su planeación.</w:t>
      </w:r>
      <w:r>
        <w:br/>
      </w:r>
      <w:r w:rsidRPr="00F72CED">
        <w:lastRenderedPageBreak/>
        <w:t xml:space="preserve">A la hora de la codificación del sistema, se espera contar con la misma calidad y deseo de aporte, a través de retroalimentaciones en cada </w:t>
      </w:r>
      <w:hyperlink w:anchor="Sprint" w:history="1">
        <w:r w:rsidRPr="000F1D54">
          <w:rPr>
            <w:rStyle w:val="Hipervnculo"/>
          </w:rPr>
          <w:t>Sprint</w:t>
        </w:r>
      </w:hyperlink>
      <w:r w:rsidRPr="00F72CED">
        <w:t>, otorgándole al usuario un producto funcional de alta calidad.</w:t>
      </w:r>
    </w:p>
    <w:p w14:paraId="288E2D9A" w14:textId="172468ED" w:rsidR="00F72CED" w:rsidRPr="00F72CED" w:rsidRDefault="00F72CED" w:rsidP="00366EF0">
      <w:pPr>
        <w:pStyle w:val="Prrafodelista"/>
        <w:numPr>
          <w:ilvl w:val="0"/>
          <w:numId w:val="45"/>
        </w:numPr>
      </w:pPr>
      <w:r w:rsidRPr="00F72CED">
        <w:t>¿El sistema incrementará la productividad de los empleados?</w:t>
      </w:r>
    </w:p>
    <w:p w14:paraId="71782C42" w14:textId="4C33B135" w:rsidR="00F72CED" w:rsidRPr="00F72CED" w:rsidRDefault="00E154A9" w:rsidP="00366EF0">
      <w:pPr>
        <w:pStyle w:val="Prrafodelista"/>
        <w:numPr>
          <w:ilvl w:val="1"/>
          <w:numId w:val="45"/>
        </w:numPr>
      </w:pPr>
      <w:r>
        <w:t>Sin</w:t>
      </w:r>
      <w:r w:rsidR="00F72CED" w:rsidRPr="00F72CED">
        <w:t xml:space="preserve"> duda el sistema mejorará ampliamente la productividad de los empleados.</w:t>
      </w:r>
    </w:p>
    <w:p w14:paraId="2A46CC79" w14:textId="3FC9D9F5" w:rsidR="00F72CED" w:rsidRPr="00F72CED" w:rsidRDefault="00F72CED" w:rsidP="00366EF0">
      <w:pPr>
        <w:pStyle w:val="Prrafodelista"/>
        <w:numPr>
          <w:ilvl w:val="0"/>
          <w:numId w:val="45"/>
        </w:numPr>
      </w:pPr>
      <w:r w:rsidRPr="00F72CED">
        <w:t>¿Mejorará la integración con otras áreas?</w:t>
      </w:r>
    </w:p>
    <w:p w14:paraId="4D1D5F8E" w14:textId="77777777" w:rsidR="00F72CED" w:rsidRDefault="00F72CED" w:rsidP="00366EF0">
      <w:pPr>
        <w:pStyle w:val="Prrafodelista"/>
        <w:numPr>
          <w:ilvl w:val="1"/>
          <w:numId w:val="45"/>
        </w:numPr>
      </w:pPr>
      <w:r w:rsidRPr="00F72CED">
        <w:t xml:space="preserve">Entre las subáreas de Finanzas: contabilidad y tesorería, la integración mejorará increíblemente. Así también con las áreas de compras y ventas. </w:t>
      </w:r>
    </w:p>
    <w:p w14:paraId="5EEC1FDF" w14:textId="3E56EBF1" w:rsidR="00F72CED" w:rsidRPr="003C70E3" w:rsidRDefault="00F72CED" w:rsidP="00366EF0">
      <w:r w:rsidRPr="00F72CED">
        <w:t>A raíz de esto, se tomó la decisión de aplicar un Plan de Capacitación Organizacional, para los diferentes usuarios del sistema</w:t>
      </w:r>
      <w:r>
        <w:t>,</w:t>
      </w:r>
      <w:r w:rsidRPr="00F72CED">
        <w:t xml:space="preserve"> </w:t>
      </w:r>
      <w:r>
        <w:t>pudiendo transmitir</w:t>
      </w:r>
      <w:r w:rsidRPr="00F72CED">
        <w:t xml:space="preserve"> la información necesaria </w:t>
      </w:r>
      <w:r>
        <w:t>a</w:t>
      </w:r>
      <w:r w:rsidRPr="00F72CED">
        <w:t xml:space="preserve"> cada rol</w:t>
      </w:r>
      <w:r>
        <w:t xml:space="preserve"> para que</w:t>
      </w:r>
      <w:r w:rsidRPr="00F72CED">
        <w:t xml:space="preserve"> pueda</w:t>
      </w:r>
      <w:r>
        <w:t>n</w:t>
      </w:r>
      <w:r w:rsidRPr="00F72CED">
        <w:t xml:space="preserve"> operar en el sistema de manera exitosa.</w:t>
      </w:r>
      <w:r>
        <w:t xml:space="preserve"> </w:t>
      </w:r>
      <w:r w:rsidR="003C70E3">
        <w:t xml:space="preserve">Este Plan de Capacitación es detallado en la </w:t>
      </w:r>
      <w:hyperlink w:anchor="_Figura_9" w:history="1">
        <w:r w:rsidR="003C70E3" w:rsidRPr="00F6155F">
          <w:rPr>
            <w:rStyle w:val="Hipervnculo"/>
          </w:rPr>
          <w:t>Figura 9</w:t>
        </w:r>
      </w:hyperlink>
      <w:r w:rsidR="003C70E3">
        <w:t xml:space="preserve"> a través de un </w:t>
      </w:r>
      <w:hyperlink w:anchor="DiagramadeGantt" w:history="1">
        <w:r w:rsidR="003C70E3" w:rsidRPr="000F1D54">
          <w:rPr>
            <w:rStyle w:val="Hipervnculo"/>
          </w:rPr>
          <w:t>Diagrama de Gantt</w:t>
        </w:r>
      </w:hyperlink>
      <w:r w:rsidR="003C70E3">
        <w:t>, donde se especifica la actividad y rol de usuario, el responsable que la llevará a cabo, como así también los días correspondientes.</w:t>
      </w:r>
    </w:p>
    <w:p w14:paraId="13372753" w14:textId="30D4C63A" w:rsidR="00F72CED" w:rsidRPr="00F72CED" w:rsidRDefault="00F72CED" w:rsidP="00366EF0">
      <w:r w:rsidRPr="00F72CED">
        <w:t xml:space="preserve">Por otro lado, el sistema </w:t>
      </w:r>
      <w:r w:rsidR="00D934A2">
        <w:t>cuenta</w:t>
      </w:r>
      <w:r w:rsidRPr="00F72CED">
        <w:t xml:space="preserve"> con un diseño altamente intuitivo y amigable para el usuario creado por nuestras diseñadoras de </w:t>
      </w:r>
      <w:hyperlink w:anchor="DiseñadorUI" w:history="1">
        <w:r w:rsidRPr="000F1D54">
          <w:rPr>
            <w:rStyle w:val="Hipervnculo"/>
          </w:rPr>
          <w:t>UI</w:t>
        </w:r>
      </w:hyperlink>
      <w:r w:rsidRPr="00F72CED">
        <w:t>/</w:t>
      </w:r>
      <w:hyperlink w:anchor="DiseñadorUX" w:history="1">
        <w:r w:rsidRPr="000F1D54">
          <w:rPr>
            <w:rStyle w:val="Hipervnculo"/>
          </w:rPr>
          <w:t>UX</w:t>
        </w:r>
      </w:hyperlink>
      <w:r w:rsidRPr="00F72CED">
        <w:t>, contando también con un tutorial de inducción para aquel usuario que ingresa a cierto apartado del sistema por primera vez, donde se explicará la funcionalidad de manera clara.</w:t>
      </w:r>
    </w:p>
    <w:p w14:paraId="124C7A10" w14:textId="1111EB73" w:rsidR="003C70E3" w:rsidRDefault="00F72CED" w:rsidP="00366EF0">
      <w:r w:rsidRPr="00F72CED">
        <w:t>También tendrá un manual de usuario, soporte vía correo y un teléfono solo para emergencias.</w:t>
      </w:r>
    </w:p>
    <w:p w14:paraId="77825D63" w14:textId="027DB649" w:rsidR="005F2ED8" w:rsidRDefault="005F2ED8" w:rsidP="005F2ED8">
      <w:pPr>
        <w:pStyle w:val="Ttulo3"/>
      </w:pPr>
      <w:bookmarkStart w:id="53" w:name="_Toc54390210"/>
      <w:r>
        <w:t>Plan de Capacitación</w:t>
      </w:r>
      <w:bookmarkEnd w:id="53"/>
    </w:p>
    <w:p w14:paraId="05FF22FD" w14:textId="755F38C0" w:rsidR="005F2ED8" w:rsidRDefault="00D934A2" w:rsidP="005F2ED8">
      <w:r>
        <w:t>Habrá</w:t>
      </w:r>
      <w:r w:rsidR="005F2ED8">
        <w:t xml:space="preserve"> una capacitación intensiva </w:t>
      </w:r>
      <w:r>
        <w:t>del</w:t>
      </w:r>
      <w:r w:rsidR="005F2ED8">
        <w:t xml:space="preserve"> personal del área de Finanzas del SuperMami, dividida por cada rol de usuario, con una duración 3 horas por día durante 2 semanas. Para </w:t>
      </w:r>
      <w:r w:rsidR="005F2ED8">
        <w:lastRenderedPageBreak/>
        <w:t>esto hemos divido a los miembros del equipo, teniendo en cuenta el conocimiento de cada uno en las funciones a explicar. Así también, quien estuvo más presente en las funcionalidades relativas a la subgerencia de contabilidad, será quien lo capacite.</w:t>
      </w:r>
      <w:r w:rsidR="00A842E2">
        <w:t xml:space="preserve"> Procediendo de esta manera en cada área que corresponda</w:t>
      </w:r>
      <w:r w:rsidR="005F2ED8">
        <w:t>.</w:t>
      </w:r>
    </w:p>
    <w:p w14:paraId="5C11406F" w14:textId="206D7214" w:rsidR="005F2ED8" w:rsidRDefault="005F2ED8" w:rsidP="005F2ED8">
      <w:r w:rsidRPr="005F2ED8">
        <w:t xml:space="preserve">Cabe aclarar que la </w:t>
      </w:r>
      <w:r>
        <w:t>c</w:t>
      </w:r>
      <w:r w:rsidRPr="005F2ED8">
        <w:t>apacitación para la Gerencia de Finanzas será solo de media jornada, es decir 1</w:t>
      </w:r>
      <w:r w:rsidR="00F6155F">
        <w:t xml:space="preserve"> hora</w:t>
      </w:r>
      <w:r w:rsidRPr="005F2ED8">
        <w:t xml:space="preserve"> y 30</w:t>
      </w:r>
      <w:r w:rsidR="00F6155F">
        <w:t xml:space="preserve"> </w:t>
      </w:r>
      <w:r w:rsidRPr="005F2ED8">
        <w:t>minutos por día.</w:t>
      </w:r>
    </w:p>
    <w:p w14:paraId="2BC6C3CC" w14:textId="1593248D" w:rsidR="005F2ED8" w:rsidRPr="005F2ED8" w:rsidRDefault="005F2ED8" w:rsidP="00366EF0">
      <w:r>
        <w:t>A continuación, se lo detalla de mejor manera:</w:t>
      </w:r>
    </w:p>
    <w:p w14:paraId="453F3CBD" w14:textId="05D5F1C0" w:rsidR="003C70E3" w:rsidRDefault="003C70E3" w:rsidP="009C6338">
      <w:pPr>
        <w:pStyle w:val="Ttulo4"/>
      </w:pPr>
      <w:bookmarkStart w:id="54" w:name="_Figura_9"/>
      <w:bookmarkEnd w:id="54"/>
      <w:r>
        <w:t>Figura 9</w:t>
      </w:r>
    </w:p>
    <w:p w14:paraId="260A09A9" w14:textId="7BA80878" w:rsidR="003C70E3" w:rsidRPr="003C70E3" w:rsidRDefault="003C70E3" w:rsidP="003C70E3">
      <w:pPr>
        <w:tabs>
          <w:tab w:val="left" w:pos="3261"/>
        </w:tabs>
        <w:ind w:firstLine="0"/>
        <w:rPr>
          <w:i/>
          <w:iCs/>
        </w:rPr>
      </w:pPr>
      <w:r>
        <w:rPr>
          <w:noProof/>
        </w:rPr>
        <w:drawing>
          <wp:anchor distT="0" distB="0" distL="114300" distR="114300" simplePos="0" relativeHeight="251713536" behindDoc="0" locked="0" layoutInCell="1" allowOverlap="1" wp14:anchorId="1C9BE257" wp14:editId="7661D817">
            <wp:simplePos x="0" y="0"/>
            <wp:positionH relativeFrom="column">
              <wp:posOffset>-132080</wp:posOffset>
            </wp:positionH>
            <wp:positionV relativeFrom="paragraph">
              <wp:posOffset>191135</wp:posOffset>
            </wp:positionV>
            <wp:extent cx="6216015" cy="2581910"/>
            <wp:effectExtent l="0" t="0" r="0" b="889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rotWithShape="1">
                    <a:blip r:embed="rId37"/>
                    <a:srcRect t="3157" b="3144"/>
                    <a:stretch/>
                  </pic:blipFill>
                  <pic:spPr bwMode="auto">
                    <a:xfrm>
                      <a:off x="0" y="0"/>
                      <a:ext cx="6216015" cy="258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Plan de Capacitación – Diagrama de Gantt</w:t>
      </w:r>
    </w:p>
    <w:p w14:paraId="6A215A8E" w14:textId="3F7DBEE6" w:rsidR="003C70E3" w:rsidRDefault="003C70E3" w:rsidP="003C70E3">
      <w:r w:rsidRPr="00AA5ED5">
        <w:rPr>
          <w:i/>
          <w:iCs/>
        </w:rPr>
        <w:t>Nota:</w:t>
      </w:r>
      <w:r w:rsidRPr="00AA5ED5">
        <w:t xml:space="preserve"> </w:t>
      </w:r>
      <w:r>
        <w:t>El gráfico representa el Plan de Capacitación que se llevará a cabo con el Personal del área de Finanzas del SuperMami.</w:t>
      </w:r>
    </w:p>
    <w:p w14:paraId="4D1F4FA5" w14:textId="2DED2A64" w:rsidR="003C70E3" w:rsidRDefault="005F2ED8" w:rsidP="009C6338">
      <w:pPr>
        <w:pStyle w:val="Ttulo2"/>
      </w:pPr>
      <w:bookmarkStart w:id="55" w:name="_Factibilidad_Técnica"/>
      <w:bookmarkStart w:id="56" w:name="_Toc54390211"/>
      <w:bookmarkEnd w:id="55"/>
      <w:r w:rsidRPr="009A61F1">
        <w:t>Factibilidad</w:t>
      </w:r>
      <w:r>
        <w:t xml:space="preserve"> Técnica</w:t>
      </w:r>
      <w:bookmarkEnd w:id="56"/>
    </w:p>
    <w:p w14:paraId="587D45D0" w14:textId="77777777" w:rsidR="005F2ED8" w:rsidRPr="005F2ED8" w:rsidRDefault="005F2ED8" w:rsidP="009C6338">
      <w:bookmarkStart w:id="57" w:name="_Toc54390212"/>
      <w:r w:rsidRPr="005F2ED8">
        <w:t>Para poder implementar nuestro sistema, analizamos los conocimientos y herramientas necesarios para efectuar los procesos requeridos en el proyecto.</w:t>
      </w:r>
      <w:bookmarkEnd w:id="57"/>
    </w:p>
    <w:p w14:paraId="58EC11E8" w14:textId="6E215A47" w:rsidR="005F2ED8" w:rsidRDefault="005F2ED8" w:rsidP="009C6338">
      <w:bookmarkStart w:id="58" w:name="_Toc54390213"/>
      <w:r w:rsidRPr="005F2ED8">
        <w:t xml:space="preserve">Cabe aclarar que a causa de la problemática que trajo aparejada la Pandemia, se tuvo que adquirir, de manera rápida, </w:t>
      </w:r>
      <w:hyperlink w:anchor="Software" w:history="1">
        <w:r w:rsidRPr="009C6338">
          <w:rPr>
            <w:rStyle w:val="Hipervnculo"/>
          </w:rPr>
          <w:t>software</w:t>
        </w:r>
      </w:hyperlink>
      <w:r w:rsidRPr="009C6338">
        <w:t xml:space="preserve"> y </w:t>
      </w:r>
      <w:hyperlink w:anchor="Hardware" w:history="1">
        <w:r w:rsidRPr="009C6338">
          <w:rPr>
            <w:rStyle w:val="Hipervnculo"/>
          </w:rPr>
          <w:t>hardware</w:t>
        </w:r>
      </w:hyperlink>
      <w:r w:rsidRPr="005F2ED8">
        <w:t xml:space="preserve"> relacionado a la comunicación a distancia.</w:t>
      </w:r>
      <w:bookmarkEnd w:id="58"/>
    </w:p>
    <w:p w14:paraId="10913D46" w14:textId="37FDF778" w:rsidR="002A609B" w:rsidRPr="002A609B" w:rsidRDefault="002A609B" w:rsidP="009C6338">
      <w:r>
        <w:t>A continuación (</w:t>
      </w:r>
      <w:hyperlink w:anchor="_Tabla_5" w:history="1">
        <w:r w:rsidRPr="002A609B">
          <w:rPr>
            <w:rStyle w:val="Hipervnculo"/>
          </w:rPr>
          <w:t>Tabla 5</w:t>
        </w:r>
      </w:hyperlink>
      <w:r>
        <w:t>) se lista el hardware necesario para nuestro equipo:</w:t>
      </w:r>
    </w:p>
    <w:p w14:paraId="420F515E" w14:textId="7A6D185A" w:rsidR="005F2ED8" w:rsidRPr="002A5BBD" w:rsidRDefault="005F2ED8" w:rsidP="009C6338">
      <w:pPr>
        <w:pStyle w:val="Ttulo4"/>
      </w:pPr>
      <w:bookmarkStart w:id="59" w:name="_Tabla_5"/>
      <w:bookmarkEnd w:id="59"/>
      <w:r>
        <w:lastRenderedPageBreak/>
        <w:t xml:space="preserve">Tabla </w:t>
      </w:r>
      <w:r w:rsidR="00F6155F">
        <w:t>5</w:t>
      </w:r>
    </w:p>
    <w:p w14:paraId="60B159EA" w14:textId="0AA14E81" w:rsidR="005F2ED8" w:rsidRPr="00801309" w:rsidRDefault="005F2ED8" w:rsidP="005F2ED8">
      <w:pPr>
        <w:ind w:firstLine="0"/>
        <w:rPr>
          <w:i/>
          <w:iCs/>
        </w:rPr>
      </w:pPr>
      <w:r>
        <w:rPr>
          <w:i/>
          <w:iCs/>
        </w:rPr>
        <w:t xml:space="preserve">Hardware </w:t>
      </w:r>
      <w:r w:rsidR="00F16C87">
        <w:rPr>
          <w:i/>
          <w:iCs/>
        </w:rPr>
        <w:t>necesario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3016"/>
        <w:gridCol w:w="790"/>
        <w:gridCol w:w="1317"/>
      </w:tblGrid>
      <w:tr w:rsidR="005F2ED8" w14:paraId="33E8861F" w14:textId="17A2F99E" w:rsidTr="00A842E2">
        <w:trPr>
          <w:cantSplit/>
          <w:trHeight w:val="535"/>
          <w:jc w:val="center"/>
        </w:trPr>
        <w:tc>
          <w:tcPr>
            <w:tcW w:w="0" w:type="auto"/>
            <w:tcBorders>
              <w:top w:val="single" w:sz="4" w:space="0" w:color="auto"/>
            </w:tcBorders>
            <w:shd w:val="clear" w:color="auto" w:fill="FFD047" w:themeFill="accent5" w:themeFillTint="99"/>
          </w:tcPr>
          <w:p w14:paraId="0ED34CE3" w14:textId="09D93A3B" w:rsidR="005F2ED8" w:rsidRPr="00801309" w:rsidRDefault="005F2ED8" w:rsidP="00366EF0">
            <w:pPr>
              <w:ind w:firstLine="0"/>
              <w:jc w:val="center"/>
              <w:rPr>
                <w:b/>
                <w:bCs/>
              </w:rPr>
            </w:pPr>
          </w:p>
        </w:tc>
        <w:tc>
          <w:tcPr>
            <w:tcW w:w="0" w:type="auto"/>
            <w:tcBorders>
              <w:top w:val="single" w:sz="4" w:space="0" w:color="auto"/>
            </w:tcBorders>
            <w:shd w:val="clear" w:color="auto" w:fill="FFD047" w:themeFill="accent5" w:themeFillTint="99"/>
          </w:tcPr>
          <w:p w14:paraId="5B396300" w14:textId="11F82686" w:rsidR="005F2ED8" w:rsidRPr="00801309" w:rsidRDefault="005F2ED8" w:rsidP="00366EF0">
            <w:pPr>
              <w:ind w:firstLine="0"/>
              <w:jc w:val="center"/>
              <w:rPr>
                <w:b/>
                <w:bCs/>
              </w:rPr>
            </w:pPr>
            <w:r>
              <w:rPr>
                <w:b/>
                <w:bCs/>
              </w:rPr>
              <w:t>Necesario</w:t>
            </w:r>
          </w:p>
        </w:tc>
        <w:tc>
          <w:tcPr>
            <w:tcW w:w="0" w:type="auto"/>
            <w:tcBorders>
              <w:top w:val="single" w:sz="4" w:space="0" w:color="auto"/>
            </w:tcBorders>
            <w:shd w:val="clear" w:color="auto" w:fill="FFD047" w:themeFill="accent5" w:themeFillTint="99"/>
          </w:tcPr>
          <w:p w14:paraId="4397DC3A" w14:textId="055AB340" w:rsidR="005F2ED8" w:rsidRPr="00801309" w:rsidRDefault="005F2ED8" w:rsidP="00366EF0">
            <w:pPr>
              <w:ind w:firstLine="0"/>
              <w:jc w:val="center"/>
              <w:rPr>
                <w:b/>
                <w:bCs/>
              </w:rPr>
            </w:pPr>
            <w:r>
              <w:rPr>
                <w:b/>
                <w:bCs/>
              </w:rPr>
              <w:t>Stock</w:t>
            </w:r>
          </w:p>
        </w:tc>
        <w:tc>
          <w:tcPr>
            <w:tcW w:w="0" w:type="auto"/>
            <w:tcBorders>
              <w:top w:val="single" w:sz="4" w:space="0" w:color="auto"/>
            </w:tcBorders>
            <w:shd w:val="clear" w:color="auto" w:fill="FFD047" w:themeFill="accent5" w:themeFillTint="99"/>
          </w:tcPr>
          <w:p w14:paraId="624EE2E9" w14:textId="706390C5" w:rsidR="005F2ED8" w:rsidRDefault="005F2ED8" w:rsidP="00366EF0">
            <w:pPr>
              <w:ind w:firstLine="0"/>
              <w:jc w:val="center"/>
              <w:rPr>
                <w:b/>
                <w:bCs/>
              </w:rPr>
            </w:pPr>
            <w:r>
              <w:rPr>
                <w:b/>
                <w:bCs/>
              </w:rPr>
              <w:t>A adquirir</w:t>
            </w:r>
          </w:p>
        </w:tc>
      </w:tr>
      <w:tr w:rsidR="00F16C87" w14:paraId="741FE9E6" w14:textId="0763ED8C" w:rsidTr="00A842E2">
        <w:trPr>
          <w:cantSplit/>
          <w:trHeight w:val="579"/>
          <w:jc w:val="center"/>
        </w:trPr>
        <w:tc>
          <w:tcPr>
            <w:tcW w:w="0" w:type="auto"/>
            <w:tcBorders>
              <w:top w:val="single" w:sz="4" w:space="0" w:color="auto"/>
              <w:bottom w:val="single" w:sz="4" w:space="0" w:color="auto"/>
            </w:tcBorders>
          </w:tcPr>
          <w:p w14:paraId="7A6E200F" w14:textId="0349AC92" w:rsidR="00F16C87" w:rsidRPr="00A842E2" w:rsidRDefault="00F16C87" w:rsidP="00A842E2">
            <w:pPr>
              <w:spacing w:line="360" w:lineRule="auto"/>
              <w:ind w:firstLine="0"/>
              <w:rPr>
                <w:b/>
                <w:bCs/>
              </w:rPr>
            </w:pPr>
            <w:r w:rsidRPr="00A842E2">
              <w:rPr>
                <w:b/>
                <w:bCs/>
              </w:rPr>
              <w:t>Notebook</w:t>
            </w:r>
          </w:p>
        </w:tc>
        <w:tc>
          <w:tcPr>
            <w:tcW w:w="0" w:type="auto"/>
            <w:tcBorders>
              <w:top w:val="single" w:sz="4" w:space="0" w:color="auto"/>
              <w:bottom w:val="single" w:sz="4" w:space="0" w:color="auto"/>
            </w:tcBorders>
          </w:tcPr>
          <w:p w14:paraId="6DD0E69E" w14:textId="6ABB3877" w:rsidR="00F16C87" w:rsidRDefault="00F16C87" w:rsidP="00366EF0">
            <w:pPr>
              <w:spacing w:line="360" w:lineRule="auto"/>
              <w:ind w:firstLine="0"/>
              <w:jc w:val="center"/>
            </w:pPr>
            <w:r>
              <w:t>6 y de 2 repuesto, es decir, 8.</w:t>
            </w:r>
          </w:p>
        </w:tc>
        <w:tc>
          <w:tcPr>
            <w:tcW w:w="0" w:type="auto"/>
            <w:tcBorders>
              <w:top w:val="single" w:sz="4" w:space="0" w:color="auto"/>
              <w:bottom w:val="single" w:sz="4" w:space="0" w:color="auto"/>
            </w:tcBorders>
          </w:tcPr>
          <w:p w14:paraId="022C2F51" w14:textId="015EA990" w:rsidR="00F16C87" w:rsidRDefault="00F16C87" w:rsidP="00366EF0">
            <w:pPr>
              <w:spacing w:line="360" w:lineRule="auto"/>
              <w:ind w:firstLine="0"/>
              <w:jc w:val="center"/>
            </w:pPr>
            <w:r>
              <w:t>5</w:t>
            </w:r>
          </w:p>
        </w:tc>
        <w:tc>
          <w:tcPr>
            <w:tcW w:w="0" w:type="auto"/>
            <w:tcBorders>
              <w:top w:val="single" w:sz="4" w:space="0" w:color="auto"/>
              <w:bottom w:val="single" w:sz="4" w:space="0" w:color="auto"/>
            </w:tcBorders>
          </w:tcPr>
          <w:p w14:paraId="1F9CD2BA" w14:textId="279B9CAE" w:rsidR="00F16C87" w:rsidRDefault="00F16C87" w:rsidP="00366EF0">
            <w:pPr>
              <w:spacing w:line="360" w:lineRule="auto"/>
              <w:ind w:firstLine="0"/>
              <w:jc w:val="center"/>
            </w:pPr>
            <w:r>
              <w:t>3</w:t>
            </w:r>
          </w:p>
        </w:tc>
      </w:tr>
      <w:tr w:rsidR="00F16C87" w14:paraId="4A959B9D" w14:textId="5E4CEC41" w:rsidTr="00A842E2">
        <w:trPr>
          <w:cantSplit/>
          <w:trHeight w:val="559"/>
          <w:jc w:val="center"/>
        </w:trPr>
        <w:tc>
          <w:tcPr>
            <w:tcW w:w="0" w:type="auto"/>
            <w:tcBorders>
              <w:top w:val="single" w:sz="4" w:space="0" w:color="auto"/>
              <w:bottom w:val="single" w:sz="4" w:space="0" w:color="auto"/>
            </w:tcBorders>
          </w:tcPr>
          <w:p w14:paraId="075D1499" w14:textId="62D04868" w:rsidR="00F16C87" w:rsidRPr="00A842E2" w:rsidRDefault="00F16C87" w:rsidP="00A842E2">
            <w:pPr>
              <w:spacing w:line="360" w:lineRule="auto"/>
              <w:ind w:firstLine="0"/>
              <w:rPr>
                <w:b/>
                <w:bCs/>
              </w:rPr>
            </w:pPr>
            <w:r w:rsidRPr="00A842E2">
              <w:rPr>
                <w:b/>
                <w:bCs/>
              </w:rPr>
              <w:t>Auriculares con Micrófonos</w:t>
            </w:r>
          </w:p>
        </w:tc>
        <w:tc>
          <w:tcPr>
            <w:tcW w:w="0" w:type="auto"/>
            <w:tcBorders>
              <w:top w:val="single" w:sz="4" w:space="0" w:color="auto"/>
              <w:bottom w:val="single" w:sz="4" w:space="0" w:color="auto"/>
            </w:tcBorders>
          </w:tcPr>
          <w:p w14:paraId="18EBD553" w14:textId="56A1C8DB" w:rsidR="00F16C87" w:rsidRDefault="00F16C87" w:rsidP="00366EF0">
            <w:pPr>
              <w:spacing w:line="360" w:lineRule="auto"/>
              <w:ind w:firstLine="0"/>
              <w:jc w:val="center"/>
            </w:pPr>
            <w:r>
              <w:t>6 y 3 de repuesto, es decir 9.</w:t>
            </w:r>
          </w:p>
        </w:tc>
        <w:tc>
          <w:tcPr>
            <w:tcW w:w="0" w:type="auto"/>
            <w:tcBorders>
              <w:top w:val="single" w:sz="4" w:space="0" w:color="auto"/>
              <w:bottom w:val="single" w:sz="4" w:space="0" w:color="auto"/>
            </w:tcBorders>
          </w:tcPr>
          <w:p w14:paraId="2A639D48" w14:textId="17D68EDD" w:rsidR="00F16C87" w:rsidRDefault="00F16C87" w:rsidP="00366EF0">
            <w:pPr>
              <w:spacing w:line="360" w:lineRule="auto"/>
              <w:ind w:firstLine="0"/>
              <w:jc w:val="center"/>
            </w:pPr>
            <w:r>
              <w:t>6</w:t>
            </w:r>
          </w:p>
        </w:tc>
        <w:tc>
          <w:tcPr>
            <w:tcW w:w="0" w:type="auto"/>
            <w:tcBorders>
              <w:top w:val="single" w:sz="4" w:space="0" w:color="auto"/>
              <w:bottom w:val="single" w:sz="4" w:space="0" w:color="auto"/>
            </w:tcBorders>
          </w:tcPr>
          <w:p w14:paraId="48106CC7" w14:textId="1D33767D" w:rsidR="00F16C87" w:rsidRDefault="00F16C87" w:rsidP="00366EF0">
            <w:pPr>
              <w:spacing w:line="360" w:lineRule="auto"/>
              <w:ind w:firstLine="0"/>
              <w:jc w:val="center"/>
            </w:pPr>
            <w:r>
              <w:t>3</w:t>
            </w:r>
          </w:p>
        </w:tc>
      </w:tr>
    </w:tbl>
    <w:p w14:paraId="0C9DBECA" w14:textId="67A921FA" w:rsidR="005F2ED8" w:rsidRDefault="005F2ED8" w:rsidP="005F2ED8">
      <w:pPr>
        <w:ind w:firstLine="0"/>
      </w:pPr>
      <w:r w:rsidRPr="00002418">
        <w:rPr>
          <w:i/>
          <w:iCs/>
        </w:rPr>
        <w:t>Nota</w:t>
      </w:r>
      <w:r>
        <w:t xml:space="preserve">: Esta tabla </w:t>
      </w:r>
      <w:r w:rsidR="00F16C87">
        <w:t>muestra el hardware necesario para poder realizar las tareas que requiere el proyecto.</w:t>
      </w:r>
    </w:p>
    <w:p w14:paraId="68259AF8" w14:textId="67287CCF" w:rsidR="00F16C87" w:rsidRDefault="00F16C87" w:rsidP="00366EF0">
      <w:r>
        <w:t>La computadora debe contar, como mínimo, con las siguientes características para un funcionamiento acorde:</w:t>
      </w:r>
    </w:p>
    <w:p w14:paraId="32842E1B" w14:textId="77777777" w:rsidR="00F16C87" w:rsidRDefault="00F16C87" w:rsidP="00F16C87">
      <w:pPr>
        <w:pStyle w:val="Prrafodelista"/>
        <w:numPr>
          <w:ilvl w:val="0"/>
          <w:numId w:val="39"/>
        </w:numPr>
      </w:pPr>
      <w:r>
        <w:t>Procesador:</w:t>
      </w:r>
    </w:p>
    <w:p w14:paraId="05B6FDF4" w14:textId="3DC10FB3" w:rsidR="00F16C87" w:rsidRDefault="00F16C87" w:rsidP="00F16C87">
      <w:pPr>
        <w:pStyle w:val="Prrafodelista"/>
        <w:numPr>
          <w:ilvl w:val="1"/>
          <w:numId w:val="40"/>
        </w:numPr>
      </w:pPr>
      <w:r>
        <w:t xml:space="preserve"> Intel Core i7, 3.00Ghz, 4 Núcleos </w:t>
      </w:r>
    </w:p>
    <w:p w14:paraId="583935A8" w14:textId="77777777" w:rsidR="00F16C87" w:rsidRDefault="00F16C87" w:rsidP="00F16C87">
      <w:pPr>
        <w:pStyle w:val="Prrafodelista"/>
        <w:numPr>
          <w:ilvl w:val="1"/>
          <w:numId w:val="40"/>
        </w:numPr>
      </w:pPr>
      <w:r>
        <w:t>AMD Ryzen 5, 3.00G, 3.7GHz, 4 Núcleos</w:t>
      </w:r>
    </w:p>
    <w:p w14:paraId="25CC5AD4" w14:textId="65E461C8" w:rsidR="00F16C87" w:rsidRDefault="00F16C87" w:rsidP="00F16C87">
      <w:pPr>
        <w:pStyle w:val="Prrafodelista"/>
        <w:numPr>
          <w:ilvl w:val="0"/>
          <w:numId w:val="39"/>
        </w:numPr>
      </w:pPr>
      <w:r>
        <w:t xml:space="preserve">Memoria RAM: 12Gb </w:t>
      </w:r>
    </w:p>
    <w:p w14:paraId="63F1EA5B" w14:textId="77777777" w:rsidR="00F16C87" w:rsidRDefault="00F16C87" w:rsidP="00F16C87">
      <w:pPr>
        <w:pStyle w:val="Prrafodelista"/>
        <w:numPr>
          <w:ilvl w:val="0"/>
          <w:numId w:val="39"/>
        </w:numPr>
      </w:pPr>
      <w:r>
        <w:t xml:space="preserve">Almacenamiento: SSD 1TB </w:t>
      </w:r>
    </w:p>
    <w:p w14:paraId="1E542789" w14:textId="45857C70" w:rsidR="00F16C87" w:rsidRDefault="00F16C87" w:rsidP="00F16C87">
      <w:r w:rsidRPr="00F16C87">
        <w:t xml:space="preserve">A raíz de la identificación de las necesidades de hardware, se procedió a la selección de un proveedor por medio de una evaluación técnica </w:t>
      </w:r>
      <w:r w:rsidR="00F6155F">
        <w:t>(</w:t>
      </w:r>
      <w:hyperlink w:anchor="_Tabla_6" w:history="1">
        <w:r w:rsidR="00F6155F" w:rsidRPr="00F6155F">
          <w:rPr>
            <w:rStyle w:val="Hipervnculo"/>
          </w:rPr>
          <w:t>Tabla 6</w:t>
        </w:r>
      </w:hyperlink>
      <w:r w:rsidR="00F6155F">
        <w:t xml:space="preserve">) </w:t>
      </w:r>
      <w:r w:rsidRPr="00F16C87">
        <w:t>y posteriormente a una Matriz de Homogeneización</w:t>
      </w:r>
      <w:r w:rsidR="00F6155F">
        <w:t xml:space="preserve"> (</w:t>
      </w:r>
      <w:hyperlink w:anchor="_Tabla_7_1" w:history="1">
        <w:r w:rsidR="00F6155F" w:rsidRPr="00F6155F">
          <w:rPr>
            <w:rStyle w:val="Hipervnculo"/>
          </w:rPr>
          <w:t>Tabla 7</w:t>
        </w:r>
      </w:hyperlink>
      <w:r w:rsidR="00F6155F">
        <w:t>)</w:t>
      </w:r>
      <w:r w:rsidRPr="00F16C87">
        <w:t>.</w:t>
      </w:r>
    </w:p>
    <w:p w14:paraId="409CA36E" w14:textId="73121EAF" w:rsidR="00F16C87" w:rsidRPr="002A5BBD" w:rsidRDefault="00F16C87" w:rsidP="009C6338">
      <w:pPr>
        <w:pStyle w:val="Ttulo4"/>
      </w:pPr>
      <w:bookmarkStart w:id="60" w:name="_Tabla_6"/>
      <w:bookmarkEnd w:id="60"/>
      <w:r>
        <w:t xml:space="preserve">Tabla </w:t>
      </w:r>
      <w:r w:rsidR="00F6155F">
        <w:t>6</w:t>
      </w:r>
    </w:p>
    <w:p w14:paraId="54368575" w14:textId="7CDE076A" w:rsidR="00F16C87" w:rsidRPr="00801309" w:rsidRDefault="00F16C87" w:rsidP="00F16C87">
      <w:pPr>
        <w:ind w:firstLine="0"/>
        <w:rPr>
          <w:i/>
          <w:iCs/>
        </w:rPr>
      </w:pPr>
      <w:r>
        <w:rPr>
          <w:i/>
          <w:iCs/>
        </w:rPr>
        <w:t>Listado de Proveedores y sus características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9"/>
        <w:gridCol w:w="1784"/>
        <w:gridCol w:w="1742"/>
        <w:gridCol w:w="1720"/>
        <w:gridCol w:w="1901"/>
      </w:tblGrid>
      <w:tr w:rsidR="00F16C87" w14:paraId="6C733E08" w14:textId="77777777" w:rsidTr="004B2D02">
        <w:trPr>
          <w:trHeight w:val="501"/>
        </w:trPr>
        <w:tc>
          <w:tcPr>
            <w:tcW w:w="1041" w:type="pct"/>
            <w:tcBorders>
              <w:top w:val="single" w:sz="4" w:space="0" w:color="auto"/>
            </w:tcBorders>
            <w:shd w:val="clear" w:color="auto" w:fill="FFD047" w:themeFill="accent5" w:themeFillTint="99"/>
          </w:tcPr>
          <w:p w14:paraId="4AAAB2D1" w14:textId="77777777" w:rsidR="00F16C87" w:rsidRPr="00801309" w:rsidRDefault="00F16C87" w:rsidP="00F16C87">
            <w:pPr>
              <w:pStyle w:val="Tablailustracin"/>
            </w:pPr>
          </w:p>
        </w:tc>
        <w:tc>
          <w:tcPr>
            <w:tcW w:w="988" w:type="pct"/>
            <w:tcBorders>
              <w:top w:val="single" w:sz="4" w:space="0" w:color="auto"/>
            </w:tcBorders>
            <w:shd w:val="clear" w:color="auto" w:fill="FFD047" w:themeFill="accent5" w:themeFillTint="99"/>
          </w:tcPr>
          <w:p w14:paraId="358B65C9" w14:textId="7C851CDB" w:rsidR="00F16C87" w:rsidRPr="00F16C87" w:rsidRDefault="000D6126" w:rsidP="00F16C87">
            <w:pPr>
              <w:pStyle w:val="Tablailustracin"/>
              <w:rPr>
                <w:b/>
                <w:bCs/>
              </w:rPr>
            </w:pPr>
            <w:r>
              <w:rPr>
                <w:b/>
                <w:bCs/>
              </w:rPr>
              <w:t xml:space="preserve">Delta </w:t>
            </w:r>
          </w:p>
        </w:tc>
        <w:tc>
          <w:tcPr>
            <w:tcW w:w="965" w:type="pct"/>
            <w:tcBorders>
              <w:top w:val="single" w:sz="4" w:space="0" w:color="auto"/>
            </w:tcBorders>
            <w:shd w:val="clear" w:color="auto" w:fill="FFD047" w:themeFill="accent5" w:themeFillTint="99"/>
          </w:tcPr>
          <w:p w14:paraId="119AE98D" w14:textId="76636849" w:rsidR="00F16C87" w:rsidRPr="00F16C87" w:rsidRDefault="000D6126" w:rsidP="00F16C87">
            <w:pPr>
              <w:pStyle w:val="Tablailustracin"/>
              <w:rPr>
                <w:b/>
                <w:bCs/>
              </w:rPr>
            </w:pPr>
            <w:r>
              <w:rPr>
                <w:b/>
                <w:bCs/>
              </w:rPr>
              <w:t xml:space="preserve">PC Center </w:t>
            </w:r>
          </w:p>
        </w:tc>
        <w:tc>
          <w:tcPr>
            <w:tcW w:w="953" w:type="pct"/>
            <w:tcBorders>
              <w:top w:val="single" w:sz="4" w:space="0" w:color="auto"/>
            </w:tcBorders>
            <w:shd w:val="clear" w:color="auto" w:fill="FFD047" w:themeFill="accent5" w:themeFillTint="99"/>
          </w:tcPr>
          <w:p w14:paraId="7EFE6FBB" w14:textId="12B3B78D" w:rsidR="00F16C87" w:rsidRPr="00F16C87" w:rsidRDefault="000D6126" w:rsidP="00F16C87">
            <w:pPr>
              <w:pStyle w:val="Tablailustracin"/>
              <w:rPr>
                <w:b/>
                <w:bCs/>
              </w:rPr>
            </w:pPr>
            <w:proofErr w:type="spellStart"/>
            <w:r>
              <w:rPr>
                <w:b/>
                <w:bCs/>
              </w:rPr>
              <w:t>Venex</w:t>
            </w:r>
            <w:proofErr w:type="spellEnd"/>
          </w:p>
        </w:tc>
        <w:tc>
          <w:tcPr>
            <w:tcW w:w="1053" w:type="pct"/>
            <w:tcBorders>
              <w:top w:val="single" w:sz="4" w:space="0" w:color="auto"/>
            </w:tcBorders>
            <w:shd w:val="clear" w:color="auto" w:fill="FFD047" w:themeFill="accent5" w:themeFillTint="99"/>
          </w:tcPr>
          <w:p w14:paraId="02114AE7" w14:textId="0B7653F5" w:rsidR="00F16C87" w:rsidRPr="00F16C87" w:rsidRDefault="000D6126" w:rsidP="00F16C87">
            <w:pPr>
              <w:pStyle w:val="Tablailustracin"/>
              <w:rPr>
                <w:b/>
                <w:bCs/>
              </w:rPr>
            </w:pPr>
            <w:r>
              <w:rPr>
                <w:b/>
                <w:bCs/>
              </w:rPr>
              <w:t>Garbarino</w:t>
            </w:r>
          </w:p>
        </w:tc>
      </w:tr>
      <w:tr w:rsidR="00F16C87" w14:paraId="11F050AE" w14:textId="77777777" w:rsidTr="004B2D02">
        <w:trPr>
          <w:trHeight w:val="426"/>
        </w:trPr>
        <w:tc>
          <w:tcPr>
            <w:tcW w:w="1041" w:type="pct"/>
            <w:tcBorders>
              <w:top w:val="single" w:sz="4" w:space="0" w:color="auto"/>
              <w:bottom w:val="single" w:sz="4" w:space="0" w:color="auto"/>
            </w:tcBorders>
          </w:tcPr>
          <w:p w14:paraId="1C1FA901" w14:textId="5A5F807C" w:rsidR="00F16C87" w:rsidRPr="00F16C87" w:rsidRDefault="00F16C87" w:rsidP="00F16C87">
            <w:pPr>
              <w:pStyle w:val="Tablailustracin"/>
              <w:rPr>
                <w:b/>
                <w:bCs/>
              </w:rPr>
            </w:pPr>
            <w:r w:rsidRPr="00F16C87">
              <w:rPr>
                <w:b/>
                <w:bCs/>
              </w:rPr>
              <w:t>Precio</w:t>
            </w:r>
          </w:p>
        </w:tc>
        <w:tc>
          <w:tcPr>
            <w:tcW w:w="988" w:type="pct"/>
            <w:tcBorders>
              <w:top w:val="single" w:sz="4" w:space="0" w:color="auto"/>
              <w:bottom w:val="single" w:sz="4" w:space="0" w:color="auto"/>
            </w:tcBorders>
          </w:tcPr>
          <w:p w14:paraId="280500F6" w14:textId="1CD0FEB3" w:rsidR="00F16C87" w:rsidRDefault="00F16C87" w:rsidP="00F16C87">
            <w:pPr>
              <w:pStyle w:val="Tablailustracin"/>
            </w:pPr>
            <w:r>
              <w:t>$93.999</w:t>
            </w:r>
          </w:p>
        </w:tc>
        <w:tc>
          <w:tcPr>
            <w:tcW w:w="965" w:type="pct"/>
            <w:tcBorders>
              <w:top w:val="single" w:sz="4" w:space="0" w:color="auto"/>
              <w:bottom w:val="single" w:sz="4" w:space="0" w:color="auto"/>
            </w:tcBorders>
          </w:tcPr>
          <w:p w14:paraId="05A34BBB" w14:textId="44A3FB09" w:rsidR="00F16C87" w:rsidRDefault="00F16C87" w:rsidP="00F16C87">
            <w:pPr>
              <w:pStyle w:val="Tablailustracin"/>
            </w:pPr>
            <w:r>
              <w:t>$209.985</w:t>
            </w:r>
          </w:p>
        </w:tc>
        <w:tc>
          <w:tcPr>
            <w:tcW w:w="953" w:type="pct"/>
            <w:tcBorders>
              <w:top w:val="single" w:sz="4" w:space="0" w:color="auto"/>
              <w:bottom w:val="single" w:sz="4" w:space="0" w:color="auto"/>
            </w:tcBorders>
          </w:tcPr>
          <w:p w14:paraId="649CF988" w14:textId="43762DE1" w:rsidR="00F16C87" w:rsidRDefault="00F16C87" w:rsidP="00F16C87">
            <w:pPr>
              <w:pStyle w:val="Tablailustracin"/>
            </w:pPr>
            <w:r>
              <w:t>$169.985</w:t>
            </w:r>
          </w:p>
        </w:tc>
        <w:tc>
          <w:tcPr>
            <w:tcW w:w="1053" w:type="pct"/>
            <w:tcBorders>
              <w:top w:val="single" w:sz="4" w:space="0" w:color="auto"/>
              <w:bottom w:val="single" w:sz="4" w:space="0" w:color="auto"/>
            </w:tcBorders>
          </w:tcPr>
          <w:p w14:paraId="751DC3E0" w14:textId="305C2D01" w:rsidR="00F16C87" w:rsidRDefault="00F16C87" w:rsidP="00F16C87">
            <w:pPr>
              <w:pStyle w:val="Tablailustracin"/>
            </w:pPr>
            <w:r>
              <w:t>$109.985</w:t>
            </w:r>
          </w:p>
        </w:tc>
      </w:tr>
      <w:tr w:rsidR="00F16C87" w14:paraId="76E416DD" w14:textId="77777777" w:rsidTr="004B2D02">
        <w:trPr>
          <w:trHeight w:val="426"/>
        </w:trPr>
        <w:tc>
          <w:tcPr>
            <w:tcW w:w="1041" w:type="pct"/>
            <w:tcBorders>
              <w:top w:val="single" w:sz="4" w:space="0" w:color="auto"/>
              <w:bottom w:val="single" w:sz="4" w:space="0" w:color="auto"/>
            </w:tcBorders>
          </w:tcPr>
          <w:p w14:paraId="4B53D0B1" w14:textId="757CF086" w:rsidR="00F16C87" w:rsidRPr="00F16C87" w:rsidRDefault="00F16C87" w:rsidP="00F16C87">
            <w:pPr>
              <w:pStyle w:val="Tablailustracin"/>
              <w:rPr>
                <w:b/>
                <w:bCs/>
              </w:rPr>
            </w:pPr>
            <w:r w:rsidRPr="00F16C87">
              <w:rPr>
                <w:b/>
                <w:bCs/>
              </w:rPr>
              <w:t>Garantía (Tiempo)</w:t>
            </w:r>
          </w:p>
        </w:tc>
        <w:tc>
          <w:tcPr>
            <w:tcW w:w="988" w:type="pct"/>
            <w:tcBorders>
              <w:top w:val="single" w:sz="4" w:space="0" w:color="auto"/>
              <w:bottom w:val="single" w:sz="4" w:space="0" w:color="auto"/>
            </w:tcBorders>
          </w:tcPr>
          <w:p w14:paraId="75DFF01A" w14:textId="552449D4" w:rsidR="00F16C87" w:rsidRDefault="00F16C87" w:rsidP="00F16C87">
            <w:pPr>
              <w:pStyle w:val="Tablailustracin"/>
            </w:pPr>
            <w:r>
              <w:t>12 meses</w:t>
            </w:r>
          </w:p>
        </w:tc>
        <w:tc>
          <w:tcPr>
            <w:tcW w:w="965" w:type="pct"/>
            <w:tcBorders>
              <w:top w:val="single" w:sz="4" w:space="0" w:color="auto"/>
              <w:bottom w:val="single" w:sz="4" w:space="0" w:color="auto"/>
            </w:tcBorders>
          </w:tcPr>
          <w:p w14:paraId="6979F9F4" w14:textId="32F1A8FA" w:rsidR="00F16C87" w:rsidRDefault="00F16C87" w:rsidP="00F16C87">
            <w:pPr>
              <w:pStyle w:val="Tablailustracin"/>
            </w:pPr>
            <w:r>
              <w:t>6 meses</w:t>
            </w:r>
          </w:p>
        </w:tc>
        <w:tc>
          <w:tcPr>
            <w:tcW w:w="953" w:type="pct"/>
            <w:tcBorders>
              <w:top w:val="single" w:sz="4" w:space="0" w:color="auto"/>
              <w:bottom w:val="single" w:sz="4" w:space="0" w:color="auto"/>
            </w:tcBorders>
          </w:tcPr>
          <w:p w14:paraId="0776F5D0" w14:textId="30AB4FC3" w:rsidR="00F16C87" w:rsidRDefault="00F16C87" w:rsidP="00F16C87">
            <w:pPr>
              <w:pStyle w:val="Tablailustracin"/>
            </w:pPr>
            <w:r>
              <w:t>12 meses</w:t>
            </w:r>
          </w:p>
        </w:tc>
        <w:tc>
          <w:tcPr>
            <w:tcW w:w="1053" w:type="pct"/>
            <w:tcBorders>
              <w:top w:val="single" w:sz="4" w:space="0" w:color="auto"/>
              <w:bottom w:val="single" w:sz="4" w:space="0" w:color="auto"/>
            </w:tcBorders>
          </w:tcPr>
          <w:p w14:paraId="79C0DCD0" w14:textId="5984EF28" w:rsidR="00F16C87" w:rsidRDefault="00F16C87" w:rsidP="00F16C87">
            <w:pPr>
              <w:pStyle w:val="Tablailustracin"/>
            </w:pPr>
            <w:r>
              <w:t>6 meses</w:t>
            </w:r>
          </w:p>
        </w:tc>
      </w:tr>
      <w:tr w:rsidR="00F16C87" w14:paraId="0059A9E6" w14:textId="77777777" w:rsidTr="004B2D02">
        <w:trPr>
          <w:trHeight w:val="426"/>
        </w:trPr>
        <w:tc>
          <w:tcPr>
            <w:tcW w:w="1041" w:type="pct"/>
            <w:tcBorders>
              <w:top w:val="single" w:sz="4" w:space="0" w:color="auto"/>
              <w:bottom w:val="single" w:sz="4" w:space="0" w:color="auto"/>
            </w:tcBorders>
          </w:tcPr>
          <w:p w14:paraId="274E0D81" w14:textId="7E26528A" w:rsidR="00F16C87" w:rsidRPr="00F16C87" w:rsidRDefault="00F16C87" w:rsidP="00F16C87">
            <w:pPr>
              <w:pStyle w:val="Tablailustracin"/>
              <w:rPr>
                <w:b/>
                <w:bCs/>
              </w:rPr>
            </w:pPr>
            <w:r w:rsidRPr="00F16C87">
              <w:rPr>
                <w:b/>
                <w:bCs/>
              </w:rPr>
              <w:t>Marca</w:t>
            </w:r>
          </w:p>
        </w:tc>
        <w:tc>
          <w:tcPr>
            <w:tcW w:w="988" w:type="pct"/>
            <w:tcBorders>
              <w:top w:val="single" w:sz="4" w:space="0" w:color="auto"/>
              <w:bottom w:val="single" w:sz="4" w:space="0" w:color="auto"/>
            </w:tcBorders>
          </w:tcPr>
          <w:p w14:paraId="6161A909" w14:textId="1F3972F1" w:rsidR="00F16C87" w:rsidRDefault="00F16C87" w:rsidP="00F16C87">
            <w:pPr>
              <w:pStyle w:val="Tablailustracin"/>
            </w:pPr>
            <w:r>
              <w:t>Acer</w:t>
            </w:r>
          </w:p>
        </w:tc>
        <w:tc>
          <w:tcPr>
            <w:tcW w:w="965" w:type="pct"/>
            <w:tcBorders>
              <w:top w:val="single" w:sz="4" w:space="0" w:color="auto"/>
              <w:bottom w:val="single" w:sz="4" w:space="0" w:color="auto"/>
            </w:tcBorders>
          </w:tcPr>
          <w:p w14:paraId="7868D305" w14:textId="3A2A9E24" w:rsidR="00F16C87" w:rsidRDefault="00F16C87" w:rsidP="00F16C87">
            <w:pPr>
              <w:pStyle w:val="Tablailustracin"/>
            </w:pPr>
            <w:r>
              <w:t>Dell</w:t>
            </w:r>
          </w:p>
        </w:tc>
        <w:tc>
          <w:tcPr>
            <w:tcW w:w="953" w:type="pct"/>
            <w:tcBorders>
              <w:top w:val="single" w:sz="4" w:space="0" w:color="auto"/>
              <w:bottom w:val="single" w:sz="4" w:space="0" w:color="auto"/>
            </w:tcBorders>
          </w:tcPr>
          <w:p w14:paraId="687459C1" w14:textId="297FA449" w:rsidR="00F16C87" w:rsidRDefault="00F16C87" w:rsidP="00F16C87">
            <w:pPr>
              <w:pStyle w:val="Tablailustracin"/>
            </w:pPr>
            <w:r>
              <w:t>HP</w:t>
            </w:r>
          </w:p>
        </w:tc>
        <w:tc>
          <w:tcPr>
            <w:tcW w:w="1053" w:type="pct"/>
            <w:tcBorders>
              <w:top w:val="single" w:sz="4" w:space="0" w:color="auto"/>
              <w:bottom w:val="single" w:sz="4" w:space="0" w:color="auto"/>
            </w:tcBorders>
          </w:tcPr>
          <w:p w14:paraId="52A43387" w14:textId="280C80D6" w:rsidR="00F16C87" w:rsidRDefault="00F16C87" w:rsidP="00F16C87">
            <w:pPr>
              <w:pStyle w:val="Tablailustracin"/>
            </w:pPr>
            <w:r>
              <w:t>Lenovo</w:t>
            </w:r>
          </w:p>
        </w:tc>
      </w:tr>
      <w:tr w:rsidR="00F16C87" w14:paraId="5E20BA84" w14:textId="77777777" w:rsidTr="004B2D02">
        <w:trPr>
          <w:trHeight w:val="426"/>
        </w:trPr>
        <w:tc>
          <w:tcPr>
            <w:tcW w:w="1041" w:type="pct"/>
            <w:tcBorders>
              <w:top w:val="single" w:sz="4" w:space="0" w:color="auto"/>
              <w:bottom w:val="single" w:sz="4" w:space="0" w:color="auto"/>
            </w:tcBorders>
          </w:tcPr>
          <w:p w14:paraId="0AD78698" w14:textId="505993CD" w:rsidR="00F16C87" w:rsidRPr="00F16C87" w:rsidRDefault="00F16C87" w:rsidP="00F16C87">
            <w:pPr>
              <w:pStyle w:val="Tablailustracin"/>
              <w:rPr>
                <w:b/>
                <w:bCs/>
              </w:rPr>
            </w:pPr>
            <w:r w:rsidRPr="00F16C87">
              <w:rPr>
                <w:b/>
                <w:bCs/>
              </w:rPr>
              <w:t>Financiamiento</w:t>
            </w:r>
          </w:p>
        </w:tc>
        <w:tc>
          <w:tcPr>
            <w:tcW w:w="988" w:type="pct"/>
            <w:tcBorders>
              <w:top w:val="single" w:sz="4" w:space="0" w:color="auto"/>
              <w:bottom w:val="single" w:sz="4" w:space="0" w:color="auto"/>
            </w:tcBorders>
          </w:tcPr>
          <w:p w14:paraId="33B97F44" w14:textId="17880A8D" w:rsidR="00F16C87" w:rsidRDefault="00F16C87" w:rsidP="00F16C87">
            <w:pPr>
              <w:pStyle w:val="Tablailustracin"/>
            </w:pPr>
            <w:r>
              <w:t>12 cuotas</w:t>
            </w:r>
          </w:p>
        </w:tc>
        <w:tc>
          <w:tcPr>
            <w:tcW w:w="965" w:type="pct"/>
            <w:tcBorders>
              <w:top w:val="single" w:sz="4" w:space="0" w:color="auto"/>
              <w:bottom w:val="single" w:sz="4" w:space="0" w:color="auto"/>
            </w:tcBorders>
          </w:tcPr>
          <w:p w14:paraId="095324E1" w14:textId="5C0CF7D6" w:rsidR="00F16C87" w:rsidRDefault="00F16C87" w:rsidP="00F16C87">
            <w:pPr>
              <w:pStyle w:val="Tablailustracin"/>
            </w:pPr>
            <w:r>
              <w:t>24 cuotas</w:t>
            </w:r>
          </w:p>
        </w:tc>
        <w:tc>
          <w:tcPr>
            <w:tcW w:w="953" w:type="pct"/>
            <w:tcBorders>
              <w:top w:val="single" w:sz="4" w:space="0" w:color="auto"/>
              <w:bottom w:val="single" w:sz="4" w:space="0" w:color="auto"/>
            </w:tcBorders>
          </w:tcPr>
          <w:p w14:paraId="55BA7B4F" w14:textId="46ABB621" w:rsidR="00F16C87" w:rsidRDefault="00F16C87" w:rsidP="00F16C87">
            <w:pPr>
              <w:pStyle w:val="Tablailustracin"/>
            </w:pPr>
            <w:r>
              <w:t>6 cuotas</w:t>
            </w:r>
          </w:p>
        </w:tc>
        <w:tc>
          <w:tcPr>
            <w:tcW w:w="1053" w:type="pct"/>
            <w:tcBorders>
              <w:top w:val="single" w:sz="4" w:space="0" w:color="auto"/>
              <w:bottom w:val="single" w:sz="4" w:space="0" w:color="auto"/>
            </w:tcBorders>
          </w:tcPr>
          <w:p w14:paraId="6E195D64" w14:textId="208240DD" w:rsidR="00F16C87" w:rsidRDefault="00F16C87" w:rsidP="00F16C87">
            <w:pPr>
              <w:pStyle w:val="Tablailustracin"/>
            </w:pPr>
            <w:r>
              <w:t>12 cuotas</w:t>
            </w:r>
          </w:p>
        </w:tc>
      </w:tr>
      <w:tr w:rsidR="00F16C87" w14:paraId="4A7A48AA" w14:textId="77777777" w:rsidTr="004B2D02">
        <w:trPr>
          <w:trHeight w:val="426"/>
        </w:trPr>
        <w:tc>
          <w:tcPr>
            <w:tcW w:w="1041" w:type="pct"/>
            <w:tcBorders>
              <w:top w:val="single" w:sz="4" w:space="0" w:color="auto"/>
              <w:bottom w:val="single" w:sz="4" w:space="0" w:color="auto"/>
            </w:tcBorders>
          </w:tcPr>
          <w:p w14:paraId="28A03717" w14:textId="38FCE4A2" w:rsidR="00F16C87" w:rsidRPr="00F16C87" w:rsidRDefault="00F16C87" w:rsidP="00F16C87">
            <w:pPr>
              <w:pStyle w:val="Tablailustracin"/>
              <w:rPr>
                <w:b/>
                <w:bCs/>
              </w:rPr>
            </w:pPr>
            <w:r w:rsidRPr="00F16C87">
              <w:rPr>
                <w:b/>
                <w:bCs/>
              </w:rPr>
              <w:lastRenderedPageBreak/>
              <w:t>Entrega en 24hs</w:t>
            </w:r>
          </w:p>
        </w:tc>
        <w:tc>
          <w:tcPr>
            <w:tcW w:w="988" w:type="pct"/>
            <w:tcBorders>
              <w:top w:val="single" w:sz="4" w:space="0" w:color="auto"/>
              <w:bottom w:val="single" w:sz="4" w:space="0" w:color="auto"/>
            </w:tcBorders>
          </w:tcPr>
          <w:p w14:paraId="2A1430D5" w14:textId="58DBDA04" w:rsidR="00F16C87" w:rsidRDefault="00F16C87" w:rsidP="00F16C87">
            <w:pPr>
              <w:pStyle w:val="Tablailustracin"/>
            </w:pPr>
            <w:r>
              <w:t>Sí</w:t>
            </w:r>
          </w:p>
        </w:tc>
        <w:tc>
          <w:tcPr>
            <w:tcW w:w="965" w:type="pct"/>
            <w:tcBorders>
              <w:top w:val="single" w:sz="4" w:space="0" w:color="auto"/>
              <w:bottom w:val="single" w:sz="4" w:space="0" w:color="auto"/>
            </w:tcBorders>
          </w:tcPr>
          <w:p w14:paraId="256E3EBB" w14:textId="295217C6" w:rsidR="00F16C87" w:rsidRDefault="00F16C87" w:rsidP="00F16C87">
            <w:pPr>
              <w:pStyle w:val="Tablailustracin"/>
            </w:pPr>
            <w:r>
              <w:t>No</w:t>
            </w:r>
          </w:p>
        </w:tc>
        <w:tc>
          <w:tcPr>
            <w:tcW w:w="953" w:type="pct"/>
            <w:tcBorders>
              <w:top w:val="single" w:sz="4" w:space="0" w:color="auto"/>
              <w:bottom w:val="single" w:sz="4" w:space="0" w:color="auto"/>
            </w:tcBorders>
          </w:tcPr>
          <w:p w14:paraId="11694974" w14:textId="7A4ECAD6" w:rsidR="00F16C87" w:rsidRDefault="00F16C87" w:rsidP="00F16C87">
            <w:pPr>
              <w:pStyle w:val="Tablailustracin"/>
            </w:pPr>
            <w:r>
              <w:t>Si</w:t>
            </w:r>
          </w:p>
        </w:tc>
        <w:tc>
          <w:tcPr>
            <w:tcW w:w="1053" w:type="pct"/>
            <w:tcBorders>
              <w:top w:val="single" w:sz="4" w:space="0" w:color="auto"/>
              <w:bottom w:val="single" w:sz="4" w:space="0" w:color="auto"/>
            </w:tcBorders>
          </w:tcPr>
          <w:p w14:paraId="0F339F7D" w14:textId="133786B2" w:rsidR="00F16C87" w:rsidRDefault="00F16C87" w:rsidP="00F16C87">
            <w:pPr>
              <w:pStyle w:val="Tablailustracin"/>
            </w:pPr>
            <w:r>
              <w:t>No</w:t>
            </w:r>
          </w:p>
        </w:tc>
      </w:tr>
      <w:tr w:rsidR="00F16C87" w14:paraId="11D84BCB" w14:textId="77777777" w:rsidTr="004B2D02">
        <w:trPr>
          <w:trHeight w:val="426"/>
        </w:trPr>
        <w:tc>
          <w:tcPr>
            <w:tcW w:w="1041" w:type="pct"/>
            <w:tcBorders>
              <w:top w:val="single" w:sz="4" w:space="0" w:color="auto"/>
              <w:bottom w:val="single" w:sz="4" w:space="0" w:color="auto"/>
            </w:tcBorders>
          </w:tcPr>
          <w:p w14:paraId="50427BD2" w14:textId="780AC50E" w:rsidR="00F16C87" w:rsidRPr="00F16C87" w:rsidRDefault="00F16C87" w:rsidP="00F16C87">
            <w:pPr>
              <w:pStyle w:val="Tablailustracin"/>
              <w:rPr>
                <w:b/>
                <w:bCs/>
              </w:rPr>
            </w:pPr>
            <w:r w:rsidRPr="00F16C87">
              <w:rPr>
                <w:b/>
                <w:bCs/>
              </w:rPr>
              <w:t>Producto</w:t>
            </w:r>
          </w:p>
        </w:tc>
        <w:tc>
          <w:tcPr>
            <w:tcW w:w="988" w:type="pct"/>
            <w:tcBorders>
              <w:top w:val="single" w:sz="4" w:space="0" w:color="auto"/>
              <w:bottom w:val="single" w:sz="4" w:space="0" w:color="auto"/>
            </w:tcBorders>
          </w:tcPr>
          <w:p w14:paraId="5BA2D10A" w14:textId="77777777" w:rsidR="00F16C87" w:rsidRDefault="00F16C87" w:rsidP="00F16C87">
            <w:pPr>
              <w:pStyle w:val="Tablailustracin"/>
              <w:rPr>
                <w:lang w:val="en-GB"/>
              </w:rPr>
            </w:pPr>
            <w:r w:rsidRPr="002725C3">
              <w:rPr>
                <w:lang w:val="en-GB"/>
              </w:rPr>
              <w:t xml:space="preserve">Notebook Acer Aspire 3 </w:t>
            </w:r>
            <w:r>
              <w:rPr>
                <w:lang w:val="en-GB"/>
              </w:rPr>
              <w:br/>
              <w:t xml:space="preserve">AMD </w:t>
            </w:r>
            <w:proofErr w:type="spellStart"/>
            <w:r w:rsidRPr="002725C3">
              <w:rPr>
                <w:lang w:val="en-GB"/>
              </w:rPr>
              <w:t>Ryzen</w:t>
            </w:r>
            <w:proofErr w:type="spellEnd"/>
            <w:r w:rsidRPr="002725C3">
              <w:rPr>
                <w:lang w:val="en-GB"/>
              </w:rPr>
              <w:t xml:space="preserve"> 5 </w:t>
            </w:r>
            <w:r>
              <w:rPr>
                <w:lang w:val="en-GB"/>
              </w:rPr>
              <w:br/>
            </w:r>
            <w:r w:rsidRPr="002725C3">
              <w:rPr>
                <w:lang w:val="en-GB"/>
              </w:rPr>
              <w:t xml:space="preserve">12gb </w:t>
            </w:r>
            <w:r>
              <w:rPr>
                <w:lang w:val="en-GB"/>
              </w:rPr>
              <w:t xml:space="preserve">RAM </w:t>
            </w:r>
            <w:r>
              <w:rPr>
                <w:lang w:val="en-GB"/>
              </w:rPr>
              <w:br/>
              <w:t xml:space="preserve">SSD </w:t>
            </w:r>
            <w:r w:rsidRPr="002725C3">
              <w:rPr>
                <w:lang w:val="en-GB"/>
              </w:rPr>
              <w:t>1</w:t>
            </w:r>
            <w:r>
              <w:rPr>
                <w:lang w:val="en-GB"/>
              </w:rPr>
              <w:t>TB</w:t>
            </w:r>
          </w:p>
          <w:p w14:paraId="103A5E14" w14:textId="77777777" w:rsidR="00F16C87" w:rsidRPr="00F16C87" w:rsidRDefault="00F16C87" w:rsidP="00F16C87">
            <w:pPr>
              <w:pStyle w:val="Tablailustracin"/>
              <w:rPr>
                <w:lang w:val="es-AR"/>
              </w:rPr>
            </w:pPr>
            <w:r w:rsidRPr="00F16C87">
              <w:rPr>
                <w:lang w:val="es-AR"/>
              </w:rPr>
              <w:t>+</w:t>
            </w:r>
          </w:p>
          <w:p w14:paraId="5C852931" w14:textId="0676B3E4" w:rsidR="00F16C87" w:rsidRDefault="00F16C87" w:rsidP="00F16C87">
            <w:pPr>
              <w:pStyle w:val="Tablailustracin"/>
            </w:pPr>
            <w:r w:rsidRPr="008B1C75">
              <w:t xml:space="preserve">Auriculares con Micrófono </w:t>
            </w:r>
            <w:proofErr w:type="spellStart"/>
            <w:r w:rsidRPr="008B1C75">
              <w:t>Bkt</w:t>
            </w:r>
            <w:proofErr w:type="spellEnd"/>
            <w:r w:rsidRPr="008B1C75">
              <w:t xml:space="preserve"> H71</w:t>
            </w:r>
          </w:p>
        </w:tc>
        <w:tc>
          <w:tcPr>
            <w:tcW w:w="965" w:type="pct"/>
            <w:tcBorders>
              <w:top w:val="single" w:sz="4" w:space="0" w:color="auto"/>
              <w:bottom w:val="single" w:sz="4" w:space="0" w:color="auto"/>
            </w:tcBorders>
          </w:tcPr>
          <w:p w14:paraId="7F00D3D5" w14:textId="77777777" w:rsidR="00F16C87" w:rsidRDefault="00F16C87" w:rsidP="00F16C87">
            <w:pPr>
              <w:pStyle w:val="Tablailustracin"/>
              <w:rPr>
                <w:lang w:val="en-GB"/>
              </w:rPr>
            </w:pPr>
            <w:r>
              <w:rPr>
                <w:lang w:val="en-GB"/>
              </w:rPr>
              <w:t xml:space="preserve">Notebook </w:t>
            </w:r>
            <w:r w:rsidRPr="002725C3">
              <w:rPr>
                <w:lang w:val="en-GB"/>
              </w:rPr>
              <w:t xml:space="preserve">Dell I7 10ma </w:t>
            </w:r>
            <w:r>
              <w:rPr>
                <w:lang w:val="en-GB"/>
              </w:rPr>
              <w:br/>
            </w:r>
            <w:r w:rsidRPr="002725C3">
              <w:rPr>
                <w:lang w:val="en-GB"/>
              </w:rPr>
              <w:t>32gb</w:t>
            </w:r>
            <w:r>
              <w:rPr>
                <w:lang w:val="en-GB"/>
              </w:rPr>
              <w:t xml:space="preserve"> RAM</w:t>
            </w:r>
            <w:r>
              <w:rPr>
                <w:lang w:val="en-GB"/>
              </w:rPr>
              <w:br/>
            </w:r>
            <w:r w:rsidRPr="002725C3">
              <w:rPr>
                <w:lang w:val="en-GB"/>
              </w:rPr>
              <w:t xml:space="preserve"> </w:t>
            </w:r>
            <w:r>
              <w:rPr>
                <w:lang w:val="en-GB"/>
              </w:rPr>
              <w:t xml:space="preserve">SSD </w:t>
            </w:r>
            <w:r w:rsidRPr="002725C3">
              <w:rPr>
                <w:lang w:val="en-GB"/>
              </w:rPr>
              <w:t>960</w:t>
            </w:r>
            <w:r>
              <w:rPr>
                <w:lang w:val="en-GB"/>
              </w:rPr>
              <w:t xml:space="preserve"> GB</w:t>
            </w:r>
          </w:p>
          <w:p w14:paraId="5DCB87B7" w14:textId="77777777" w:rsidR="00F16C87" w:rsidRPr="008B1C75" w:rsidRDefault="00F16C87" w:rsidP="00F16C87">
            <w:pPr>
              <w:pStyle w:val="Tablailustracin"/>
            </w:pPr>
            <w:r w:rsidRPr="008B1C75">
              <w:t>+</w:t>
            </w:r>
          </w:p>
          <w:p w14:paraId="21950DDE" w14:textId="4A6653F2" w:rsidR="00F16C87" w:rsidRDefault="00F16C87" w:rsidP="00F16C87">
            <w:pPr>
              <w:pStyle w:val="Tablailustracin"/>
            </w:pPr>
            <w:r w:rsidRPr="008B1C75">
              <w:t xml:space="preserve">Auriculares con Micrófono </w:t>
            </w:r>
            <w:proofErr w:type="spellStart"/>
            <w:r w:rsidRPr="008B1C75">
              <w:t>Tedge</w:t>
            </w:r>
            <w:proofErr w:type="spellEnd"/>
          </w:p>
        </w:tc>
        <w:tc>
          <w:tcPr>
            <w:tcW w:w="953" w:type="pct"/>
            <w:tcBorders>
              <w:top w:val="single" w:sz="4" w:space="0" w:color="auto"/>
              <w:bottom w:val="single" w:sz="4" w:space="0" w:color="auto"/>
            </w:tcBorders>
          </w:tcPr>
          <w:p w14:paraId="00CDE6E5" w14:textId="77777777" w:rsidR="00F16C87" w:rsidRDefault="00F16C87" w:rsidP="00F16C87">
            <w:pPr>
              <w:pStyle w:val="Tablailustracin"/>
              <w:rPr>
                <w:lang w:val="en-GB"/>
              </w:rPr>
            </w:pPr>
            <w:r>
              <w:rPr>
                <w:lang w:val="en-GB"/>
              </w:rPr>
              <w:t xml:space="preserve">Notebook </w:t>
            </w:r>
            <w:r w:rsidRPr="002725C3">
              <w:rPr>
                <w:lang w:val="en-GB"/>
              </w:rPr>
              <w:t xml:space="preserve">Hp </w:t>
            </w:r>
            <w:proofErr w:type="spellStart"/>
            <w:r w:rsidRPr="002725C3">
              <w:rPr>
                <w:lang w:val="en-GB"/>
              </w:rPr>
              <w:t>Elitebook</w:t>
            </w:r>
            <w:proofErr w:type="spellEnd"/>
            <w:r w:rsidRPr="002725C3">
              <w:rPr>
                <w:lang w:val="en-GB"/>
              </w:rPr>
              <w:t xml:space="preserve"> </w:t>
            </w:r>
            <w:r>
              <w:rPr>
                <w:lang w:val="en-GB"/>
              </w:rPr>
              <w:br/>
            </w:r>
            <w:r w:rsidRPr="002725C3">
              <w:rPr>
                <w:lang w:val="en-GB"/>
              </w:rPr>
              <w:t xml:space="preserve">I7 </w:t>
            </w:r>
            <w:r>
              <w:rPr>
                <w:lang w:val="en-GB"/>
              </w:rPr>
              <w:br/>
            </w:r>
            <w:r w:rsidRPr="002725C3">
              <w:rPr>
                <w:lang w:val="en-GB"/>
              </w:rPr>
              <w:t>16gb</w:t>
            </w:r>
            <w:r>
              <w:rPr>
                <w:lang w:val="en-GB"/>
              </w:rPr>
              <w:t xml:space="preserve"> RAM</w:t>
            </w:r>
            <w:r>
              <w:rPr>
                <w:lang w:val="en-GB"/>
              </w:rPr>
              <w:br/>
              <w:t>SSD 1TB</w:t>
            </w:r>
          </w:p>
          <w:p w14:paraId="761F913E" w14:textId="77777777" w:rsidR="00F16C87" w:rsidRPr="008B1C75" w:rsidRDefault="00F16C87" w:rsidP="00F16C87">
            <w:pPr>
              <w:pStyle w:val="Tablailustracin"/>
            </w:pPr>
            <w:r w:rsidRPr="008B1C75">
              <w:t>+</w:t>
            </w:r>
          </w:p>
          <w:p w14:paraId="6E41CAAC" w14:textId="7AF538CB" w:rsidR="00F16C87" w:rsidRDefault="00F16C87" w:rsidP="00F16C87">
            <w:pPr>
              <w:pStyle w:val="Tablailustracin"/>
            </w:pPr>
            <w:r w:rsidRPr="008B1C75">
              <w:t>Auriculares con Micrófono Sony</w:t>
            </w:r>
          </w:p>
        </w:tc>
        <w:tc>
          <w:tcPr>
            <w:tcW w:w="1053" w:type="pct"/>
            <w:tcBorders>
              <w:top w:val="single" w:sz="4" w:space="0" w:color="auto"/>
              <w:bottom w:val="single" w:sz="4" w:space="0" w:color="auto"/>
            </w:tcBorders>
          </w:tcPr>
          <w:p w14:paraId="7965490A" w14:textId="77777777" w:rsidR="00F16C87" w:rsidRPr="007E7586" w:rsidRDefault="00F16C87" w:rsidP="00F16C87">
            <w:pPr>
              <w:pStyle w:val="Tablailustracin"/>
              <w:rPr>
                <w:lang w:val="en-GB"/>
              </w:rPr>
            </w:pPr>
            <w:r w:rsidRPr="007E7586">
              <w:rPr>
                <w:lang w:val="en-GB"/>
              </w:rPr>
              <w:t>Notebook Lenovo</w:t>
            </w:r>
            <w:r w:rsidRPr="007E7586">
              <w:rPr>
                <w:lang w:val="en-GB"/>
              </w:rPr>
              <w:br/>
              <w:t xml:space="preserve">AMD </w:t>
            </w:r>
            <w:proofErr w:type="spellStart"/>
            <w:r w:rsidRPr="007E7586">
              <w:rPr>
                <w:lang w:val="en-GB"/>
              </w:rPr>
              <w:t>Ryzen</w:t>
            </w:r>
            <w:proofErr w:type="spellEnd"/>
            <w:r w:rsidRPr="007E7586">
              <w:rPr>
                <w:lang w:val="en-GB"/>
              </w:rPr>
              <w:t xml:space="preserve"> 5</w:t>
            </w:r>
            <w:r w:rsidRPr="007E7586">
              <w:rPr>
                <w:lang w:val="en-GB"/>
              </w:rPr>
              <w:br/>
              <w:t>16G</w:t>
            </w:r>
            <w:r>
              <w:rPr>
                <w:lang w:val="en-GB"/>
              </w:rPr>
              <w:t>B</w:t>
            </w:r>
            <w:r>
              <w:rPr>
                <w:lang w:val="en-GB"/>
              </w:rPr>
              <w:br/>
              <w:t>SSD 960GB</w:t>
            </w:r>
          </w:p>
          <w:p w14:paraId="6D091E32" w14:textId="683F62B5" w:rsidR="00F16C87" w:rsidRDefault="00F16C87" w:rsidP="00F16C87">
            <w:pPr>
              <w:pStyle w:val="Tablailustracin"/>
            </w:pPr>
            <w:r w:rsidRPr="007E7586">
              <w:t xml:space="preserve">+ Auriculares con Micrófono </w:t>
            </w:r>
            <w:proofErr w:type="spellStart"/>
            <w:r w:rsidRPr="007E7586">
              <w:t>Gtc</w:t>
            </w:r>
            <w:proofErr w:type="spellEnd"/>
            <w:r w:rsidRPr="007E7586">
              <w:t xml:space="preserve"> Cbg-010</w:t>
            </w:r>
          </w:p>
        </w:tc>
      </w:tr>
    </w:tbl>
    <w:p w14:paraId="31E06651" w14:textId="055D24CC" w:rsidR="00F16C87" w:rsidRDefault="00F16C87" w:rsidP="00F16C87">
      <w:pPr>
        <w:ind w:firstLine="0"/>
      </w:pPr>
      <w:r w:rsidRPr="00002418">
        <w:rPr>
          <w:i/>
          <w:iCs/>
        </w:rPr>
        <w:t>Nota</w:t>
      </w:r>
      <w:r>
        <w:t>: Esta tabla muestra el listado de proveedores con sus características, incluyendo el producto que ofrece cada uno.</w:t>
      </w:r>
    </w:p>
    <w:p w14:paraId="1449FF06" w14:textId="6351A8DE" w:rsidR="00F16C87" w:rsidRPr="002A5BBD" w:rsidRDefault="00F16C87" w:rsidP="009C6338">
      <w:pPr>
        <w:pStyle w:val="Ttulo4"/>
      </w:pPr>
      <w:bookmarkStart w:id="61" w:name="_Tabla_7_1"/>
      <w:bookmarkEnd w:id="61"/>
      <w:r>
        <w:t xml:space="preserve">Tabla </w:t>
      </w:r>
      <w:r w:rsidR="00F6155F">
        <w:t>7</w:t>
      </w:r>
    </w:p>
    <w:p w14:paraId="75C9432C" w14:textId="723898D2" w:rsidR="00F16C87" w:rsidRPr="00801309" w:rsidRDefault="00F16C87" w:rsidP="00F16C87">
      <w:pPr>
        <w:ind w:firstLine="0"/>
        <w:rPr>
          <w:i/>
          <w:iCs/>
        </w:rPr>
      </w:pPr>
      <w:r>
        <w:rPr>
          <w:i/>
          <w:iCs/>
        </w:rPr>
        <w:t>Matriz de Homogene</w:t>
      </w:r>
      <w:r w:rsidR="005377C6">
        <w:rPr>
          <w:i/>
          <w:iCs/>
        </w:rPr>
        <w:t>ización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6"/>
        <w:gridCol w:w="636"/>
        <w:gridCol w:w="763"/>
        <w:gridCol w:w="1303"/>
        <w:gridCol w:w="856"/>
        <w:gridCol w:w="1310"/>
      </w:tblGrid>
      <w:tr w:rsidR="005377C6" w14:paraId="6BB89975" w14:textId="77777777" w:rsidTr="000D6126">
        <w:trPr>
          <w:trHeight w:val="501"/>
          <w:jc w:val="center"/>
        </w:trPr>
        <w:tc>
          <w:tcPr>
            <w:tcW w:w="0" w:type="auto"/>
            <w:tcBorders>
              <w:top w:val="single" w:sz="4" w:space="0" w:color="auto"/>
            </w:tcBorders>
            <w:shd w:val="clear" w:color="auto" w:fill="FFD047" w:themeFill="accent5" w:themeFillTint="99"/>
          </w:tcPr>
          <w:p w14:paraId="4522DF74" w14:textId="77777777" w:rsidR="005377C6" w:rsidRPr="005377C6" w:rsidRDefault="005377C6" w:rsidP="005377C6">
            <w:pPr>
              <w:pStyle w:val="Tablailustracin"/>
              <w:jc w:val="center"/>
              <w:rPr>
                <w:b/>
                <w:bCs/>
              </w:rPr>
            </w:pPr>
          </w:p>
        </w:tc>
        <w:tc>
          <w:tcPr>
            <w:tcW w:w="0" w:type="auto"/>
            <w:tcBorders>
              <w:top w:val="single" w:sz="4" w:space="0" w:color="auto"/>
            </w:tcBorders>
            <w:shd w:val="clear" w:color="auto" w:fill="FFD047" w:themeFill="accent5" w:themeFillTint="99"/>
          </w:tcPr>
          <w:p w14:paraId="3B61DE82" w14:textId="49CC6BA6" w:rsidR="005377C6" w:rsidRPr="005377C6" w:rsidRDefault="005377C6" w:rsidP="00C443C1">
            <w:pPr>
              <w:pStyle w:val="Tablailustracin"/>
              <w:rPr>
                <w:b/>
                <w:bCs/>
              </w:rPr>
            </w:pPr>
            <w:r w:rsidRPr="005377C6">
              <w:rPr>
                <w:b/>
                <w:bCs/>
              </w:rPr>
              <w:t>%</w:t>
            </w:r>
          </w:p>
        </w:tc>
        <w:tc>
          <w:tcPr>
            <w:tcW w:w="0" w:type="auto"/>
            <w:tcBorders>
              <w:top w:val="single" w:sz="4" w:space="0" w:color="auto"/>
            </w:tcBorders>
            <w:shd w:val="clear" w:color="auto" w:fill="FFD047" w:themeFill="accent5" w:themeFillTint="99"/>
          </w:tcPr>
          <w:p w14:paraId="65E33157" w14:textId="5D227525" w:rsidR="005377C6" w:rsidRPr="005377C6" w:rsidRDefault="000D6126" w:rsidP="000D6126">
            <w:pPr>
              <w:pStyle w:val="Tablailustracin"/>
              <w:rPr>
                <w:b/>
                <w:bCs/>
              </w:rPr>
            </w:pPr>
            <w:r>
              <w:rPr>
                <w:b/>
                <w:bCs/>
              </w:rPr>
              <w:t>Delta</w:t>
            </w:r>
          </w:p>
        </w:tc>
        <w:tc>
          <w:tcPr>
            <w:tcW w:w="0" w:type="auto"/>
            <w:tcBorders>
              <w:top w:val="single" w:sz="4" w:space="0" w:color="auto"/>
            </w:tcBorders>
            <w:shd w:val="clear" w:color="auto" w:fill="FFD047" w:themeFill="accent5" w:themeFillTint="99"/>
          </w:tcPr>
          <w:p w14:paraId="57E8CC64" w14:textId="4131B109" w:rsidR="005377C6" w:rsidRPr="005377C6" w:rsidRDefault="000D6126" w:rsidP="000D6126">
            <w:pPr>
              <w:pStyle w:val="Tablailustracin"/>
              <w:rPr>
                <w:b/>
                <w:bCs/>
              </w:rPr>
            </w:pPr>
            <w:r>
              <w:rPr>
                <w:b/>
                <w:bCs/>
              </w:rPr>
              <w:t>PC Center</w:t>
            </w:r>
          </w:p>
        </w:tc>
        <w:tc>
          <w:tcPr>
            <w:tcW w:w="0" w:type="auto"/>
            <w:tcBorders>
              <w:top w:val="single" w:sz="4" w:space="0" w:color="auto"/>
            </w:tcBorders>
            <w:shd w:val="clear" w:color="auto" w:fill="FFD047" w:themeFill="accent5" w:themeFillTint="99"/>
          </w:tcPr>
          <w:p w14:paraId="18F606DA" w14:textId="567E76F2" w:rsidR="005377C6" w:rsidRPr="005377C6" w:rsidRDefault="000D6126" w:rsidP="000D6126">
            <w:pPr>
              <w:pStyle w:val="Tablailustracin"/>
              <w:rPr>
                <w:b/>
                <w:bCs/>
              </w:rPr>
            </w:pPr>
            <w:proofErr w:type="spellStart"/>
            <w:r>
              <w:rPr>
                <w:b/>
                <w:bCs/>
              </w:rPr>
              <w:t>Venex</w:t>
            </w:r>
            <w:proofErr w:type="spellEnd"/>
          </w:p>
        </w:tc>
        <w:tc>
          <w:tcPr>
            <w:tcW w:w="0" w:type="auto"/>
            <w:tcBorders>
              <w:top w:val="single" w:sz="4" w:space="0" w:color="auto"/>
            </w:tcBorders>
            <w:shd w:val="clear" w:color="auto" w:fill="FFD047" w:themeFill="accent5" w:themeFillTint="99"/>
          </w:tcPr>
          <w:p w14:paraId="3171899A" w14:textId="16E37067" w:rsidR="005377C6" w:rsidRPr="005377C6" w:rsidRDefault="000D6126" w:rsidP="000D6126">
            <w:pPr>
              <w:pStyle w:val="Tablailustracin"/>
              <w:rPr>
                <w:b/>
                <w:bCs/>
              </w:rPr>
            </w:pPr>
            <w:r>
              <w:rPr>
                <w:b/>
                <w:bCs/>
              </w:rPr>
              <w:t>Garbarino</w:t>
            </w:r>
          </w:p>
        </w:tc>
      </w:tr>
      <w:tr w:rsidR="005377C6" w14:paraId="2BB3ED73" w14:textId="77777777" w:rsidTr="000D6126">
        <w:trPr>
          <w:trHeight w:val="426"/>
          <w:jc w:val="center"/>
        </w:trPr>
        <w:tc>
          <w:tcPr>
            <w:tcW w:w="0" w:type="auto"/>
            <w:tcBorders>
              <w:top w:val="single" w:sz="4" w:space="0" w:color="auto"/>
              <w:bottom w:val="single" w:sz="4" w:space="0" w:color="auto"/>
            </w:tcBorders>
          </w:tcPr>
          <w:p w14:paraId="23E40668" w14:textId="3CC0C0F9" w:rsidR="005377C6" w:rsidRPr="005377C6" w:rsidRDefault="005377C6" w:rsidP="005377C6">
            <w:pPr>
              <w:pStyle w:val="Tablailustracin"/>
              <w:rPr>
                <w:b/>
                <w:bCs/>
              </w:rPr>
            </w:pPr>
            <w:r w:rsidRPr="005377C6">
              <w:rPr>
                <w:b/>
                <w:bCs/>
              </w:rPr>
              <w:t>Precio</w:t>
            </w:r>
          </w:p>
        </w:tc>
        <w:tc>
          <w:tcPr>
            <w:tcW w:w="0" w:type="auto"/>
            <w:tcBorders>
              <w:top w:val="single" w:sz="4" w:space="0" w:color="auto"/>
              <w:bottom w:val="single" w:sz="4" w:space="0" w:color="auto"/>
            </w:tcBorders>
          </w:tcPr>
          <w:p w14:paraId="4577295B" w14:textId="49B7E294" w:rsidR="005377C6" w:rsidRDefault="005377C6" w:rsidP="005377C6">
            <w:pPr>
              <w:pStyle w:val="Tablailustracin"/>
            </w:pPr>
            <w:r>
              <w:t>0.60</w:t>
            </w:r>
          </w:p>
        </w:tc>
        <w:tc>
          <w:tcPr>
            <w:tcW w:w="0" w:type="auto"/>
            <w:tcBorders>
              <w:top w:val="single" w:sz="4" w:space="0" w:color="auto"/>
              <w:bottom w:val="single" w:sz="4" w:space="0" w:color="auto"/>
            </w:tcBorders>
          </w:tcPr>
          <w:p w14:paraId="7DD682A5" w14:textId="6B9503CE" w:rsidR="005377C6" w:rsidRDefault="005377C6" w:rsidP="005377C6">
            <w:pPr>
              <w:pStyle w:val="Tablailustracin"/>
            </w:pPr>
            <w:r>
              <w:t>0.60</w:t>
            </w:r>
          </w:p>
        </w:tc>
        <w:tc>
          <w:tcPr>
            <w:tcW w:w="0" w:type="auto"/>
            <w:tcBorders>
              <w:top w:val="single" w:sz="4" w:space="0" w:color="auto"/>
              <w:bottom w:val="single" w:sz="4" w:space="0" w:color="auto"/>
            </w:tcBorders>
          </w:tcPr>
          <w:p w14:paraId="295EDCFE" w14:textId="338883D0" w:rsidR="005377C6" w:rsidRDefault="005377C6" w:rsidP="005377C6">
            <w:pPr>
              <w:pStyle w:val="Tablailustracin"/>
            </w:pPr>
            <w:r>
              <w:t>0.20</w:t>
            </w:r>
          </w:p>
        </w:tc>
        <w:tc>
          <w:tcPr>
            <w:tcW w:w="0" w:type="auto"/>
            <w:tcBorders>
              <w:top w:val="single" w:sz="4" w:space="0" w:color="auto"/>
              <w:bottom w:val="single" w:sz="4" w:space="0" w:color="auto"/>
            </w:tcBorders>
          </w:tcPr>
          <w:p w14:paraId="3750C93A" w14:textId="7F8FC3A5" w:rsidR="005377C6" w:rsidRDefault="005377C6" w:rsidP="005377C6">
            <w:pPr>
              <w:pStyle w:val="Tablailustracin"/>
            </w:pPr>
            <w:r>
              <w:t>0.40</w:t>
            </w:r>
          </w:p>
        </w:tc>
        <w:tc>
          <w:tcPr>
            <w:tcW w:w="0" w:type="auto"/>
            <w:tcBorders>
              <w:top w:val="single" w:sz="4" w:space="0" w:color="auto"/>
              <w:bottom w:val="single" w:sz="4" w:space="0" w:color="auto"/>
            </w:tcBorders>
          </w:tcPr>
          <w:p w14:paraId="31447E74" w14:textId="5A11A090" w:rsidR="005377C6" w:rsidRDefault="005377C6" w:rsidP="005377C6">
            <w:pPr>
              <w:pStyle w:val="Tablailustracin"/>
            </w:pPr>
            <w:r>
              <w:t>0.50</w:t>
            </w:r>
          </w:p>
        </w:tc>
      </w:tr>
      <w:tr w:rsidR="005377C6" w14:paraId="01347F71" w14:textId="77777777" w:rsidTr="000D6126">
        <w:trPr>
          <w:trHeight w:val="426"/>
          <w:jc w:val="center"/>
        </w:trPr>
        <w:tc>
          <w:tcPr>
            <w:tcW w:w="0" w:type="auto"/>
            <w:tcBorders>
              <w:top w:val="single" w:sz="4" w:space="0" w:color="auto"/>
              <w:bottom w:val="single" w:sz="4" w:space="0" w:color="auto"/>
            </w:tcBorders>
          </w:tcPr>
          <w:p w14:paraId="30A92F4B" w14:textId="2F914C50" w:rsidR="005377C6" w:rsidRPr="005377C6" w:rsidRDefault="005377C6" w:rsidP="005377C6">
            <w:pPr>
              <w:pStyle w:val="Tablailustracin"/>
              <w:rPr>
                <w:b/>
                <w:bCs/>
              </w:rPr>
            </w:pPr>
            <w:r w:rsidRPr="005377C6">
              <w:rPr>
                <w:b/>
                <w:bCs/>
              </w:rPr>
              <w:t>Garantía (Tiempo)</w:t>
            </w:r>
          </w:p>
        </w:tc>
        <w:tc>
          <w:tcPr>
            <w:tcW w:w="0" w:type="auto"/>
            <w:tcBorders>
              <w:top w:val="single" w:sz="4" w:space="0" w:color="auto"/>
              <w:bottom w:val="single" w:sz="4" w:space="0" w:color="auto"/>
            </w:tcBorders>
          </w:tcPr>
          <w:p w14:paraId="7D8BE067" w14:textId="74296A0F" w:rsidR="005377C6" w:rsidRDefault="005377C6" w:rsidP="005377C6">
            <w:pPr>
              <w:pStyle w:val="Tablailustracin"/>
            </w:pPr>
            <w:r>
              <w:t>0.20</w:t>
            </w:r>
          </w:p>
        </w:tc>
        <w:tc>
          <w:tcPr>
            <w:tcW w:w="0" w:type="auto"/>
            <w:tcBorders>
              <w:top w:val="single" w:sz="4" w:space="0" w:color="auto"/>
              <w:bottom w:val="single" w:sz="4" w:space="0" w:color="auto"/>
            </w:tcBorders>
          </w:tcPr>
          <w:p w14:paraId="658813E8" w14:textId="0D188026" w:rsidR="005377C6" w:rsidRDefault="005377C6" w:rsidP="005377C6">
            <w:pPr>
              <w:pStyle w:val="Tablailustracin"/>
            </w:pPr>
            <w:r>
              <w:t>0.20</w:t>
            </w:r>
          </w:p>
        </w:tc>
        <w:tc>
          <w:tcPr>
            <w:tcW w:w="0" w:type="auto"/>
            <w:tcBorders>
              <w:top w:val="single" w:sz="4" w:space="0" w:color="auto"/>
              <w:bottom w:val="single" w:sz="4" w:space="0" w:color="auto"/>
            </w:tcBorders>
          </w:tcPr>
          <w:p w14:paraId="307085F2" w14:textId="0DA5A89F" w:rsidR="005377C6" w:rsidRDefault="005377C6" w:rsidP="005377C6">
            <w:pPr>
              <w:pStyle w:val="Tablailustracin"/>
            </w:pPr>
            <w:r>
              <w:t>0.10</w:t>
            </w:r>
          </w:p>
        </w:tc>
        <w:tc>
          <w:tcPr>
            <w:tcW w:w="0" w:type="auto"/>
            <w:tcBorders>
              <w:top w:val="single" w:sz="4" w:space="0" w:color="auto"/>
              <w:bottom w:val="single" w:sz="4" w:space="0" w:color="auto"/>
            </w:tcBorders>
          </w:tcPr>
          <w:p w14:paraId="67CF6682" w14:textId="3EFF6E86" w:rsidR="005377C6" w:rsidRDefault="005377C6" w:rsidP="005377C6">
            <w:pPr>
              <w:pStyle w:val="Tablailustracin"/>
            </w:pPr>
            <w:r>
              <w:t>0.20</w:t>
            </w:r>
          </w:p>
        </w:tc>
        <w:tc>
          <w:tcPr>
            <w:tcW w:w="0" w:type="auto"/>
            <w:tcBorders>
              <w:top w:val="single" w:sz="4" w:space="0" w:color="auto"/>
              <w:bottom w:val="single" w:sz="4" w:space="0" w:color="auto"/>
            </w:tcBorders>
          </w:tcPr>
          <w:p w14:paraId="1A9C8203" w14:textId="748AE6DE" w:rsidR="005377C6" w:rsidRDefault="005377C6" w:rsidP="005377C6">
            <w:pPr>
              <w:pStyle w:val="Tablailustracin"/>
            </w:pPr>
            <w:r>
              <w:t>0.10</w:t>
            </w:r>
          </w:p>
        </w:tc>
      </w:tr>
      <w:tr w:rsidR="005377C6" w14:paraId="1DBC7511" w14:textId="77777777" w:rsidTr="000D6126">
        <w:trPr>
          <w:trHeight w:val="426"/>
          <w:jc w:val="center"/>
        </w:trPr>
        <w:tc>
          <w:tcPr>
            <w:tcW w:w="0" w:type="auto"/>
            <w:tcBorders>
              <w:top w:val="single" w:sz="4" w:space="0" w:color="auto"/>
              <w:bottom w:val="single" w:sz="4" w:space="0" w:color="auto"/>
            </w:tcBorders>
          </w:tcPr>
          <w:p w14:paraId="5609B710" w14:textId="7E0DDCAA" w:rsidR="005377C6" w:rsidRPr="005377C6" w:rsidRDefault="005377C6" w:rsidP="005377C6">
            <w:pPr>
              <w:pStyle w:val="Tablailustracin"/>
              <w:rPr>
                <w:b/>
                <w:bCs/>
              </w:rPr>
            </w:pPr>
            <w:r w:rsidRPr="005377C6">
              <w:rPr>
                <w:b/>
                <w:bCs/>
              </w:rPr>
              <w:t>Marca</w:t>
            </w:r>
          </w:p>
        </w:tc>
        <w:tc>
          <w:tcPr>
            <w:tcW w:w="0" w:type="auto"/>
            <w:tcBorders>
              <w:top w:val="single" w:sz="4" w:space="0" w:color="auto"/>
              <w:bottom w:val="single" w:sz="4" w:space="0" w:color="auto"/>
            </w:tcBorders>
          </w:tcPr>
          <w:p w14:paraId="2508EE5E" w14:textId="74D76E46" w:rsidR="005377C6" w:rsidRDefault="005377C6" w:rsidP="005377C6">
            <w:pPr>
              <w:pStyle w:val="Tablailustracin"/>
            </w:pPr>
            <w:r>
              <w:t>0.05</w:t>
            </w:r>
          </w:p>
        </w:tc>
        <w:tc>
          <w:tcPr>
            <w:tcW w:w="0" w:type="auto"/>
            <w:tcBorders>
              <w:top w:val="single" w:sz="4" w:space="0" w:color="auto"/>
              <w:bottom w:val="single" w:sz="4" w:space="0" w:color="auto"/>
            </w:tcBorders>
          </w:tcPr>
          <w:p w14:paraId="4DC0D6AD" w14:textId="4A51E2B4" w:rsidR="005377C6" w:rsidRDefault="005377C6" w:rsidP="005377C6">
            <w:pPr>
              <w:pStyle w:val="Tablailustracin"/>
            </w:pPr>
            <w:r>
              <w:t>0.05</w:t>
            </w:r>
          </w:p>
        </w:tc>
        <w:tc>
          <w:tcPr>
            <w:tcW w:w="0" w:type="auto"/>
            <w:tcBorders>
              <w:top w:val="single" w:sz="4" w:space="0" w:color="auto"/>
              <w:bottom w:val="single" w:sz="4" w:space="0" w:color="auto"/>
            </w:tcBorders>
          </w:tcPr>
          <w:p w14:paraId="79F8856F" w14:textId="4C90F2CA" w:rsidR="005377C6" w:rsidRDefault="005377C6" w:rsidP="005377C6">
            <w:pPr>
              <w:pStyle w:val="Tablailustracin"/>
            </w:pPr>
            <w:r>
              <w:t>0.02</w:t>
            </w:r>
          </w:p>
        </w:tc>
        <w:tc>
          <w:tcPr>
            <w:tcW w:w="0" w:type="auto"/>
            <w:tcBorders>
              <w:top w:val="single" w:sz="4" w:space="0" w:color="auto"/>
              <w:bottom w:val="single" w:sz="4" w:space="0" w:color="auto"/>
            </w:tcBorders>
          </w:tcPr>
          <w:p w14:paraId="4E23E451" w14:textId="0DEE8B99" w:rsidR="005377C6" w:rsidRDefault="005377C6" w:rsidP="005377C6">
            <w:pPr>
              <w:pStyle w:val="Tablailustracin"/>
            </w:pPr>
            <w:r>
              <w:t>0.05</w:t>
            </w:r>
          </w:p>
        </w:tc>
        <w:tc>
          <w:tcPr>
            <w:tcW w:w="0" w:type="auto"/>
            <w:tcBorders>
              <w:top w:val="single" w:sz="4" w:space="0" w:color="auto"/>
              <w:bottom w:val="single" w:sz="4" w:space="0" w:color="auto"/>
            </w:tcBorders>
          </w:tcPr>
          <w:p w14:paraId="51FACDF8" w14:textId="058E1192" w:rsidR="005377C6" w:rsidRDefault="005377C6" w:rsidP="005377C6">
            <w:pPr>
              <w:pStyle w:val="Tablailustracin"/>
            </w:pPr>
            <w:r>
              <w:t>0.05</w:t>
            </w:r>
          </w:p>
        </w:tc>
      </w:tr>
      <w:tr w:rsidR="005377C6" w14:paraId="07AEE523" w14:textId="77777777" w:rsidTr="000D6126">
        <w:trPr>
          <w:trHeight w:val="426"/>
          <w:jc w:val="center"/>
        </w:trPr>
        <w:tc>
          <w:tcPr>
            <w:tcW w:w="0" w:type="auto"/>
            <w:tcBorders>
              <w:top w:val="single" w:sz="4" w:space="0" w:color="auto"/>
              <w:bottom w:val="single" w:sz="4" w:space="0" w:color="auto"/>
            </w:tcBorders>
          </w:tcPr>
          <w:p w14:paraId="61E3DC13" w14:textId="0579055F" w:rsidR="005377C6" w:rsidRPr="005377C6" w:rsidRDefault="005377C6" w:rsidP="005377C6">
            <w:pPr>
              <w:pStyle w:val="Tablailustracin"/>
              <w:rPr>
                <w:b/>
                <w:bCs/>
              </w:rPr>
            </w:pPr>
            <w:r w:rsidRPr="005377C6">
              <w:rPr>
                <w:b/>
                <w:bCs/>
              </w:rPr>
              <w:t>Financiamiento</w:t>
            </w:r>
          </w:p>
        </w:tc>
        <w:tc>
          <w:tcPr>
            <w:tcW w:w="0" w:type="auto"/>
            <w:tcBorders>
              <w:top w:val="single" w:sz="4" w:space="0" w:color="auto"/>
              <w:bottom w:val="single" w:sz="4" w:space="0" w:color="auto"/>
            </w:tcBorders>
          </w:tcPr>
          <w:p w14:paraId="306AF561" w14:textId="0ECFC9FB" w:rsidR="005377C6" w:rsidRDefault="005377C6" w:rsidP="005377C6">
            <w:pPr>
              <w:pStyle w:val="Tablailustracin"/>
            </w:pPr>
            <w:r>
              <w:t>0.10</w:t>
            </w:r>
          </w:p>
        </w:tc>
        <w:tc>
          <w:tcPr>
            <w:tcW w:w="0" w:type="auto"/>
            <w:tcBorders>
              <w:top w:val="single" w:sz="4" w:space="0" w:color="auto"/>
              <w:bottom w:val="single" w:sz="4" w:space="0" w:color="auto"/>
            </w:tcBorders>
          </w:tcPr>
          <w:p w14:paraId="7D7EA901" w14:textId="77327F65" w:rsidR="005377C6" w:rsidRDefault="005377C6" w:rsidP="005377C6">
            <w:pPr>
              <w:pStyle w:val="Tablailustracin"/>
            </w:pPr>
            <w:r>
              <w:t>0.05</w:t>
            </w:r>
          </w:p>
        </w:tc>
        <w:tc>
          <w:tcPr>
            <w:tcW w:w="0" w:type="auto"/>
            <w:tcBorders>
              <w:top w:val="single" w:sz="4" w:space="0" w:color="auto"/>
              <w:bottom w:val="single" w:sz="4" w:space="0" w:color="auto"/>
            </w:tcBorders>
          </w:tcPr>
          <w:p w14:paraId="7F267EF9" w14:textId="401B9C87" w:rsidR="005377C6" w:rsidRDefault="005377C6" w:rsidP="005377C6">
            <w:pPr>
              <w:pStyle w:val="Tablailustracin"/>
            </w:pPr>
            <w:r>
              <w:t>0.10</w:t>
            </w:r>
          </w:p>
        </w:tc>
        <w:tc>
          <w:tcPr>
            <w:tcW w:w="0" w:type="auto"/>
            <w:tcBorders>
              <w:top w:val="single" w:sz="4" w:space="0" w:color="auto"/>
              <w:bottom w:val="single" w:sz="4" w:space="0" w:color="auto"/>
            </w:tcBorders>
          </w:tcPr>
          <w:p w14:paraId="02E22127" w14:textId="7C15837C" w:rsidR="005377C6" w:rsidRDefault="005377C6" w:rsidP="005377C6">
            <w:pPr>
              <w:pStyle w:val="Tablailustracin"/>
            </w:pPr>
            <w:r>
              <w:t>0.2</w:t>
            </w:r>
          </w:p>
        </w:tc>
        <w:tc>
          <w:tcPr>
            <w:tcW w:w="0" w:type="auto"/>
            <w:tcBorders>
              <w:top w:val="single" w:sz="4" w:space="0" w:color="auto"/>
              <w:bottom w:val="single" w:sz="4" w:space="0" w:color="auto"/>
            </w:tcBorders>
          </w:tcPr>
          <w:p w14:paraId="381E9109" w14:textId="300C3339" w:rsidR="005377C6" w:rsidRDefault="005377C6" w:rsidP="005377C6">
            <w:pPr>
              <w:pStyle w:val="Tablailustracin"/>
            </w:pPr>
            <w:r>
              <w:t>0.05</w:t>
            </w:r>
          </w:p>
        </w:tc>
      </w:tr>
      <w:tr w:rsidR="005377C6" w14:paraId="499A319B" w14:textId="77777777" w:rsidTr="000D6126">
        <w:trPr>
          <w:trHeight w:val="426"/>
          <w:jc w:val="center"/>
        </w:trPr>
        <w:tc>
          <w:tcPr>
            <w:tcW w:w="0" w:type="auto"/>
            <w:tcBorders>
              <w:top w:val="single" w:sz="4" w:space="0" w:color="auto"/>
              <w:bottom w:val="single" w:sz="4" w:space="0" w:color="auto"/>
            </w:tcBorders>
          </w:tcPr>
          <w:p w14:paraId="5B99122E" w14:textId="66E60C6F" w:rsidR="005377C6" w:rsidRPr="005377C6" w:rsidRDefault="005377C6" w:rsidP="005377C6">
            <w:pPr>
              <w:pStyle w:val="Tablailustracin"/>
              <w:rPr>
                <w:b/>
                <w:bCs/>
              </w:rPr>
            </w:pPr>
            <w:r w:rsidRPr="005377C6">
              <w:rPr>
                <w:b/>
                <w:bCs/>
              </w:rPr>
              <w:t>Entrega en 24hs</w:t>
            </w:r>
          </w:p>
        </w:tc>
        <w:tc>
          <w:tcPr>
            <w:tcW w:w="0" w:type="auto"/>
            <w:tcBorders>
              <w:top w:val="single" w:sz="4" w:space="0" w:color="auto"/>
              <w:bottom w:val="single" w:sz="4" w:space="0" w:color="auto"/>
            </w:tcBorders>
          </w:tcPr>
          <w:p w14:paraId="467F93C1" w14:textId="2277F490" w:rsidR="005377C6" w:rsidRDefault="005377C6" w:rsidP="005377C6">
            <w:pPr>
              <w:pStyle w:val="Tablailustracin"/>
            </w:pPr>
            <w:r>
              <w:t>0.05</w:t>
            </w:r>
          </w:p>
        </w:tc>
        <w:tc>
          <w:tcPr>
            <w:tcW w:w="0" w:type="auto"/>
            <w:tcBorders>
              <w:top w:val="single" w:sz="4" w:space="0" w:color="auto"/>
              <w:bottom w:val="single" w:sz="4" w:space="0" w:color="auto"/>
            </w:tcBorders>
          </w:tcPr>
          <w:p w14:paraId="1A5B5DD5" w14:textId="3C190C6A" w:rsidR="005377C6" w:rsidRDefault="005377C6" w:rsidP="005377C6">
            <w:pPr>
              <w:pStyle w:val="Tablailustracin"/>
            </w:pPr>
            <w:r>
              <w:t>0.05</w:t>
            </w:r>
          </w:p>
        </w:tc>
        <w:tc>
          <w:tcPr>
            <w:tcW w:w="0" w:type="auto"/>
            <w:tcBorders>
              <w:top w:val="single" w:sz="4" w:space="0" w:color="auto"/>
              <w:bottom w:val="single" w:sz="4" w:space="0" w:color="auto"/>
            </w:tcBorders>
          </w:tcPr>
          <w:p w14:paraId="3E2B762B" w14:textId="568387D6" w:rsidR="005377C6" w:rsidRDefault="005377C6" w:rsidP="005377C6">
            <w:pPr>
              <w:pStyle w:val="Tablailustracin"/>
            </w:pPr>
            <w:r>
              <w:t>0.02</w:t>
            </w:r>
          </w:p>
        </w:tc>
        <w:tc>
          <w:tcPr>
            <w:tcW w:w="0" w:type="auto"/>
            <w:tcBorders>
              <w:top w:val="single" w:sz="4" w:space="0" w:color="auto"/>
              <w:bottom w:val="single" w:sz="4" w:space="0" w:color="auto"/>
            </w:tcBorders>
          </w:tcPr>
          <w:p w14:paraId="24611588" w14:textId="66B3BEE2" w:rsidR="005377C6" w:rsidRDefault="005377C6" w:rsidP="005377C6">
            <w:pPr>
              <w:pStyle w:val="Tablailustracin"/>
            </w:pPr>
            <w:r>
              <w:t>0.05</w:t>
            </w:r>
          </w:p>
        </w:tc>
        <w:tc>
          <w:tcPr>
            <w:tcW w:w="0" w:type="auto"/>
            <w:tcBorders>
              <w:top w:val="single" w:sz="4" w:space="0" w:color="auto"/>
              <w:bottom w:val="single" w:sz="4" w:space="0" w:color="auto"/>
            </w:tcBorders>
          </w:tcPr>
          <w:p w14:paraId="3B83C7F1" w14:textId="07EF5C38" w:rsidR="005377C6" w:rsidRDefault="005377C6" w:rsidP="005377C6">
            <w:pPr>
              <w:pStyle w:val="Tablailustracin"/>
            </w:pPr>
            <w:r>
              <w:t>0.02</w:t>
            </w:r>
          </w:p>
        </w:tc>
      </w:tr>
      <w:tr w:rsidR="005377C6" w14:paraId="2DA12C14" w14:textId="77777777" w:rsidTr="000D6126">
        <w:trPr>
          <w:trHeight w:val="426"/>
          <w:jc w:val="center"/>
        </w:trPr>
        <w:tc>
          <w:tcPr>
            <w:tcW w:w="0" w:type="auto"/>
            <w:tcBorders>
              <w:top w:val="single" w:sz="4" w:space="0" w:color="auto"/>
              <w:bottom w:val="single" w:sz="4" w:space="0" w:color="auto"/>
            </w:tcBorders>
            <w:shd w:val="clear" w:color="auto" w:fill="FFD047" w:themeFill="accent5" w:themeFillTint="99"/>
          </w:tcPr>
          <w:p w14:paraId="3B6DE4F8" w14:textId="04B1895E" w:rsidR="005377C6" w:rsidRPr="00F16C87" w:rsidRDefault="005377C6" w:rsidP="005377C6">
            <w:pPr>
              <w:pStyle w:val="Tablailustracin"/>
              <w:rPr>
                <w:b/>
                <w:bCs/>
              </w:rPr>
            </w:pPr>
          </w:p>
        </w:tc>
        <w:tc>
          <w:tcPr>
            <w:tcW w:w="0" w:type="auto"/>
            <w:tcBorders>
              <w:top w:val="single" w:sz="4" w:space="0" w:color="auto"/>
              <w:bottom w:val="single" w:sz="4" w:space="0" w:color="auto"/>
            </w:tcBorders>
            <w:shd w:val="clear" w:color="auto" w:fill="FFD047" w:themeFill="accent5" w:themeFillTint="99"/>
          </w:tcPr>
          <w:p w14:paraId="62956696" w14:textId="77777777" w:rsidR="005377C6" w:rsidRPr="002725C3" w:rsidRDefault="005377C6" w:rsidP="005377C6">
            <w:pPr>
              <w:pStyle w:val="Tablailustracin"/>
              <w:rPr>
                <w:lang w:val="en-GB"/>
              </w:rPr>
            </w:pPr>
          </w:p>
        </w:tc>
        <w:tc>
          <w:tcPr>
            <w:tcW w:w="0" w:type="auto"/>
            <w:tcBorders>
              <w:top w:val="single" w:sz="4" w:space="0" w:color="auto"/>
              <w:bottom w:val="single" w:sz="4" w:space="0" w:color="auto"/>
            </w:tcBorders>
            <w:shd w:val="clear" w:color="auto" w:fill="FFD047" w:themeFill="accent5" w:themeFillTint="99"/>
          </w:tcPr>
          <w:p w14:paraId="59BE4BAF" w14:textId="678FB2AA" w:rsidR="005377C6" w:rsidRDefault="005377C6" w:rsidP="005377C6">
            <w:pPr>
              <w:pStyle w:val="Tablailustracin"/>
            </w:pPr>
            <w:r>
              <w:rPr>
                <w:lang w:val="en-GB"/>
              </w:rPr>
              <w:t>100</w:t>
            </w:r>
          </w:p>
        </w:tc>
        <w:tc>
          <w:tcPr>
            <w:tcW w:w="0" w:type="auto"/>
            <w:tcBorders>
              <w:top w:val="single" w:sz="4" w:space="0" w:color="auto"/>
              <w:bottom w:val="single" w:sz="4" w:space="0" w:color="auto"/>
            </w:tcBorders>
            <w:shd w:val="clear" w:color="auto" w:fill="FFD047" w:themeFill="accent5" w:themeFillTint="99"/>
          </w:tcPr>
          <w:p w14:paraId="44CE2944" w14:textId="5F08AC72" w:rsidR="005377C6" w:rsidRDefault="005377C6" w:rsidP="005377C6">
            <w:pPr>
              <w:pStyle w:val="Tablailustracin"/>
            </w:pPr>
            <w:r>
              <w:rPr>
                <w:lang w:val="en-GB"/>
              </w:rPr>
              <w:t>100</w:t>
            </w:r>
          </w:p>
        </w:tc>
        <w:tc>
          <w:tcPr>
            <w:tcW w:w="0" w:type="auto"/>
            <w:tcBorders>
              <w:top w:val="single" w:sz="4" w:space="0" w:color="auto"/>
              <w:bottom w:val="single" w:sz="4" w:space="0" w:color="auto"/>
            </w:tcBorders>
            <w:shd w:val="clear" w:color="auto" w:fill="FFD047" w:themeFill="accent5" w:themeFillTint="99"/>
          </w:tcPr>
          <w:p w14:paraId="6701CCC0" w14:textId="445D132F" w:rsidR="005377C6" w:rsidRDefault="005377C6" w:rsidP="005377C6">
            <w:pPr>
              <w:pStyle w:val="Tablailustracin"/>
            </w:pPr>
            <w:r>
              <w:rPr>
                <w:lang w:val="en-GB"/>
              </w:rPr>
              <w:t>100</w:t>
            </w:r>
            <w:r>
              <w:rPr>
                <w:lang w:val="en-GB"/>
              </w:rPr>
              <w:br/>
            </w:r>
          </w:p>
        </w:tc>
        <w:tc>
          <w:tcPr>
            <w:tcW w:w="0" w:type="auto"/>
            <w:tcBorders>
              <w:top w:val="single" w:sz="4" w:space="0" w:color="auto"/>
              <w:bottom w:val="single" w:sz="4" w:space="0" w:color="auto"/>
            </w:tcBorders>
            <w:shd w:val="clear" w:color="auto" w:fill="FFD047" w:themeFill="accent5" w:themeFillTint="99"/>
          </w:tcPr>
          <w:p w14:paraId="145C226B" w14:textId="0466BCB5" w:rsidR="005377C6" w:rsidRDefault="005377C6" w:rsidP="005377C6">
            <w:pPr>
              <w:pStyle w:val="Tablailustracin"/>
            </w:pPr>
            <w:r>
              <w:t>100</w:t>
            </w:r>
          </w:p>
        </w:tc>
      </w:tr>
    </w:tbl>
    <w:p w14:paraId="1B24C080" w14:textId="459951E7" w:rsidR="00F16C87" w:rsidRDefault="00F16C87" w:rsidP="00F16C87">
      <w:pPr>
        <w:ind w:firstLine="0"/>
      </w:pPr>
      <w:r w:rsidRPr="00002418">
        <w:rPr>
          <w:i/>
          <w:iCs/>
        </w:rPr>
        <w:t>Nota</w:t>
      </w:r>
      <w:r>
        <w:t xml:space="preserve">: Esta tabla muestra </w:t>
      </w:r>
      <w:r w:rsidR="005377C6">
        <w:t>la Matriz de Homogeneización, donde se pondera cada ítem listado anteriormente de la escala de 0 (menos importante) a 1 (muy importante).</w:t>
      </w:r>
    </w:p>
    <w:p w14:paraId="3CE785EE" w14:textId="44B6B931" w:rsidR="005377C6" w:rsidRPr="002A5BBD" w:rsidRDefault="005377C6" w:rsidP="009C6338">
      <w:pPr>
        <w:pStyle w:val="Ttulo4"/>
      </w:pPr>
      <w:bookmarkStart w:id="62" w:name="_Tabla_8"/>
      <w:bookmarkEnd w:id="62"/>
      <w:r>
        <w:t xml:space="preserve">Tabla </w:t>
      </w:r>
      <w:r w:rsidR="00F6155F">
        <w:t>8</w:t>
      </w:r>
    </w:p>
    <w:p w14:paraId="1909C02C" w14:textId="41CBDC97" w:rsidR="005377C6" w:rsidRPr="00801309" w:rsidRDefault="005377C6" w:rsidP="005377C6">
      <w:pPr>
        <w:ind w:firstLine="0"/>
        <w:rPr>
          <w:i/>
          <w:iCs/>
        </w:rPr>
      </w:pPr>
      <w:r>
        <w:rPr>
          <w:i/>
          <w:iCs/>
        </w:rPr>
        <w:t>Comparación y selección del Proveedor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704"/>
      </w:tblGrid>
      <w:tr w:rsidR="005377C6" w:rsidRPr="005377C6" w14:paraId="436593D0" w14:textId="32BFD8F8" w:rsidTr="004B2D02">
        <w:trPr>
          <w:trHeight w:val="374"/>
          <w:jc w:val="center"/>
        </w:trPr>
        <w:tc>
          <w:tcPr>
            <w:tcW w:w="0" w:type="auto"/>
            <w:tcBorders>
              <w:top w:val="single" w:sz="4" w:space="0" w:color="auto"/>
            </w:tcBorders>
            <w:shd w:val="clear" w:color="auto" w:fill="FFD047" w:themeFill="accent5" w:themeFillTint="99"/>
          </w:tcPr>
          <w:p w14:paraId="4F8424C8" w14:textId="1F8AC967" w:rsidR="005377C6" w:rsidRPr="005377C6" w:rsidRDefault="005377C6" w:rsidP="005377C6">
            <w:pPr>
              <w:jc w:val="center"/>
              <w:rPr>
                <w:b/>
                <w:bCs/>
              </w:rPr>
            </w:pPr>
            <w:r w:rsidRPr="005377C6">
              <w:rPr>
                <w:b/>
                <w:bCs/>
              </w:rPr>
              <w:t>Proveedor</w:t>
            </w:r>
          </w:p>
        </w:tc>
        <w:tc>
          <w:tcPr>
            <w:tcW w:w="0" w:type="auto"/>
            <w:tcBorders>
              <w:top w:val="single" w:sz="4" w:space="0" w:color="auto"/>
            </w:tcBorders>
            <w:shd w:val="clear" w:color="auto" w:fill="FFD047" w:themeFill="accent5" w:themeFillTint="99"/>
          </w:tcPr>
          <w:p w14:paraId="04F36981" w14:textId="38ED0BAF" w:rsidR="005377C6" w:rsidRPr="005377C6" w:rsidRDefault="005377C6" w:rsidP="005377C6">
            <w:pPr>
              <w:rPr>
                <w:b/>
                <w:bCs/>
              </w:rPr>
            </w:pPr>
            <w:r w:rsidRPr="005377C6">
              <w:rPr>
                <w:b/>
                <w:bCs/>
              </w:rPr>
              <w:t>Puntuación Final</w:t>
            </w:r>
          </w:p>
        </w:tc>
      </w:tr>
      <w:tr w:rsidR="005377C6" w14:paraId="0B0467C8" w14:textId="09233150" w:rsidTr="004B2D02">
        <w:trPr>
          <w:trHeight w:val="318"/>
          <w:jc w:val="center"/>
        </w:trPr>
        <w:tc>
          <w:tcPr>
            <w:tcW w:w="0" w:type="auto"/>
            <w:tcBorders>
              <w:top w:val="single" w:sz="4" w:space="0" w:color="auto"/>
              <w:bottom w:val="single" w:sz="4" w:space="0" w:color="auto"/>
            </w:tcBorders>
            <w:shd w:val="clear" w:color="auto" w:fill="AC2630"/>
          </w:tcPr>
          <w:p w14:paraId="2DAFED80" w14:textId="1B0F8796" w:rsidR="005377C6" w:rsidRPr="00366EF0" w:rsidRDefault="000D6126" w:rsidP="005377C6">
            <w:pPr>
              <w:jc w:val="center"/>
              <w:rPr>
                <w:color w:val="F2F2F2" w:themeColor="background1" w:themeShade="F2"/>
              </w:rPr>
            </w:pPr>
            <w:r>
              <w:rPr>
                <w:color w:val="F2F2F2" w:themeColor="background1" w:themeShade="F2"/>
                <w:lang w:val="en-GB"/>
              </w:rPr>
              <w:t>Delta</w:t>
            </w:r>
          </w:p>
        </w:tc>
        <w:tc>
          <w:tcPr>
            <w:tcW w:w="0" w:type="auto"/>
            <w:tcBorders>
              <w:top w:val="single" w:sz="4" w:space="0" w:color="auto"/>
              <w:bottom w:val="single" w:sz="4" w:space="0" w:color="auto"/>
            </w:tcBorders>
            <w:shd w:val="clear" w:color="auto" w:fill="AC2630"/>
          </w:tcPr>
          <w:p w14:paraId="26278D6D" w14:textId="461F6FD3" w:rsidR="005377C6" w:rsidRPr="00366EF0" w:rsidRDefault="005377C6" w:rsidP="005377C6">
            <w:pPr>
              <w:rPr>
                <w:color w:val="F2F2F2" w:themeColor="background1" w:themeShade="F2"/>
              </w:rPr>
            </w:pPr>
            <w:r w:rsidRPr="00366EF0">
              <w:rPr>
                <w:color w:val="F2F2F2" w:themeColor="background1" w:themeShade="F2"/>
                <w:lang w:val="en-GB"/>
              </w:rPr>
              <w:t>0,41</w:t>
            </w:r>
          </w:p>
        </w:tc>
      </w:tr>
      <w:tr w:rsidR="005377C6" w14:paraId="035500D0" w14:textId="56694D63" w:rsidTr="004B2D02">
        <w:trPr>
          <w:trHeight w:val="318"/>
          <w:jc w:val="center"/>
        </w:trPr>
        <w:tc>
          <w:tcPr>
            <w:tcW w:w="0" w:type="auto"/>
            <w:tcBorders>
              <w:top w:val="single" w:sz="4" w:space="0" w:color="auto"/>
              <w:bottom w:val="single" w:sz="4" w:space="0" w:color="auto"/>
            </w:tcBorders>
          </w:tcPr>
          <w:p w14:paraId="49632B29" w14:textId="3250993F" w:rsidR="005377C6" w:rsidRPr="005377C6" w:rsidRDefault="000D6126" w:rsidP="005377C6">
            <w:pPr>
              <w:jc w:val="center"/>
            </w:pPr>
            <w:r>
              <w:rPr>
                <w:lang w:val="en-GB"/>
              </w:rPr>
              <w:t xml:space="preserve">PC </w:t>
            </w:r>
            <w:proofErr w:type="spellStart"/>
            <w:r>
              <w:rPr>
                <w:lang w:val="en-GB"/>
              </w:rPr>
              <w:t>Center</w:t>
            </w:r>
            <w:proofErr w:type="spellEnd"/>
          </w:p>
        </w:tc>
        <w:tc>
          <w:tcPr>
            <w:tcW w:w="0" w:type="auto"/>
            <w:tcBorders>
              <w:top w:val="single" w:sz="4" w:space="0" w:color="auto"/>
              <w:bottom w:val="single" w:sz="4" w:space="0" w:color="auto"/>
            </w:tcBorders>
          </w:tcPr>
          <w:p w14:paraId="20CAB10C" w14:textId="51FB105B" w:rsidR="005377C6" w:rsidRPr="005377C6" w:rsidRDefault="005377C6" w:rsidP="005377C6">
            <w:r>
              <w:rPr>
                <w:lang w:val="en-GB"/>
              </w:rPr>
              <w:t>0,152</w:t>
            </w:r>
          </w:p>
        </w:tc>
      </w:tr>
      <w:tr w:rsidR="005377C6" w14:paraId="0DBBE447" w14:textId="1AF6EA49" w:rsidTr="004B2D02">
        <w:trPr>
          <w:trHeight w:val="318"/>
          <w:jc w:val="center"/>
        </w:trPr>
        <w:tc>
          <w:tcPr>
            <w:tcW w:w="0" w:type="auto"/>
            <w:tcBorders>
              <w:top w:val="single" w:sz="4" w:space="0" w:color="auto"/>
              <w:bottom w:val="single" w:sz="4" w:space="0" w:color="auto"/>
            </w:tcBorders>
          </w:tcPr>
          <w:p w14:paraId="2B7C1CB2" w14:textId="0BAB66F3" w:rsidR="005377C6" w:rsidRPr="005377C6" w:rsidRDefault="000D6126" w:rsidP="005377C6">
            <w:pPr>
              <w:jc w:val="center"/>
            </w:pPr>
            <w:proofErr w:type="spellStart"/>
            <w:r>
              <w:rPr>
                <w:lang w:val="en-GB"/>
              </w:rPr>
              <w:t>Venex</w:t>
            </w:r>
            <w:proofErr w:type="spellEnd"/>
          </w:p>
        </w:tc>
        <w:tc>
          <w:tcPr>
            <w:tcW w:w="0" w:type="auto"/>
            <w:tcBorders>
              <w:top w:val="single" w:sz="4" w:space="0" w:color="auto"/>
              <w:bottom w:val="single" w:sz="4" w:space="0" w:color="auto"/>
            </w:tcBorders>
          </w:tcPr>
          <w:p w14:paraId="0D86AC98" w14:textId="3F4B1699" w:rsidR="005377C6" w:rsidRPr="005377C6" w:rsidRDefault="005377C6" w:rsidP="005377C6">
            <w:r>
              <w:rPr>
                <w:lang w:val="en-GB"/>
              </w:rPr>
              <w:t>0,305</w:t>
            </w:r>
          </w:p>
        </w:tc>
      </w:tr>
      <w:tr w:rsidR="005377C6" w14:paraId="3BADDDCA" w14:textId="0297EDEF" w:rsidTr="004B2D02">
        <w:trPr>
          <w:trHeight w:val="318"/>
          <w:jc w:val="center"/>
        </w:trPr>
        <w:tc>
          <w:tcPr>
            <w:tcW w:w="0" w:type="auto"/>
            <w:tcBorders>
              <w:top w:val="single" w:sz="4" w:space="0" w:color="auto"/>
              <w:bottom w:val="single" w:sz="4" w:space="0" w:color="auto"/>
            </w:tcBorders>
          </w:tcPr>
          <w:p w14:paraId="7FB74DF2" w14:textId="35BB5045" w:rsidR="005377C6" w:rsidRPr="005377C6" w:rsidRDefault="000D6126" w:rsidP="005377C6">
            <w:pPr>
              <w:jc w:val="center"/>
            </w:pPr>
            <w:proofErr w:type="spellStart"/>
            <w:r>
              <w:rPr>
                <w:lang w:val="en-GB"/>
              </w:rPr>
              <w:t>Garbarino</w:t>
            </w:r>
            <w:proofErr w:type="spellEnd"/>
          </w:p>
        </w:tc>
        <w:tc>
          <w:tcPr>
            <w:tcW w:w="0" w:type="auto"/>
            <w:tcBorders>
              <w:top w:val="single" w:sz="4" w:space="0" w:color="auto"/>
              <w:bottom w:val="single" w:sz="4" w:space="0" w:color="auto"/>
            </w:tcBorders>
          </w:tcPr>
          <w:p w14:paraId="198F8B78" w14:textId="3EAEC652" w:rsidR="005377C6" w:rsidRPr="005377C6" w:rsidRDefault="005377C6" w:rsidP="005377C6">
            <w:r>
              <w:rPr>
                <w:lang w:val="en-GB"/>
              </w:rPr>
              <w:t>0,3285</w:t>
            </w:r>
          </w:p>
        </w:tc>
      </w:tr>
    </w:tbl>
    <w:p w14:paraId="066DDCC3" w14:textId="384B32CA" w:rsidR="005377C6" w:rsidRDefault="005377C6" w:rsidP="005377C6">
      <w:pPr>
        <w:ind w:firstLine="0"/>
      </w:pPr>
      <w:r w:rsidRPr="00002418">
        <w:rPr>
          <w:i/>
          <w:iCs/>
        </w:rPr>
        <w:lastRenderedPageBreak/>
        <w:t>Nota</w:t>
      </w:r>
      <w:r>
        <w:t xml:space="preserve">: Esta tabla muestra la comparación de los proveedores a través de la puntuación final, como así también, la posterior selección de </w:t>
      </w:r>
      <w:r w:rsidR="000D6126">
        <w:t>uno de ellos</w:t>
      </w:r>
      <w:r>
        <w:t>. El seleccionado es aquel con la puntuación más alta.</w:t>
      </w:r>
    </w:p>
    <w:p w14:paraId="01E5A697" w14:textId="169CE9C7" w:rsidR="005377C6" w:rsidRDefault="005377C6" w:rsidP="005377C6">
      <w:r>
        <w:t xml:space="preserve">En conclusión, el Proveedor </w:t>
      </w:r>
      <w:r w:rsidR="000D6126">
        <w:t>Delta</w:t>
      </w:r>
      <w:r>
        <w:t xml:space="preserve"> </w:t>
      </w:r>
      <w:r w:rsidR="009E57F6">
        <w:t>es</w:t>
      </w:r>
      <w:r>
        <w:t xml:space="preserve"> el elegido para brindarnos el hardware necesario para trabajar</w:t>
      </w:r>
      <w:r w:rsidR="009E57F6">
        <w:t>, ya que fue aquel con la puntuación total más alta</w:t>
      </w:r>
      <w:r w:rsidR="00F6155F">
        <w:t xml:space="preserve"> (expuesto en la </w:t>
      </w:r>
      <w:hyperlink w:anchor="_Tabla_8" w:history="1">
        <w:r w:rsidR="00F6155F" w:rsidRPr="00F6155F">
          <w:rPr>
            <w:rStyle w:val="Hipervnculo"/>
          </w:rPr>
          <w:t>Tabla 8</w:t>
        </w:r>
      </w:hyperlink>
      <w:r w:rsidR="00F6155F">
        <w:t>)</w:t>
      </w:r>
      <w:r>
        <w:t>.</w:t>
      </w:r>
      <w:r w:rsidR="009E57F6">
        <w:t xml:space="preserve"> Esta puntuación fue dada a través de la siguiente formula:</w:t>
      </w:r>
    </w:p>
    <w:p w14:paraId="1903F383" w14:textId="13CA1735" w:rsidR="009E57F6" w:rsidRDefault="009E57F6" w:rsidP="005377C6">
      <w:r>
        <w:t>0,60*0,60</w:t>
      </w:r>
      <w:r w:rsidR="00912535">
        <w:t xml:space="preserve"> </w:t>
      </w:r>
      <w:r>
        <w:t>+</w:t>
      </w:r>
      <w:r w:rsidR="00912535">
        <w:t xml:space="preserve"> </w:t>
      </w:r>
      <w:r>
        <w:t>0,20*,020</w:t>
      </w:r>
      <w:r w:rsidR="00912535">
        <w:t xml:space="preserve"> </w:t>
      </w:r>
      <w:r>
        <w:t>+</w:t>
      </w:r>
      <w:r w:rsidR="00912535">
        <w:t xml:space="preserve"> </w:t>
      </w:r>
      <w:r>
        <w:t>0,05*0,05</w:t>
      </w:r>
      <w:r w:rsidR="00912535">
        <w:t xml:space="preserve"> </w:t>
      </w:r>
      <w:r>
        <w:t>+</w:t>
      </w:r>
      <w:r w:rsidR="00912535">
        <w:t xml:space="preserve"> </w:t>
      </w:r>
      <w:r>
        <w:t>0,10*0,05</w:t>
      </w:r>
      <w:r w:rsidR="00912535">
        <w:t xml:space="preserve"> </w:t>
      </w:r>
      <w:r>
        <w:t>+</w:t>
      </w:r>
      <w:r w:rsidR="00912535">
        <w:t xml:space="preserve"> </w:t>
      </w:r>
      <w:r>
        <w:t>0,05*0,05</w:t>
      </w:r>
      <w:r w:rsidR="00912535">
        <w:t xml:space="preserve"> </w:t>
      </w:r>
      <w:r>
        <w:t>=</w:t>
      </w:r>
    </w:p>
    <w:p w14:paraId="564BB559" w14:textId="4AE915C2" w:rsidR="009E57F6" w:rsidRDefault="009E57F6" w:rsidP="005377C6">
      <w:r w:rsidRPr="009E57F6">
        <w:t>0,36 + 0,04 + 0,0025 + 0</w:t>
      </w:r>
      <w:r>
        <w:t>,</w:t>
      </w:r>
      <w:r w:rsidRPr="009E57F6">
        <w:t>005 + 0</w:t>
      </w:r>
      <w:r>
        <w:t>,</w:t>
      </w:r>
      <w:r w:rsidRPr="009E57F6">
        <w:t>0025</w:t>
      </w:r>
      <w:r w:rsidR="00912535">
        <w:t xml:space="preserve"> </w:t>
      </w:r>
      <w:r>
        <w:t>=</w:t>
      </w:r>
    </w:p>
    <w:p w14:paraId="1FC72C92" w14:textId="38E597A8" w:rsidR="009E57F6" w:rsidRDefault="009E57F6" w:rsidP="005377C6">
      <w:r>
        <w:t>0,41</w:t>
      </w:r>
    </w:p>
    <w:p w14:paraId="6EC5C8D3" w14:textId="42DE19F1" w:rsidR="005377C6" w:rsidRPr="005377C6" w:rsidRDefault="002A609B" w:rsidP="005377C6">
      <w:r>
        <w:t>Seguidamente,</w:t>
      </w:r>
      <w:r w:rsidR="009E57F6">
        <w:t xml:space="preserve"> también se listará el </w:t>
      </w:r>
      <w:hyperlink w:anchor="Software" w:history="1">
        <w:r w:rsidR="009A61F1">
          <w:rPr>
            <w:rStyle w:val="Hipervnculo"/>
          </w:rPr>
          <w:t>s</w:t>
        </w:r>
        <w:r w:rsidR="009E57F6" w:rsidRPr="009A61F1">
          <w:rPr>
            <w:rStyle w:val="Hipervnculo"/>
          </w:rPr>
          <w:t>oftware</w:t>
        </w:r>
      </w:hyperlink>
      <w:r w:rsidR="009E57F6">
        <w:t xml:space="preserve"> necesario para llevar a cabo nuestro proyecto:</w:t>
      </w:r>
    </w:p>
    <w:p w14:paraId="6BAD7F72" w14:textId="696AD79A" w:rsidR="00F16C87" w:rsidRPr="002A5BBD" w:rsidRDefault="00F16C87" w:rsidP="009C6338">
      <w:pPr>
        <w:pStyle w:val="Ttulo4"/>
      </w:pPr>
      <w:r>
        <w:t xml:space="preserve">Tabla </w:t>
      </w:r>
      <w:r w:rsidR="002A609B">
        <w:t>9</w:t>
      </w:r>
    </w:p>
    <w:p w14:paraId="79FF2B20" w14:textId="2001D89E" w:rsidR="00F16C87" w:rsidRPr="00801309" w:rsidRDefault="00F16C87" w:rsidP="00F16C87">
      <w:pPr>
        <w:ind w:firstLine="0"/>
        <w:rPr>
          <w:i/>
          <w:iCs/>
        </w:rPr>
      </w:pPr>
      <w:r>
        <w:rPr>
          <w:i/>
          <w:iCs/>
        </w:rPr>
        <w:t>Software necesario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1216"/>
        <w:gridCol w:w="790"/>
        <w:gridCol w:w="1317"/>
      </w:tblGrid>
      <w:tr w:rsidR="00F16C87" w14:paraId="77A183B0" w14:textId="77777777" w:rsidTr="004B2D02">
        <w:trPr>
          <w:trHeight w:val="501"/>
          <w:jc w:val="center"/>
        </w:trPr>
        <w:tc>
          <w:tcPr>
            <w:tcW w:w="0" w:type="auto"/>
            <w:tcBorders>
              <w:top w:val="single" w:sz="4" w:space="0" w:color="auto"/>
            </w:tcBorders>
            <w:shd w:val="clear" w:color="auto" w:fill="FFD047" w:themeFill="accent5" w:themeFillTint="99"/>
          </w:tcPr>
          <w:p w14:paraId="4D266E6C" w14:textId="77777777" w:rsidR="00F16C87" w:rsidRPr="00801309" w:rsidRDefault="00F16C87" w:rsidP="00F16C87">
            <w:pPr>
              <w:ind w:firstLine="0"/>
              <w:jc w:val="center"/>
              <w:rPr>
                <w:b/>
                <w:bCs/>
              </w:rPr>
            </w:pPr>
          </w:p>
        </w:tc>
        <w:tc>
          <w:tcPr>
            <w:tcW w:w="0" w:type="auto"/>
            <w:tcBorders>
              <w:top w:val="single" w:sz="4" w:space="0" w:color="auto"/>
            </w:tcBorders>
            <w:shd w:val="clear" w:color="auto" w:fill="FFD047" w:themeFill="accent5" w:themeFillTint="99"/>
          </w:tcPr>
          <w:p w14:paraId="5667128E" w14:textId="77777777" w:rsidR="00F16C87" w:rsidRPr="00801309" w:rsidRDefault="00F16C87" w:rsidP="00F16C87">
            <w:pPr>
              <w:ind w:firstLine="0"/>
              <w:jc w:val="center"/>
              <w:rPr>
                <w:b/>
                <w:bCs/>
              </w:rPr>
            </w:pPr>
            <w:r>
              <w:rPr>
                <w:b/>
                <w:bCs/>
              </w:rPr>
              <w:t>Necesario</w:t>
            </w:r>
          </w:p>
        </w:tc>
        <w:tc>
          <w:tcPr>
            <w:tcW w:w="0" w:type="auto"/>
            <w:tcBorders>
              <w:top w:val="single" w:sz="4" w:space="0" w:color="auto"/>
            </w:tcBorders>
            <w:shd w:val="clear" w:color="auto" w:fill="FFD047" w:themeFill="accent5" w:themeFillTint="99"/>
          </w:tcPr>
          <w:p w14:paraId="4B3FABF3" w14:textId="77777777" w:rsidR="00F16C87" w:rsidRPr="00801309" w:rsidRDefault="00F16C87" w:rsidP="00F16C87">
            <w:pPr>
              <w:ind w:firstLine="0"/>
              <w:jc w:val="center"/>
              <w:rPr>
                <w:b/>
                <w:bCs/>
              </w:rPr>
            </w:pPr>
            <w:r>
              <w:rPr>
                <w:b/>
                <w:bCs/>
              </w:rPr>
              <w:t>Stock</w:t>
            </w:r>
          </w:p>
        </w:tc>
        <w:tc>
          <w:tcPr>
            <w:tcW w:w="0" w:type="auto"/>
            <w:tcBorders>
              <w:top w:val="single" w:sz="4" w:space="0" w:color="auto"/>
            </w:tcBorders>
            <w:shd w:val="clear" w:color="auto" w:fill="FFD047" w:themeFill="accent5" w:themeFillTint="99"/>
          </w:tcPr>
          <w:p w14:paraId="64B4655D" w14:textId="77777777" w:rsidR="00F16C87" w:rsidRDefault="00F16C87" w:rsidP="00F16C87">
            <w:pPr>
              <w:ind w:firstLine="0"/>
              <w:jc w:val="center"/>
              <w:rPr>
                <w:b/>
                <w:bCs/>
              </w:rPr>
            </w:pPr>
            <w:r>
              <w:rPr>
                <w:b/>
                <w:bCs/>
              </w:rPr>
              <w:t>A adquirir</w:t>
            </w:r>
          </w:p>
        </w:tc>
      </w:tr>
      <w:tr w:rsidR="00F16C87" w14:paraId="6849EB16" w14:textId="77777777" w:rsidTr="004B2D02">
        <w:trPr>
          <w:trHeight w:val="426"/>
          <w:jc w:val="center"/>
        </w:trPr>
        <w:tc>
          <w:tcPr>
            <w:tcW w:w="0" w:type="auto"/>
            <w:tcBorders>
              <w:top w:val="single" w:sz="4" w:space="0" w:color="auto"/>
              <w:bottom w:val="single" w:sz="4" w:space="0" w:color="auto"/>
            </w:tcBorders>
          </w:tcPr>
          <w:p w14:paraId="0A45EE27" w14:textId="0EC15B6D" w:rsidR="00F16C87" w:rsidRPr="00366EF0" w:rsidRDefault="00F16C87" w:rsidP="00912535">
            <w:pPr>
              <w:spacing w:line="360" w:lineRule="auto"/>
              <w:ind w:firstLine="0"/>
              <w:rPr>
                <w:b/>
                <w:bCs/>
              </w:rPr>
            </w:pPr>
            <w:r w:rsidRPr="00366EF0">
              <w:rPr>
                <w:b/>
                <w:bCs/>
              </w:rPr>
              <w:t>Windows 10</w:t>
            </w:r>
            <w:r w:rsidR="00366EF0">
              <w:rPr>
                <w:b/>
                <w:bCs/>
              </w:rPr>
              <w:t xml:space="preserve"> Pro</w:t>
            </w:r>
          </w:p>
        </w:tc>
        <w:tc>
          <w:tcPr>
            <w:tcW w:w="0" w:type="auto"/>
            <w:tcBorders>
              <w:top w:val="single" w:sz="4" w:space="0" w:color="auto"/>
              <w:bottom w:val="single" w:sz="4" w:space="0" w:color="auto"/>
            </w:tcBorders>
          </w:tcPr>
          <w:p w14:paraId="37CE0158" w14:textId="2C31E792" w:rsidR="00F16C87" w:rsidRDefault="00F16C87" w:rsidP="00F16C87">
            <w:pPr>
              <w:spacing w:line="360" w:lineRule="auto"/>
              <w:ind w:firstLine="0"/>
              <w:jc w:val="center"/>
            </w:pPr>
            <w:r>
              <w:t>6</w:t>
            </w:r>
          </w:p>
        </w:tc>
        <w:tc>
          <w:tcPr>
            <w:tcW w:w="0" w:type="auto"/>
            <w:tcBorders>
              <w:top w:val="single" w:sz="4" w:space="0" w:color="auto"/>
              <w:bottom w:val="single" w:sz="4" w:space="0" w:color="auto"/>
            </w:tcBorders>
          </w:tcPr>
          <w:p w14:paraId="75166921" w14:textId="0291D8CE" w:rsidR="00F16C87" w:rsidRDefault="00366EF0" w:rsidP="00F16C87">
            <w:pPr>
              <w:spacing w:line="360" w:lineRule="auto"/>
              <w:ind w:firstLine="0"/>
              <w:jc w:val="center"/>
            </w:pPr>
            <w:r>
              <w:t>0</w:t>
            </w:r>
          </w:p>
        </w:tc>
        <w:tc>
          <w:tcPr>
            <w:tcW w:w="0" w:type="auto"/>
            <w:tcBorders>
              <w:top w:val="single" w:sz="4" w:space="0" w:color="auto"/>
              <w:bottom w:val="single" w:sz="4" w:space="0" w:color="auto"/>
            </w:tcBorders>
          </w:tcPr>
          <w:p w14:paraId="77CC00DC" w14:textId="4C3FBD77" w:rsidR="00F16C87" w:rsidRDefault="00366EF0" w:rsidP="00F16C87">
            <w:pPr>
              <w:spacing w:line="360" w:lineRule="auto"/>
              <w:ind w:firstLine="0"/>
              <w:jc w:val="center"/>
            </w:pPr>
            <w:r>
              <w:t>6</w:t>
            </w:r>
          </w:p>
        </w:tc>
      </w:tr>
      <w:tr w:rsidR="00F16C87" w14:paraId="52ED8847" w14:textId="77777777" w:rsidTr="004B2D02">
        <w:trPr>
          <w:trHeight w:val="426"/>
          <w:jc w:val="center"/>
        </w:trPr>
        <w:tc>
          <w:tcPr>
            <w:tcW w:w="0" w:type="auto"/>
            <w:tcBorders>
              <w:top w:val="single" w:sz="4" w:space="0" w:color="auto"/>
              <w:bottom w:val="single" w:sz="4" w:space="0" w:color="auto"/>
            </w:tcBorders>
          </w:tcPr>
          <w:p w14:paraId="76CC8BDF" w14:textId="28E9D016" w:rsidR="00F16C87" w:rsidRPr="00366EF0" w:rsidRDefault="00F16C87" w:rsidP="00912535">
            <w:pPr>
              <w:spacing w:line="360" w:lineRule="auto"/>
              <w:ind w:firstLine="0"/>
              <w:rPr>
                <w:b/>
                <w:bCs/>
              </w:rPr>
            </w:pPr>
            <w:r w:rsidRPr="00366EF0">
              <w:rPr>
                <w:b/>
                <w:bCs/>
              </w:rPr>
              <w:t>SQL Server 2014</w:t>
            </w:r>
            <w:r w:rsidR="00366EF0">
              <w:rPr>
                <w:b/>
                <w:bCs/>
              </w:rPr>
              <w:t xml:space="preserve"> Enterprise</w:t>
            </w:r>
          </w:p>
        </w:tc>
        <w:tc>
          <w:tcPr>
            <w:tcW w:w="0" w:type="auto"/>
            <w:tcBorders>
              <w:top w:val="single" w:sz="4" w:space="0" w:color="auto"/>
              <w:bottom w:val="single" w:sz="4" w:space="0" w:color="auto"/>
            </w:tcBorders>
          </w:tcPr>
          <w:p w14:paraId="201EE4E5" w14:textId="47B83078" w:rsidR="00F16C87" w:rsidRDefault="004B2D02" w:rsidP="00F16C87">
            <w:pPr>
              <w:spacing w:line="360" w:lineRule="auto"/>
              <w:ind w:firstLine="0"/>
              <w:jc w:val="center"/>
            </w:pPr>
            <w:r>
              <w:t>1</w:t>
            </w:r>
          </w:p>
        </w:tc>
        <w:tc>
          <w:tcPr>
            <w:tcW w:w="0" w:type="auto"/>
            <w:tcBorders>
              <w:top w:val="single" w:sz="4" w:space="0" w:color="auto"/>
              <w:bottom w:val="single" w:sz="4" w:space="0" w:color="auto"/>
            </w:tcBorders>
          </w:tcPr>
          <w:p w14:paraId="5C3FFAD5" w14:textId="241943B4" w:rsidR="00F16C87" w:rsidRDefault="004B2D02" w:rsidP="00F16C87">
            <w:pPr>
              <w:spacing w:line="360" w:lineRule="auto"/>
              <w:ind w:firstLine="0"/>
              <w:jc w:val="center"/>
            </w:pPr>
            <w:r>
              <w:t>0</w:t>
            </w:r>
          </w:p>
        </w:tc>
        <w:tc>
          <w:tcPr>
            <w:tcW w:w="0" w:type="auto"/>
            <w:tcBorders>
              <w:top w:val="single" w:sz="4" w:space="0" w:color="auto"/>
              <w:bottom w:val="single" w:sz="4" w:space="0" w:color="auto"/>
            </w:tcBorders>
          </w:tcPr>
          <w:p w14:paraId="1D86AED3" w14:textId="761C15AB" w:rsidR="00F16C87" w:rsidRDefault="00366EF0" w:rsidP="00F16C87">
            <w:pPr>
              <w:spacing w:line="360" w:lineRule="auto"/>
              <w:ind w:firstLine="0"/>
              <w:jc w:val="center"/>
            </w:pPr>
            <w:r>
              <w:t>1</w:t>
            </w:r>
          </w:p>
        </w:tc>
      </w:tr>
      <w:tr w:rsidR="00F16C87" w14:paraId="4340E822" w14:textId="77777777" w:rsidTr="004B2D02">
        <w:trPr>
          <w:trHeight w:val="426"/>
          <w:jc w:val="center"/>
        </w:trPr>
        <w:tc>
          <w:tcPr>
            <w:tcW w:w="0" w:type="auto"/>
            <w:tcBorders>
              <w:top w:val="single" w:sz="4" w:space="0" w:color="auto"/>
              <w:bottom w:val="single" w:sz="4" w:space="0" w:color="auto"/>
            </w:tcBorders>
          </w:tcPr>
          <w:p w14:paraId="7AC063EB" w14:textId="7A32DEAE" w:rsidR="00F16C87" w:rsidRPr="00366EF0" w:rsidRDefault="00F16C87" w:rsidP="00912535">
            <w:pPr>
              <w:spacing w:line="360" w:lineRule="auto"/>
              <w:ind w:firstLine="0"/>
              <w:rPr>
                <w:b/>
                <w:bCs/>
              </w:rPr>
            </w:pPr>
            <w:r w:rsidRPr="00366EF0">
              <w:rPr>
                <w:b/>
                <w:bCs/>
              </w:rPr>
              <w:t>Visual Studio 2019</w:t>
            </w:r>
            <w:r w:rsidR="00366EF0">
              <w:rPr>
                <w:b/>
                <w:bCs/>
              </w:rPr>
              <w:t xml:space="preserve"> Professional</w:t>
            </w:r>
          </w:p>
        </w:tc>
        <w:tc>
          <w:tcPr>
            <w:tcW w:w="0" w:type="auto"/>
            <w:tcBorders>
              <w:top w:val="single" w:sz="4" w:space="0" w:color="auto"/>
              <w:bottom w:val="single" w:sz="4" w:space="0" w:color="auto"/>
            </w:tcBorders>
          </w:tcPr>
          <w:p w14:paraId="41C62F2C" w14:textId="1A04632E" w:rsidR="00F16C87" w:rsidRDefault="00F16C87" w:rsidP="00F16C87">
            <w:pPr>
              <w:spacing w:line="360" w:lineRule="auto"/>
              <w:ind w:firstLine="0"/>
              <w:jc w:val="center"/>
            </w:pPr>
            <w:r>
              <w:t xml:space="preserve">6 </w:t>
            </w:r>
          </w:p>
        </w:tc>
        <w:tc>
          <w:tcPr>
            <w:tcW w:w="0" w:type="auto"/>
            <w:tcBorders>
              <w:top w:val="single" w:sz="4" w:space="0" w:color="auto"/>
              <w:bottom w:val="single" w:sz="4" w:space="0" w:color="auto"/>
            </w:tcBorders>
          </w:tcPr>
          <w:p w14:paraId="6B0C8E1D" w14:textId="5CAD7F2E" w:rsidR="00F16C87" w:rsidRDefault="004B2D02" w:rsidP="00F16C87">
            <w:pPr>
              <w:spacing w:line="360" w:lineRule="auto"/>
              <w:ind w:firstLine="0"/>
              <w:jc w:val="center"/>
            </w:pPr>
            <w:r>
              <w:t>0</w:t>
            </w:r>
          </w:p>
        </w:tc>
        <w:tc>
          <w:tcPr>
            <w:tcW w:w="0" w:type="auto"/>
            <w:tcBorders>
              <w:top w:val="single" w:sz="4" w:space="0" w:color="auto"/>
              <w:bottom w:val="single" w:sz="4" w:space="0" w:color="auto"/>
            </w:tcBorders>
          </w:tcPr>
          <w:p w14:paraId="5BB4D449" w14:textId="564C6073" w:rsidR="00F16C87" w:rsidRDefault="00366EF0" w:rsidP="00F16C87">
            <w:pPr>
              <w:spacing w:line="360" w:lineRule="auto"/>
              <w:ind w:firstLine="0"/>
              <w:jc w:val="center"/>
            </w:pPr>
            <w:r>
              <w:t>6</w:t>
            </w:r>
          </w:p>
        </w:tc>
      </w:tr>
      <w:tr w:rsidR="00F16C87" w14:paraId="1FD877FF" w14:textId="77777777" w:rsidTr="004B2D02">
        <w:trPr>
          <w:trHeight w:val="426"/>
          <w:jc w:val="center"/>
        </w:trPr>
        <w:tc>
          <w:tcPr>
            <w:tcW w:w="0" w:type="auto"/>
            <w:tcBorders>
              <w:top w:val="single" w:sz="4" w:space="0" w:color="auto"/>
              <w:bottom w:val="single" w:sz="4" w:space="0" w:color="auto"/>
            </w:tcBorders>
          </w:tcPr>
          <w:p w14:paraId="2C16449B" w14:textId="0809B9DC" w:rsidR="00F16C87" w:rsidRPr="00366EF0" w:rsidRDefault="00F16C87" w:rsidP="00912535">
            <w:pPr>
              <w:spacing w:line="360" w:lineRule="auto"/>
              <w:ind w:firstLine="0"/>
              <w:rPr>
                <w:b/>
                <w:bCs/>
              </w:rPr>
            </w:pPr>
            <w:r w:rsidRPr="00366EF0">
              <w:rPr>
                <w:b/>
                <w:bCs/>
              </w:rPr>
              <w:t>Visual Studio Code</w:t>
            </w:r>
          </w:p>
        </w:tc>
        <w:tc>
          <w:tcPr>
            <w:tcW w:w="0" w:type="auto"/>
            <w:tcBorders>
              <w:top w:val="single" w:sz="4" w:space="0" w:color="auto"/>
              <w:bottom w:val="single" w:sz="4" w:space="0" w:color="auto"/>
            </w:tcBorders>
          </w:tcPr>
          <w:p w14:paraId="6D52C97E" w14:textId="782BF347" w:rsidR="00F16C87" w:rsidRDefault="00F16C87" w:rsidP="00F16C87">
            <w:pPr>
              <w:spacing w:line="360" w:lineRule="auto"/>
              <w:ind w:firstLine="0"/>
              <w:jc w:val="center"/>
            </w:pPr>
            <w:r>
              <w:t>6</w:t>
            </w:r>
          </w:p>
        </w:tc>
        <w:tc>
          <w:tcPr>
            <w:tcW w:w="0" w:type="auto"/>
            <w:tcBorders>
              <w:top w:val="single" w:sz="4" w:space="0" w:color="auto"/>
              <w:bottom w:val="single" w:sz="4" w:space="0" w:color="auto"/>
            </w:tcBorders>
          </w:tcPr>
          <w:p w14:paraId="1C08E927" w14:textId="7EE78893" w:rsidR="00F16C87" w:rsidRDefault="004B2D02" w:rsidP="00F16C87">
            <w:pPr>
              <w:spacing w:line="360" w:lineRule="auto"/>
              <w:ind w:firstLine="0"/>
              <w:jc w:val="center"/>
            </w:pPr>
            <w:r>
              <w:t>0</w:t>
            </w:r>
          </w:p>
        </w:tc>
        <w:tc>
          <w:tcPr>
            <w:tcW w:w="0" w:type="auto"/>
            <w:tcBorders>
              <w:top w:val="single" w:sz="4" w:space="0" w:color="auto"/>
              <w:bottom w:val="single" w:sz="4" w:space="0" w:color="auto"/>
            </w:tcBorders>
          </w:tcPr>
          <w:p w14:paraId="1CE532BF" w14:textId="33AB01AE" w:rsidR="00F16C87" w:rsidRDefault="00366EF0" w:rsidP="00F16C87">
            <w:pPr>
              <w:spacing w:line="360" w:lineRule="auto"/>
              <w:ind w:firstLine="0"/>
              <w:jc w:val="center"/>
            </w:pPr>
            <w:r>
              <w:t>6</w:t>
            </w:r>
          </w:p>
        </w:tc>
      </w:tr>
      <w:tr w:rsidR="00F16C87" w14:paraId="626699AF" w14:textId="77777777" w:rsidTr="004B2D02">
        <w:trPr>
          <w:trHeight w:val="426"/>
          <w:jc w:val="center"/>
        </w:trPr>
        <w:tc>
          <w:tcPr>
            <w:tcW w:w="0" w:type="auto"/>
            <w:tcBorders>
              <w:top w:val="single" w:sz="4" w:space="0" w:color="auto"/>
              <w:bottom w:val="single" w:sz="4" w:space="0" w:color="auto"/>
            </w:tcBorders>
          </w:tcPr>
          <w:p w14:paraId="6DB8DCAE" w14:textId="42C4601F" w:rsidR="00F16C87" w:rsidRPr="00366EF0" w:rsidRDefault="004B2D02" w:rsidP="00912535">
            <w:pPr>
              <w:spacing w:line="360" w:lineRule="auto"/>
              <w:ind w:firstLine="0"/>
              <w:rPr>
                <w:b/>
                <w:bCs/>
              </w:rPr>
            </w:pPr>
            <w:r>
              <w:rPr>
                <w:b/>
                <w:bCs/>
              </w:rPr>
              <w:t>Google Suite</w:t>
            </w:r>
          </w:p>
        </w:tc>
        <w:tc>
          <w:tcPr>
            <w:tcW w:w="0" w:type="auto"/>
            <w:tcBorders>
              <w:top w:val="single" w:sz="4" w:space="0" w:color="auto"/>
              <w:bottom w:val="single" w:sz="4" w:space="0" w:color="auto"/>
            </w:tcBorders>
          </w:tcPr>
          <w:p w14:paraId="67F6FFC9" w14:textId="161060BE" w:rsidR="00F16C87" w:rsidRDefault="00F16C87" w:rsidP="00F16C87">
            <w:pPr>
              <w:spacing w:line="360" w:lineRule="auto"/>
              <w:ind w:firstLine="0"/>
              <w:jc w:val="center"/>
            </w:pPr>
            <w:r>
              <w:t>6</w:t>
            </w:r>
          </w:p>
        </w:tc>
        <w:tc>
          <w:tcPr>
            <w:tcW w:w="0" w:type="auto"/>
            <w:tcBorders>
              <w:top w:val="single" w:sz="4" w:space="0" w:color="auto"/>
              <w:bottom w:val="single" w:sz="4" w:space="0" w:color="auto"/>
            </w:tcBorders>
          </w:tcPr>
          <w:p w14:paraId="09BFB689" w14:textId="37020912" w:rsidR="00F16C87" w:rsidRDefault="004B2D02" w:rsidP="00F16C87">
            <w:pPr>
              <w:spacing w:line="360" w:lineRule="auto"/>
              <w:ind w:firstLine="0"/>
              <w:jc w:val="center"/>
            </w:pPr>
            <w:r>
              <w:t>0</w:t>
            </w:r>
          </w:p>
        </w:tc>
        <w:tc>
          <w:tcPr>
            <w:tcW w:w="0" w:type="auto"/>
            <w:tcBorders>
              <w:top w:val="single" w:sz="4" w:space="0" w:color="auto"/>
              <w:bottom w:val="single" w:sz="4" w:space="0" w:color="auto"/>
            </w:tcBorders>
          </w:tcPr>
          <w:p w14:paraId="1ACA6A8E" w14:textId="4DE91756" w:rsidR="00F16C87" w:rsidRDefault="00366EF0" w:rsidP="00F16C87">
            <w:pPr>
              <w:spacing w:line="360" w:lineRule="auto"/>
              <w:ind w:firstLine="0"/>
              <w:jc w:val="center"/>
            </w:pPr>
            <w:r>
              <w:t>6</w:t>
            </w:r>
          </w:p>
        </w:tc>
      </w:tr>
      <w:tr w:rsidR="00F16C87" w14:paraId="62E288E8" w14:textId="77777777" w:rsidTr="004B2D02">
        <w:trPr>
          <w:trHeight w:val="426"/>
          <w:jc w:val="center"/>
        </w:trPr>
        <w:tc>
          <w:tcPr>
            <w:tcW w:w="0" w:type="auto"/>
            <w:tcBorders>
              <w:top w:val="single" w:sz="4" w:space="0" w:color="auto"/>
              <w:bottom w:val="single" w:sz="4" w:space="0" w:color="auto"/>
            </w:tcBorders>
          </w:tcPr>
          <w:p w14:paraId="539312D1" w14:textId="2B4A381A" w:rsidR="00F16C87" w:rsidRPr="00366EF0" w:rsidRDefault="00F16C87" w:rsidP="00912535">
            <w:pPr>
              <w:spacing w:line="360" w:lineRule="auto"/>
              <w:ind w:firstLine="0"/>
              <w:rPr>
                <w:b/>
                <w:bCs/>
              </w:rPr>
            </w:pPr>
            <w:r w:rsidRPr="00366EF0">
              <w:rPr>
                <w:b/>
                <w:bCs/>
              </w:rPr>
              <w:t xml:space="preserve">Trello (Business </w:t>
            </w:r>
            <w:proofErr w:type="spellStart"/>
            <w:r w:rsidRPr="00366EF0">
              <w:rPr>
                <w:b/>
                <w:bCs/>
              </w:rPr>
              <w:t>Class</w:t>
            </w:r>
            <w:proofErr w:type="spellEnd"/>
            <w:r w:rsidRPr="00366EF0">
              <w:rPr>
                <w:b/>
                <w:bCs/>
              </w:rPr>
              <w:t>)</w:t>
            </w:r>
          </w:p>
        </w:tc>
        <w:tc>
          <w:tcPr>
            <w:tcW w:w="0" w:type="auto"/>
            <w:tcBorders>
              <w:top w:val="single" w:sz="4" w:space="0" w:color="auto"/>
              <w:bottom w:val="single" w:sz="4" w:space="0" w:color="auto"/>
            </w:tcBorders>
          </w:tcPr>
          <w:p w14:paraId="4C45CD97" w14:textId="5956FA23" w:rsidR="00F16C87" w:rsidRDefault="00F16C87" w:rsidP="00F16C87">
            <w:pPr>
              <w:spacing w:line="360" w:lineRule="auto"/>
              <w:ind w:firstLine="0"/>
              <w:jc w:val="center"/>
            </w:pPr>
            <w:r>
              <w:t>6</w:t>
            </w:r>
          </w:p>
        </w:tc>
        <w:tc>
          <w:tcPr>
            <w:tcW w:w="0" w:type="auto"/>
            <w:tcBorders>
              <w:top w:val="single" w:sz="4" w:space="0" w:color="auto"/>
              <w:bottom w:val="single" w:sz="4" w:space="0" w:color="auto"/>
            </w:tcBorders>
          </w:tcPr>
          <w:p w14:paraId="2CED08C0" w14:textId="78C6EF7F" w:rsidR="00F16C87" w:rsidRDefault="00F16C87" w:rsidP="00F16C87">
            <w:pPr>
              <w:spacing w:line="360" w:lineRule="auto"/>
              <w:ind w:firstLine="0"/>
              <w:jc w:val="center"/>
            </w:pPr>
            <w:r>
              <w:t>0</w:t>
            </w:r>
          </w:p>
        </w:tc>
        <w:tc>
          <w:tcPr>
            <w:tcW w:w="0" w:type="auto"/>
            <w:tcBorders>
              <w:top w:val="single" w:sz="4" w:space="0" w:color="auto"/>
              <w:bottom w:val="single" w:sz="4" w:space="0" w:color="auto"/>
            </w:tcBorders>
          </w:tcPr>
          <w:p w14:paraId="1C7580FF" w14:textId="02DED2BA" w:rsidR="00F16C87" w:rsidRDefault="00F16C87" w:rsidP="00F16C87">
            <w:pPr>
              <w:spacing w:line="360" w:lineRule="auto"/>
              <w:ind w:firstLine="0"/>
              <w:jc w:val="center"/>
            </w:pPr>
            <w:r>
              <w:t>6</w:t>
            </w:r>
          </w:p>
        </w:tc>
      </w:tr>
      <w:tr w:rsidR="004B2D02" w14:paraId="5041B620" w14:textId="77777777" w:rsidTr="004B2D02">
        <w:trPr>
          <w:trHeight w:val="426"/>
          <w:jc w:val="center"/>
        </w:trPr>
        <w:tc>
          <w:tcPr>
            <w:tcW w:w="0" w:type="auto"/>
            <w:tcBorders>
              <w:top w:val="single" w:sz="4" w:space="0" w:color="auto"/>
              <w:bottom w:val="single" w:sz="4" w:space="0" w:color="auto"/>
            </w:tcBorders>
          </w:tcPr>
          <w:p w14:paraId="74D183FD" w14:textId="30DA4FCB" w:rsidR="004B2D02" w:rsidRPr="00366EF0" w:rsidRDefault="004B2D02" w:rsidP="00912535">
            <w:pPr>
              <w:spacing w:line="360" w:lineRule="auto"/>
              <w:ind w:firstLine="0"/>
              <w:rPr>
                <w:b/>
                <w:bCs/>
              </w:rPr>
            </w:pPr>
            <w:proofErr w:type="spellStart"/>
            <w:r>
              <w:rPr>
                <w:b/>
                <w:bCs/>
              </w:rPr>
              <w:t>xUnit</w:t>
            </w:r>
            <w:proofErr w:type="spellEnd"/>
          </w:p>
        </w:tc>
        <w:tc>
          <w:tcPr>
            <w:tcW w:w="0" w:type="auto"/>
            <w:tcBorders>
              <w:top w:val="single" w:sz="4" w:space="0" w:color="auto"/>
              <w:bottom w:val="single" w:sz="4" w:space="0" w:color="auto"/>
            </w:tcBorders>
          </w:tcPr>
          <w:p w14:paraId="24C17FFE" w14:textId="4233FCB5" w:rsidR="004B2D02" w:rsidRDefault="004B2D02" w:rsidP="00F16C87">
            <w:pPr>
              <w:spacing w:line="360" w:lineRule="auto"/>
              <w:ind w:firstLine="0"/>
              <w:jc w:val="center"/>
            </w:pPr>
            <w:r>
              <w:t>6</w:t>
            </w:r>
          </w:p>
        </w:tc>
        <w:tc>
          <w:tcPr>
            <w:tcW w:w="0" w:type="auto"/>
            <w:tcBorders>
              <w:top w:val="single" w:sz="4" w:space="0" w:color="auto"/>
              <w:bottom w:val="single" w:sz="4" w:space="0" w:color="auto"/>
            </w:tcBorders>
          </w:tcPr>
          <w:p w14:paraId="2E57E926" w14:textId="5F727D0D" w:rsidR="004B2D02" w:rsidRDefault="004B2D02" w:rsidP="00F16C87">
            <w:pPr>
              <w:spacing w:line="360" w:lineRule="auto"/>
              <w:ind w:firstLine="0"/>
              <w:jc w:val="center"/>
            </w:pPr>
            <w:r>
              <w:t>0</w:t>
            </w:r>
          </w:p>
        </w:tc>
        <w:tc>
          <w:tcPr>
            <w:tcW w:w="0" w:type="auto"/>
            <w:tcBorders>
              <w:top w:val="single" w:sz="4" w:space="0" w:color="auto"/>
              <w:bottom w:val="single" w:sz="4" w:space="0" w:color="auto"/>
            </w:tcBorders>
          </w:tcPr>
          <w:p w14:paraId="7D982148" w14:textId="463438A2" w:rsidR="004B2D02" w:rsidRDefault="004B2D02" w:rsidP="00F16C87">
            <w:pPr>
              <w:spacing w:line="360" w:lineRule="auto"/>
              <w:ind w:firstLine="0"/>
              <w:jc w:val="center"/>
            </w:pPr>
            <w:r>
              <w:t>6</w:t>
            </w:r>
          </w:p>
        </w:tc>
      </w:tr>
    </w:tbl>
    <w:p w14:paraId="7D91EB66" w14:textId="4CAD0C20" w:rsidR="00F16C87" w:rsidRDefault="00F16C87" w:rsidP="00F16C87">
      <w:pPr>
        <w:ind w:firstLine="0"/>
      </w:pPr>
      <w:r w:rsidRPr="00002418">
        <w:rPr>
          <w:i/>
          <w:iCs/>
        </w:rPr>
        <w:t>Nota</w:t>
      </w:r>
      <w:r>
        <w:t>: Esta tabla muestra el software necesario para poder realizar las tareas que requiere el proyecto.</w:t>
      </w:r>
    </w:p>
    <w:p w14:paraId="5247D724" w14:textId="14B35DBD" w:rsidR="009E57F6" w:rsidRDefault="00912535" w:rsidP="009E57F6">
      <w:r>
        <w:t>E</w:t>
      </w:r>
      <w:r w:rsidR="009E57F6">
        <w:t xml:space="preserve">n el marco de los conocimientos que son necesarios en nuestro equipo, se comprará un curso de Angular </w:t>
      </w:r>
      <w:r w:rsidR="004B2D02">
        <w:t xml:space="preserve">y otro de </w:t>
      </w:r>
      <w:proofErr w:type="spellStart"/>
      <w:r w:rsidR="004B2D02">
        <w:t>xUnit</w:t>
      </w:r>
      <w:proofErr w:type="spellEnd"/>
      <w:r w:rsidR="004B2D02">
        <w:t xml:space="preserve"> de la plataforma</w:t>
      </w:r>
      <w:r w:rsidR="009A61F1">
        <w:t xml:space="preserve"> educativa</w:t>
      </w:r>
      <w:r w:rsidR="004B2D02">
        <w:t xml:space="preserve"> Udemy, </w:t>
      </w:r>
      <w:r w:rsidR="009E57F6">
        <w:t xml:space="preserve">para poder cubrir cualquier falencia existente, como así también, nivelar los conocimientos de manera homogénea en este </w:t>
      </w:r>
      <w:hyperlink w:anchor="Framework" w:history="1">
        <w:proofErr w:type="spellStart"/>
        <w:r w:rsidR="009E57F6" w:rsidRPr="009A61F1">
          <w:rPr>
            <w:rStyle w:val="Hipervnculo"/>
          </w:rPr>
          <w:t>framework</w:t>
        </w:r>
        <w:proofErr w:type="spellEnd"/>
      </w:hyperlink>
      <w:r w:rsidR="009E57F6">
        <w:t>.</w:t>
      </w:r>
    </w:p>
    <w:p w14:paraId="5229FB56" w14:textId="77771E74" w:rsidR="004B2D02" w:rsidRDefault="004B2D02" w:rsidP="009E57F6">
      <w:r>
        <w:lastRenderedPageBreak/>
        <w:t>Para finalizar, listamos los requerimientos técnicos que le indicamos al área de Finanzas del SuperMami que deben cumplir para poder utilizar nuestro Sistema de Información de manera idónea:</w:t>
      </w:r>
    </w:p>
    <w:p w14:paraId="6EFD8BDC" w14:textId="15053C35" w:rsidR="004B2D02" w:rsidRPr="009A61F1" w:rsidRDefault="009A61F1" w:rsidP="003B2577">
      <w:pPr>
        <w:pStyle w:val="Prrafodelista"/>
        <w:numPr>
          <w:ilvl w:val="0"/>
          <w:numId w:val="46"/>
        </w:numPr>
        <w:rPr>
          <w:lang w:val="es-AR"/>
        </w:rPr>
      </w:pPr>
      <w:r w:rsidRPr="009A61F1">
        <w:rPr>
          <w:lang w:val="es-AR"/>
        </w:rPr>
        <w:t xml:space="preserve">Servidor en la </w:t>
      </w:r>
      <w:r>
        <w:rPr>
          <w:lang w:val="es-AR"/>
        </w:rPr>
        <w:t>nube (</w:t>
      </w:r>
      <w:proofErr w:type="spellStart"/>
      <w:r>
        <w:rPr>
          <w:lang w:val="es-AR"/>
        </w:rPr>
        <w:t>recomedamos</w:t>
      </w:r>
      <w:proofErr w:type="spellEnd"/>
      <w:r>
        <w:rPr>
          <w:lang w:val="es-AR"/>
        </w:rPr>
        <w:t xml:space="preserve">: </w:t>
      </w:r>
      <w:r w:rsidR="004B2D02" w:rsidRPr="009A61F1">
        <w:rPr>
          <w:lang w:val="es-AR"/>
        </w:rPr>
        <w:t xml:space="preserve">Hosting </w:t>
      </w:r>
      <w:proofErr w:type="spellStart"/>
      <w:r w:rsidR="004B2D02" w:rsidRPr="009A61F1">
        <w:rPr>
          <w:lang w:val="es-AR"/>
        </w:rPr>
        <w:t>cloud</w:t>
      </w:r>
      <w:proofErr w:type="spellEnd"/>
      <w:r w:rsidR="004B2D02" w:rsidRPr="009A61F1">
        <w:rPr>
          <w:lang w:val="es-AR"/>
        </w:rPr>
        <w:t xml:space="preserve"> - Business </w:t>
      </w:r>
      <w:proofErr w:type="spellStart"/>
      <w:r w:rsidR="004B2D02" w:rsidRPr="009A61F1">
        <w:rPr>
          <w:lang w:val="es-AR"/>
        </w:rPr>
        <w:t>Pluss</w:t>
      </w:r>
      <w:proofErr w:type="spellEnd"/>
      <w:r w:rsidR="004B2D02" w:rsidRPr="009A61F1">
        <w:rPr>
          <w:lang w:val="es-AR"/>
        </w:rPr>
        <w:t xml:space="preserve"> (</w:t>
      </w:r>
      <w:proofErr w:type="spellStart"/>
      <w:r w:rsidR="004B2D02" w:rsidRPr="009A61F1">
        <w:rPr>
          <w:lang w:val="es-AR"/>
        </w:rPr>
        <w:t>Siteground</w:t>
      </w:r>
      <w:proofErr w:type="spellEnd"/>
      <w:r w:rsidR="004B2D02" w:rsidRPr="009A61F1">
        <w:rPr>
          <w:lang w:val="es-AR"/>
        </w:rPr>
        <w:t>)</w:t>
      </w:r>
      <w:r>
        <w:rPr>
          <w:lang w:val="es-AR"/>
        </w:rPr>
        <w:t>)</w:t>
      </w:r>
      <w:r w:rsidR="004B2D02" w:rsidRPr="009A61F1">
        <w:rPr>
          <w:lang w:val="es-AR"/>
        </w:rPr>
        <w:t xml:space="preserve"> o Servidor Propio.</w:t>
      </w:r>
    </w:p>
    <w:p w14:paraId="5496D734" w14:textId="669B65D8" w:rsidR="004B2D02" w:rsidRDefault="004B2D02" w:rsidP="003B2577">
      <w:pPr>
        <w:pStyle w:val="Prrafodelista"/>
        <w:numPr>
          <w:ilvl w:val="0"/>
          <w:numId w:val="46"/>
        </w:numPr>
      </w:pPr>
      <w:r>
        <w:t>Requisitos de las computadoras:</w:t>
      </w:r>
    </w:p>
    <w:p w14:paraId="39CAD922" w14:textId="59BEDB73" w:rsidR="004B2D02" w:rsidRDefault="004B2D02" w:rsidP="004B2D02">
      <w:pPr>
        <w:pStyle w:val="Prrafodelista"/>
        <w:numPr>
          <w:ilvl w:val="1"/>
          <w:numId w:val="46"/>
        </w:numPr>
      </w:pPr>
      <w:r>
        <w:t>RAM 2GB o superior.</w:t>
      </w:r>
    </w:p>
    <w:p w14:paraId="35F8AEC4" w14:textId="09F5B8B3" w:rsidR="004B2D02" w:rsidRDefault="004B2D02" w:rsidP="004B2D02">
      <w:pPr>
        <w:pStyle w:val="Prrafodelista"/>
        <w:numPr>
          <w:ilvl w:val="1"/>
          <w:numId w:val="46"/>
        </w:numPr>
      </w:pPr>
      <w:r>
        <w:t>Disco duro de 100GB o superior.</w:t>
      </w:r>
    </w:p>
    <w:p w14:paraId="20555EA3" w14:textId="32BB7069" w:rsidR="004B2D02" w:rsidRDefault="004B2D02" w:rsidP="004B2D02">
      <w:pPr>
        <w:pStyle w:val="Prrafodelista"/>
        <w:numPr>
          <w:ilvl w:val="1"/>
          <w:numId w:val="46"/>
        </w:numPr>
      </w:pPr>
      <w:r>
        <w:t>Procesador 1.8, 2 núcleos o superior.</w:t>
      </w:r>
    </w:p>
    <w:p w14:paraId="061C46FF" w14:textId="5BD44DA0" w:rsidR="004B2D02" w:rsidRDefault="004B2D02" w:rsidP="004B2D02">
      <w:pPr>
        <w:pStyle w:val="Prrafodelista"/>
        <w:numPr>
          <w:ilvl w:val="1"/>
          <w:numId w:val="46"/>
        </w:numPr>
      </w:pPr>
      <w:r>
        <w:t>Compatible con Google Chrome 80 o superior, Firefox versión 52 o superiores, y similares.</w:t>
      </w:r>
    </w:p>
    <w:p w14:paraId="2FD8384F" w14:textId="7AB2D906" w:rsidR="004B2D02" w:rsidRDefault="004B2D02" w:rsidP="004B2D02">
      <w:pPr>
        <w:pStyle w:val="Prrafodelista"/>
        <w:numPr>
          <w:ilvl w:val="1"/>
          <w:numId w:val="46"/>
        </w:numPr>
      </w:pPr>
      <w:r>
        <w:t>Windows 7 o posterior.</w:t>
      </w:r>
    </w:p>
    <w:p w14:paraId="095019EA" w14:textId="7CE4A47B" w:rsidR="00007FA5" w:rsidRDefault="00007FA5" w:rsidP="009C6338">
      <w:pPr>
        <w:pStyle w:val="Ttulo2"/>
      </w:pPr>
      <w:bookmarkStart w:id="63" w:name="_Factibilidad_Económica"/>
      <w:bookmarkStart w:id="64" w:name="_Toc54390214"/>
      <w:bookmarkEnd w:id="63"/>
      <w:r>
        <w:t>Factibilidad Económica</w:t>
      </w:r>
      <w:bookmarkEnd w:id="64"/>
    </w:p>
    <w:p w14:paraId="747279AB" w14:textId="08C171A1" w:rsidR="00007FA5" w:rsidRDefault="00007FA5">
      <w:pPr>
        <w:rPr>
          <w:rFonts w:asciiTheme="majorHAnsi" w:eastAsiaTheme="majorEastAsia" w:hAnsiTheme="majorHAnsi" w:cstheme="majorBidi"/>
          <w:b/>
          <w:bCs/>
        </w:rPr>
      </w:pPr>
      <w:r>
        <w:t xml:space="preserve">En este apartado se determina </w:t>
      </w:r>
      <w:r w:rsidRPr="009F1115">
        <w:t>la conveniencia de poner en marcha el proyecto</w:t>
      </w:r>
      <w:r>
        <w:t xml:space="preserve"> teniendo en cuenta los</w:t>
      </w:r>
      <w:r w:rsidRPr="009F1115">
        <w:t xml:space="preserve"> costos de </w:t>
      </w:r>
      <w:r>
        <w:t>desarrollo, costos de inicio, costos operacionales y costos de suministros y, por otro lado,</w:t>
      </w:r>
      <w:r w:rsidRPr="009F1115">
        <w:t xml:space="preserve"> los beneficios</w:t>
      </w:r>
      <w:r>
        <w:t>.</w:t>
      </w:r>
      <w:r>
        <w:br w:type="page"/>
      </w:r>
    </w:p>
    <w:p w14:paraId="523A1447" w14:textId="384F2DF6" w:rsidR="00007FA5" w:rsidRPr="002A5BBD" w:rsidRDefault="00007FA5" w:rsidP="009C6338">
      <w:pPr>
        <w:pStyle w:val="Ttulo4"/>
      </w:pPr>
      <w:bookmarkStart w:id="65" w:name="_Tabla_10"/>
      <w:bookmarkEnd w:id="65"/>
      <w:r>
        <w:lastRenderedPageBreak/>
        <w:t xml:space="preserve">Tabla </w:t>
      </w:r>
      <w:r w:rsidR="002A609B">
        <w:t>10</w:t>
      </w:r>
    </w:p>
    <w:p w14:paraId="1928B68C" w14:textId="0A3A2A38" w:rsidR="00007FA5" w:rsidRPr="00801309" w:rsidRDefault="00007FA5" w:rsidP="00007FA5">
      <w:pPr>
        <w:ind w:firstLine="0"/>
        <w:rPr>
          <w:i/>
          <w:iCs/>
        </w:rPr>
      </w:pPr>
      <w:r>
        <w:rPr>
          <w:i/>
          <w:iCs/>
        </w:rPr>
        <w:t>Análisis de Costos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7"/>
        <w:gridCol w:w="1516"/>
        <w:gridCol w:w="1026"/>
        <w:gridCol w:w="1004"/>
        <w:gridCol w:w="1455"/>
        <w:gridCol w:w="1238"/>
      </w:tblGrid>
      <w:tr w:rsidR="008B7BBA" w14:paraId="794781E6" w14:textId="3352D464" w:rsidTr="008B7BBA">
        <w:trPr>
          <w:trHeight w:val="631"/>
        </w:trPr>
        <w:tc>
          <w:tcPr>
            <w:tcW w:w="0" w:type="auto"/>
            <w:tcBorders>
              <w:top w:val="single" w:sz="4" w:space="0" w:color="auto"/>
            </w:tcBorders>
            <w:shd w:val="clear" w:color="auto" w:fill="FFD047" w:themeFill="accent5" w:themeFillTint="99"/>
          </w:tcPr>
          <w:p w14:paraId="49EFC8AA" w14:textId="47DB8887" w:rsidR="00007FA5" w:rsidRPr="00801309" w:rsidRDefault="00007FA5" w:rsidP="00007FA5">
            <w:pPr>
              <w:ind w:firstLine="0"/>
              <w:jc w:val="center"/>
              <w:rPr>
                <w:b/>
                <w:bCs/>
              </w:rPr>
            </w:pPr>
            <w:r>
              <w:rPr>
                <w:b/>
                <w:bCs/>
              </w:rPr>
              <w:t>Costos de Desarrollo</w:t>
            </w:r>
          </w:p>
        </w:tc>
        <w:tc>
          <w:tcPr>
            <w:tcW w:w="0" w:type="auto"/>
            <w:tcBorders>
              <w:top w:val="single" w:sz="4" w:space="0" w:color="auto"/>
            </w:tcBorders>
            <w:shd w:val="clear" w:color="auto" w:fill="FFD047" w:themeFill="accent5" w:themeFillTint="99"/>
          </w:tcPr>
          <w:p w14:paraId="0EF1F741" w14:textId="11BA15F3" w:rsidR="00007FA5" w:rsidRPr="00801309" w:rsidRDefault="00007FA5" w:rsidP="00007FA5">
            <w:pPr>
              <w:ind w:firstLine="0"/>
              <w:jc w:val="center"/>
              <w:rPr>
                <w:b/>
                <w:bCs/>
              </w:rPr>
            </w:pPr>
            <w:r>
              <w:rPr>
                <w:b/>
                <w:bCs/>
              </w:rPr>
              <w:t>Cantidad de Personas</w:t>
            </w:r>
          </w:p>
        </w:tc>
        <w:tc>
          <w:tcPr>
            <w:tcW w:w="0" w:type="auto"/>
            <w:tcBorders>
              <w:top w:val="single" w:sz="4" w:space="0" w:color="auto"/>
            </w:tcBorders>
            <w:shd w:val="clear" w:color="auto" w:fill="FFD047" w:themeFill="accent5" w:themeFillTint="99"/>
          </w:tcPr>
          <w:p w14:paraId="73A735C0" w14:textId="7ECC344D" w:rsidR="00007FA5" w:rsidRPr="00801309" w:rsidRDefault="00007FA5" w:rsidP="00007FA5">
            <w:pPr>
              <w:ind w:firstLine="0"/>
              <w:jc w:val="center"/>
              <w:rPr>
                <w:b/>
                <w:bCs/>
              </w:rPr>
            </w:pPr>
            <w:r>
              <w:rPr>
                <w:b/>
                <w:bCs/>
              </w:rPr>
              <w:t>Precio Hora</w:t>
            </w:r>
          </w:p>
        </w:tc>
        <w:tc>
          <w:tcPr>
            <w:tcW w:w="0" w:type="auto"/>
            <w:tcBorders>
              <w:top w:val="single" w:sz="4" w:space="0" w:color="auto"/>
            </w:tcBorders>
            <w:shd w:val="clear" w:color="auto" w:fill="FFD047" w:themeFill="accent5" w:themeFillTint="99"/>
          </w:tcPr>
          <w:p w14:paraId="70C60F57" w14:textId="0ED25D4D" w:rsidR="00007FA5" w:rsidRDefault="00007FA5" w:rsidP="00007FA5">
            <w:pPr>
              <w:ind w:firstLine="0"/>
              <w:jc w:val="center"/>
              <w:rPr>
                <w:b/>
                <w:bCs/>
              </w:rPr>
            </w:pPr>
            <w:proofErr w:type="gramStart"/>
            <w:r>
              <w:rPr>
                <w:b/>
                <w:bCs/>
              </w:rPr>
              <w:t>Total</w:t>
            </w:r>
            <w:proofErr w:type="gramEnd"/>
            <w:r>
              <w:rPr>
                <w:b/>
                <w:bCs/>
              </w:rPr>
              <w:t xml:space="preserve"> Horas</w:t>
            </w:r>
          </w:p>
        </w:tc>
        <w:tc>
          <w:tcPr>
            <w:tcW w:w="0" w:type="auto"/>
            <w:tcBorders>
              <w:top w:val="single" w:sz="4" w:space="0" w:color="auto"/>
            </w:tcBorders>
            <w:shd w:val="clear" w:color="auto" w:fill="FFD047" w:themeFill="accent5" w:themeFillTint="99"/>
          </w:tcPr>
          <w:p w14:paraId="36A3D5F0" w14:textId="3F18A9BB" w:rsidR="00007FA5" w:rsidRDefault="00007FA5" w:rsidP="00007FA5">
            <w:pPr>
              <w:ind w:firstLine="0"/>
              <w:jc w:val="center"/>
              <w:rPr>
                <w:b/>
                <w:bCs/>
              </w:rPr>
            </w:pPr>
            <w:r>
              <w:rPr>
                <w:b/>
                <w:bCs/>
              </w:rPr>
              <w:t>Costo Individual</w:t>
            </w:r>
          </w:p>
        </w:tc>
        <w:tc>
          <w:tcPr>
            <w:tcW w:w="0" w:type="auto"/>
            <w:tcBorders>
              <w:top w:val="single" w:sz="4" w:space="0" w:color="auto"/>
            </w:tcBorders>
            <w:shd w:val="clear" w:color="auto" w:fill="FFD047" w:themeFill="accent5" w:themeFillTint="99"/>
          </w:tcPr>
          <w:p w14:paraId="0BAAD05B" w14:textId="747716D0" w:rsidR="00007FA5" w:rsidRDefault="00007FA5" w:rsidP="00007FA5">
            <w:pPr>
              <w:ind w:firstLine="0"/>
              <w:jc w:val="center"/>
              <w:rPr>
                <w:b/>
                <w:bCs/>
              </w:rPr>
            </w:pPr>
            <w:r>
              <w:rPr>
                <w:b/>
                <w:bCs/>
              </w:rPr>
              <w:t>Costo Total</w:t>
            </w:r>
          </w:p>
        </w:tc>
      </w:tr>
      <w:tr w:rsidR="00B6741A" w14:paraId="4CFB71ED" w14:textId="3307E63C" w:rsidTr="008B7BBA">
        <w:trPr>
          <w:trHeight w:val="426"/>
        </w:trPr>
        <w:tc>
          <w:tcPr>
            <w:tcW w:w="0" w:type="auto"/>
            <w:tcBorders>
              <w:top w:val="single" w:sz="4" w:space="0" w:color="auto"/>
              <w:bottom w:val="single" w:sz="4" w:space="0" w:color="auto"/>
            </w:tcBorders>
          </w:tcPr>
          <w:p w14:paraId="474F5A27" w14:textId="16A48931" w:rsidR="00007FA5" w:rsidRDefault="00007FA5" w:rsidP="00912535">
            <w:pPr>
              <w:spacing w:line="360" w:lineRule="auto"/>
              <w:ind w:firstLine="0"/>
            </w:pPr>
            <w:r>
              <w:t>Relevamiento del Sistema</w:t>
            </w:r>
          </w:p>
        </w:tc>
        <w:tc>
          <w:tcPr>
            <w:tcW w:w="0" w:type="auto"/>
            <w:tcBorders>
              <w:top w:val="single" w:sz="4" w:space="0" w:color="auto"/>
              <w:bottom w:val="single" w:sz="4" w:space="0" w:color="auto"/>
            </w:tcBorders>
          </w:tcPr>
          <w:p w14:paraId="4A425EE9" w14:textId="5A602B16" w:rsidR="00007FA5" w:rsidRDefault="00007FA5" w:rsidP="00007FA5">
            <w:pPr>
              <w:spacing w:line="360" w:lineRule="auto"/>
              <w:ind w:firstLine="0"/>
              <w:jc w:val="center"/>
            </w:pPr>
            <w:r>
              <w:t>1</w:t>
            </w:r>
          </w:p>
        </w:tc>
        <w:tc>
          <w:tcPr>
            <w:tcW w:w="0" w:type="auto"/>
            <w:tcBorders>
              <w:top w:val="single" w:sz="4" w:space="0" w:color="auto"/>
              <w:bottom w:val="single" w:sz="4" w:space="0" w:color="auto"/>
            </w:tcBorders>
          </w:tcPr>
          <w:p w14:paraId="6F3FFB31" w14:textId="14EDD9A9" w:rsidR="00007FA5" w:rsidRDefault="00007FA5" w:rsidP="00007FA5">
            <w:pPr>
              <w:spacing w:line="360" w:lineRule="auto"/>
              <w:ind w:firstLine="0"/>
              <w:jc w:val="center"/>
            </w:pPr>
            <w:r>
              <w:t>400</w:t>
            </w:r>
          </w:p>
        </w:tc>
        <w:tc>
          <w:tcPr>
            <w:tcW w:w="0" w:type="auto"/>
            <w:tcBorders>
              <w:top w:val="single" w:sz="4" w:space="0" w:color="auto"/>
              <w:bottom w:val="single" w:sz="4" w:space="0" w:color="auto"/>
            </w:tcBorders>
          </w:tcPr>
          <w:p w14:paraId="04946BE2" w14:textId="1E7D2F96" w:rsidR="00007FA5" w:rsidRDefault="00206256" w:rsidP="00007FA5">
            <w:pPr>
              <w:spacing w:line="360" w:lineRule="auto"/>
              <w:ind w:firstLine="0"/>
              <w:jc w:val="center"/>
            </w:pPr>
            <w:r>
              <w:t>4</w:t>
            </w:r>
          </w:p>
        </w:tc>
        <w:tc>
          <w:tcPr>
            <w:tcW w:w="0" w:type="auto"/>
            <w:tcBorders>
              <w:top w:val="single" w:sz="4" w:space="0" w:color="auto"/>
              <w:bottom w:val="single" w:sz="4" w:space="0" w:color="auto"/>
            </w:tcBorders>
          </w:tcPr>
          <w:p w14:paraId="7D1E1177" w14:textId="1B12B08B" w:rsidR="00007FA5" w:rsidRDefault="00206256" w:rsidP="00007FA5">
            <w:pPr>
              <w:spacing w:line="360" w:lineRule="auto"/>
              <w:ind w:firstLine="0"/>
              <w:jc w:val="center"/>
            </w:pPr>
            <w:r>
              <w:t>1600</w:t>
            </w:r>
          </w:p>
        </w:tc>
        <w:tc>
          <w:tcPr>
            <w:tcW w:w="0" w:type="auto"/>
            <w:tcBorders>
              <w:top w:val="single" w:sz="4" w:space="0" w:color="auto"/>
              <w:bottom w:val="single" w:sz="4" w:space="0" w:color="auto"/>
            </w:tcBorders>
          </w:tcPr>
          <w:p w14:paraId="511867F5" w14:textId="346443C1" w:rsidR="00007FA5" w:rsidRDefault="00206256" w:rsidP="00007FA5">
            <w:pPr>
              <w:spacing w:line="360" w:lineRule="auto"/>
              <w:ind w:firstLine="0"/>
              <w:jc w:val="center"/>
            </w:pPr>
            <w:r>
              <w:t>1600</w:t>
            </w:r>
          </w:p>
        </w:tc>
      </w:tr>
      <w:tr w:rsidR="00B6741A" w14:paraId="78989255" w14:textId="30590BE1" w:rsidTr="008B7BBA">
        <w:trPr>
          <w:trHeight w:val="426"/>
        </w:trPr>
        <w:tc>
          <w:tcPr>
            <w:tcW w:w="0" w:type="auto"/>
            <w:tcBorders>
              <w:top w:val="single" w:sz="4" w:space="0" w:color="auto"/>
              <w:bottom w:val="single" w:sz="4" w:space="0" w:color="auto"/>
            </w:tcBorders>
          </w:tcPr>
          <w:p w14:paraId="654E6D1C" w14:textId="3F430BBC" w:rsidR="00007FA5" w:rsidRDefault="00007FA5" w:rsidP="00912535">
            <w:pPr>
              <w:spacing w:line="360" w:lineRule="auto"/>
              <w:ind w:firstLine="0"/>
            </w:pPr>
            <w:r>
              <w:t>Diagnóstico del Sistema</w:t>
            </w:r>
          </w:p>
        </w:tc>
        <w:tc>
          <w:tcPr>
            <w:tcW w:w="0" w:type="auto"/>
            <w:tcBorders>
              <w:top w:val="single" w:sz="4" w:space="0" w:color="auto"/>
              <w:bottom w:val="single" w:sz="4" w:space="0" w:color="auto"/>
            </w:tcBorders>
          </w:tcPr>
          <w:p w14:paraId="0CBCA71D" w14:textId="03C3EE62" w:rsidR="00007FA5" w:rsidRDefault="00007FA5" w:rsidP="00007FA5">
            <w:pPr>
              <w:spacing w:line="360" w:lineRule="auto"/>
              <w:ind w:firstLine="0"/>
              <w:jc w:val="center"/>
            </w:pPr>
            <w:r>
              <w:t>1</w:t>
            </w:r>
          </w:p>
        </w:tc>
        <w:tc>
          <w:tcPr>
            <w:tcW w:w="0" w:type="auto"/>
            <w:tcBorders>
              <w:top w:val="single" w:sz="4" w:space="0" w:color="auto"/>
              <w:bottom w:val="single" w:sz="4" w:space="0" w:color="auto"/>
            </w:tcBorders>
          </w:tcPr>
          <w:p w14:paraId="3C63B224" w14:textId="4835210A" w:rsidR="00007FA5" w:rsidRDefault="00007FA5" w:rsidP="00007FA5">
            <w:pPr>
              <w:spacing w:line="360" w:lineRule="auto"/>
              <w:ind w:firstLine="0"/>
              <w:jc w:val="center"/>
            </w:pPr>
            <w:r>
              <w:t>400</w:t>
            </w:r>
          </w:p>
        </w:tc>
        <w:tc>
          <w:tcPr>
            <w:tcW w:w="0" w:type="auto"/>
            <w:tcBorders>
              <w:top w:val="single" w:sz="4" w:space="0" w:color="auto"/>
              <w:bottom w:val="single" w:sz="4" w:space="0" w:color="auto"/>
            </w:tcBorders>
          </w:tcPr>
          <w:p w14:paraId="57B5E82B" w14:textId="43975499" w:rsidR="00007FA5" w:rsidRDefault="00206256" w:rsidP="00007FA5">
            <w:pPr>
              <w:spacing w:line="360" w:lineRule="auto"/>
              <w:ind w:firstLine="0"/>
              <w:jc w:val="center"/>
            </w:pPr>
            <w:r>
              <w:t>4</w:t>
            </w:r>
          </w:p>
        </w:tc>
        <w:tc>
          <w:tcPr>
            <w:tcW w:w="0" w:type="auto"/>
            <w:tcBorders>
              <w:top w:val="single" w:sz="4" w:space="0" w:color="auto"/>
              <w:bottom w:val="single" w:sz="4" w:space="0" w:color="auto"/>
            </w:tcBorders>
          </w:tcPr>
          <w:p w14:paraId="288FBD35" w14:textId="2B3A9EBF" w:rsidR="00007FA5" w:rsidRDefault="00206256" w:rsidP="00007FA5">
            <w:pPr>
              <w:spacing w:line="360" w:lineRule="auto"/>
              <w:ind w:firstLine="0"/>
              <w:jc w:val="center"/>
            </w:pPr>
            <w:r>
              <w:t>1600</w:t>
            </w:r>
          </w:p>
        </w:tc>
        <w:tc>
          <w:tcPr>
            <w:tcW w:w="0" w:type="auto"/>
            <w:tcBorders>
              <w:top w:val="single" w:sz="4" w:space="0" w:color="auto"/>
              <w:bottom w:val="single" w:sz="4" w:space="0" w:color="auto"/>
            </w:tcBorders>
          </w:tcPr>
          <w:p w14:paraId="63298377" w14:textId="07EA2C50" w:rsidR="00007FA5" w:rsidRDefault="00206256" w:rsidP="00007FA5">
            <w:pPr>
              <w:spacing w:line="360" w:lineRule="auto"/>
              <w:ind w:firstLine="0"/>
              <w:jc w:val="center"/>
            </w:pPr>
            <w:r>
              <w:t>1600</w:t>
            </w:r>
          </w:p>
        </w:tc>
      </w:tr>
      <w:tr w:rsidR="00B6741A" w14:paraId="05C2EBE0" w14:textId="77777777" w:rsidTr="008B7BBA">
        <w:trPr>
          <w:trHeight w:val="426"/>
        </w:trPr>
        <w:tc>
          <w:tcPr>
            <w:tcW w:w="0" w:type="auto"/>
            <w:tcBorders>
              <w:top w:val="single" w:sz="4" w:space="0" w:color="auto"/>
              <w:bottom w:val="single" w:sz="4" w:space="0" w:color="auto"/>
            </w:tcBorders>
          </w:tcPr>
          <w:p w14:paraId="15C49552" w14:textId="1292C3BF" w:rsidR="00007FA5" w:rsidRDefault="00007FA5" w:rsidP="00912535">
            <w:pPr>
              <w:spacing w:line="360" w:lineRule="auto"/>
              <w:ind w:firstLine="0"/>
            </w:pPr>
            <w:r>
              <w:t>Determinación del Objetivo, Alcance y Límite del Sistema</w:t>
            </w:r>
          </w:p>
        </w:tc>
        <w:tc>
          <w:tcPr>
            <w:tcW w:w="0" w:type="auto"/>
            <w:tcBorders>
              <w:top w:val="single" w:sz="4" w:space="0" w:color="auto"/>
              <w:bottom w:val="single" w:sz="4" w:space="0" w:color="auto"/>
            </w:tcBorders>
          </w:tcPr>
          <w:p w14:paraId="31A13A5D" w14:textId="6A1A7AAB" w:rsidR="00007FA5" w:rsidRDefault="00206256" w:rsidP="00007FA5">
            <w:pPr>
              <w:spacing w:line="360" w:lineRule="auto"/>
              <w:ind w:firstLine="0"/>
              <w:jc w:val="center"/>
            </w:pPr>
            <w:r>
              <w:t>3</w:t>
            </w:r>
          </w:p>
        </w:tc>
        <w:tc>
          <w:tcPr>
            <w:tcW w:w="0" w:type="auto"/>
            <w:tcBorders>
              <w:top w:val="single" w:sz="4" w:space="0" w:color="auto"/>
              <w:bottom w:val="single" w:sz="4" w:space="0" w:color="auto"/>
            </w:tcBorders>
          </w:tcPr>
          <w:p w14:paraId="1148D7E2" w14:textId="5B53EAC5" w:rsidR="00007FA5" w:rsidRDefault="00206256" w:rsidP="00007FA5">
            <w:pPr>
              <w:spacing w:line="360" w:lineRule="auto"/>
              <w:ind w:firstLine="0"/>
              <w:jc w:val="center"/>
            </w:pPr>
            <w:r>
              <w:t>400</w:t>
            </w:r>
          </w:p>
        </w:tc>
        <w:tc>
          <w:tcPr>
            <w:tcW w:w="0" w:type="auto"/>
            <w:tcBorders>
              <w:top w:val="single" w:sz="4" w:space="0" w:color="auto"/>
              <w:bottom w:val="single" w:sz="4" w:space="0" w:color="auto"/>
            </w:tcBorders>
          </w:tcPr>
          <w:p w14:paraId="328EA144" w14:textId="3FA606F2" w:rsidR="00007FA5" w:rsidRDefault="00206256" w:rsidP="00007FA5">
            <w:pPr>
              <w:spacing w:line="360" w:lineRule="auto"/>
              <w:ind w:firstLine="0"/>
              <w:jc w:val="center"/>
            </w:pPr>
            <w:r>
              <w:t>12</w:t>
            </w:r>
          </w:p>
        </w:tc>
        <w:tc>
          <w:tcPr>
            <w:tcW w:w="0" w:type="auto"/>
            <w:tcBorders>
              <w:top w:val="single" w:sz="4" w:space="0" w:color="auto"/>
              <w:bottom w:val="single" w:sz="4" w:space="0" w:color="auto"/>
            </w:tcBorders>
          </w:tcPr>
          <w:p w14:paraId="24CD6EF8" w14:textId="4A0E7B74" w:rsidR="00007FA5" w:rsidRDefault="00206256" w:rsidP="00007FA5">
            <w:pPr>
              <w:spacing w:line="360" w:lineRule="auto"/>
              <w:ind w:firstLine="0"/>
              <w:jc w:val="center"/>
            </w:pPr>
            <w:r>
              <w:t>1600</w:t>
            </w:r>
          </w:p>
        </w:tc>
        <w:tc>
          <w:tcPr>
            <w:tcW w:w="0" w:type="auto"/>
            <w:tcBorders>
              <w:top w:val="single" w:sz="4" w:space="0" w:color="auto"/>
              <w:bottom w:val="single" w:sz="4" w:space="0" w:color="auto"/>
            </w:tcBorders>
          </w:tcPr>
          <w:p w14:paraId="7826DB95" w14:textId="62D312D9" w:rsidR="00007FA5" w:rsidRDefault="00206256" w:rsidP="00007FA5">
            <w:pPr>
              <w:spacing w:line="360" w:lineRule="auto"/>
              <w:ind w:firstLine="0"/>
              <w:jc w:val="center"/>
            </w:pPr>
            <w:r>
              <w:t>4800</w:t>
            </w:r>
          </w:p>
        </w:tc>
      </w:tr>
      <w:tr w:rsidR="00B6741A" w14:paraId="7F143CA5" w14:textId="77777777" w:rsidTr="008B7BBA">
        <w:trPr>
          <w:trHeight w:val="426"/>
        </w:trPr>
        <w:tc>
          <w:tcPr>
            <w:tcW w:w="0" w:type="auto"/>
            <w:tcBorders>
              <w:top w:val="single" w:sz="4" w:space="0" w:color="auto"/>
              <w:bottom w:val="single" w:sz="4" w:space="0" w:color="auto"/>
            </w:tcBorders>
          </w:tcPr>
          <w:p w14:paraId="66C61DB6" w14:textId="0BBDE1CF" w:rsidR="00007FA5" w:rsidRDefault="00007FA5" w:rsidP="00912535">
            <w:pPr>
              <w:spacing w:line="360" w:lineRule="auto"/>
              <w:ind w:firstLine="0"/>
            </w:pPr>
            <w:r>
              <w:t>Propuesta del Sistema</w:t>
            </w:r>
          </w:p>
        </w:tc>
        <w:tc>
          <w:tcPr>
            <w:tcW w:w="0" w:type="auto"/>
            <w:tcBorders>
              <w:top w:val="single" w:sz="4" w:space="0" w:color="auto"/>
              <w:bottom w:val="single" w:sz="4" w:space="0" w:color="auto"/>
            </w:tcBorders>
          </w:tcPr>
          <w:p w14:paraId="596EBAB7" w14:textId="14E0DC13" w:rsidR="00007FA5" w:rsidRDefault="00206256" w:rsidP="00007FA5">
            <w:pPr>
              <w:spacing w:line="360" w:lineRule="auto"/>
              <w:ind w:firstLine="0"/>
              <w:jc w:val="center"/>
            </w:pPr>
            <w:r>
              <w:t>1</w:t>
            </w:r>
          </w:p>
        </w:tc>
        <w:tc>
          <w:tcPr>
            <w:tcW w:w="0" w:type="auto"/>
            <w:tcBorders>
              <w:top w:val="single" w:sz="4" w:space="0" w:color="auto"/>
              <w:bottom w:val="single" w:sz="4" w:space="0" w:color="auto"/>
            </w:tcBorders>
          </w:tcPr>
          <w:p w14:paraId="07FDD207" w14:textId="1D3AFCDF" w:rsidR="00007FA5" w:rsidRDefault="00206256" w:rsidP="00007FA5">
            <w:pPr>
              <w:spacing w:line="360" w:lineRule="auto"/>
              <w:ind w:firstLine="0"/>
              <w:jc w:val="center"/>
            </w:pPr>
            <w:r>
              <w:t>400</w:t>
            </w:r>
          </w:p>
        </w:tc>
        <w:tc>
          <w:tcPr>
            <w:tcW w:w="0" w:type="auto"/>
            <w:tcBorders>
              <w:top w:val="single" w:sz="4" w:space="0" w:color="auto"/>
              <w:bottom w:val="single" w:sz="4" w:space="0" w:color="auto"/>
            </w:tcBorders>
          </w:tcPr>
          <w:p w14:paraId="2F6F1E53" w14:textId="5F655591" w:rsidR="00007FA5" w:rsidRDefault="00206256" w:rsidP="00007FA5">
            <w:pPr>
              <w:spacing w:line="360" w:lineRule="auto"/>
              <w:ind w:firstLine="0"/>
              <w:jc w:val="center"/>
            </w:pPr>
            <w:r>
              <w:t>4</w:t>
            </w:r>
          </w:p>
        </w:tc>
        <w:tc>
          <w:tcPr>
            <w:tcW w:w="0" w:type="auto"/>
            <w:tcBorders>
              <w:top w:val="single" w:sz="4" w:space="0" w:color="auto"/>
              <w:bottom w:val="single" w:sz="4" w:space="0" w:color="auto"/>
            </w:tcBorders>
          </w:tcPr>
          <w:p w14:paraId="54EB3071" w14:textId="492820D3" w:rsidR="00007FA5" w:rsidRDefault="00206256" w:rsidP="00007FA5">
            <w:pPr>
              <w:spacing w:line="360" w:lineRule="auto"/>
              <w:ind w:firstLine="0"/>
              <w:jc w:val="center"/>
            </w:pPr>
            <w:r>
              <w:t>1600</w:t>
            </w:r>
          </w:p>
        </w:tc>
        <w:tc>
          <w:tcPr>
            <w:tcW w:w="0" w:type="auto"/>
            <w:tcBorders>
              <w:top w:val="single" w:sz="4" w:space="0" w:color="auto"/>
              <w:bottom w:val="single" w:sz="4" w:space="0" w:color="auto"/>
            </w:tcBorders>
          </w:tcPr>
          <w:p w14:paraId="5DAE342B" w14:textId="1016035A" w:rsidR="00007FA5" w:rsidRDefault="00206256" w:rsidP="00007FA5">
            <w:pPr>
              <w:spacing w:line="360" w:lineRule="auto"/>
              <w:ind w:firstLine="0"/>
              <w:jc w:val="center"/>
            </w:pPr>
            <w:r>
              <w:t>1600</w:t>
            </w:r>
          </w:p>
        </w:tc>
      </w:tr>
      <w:tr w:rsidR="00B6741A" w14:paraId="0E0EA946" w14:textId="77777777" w:rsidTr="008B7BBA">
        <w:trPr>
          <w:trHeight w:val="426"/>
        </w:trPr>
        <w:tc>
          <w:tcPr>
            <w:tcW w:w="0" w:type="auto"/>
            <w:tcBorders>
              <w:top w:val="single" w:sz="4" w:space="0" w:color="auto"/>
              <w:bottom w:val="single" w:sz="4" w:space="0" w:color="auto"/>
            </w:tcBorders>
          </w:tcPr>
          <w:p w14:paraId="4F8A208D" w14:textId="40A5C3CF" w:rsidR="00007FA5" w:rsidRDefault="00007FA5" w:rsidP="00912535">
            <w:pPr>
              <w:spacing w:line="360" w:lineRule="auto"/>
              <w:ind w:firstLine="0"/>
            </w:pPr>
            <w:r>
              <w:t>Planificación del Proyecto</w:t>
            </w:r>
          </w:p>
        </w:tc>
        <w:tc>
          <w:tcPr>
            <w:tcW w:w="0" w:type="auto"/>
            <w:tcBorders>
              <w:top w:val="single" w:sz="4" w:space="0" w:color="auto"/>
              <w:bottom w:val="single" w:sz="4" w:space="0" w:color="auto"/>
            </w:tcBorders>
          </w:tcPr>
          <w:p w14:paraId="010F9885" w14:textId="1167893D" w:rsidR="00007FA5" w:rsidRDefault="00206256" w:rsidP="00007FA5">
            <w:pPr>
              <w:spacing w:line="360" w:lineRule="auto"/>
              <w:ind w:firstLine="0"/>
              <w:jc w:val="center"/>
            </w:pPr>
            <w:r>
              <w:t>6</w:t>
            </w:r>
          </w:p>
        </w:tc>
        <w:tc>
          <w:tcPr>
            <w:tcW w:w="0" w:type="auto"/>
            <w:tcBorders>
              <w:top w:val="single" w:sz="4" w:space="0" w:color="auto"/>
              <w:bottom w:val="single" w:sz="4" w:space="0" w:color="auto"/>
            </w:tcBorders>
          </w:tcPr>
          <w:p w14:paraId="4E5ACAE2" w14:textId="42543C7F" w:rsidR="00007FA5" w:rsidRDefault="00206256" w:rsidP="00007FA5">
            <w:pPr>
              <w:spacing w:line="360" w:lineRule="auto"/>
              <w:ind w:firstLine="0"/>
              <w:jc w:val="center"/>
            </w:pPr>
            <w:r>
              <w:t>400</w:t>
            </w:r>
          </w:p>
        </w:tc>
        <w:tc>
          <w:tcPr>
            <w:tcW w:w="0" w:type="auto"/>
            <w:tcBorders>
              <w:top w:val="single" w:sz="4" w:space="0" w:color="auto"/>
              <w:bottom w:val="single" w:sz="4" w:space="0" w:color="auto"/>
            </w:tcBorders>
          </w:tcPr>
          <w:p w14:paraId="0C260C29" w14:textId="3D51B416" w:rsidR="00007FA5" w:rsidRDefault="00206256" w:rsidP="00007FA5">
            <w:pPr>
              <w:spacing w:line="360" w:lineRule="auto"/>
              <w:ind w:firstLine="0"/>
              <w:jc w:val="center"/>
            </w:pPr>
            <w:r>
              <w:t>12</w:t>
            </w:r>
          </w:p>
        </w:tc>
        <w:tc>
          <w:tcPr>
            <w:tcW w:w="0" w:type="auto"/>
            <w:tcBorders>
              <w:top w:val="single" w:sz="4" w:space="0" w:color="auto"/>
              <w:bottom w:val="single" w:sz="4" w:space="0" w:color="auto"/>
            </w:tcBorders>
          </w:tcPr>
          <w:p w14:paraId="2AAD277C" w14:textId="7960C7F2" w:rsidR="00007FA5" w:rsidRDefault="00206256" w:rsidP="00007FA5">
            <w:pPr>
              <w:spacing w:line="360" w:lineRule="auto"/>
              <w:ind w:firstLine="0"/>
              <w:jc w:val="center"/>
            </w:pPr>
            <w:r>
              <w:t>800</w:t>
            </w:r>
          </w:p>
        </w:tc>
        <w:tc>
          <w:tcPr>
            <w:tcW w:w="0" w:type="auto"/>
            <w:tcBorders>
              <w:top w:val="single" w:sz="4" w:space="0" w:color="auto"/>
              <w:bottom w:val="single" w:sz="4" w:space="0" w:color="auto"/>
            </w:tcBorders>
          </w:tcPr>
          <w:p w14:paraId="4FD0886D" w14:textId="0360E8D4" w:rsidR="00007FA5" w:rsidRDefault="00206256" w:rsidP="00007FA5">
            <w:pPr>
              <w:spacing w:line="360" w:lineRule="auto"/>
              <w:ind w:firstLine="0"/>
              <w:jc w:val="center"/>
            </w:pPr>
            <w:r>
              <w:t>4800</w:t>
            </w:r>
          </w:p>
        </w:tc>
      </w:tr>
      <w:tr w:rsidR="00B6741A" w14:paraId="7BF5B7DA" w14:textId="77777777" w:rsidTr="008B7BBA">
        <w:trPr>
          <w:trHeight w:val="426"/>
        </w:trPr>
        <w:tc>
          <w:tcPr>
            <w:tcW w:w="0" w:type="auto"/>
            <w:tcBorders>
              <w:top w:val="single" w:sz="4" w:space="0" w:color="auto"/>
              <w:bottom w:val="single" w:sz="4" w:space="0" w:color="auto"/>
            </w:tcBorders>
          </w:tcPr>
          <w:p w14:paraId="7270ED4A" w14:textId="1F0E632A" w:rsidR="00007FA5" w:rsidRDefault="00007FA5" w:rsidP="00912535">
            <w:pPr>
              <w:spacing w:line="360" w:lineRule="auto"/>
              <w:ind w:firstLine="0"/>
            </w:pPr>
            <w:r>
              <w:t>Confección de Historias de Usuario</w:t>
            </w:r>
          </w:p>
        </w:tc>
        <w:tc>
          <w:tcPr>
            <w:tcW w:w="0" w:type="auto"/>
            <w:tcBorders>
              <w:top w:val="single" w:sz="4" w:space="0" w:color="auto"/>
              <w:bottom w:val="single" w:sz="4" w:space="0" w:color="auto"/>
            </w:tcBorders>
          </w:tcPr>
          <w:p w14:paraId="714C25BE" w14:textId="4C08B5D0" w:rsidR="00007FA5" w:rsidRDefault="00206256" w:rsidP="00007FA5">
            <w:pPr>
              <w:spacing w:line="360" w:lineRule="auto"/>
              <w:ind w:firstLine="0"/>
              <w:jc w:val="center"/>
            </w:pPr>
            <w:r>
              <w:t>6</w:t>
            </w:r>
          </w:p>
        </w:tc>
        <w:tc>
          <w:tcPr>
            <w:tcW w:w="0" w:type="auto"/>
            <w:tcBorders>
              <w:top w:val="single" w:sz="4" w:space="0" w:color="auto"/>
              <w:bottom w:val="single" w:sz="4" w:space="0" w:color="auto"/>
            </w:tcBorders>
          </w:tcPr>
          <w:p w14:paraId="1150DF97" w14:textId="4DA86EE4" w:rsidR="00007FA5" w:rsidRDefault="00206256" w:rsidP="00007FA5">
            <w:pPr>
              <w:spacing w:line="360" w:lineRule="auto"/>
              <w:ind w:firstLine="0"/>
              <w:jc w:val="center"/>
            </w:pPr>
            <w:r>
              <w:t>400</w:t>
            </w:r>
          </w:p>
        </w:tc>
        <w:tc>
          <w:tcPr>
            <w:tcW w:w="0" w:type="auto"/>
            <w:tcBorders>
              <w:top w:val="single" w:sz="4" w:space="0" w:color="auto"/>
              <w:bottom w:val="single" w:sz="4" w:space="0" w:color="auto"/>
            </w:tcBorders>
          </w:tcPr>
          <w:p w14:paraId="669E572E" w14:textId="1870039B" w:rsidR="00007FA5" w:rsidRDefault="00206256" w:rsidP="00007FA5">
            <w:pPr>
              <w:spacing w:line="360" w:lineRule="auto"/>
              <w:ind w:firstLine="0"/>
              <w:jc w:val="center"/>
            </w:pPr>
            <w:r>
              <w:t>30</w:t>
            </w:r>
          </w:p>
        </w:tc>
        <w:tc>
          <w:tcPr>
            <w:tcW w:w="0" w:type="auto"/>
            <w:tcBorders>
              <w:top w:val="single" w:sz="4" w:space="0" w:color="auto"/>
              <w:bottom w:val="single" w:sz="4" w:space="0" w:color="auto"/>
            </w:tcBorders>
          </w:tcPr>
          <w:p w14:paraId="638369CF" w14:textId="7DB90CD5" w:rsidR="00007FA5" w:rsidRDefault="00206256" w:rsidP="00007FA5">
            <w:pPr>
              <w:spacing w:line="360" w:lineRule="auto"/>
              <w:ind w:firstLine="0"/>
              <w:jc w:val="center"/>
            </w:pPr>
            <w:r>
              <w:t>2000</w:t>
            </w:r>
          </w:p>
        </w:tc>
        <w:tc>
          <w:tcPr>
            <w:tcW w:w="0" w:type="auto"/>
            <w:tcBorders>
              <w:top w:val="single" w:sz="4" w:space="0" w:color="auto"/>
              <w:bottom w:val="single" w:sz="4" w:space="0" w:color="auto"/>
            </w:tcBorders>
          </w:tcPr>
          <w:p w14:paraId="437F0BD5" w14:textId="195E3804" w:rsidR="00007FA5" w:rsidRDefault="00206256" w:rsidP="00007FA5">
            <w:pPr>
              <w:spacing w:line="360" w:lineRule="auto"/>
              <w:ind w:firstLine="0"/>
              <w:jc w:val="center"/>
            </w:pPr>
            <w:r>
              <w:t>12000</w:t>
            </w:r>
          </w:p>
        </w:tc>
      </w:tr>
      <w:tr w:rsidR="00B6741A" w14:paraId="3FC84712" w14:textId="77777777" w:rsidTr="008B7BBA">
        <w:trPr>
          <w:trHeight w:val="426"/>
        </w:trPr>
        <w:tc>
          <w:tcPr>
            <w:tcW w:w="0" w:type="auto"/>
            <w:tcBorders>
              <w:top w:val="single" w:sz="4" w:space="0" w:color="auto"/>
              <w:bottom w:val="single" w:sz="4" w:space="0" w:color="auto"/>
            </w:tcBorders>
          </w:tcPr>
          <w:p w14:paraId="4638C67C" w14:textId="3435F3B7" w:rsidR="00007FA5" w:rsidRDefault="00206256" w:rsidP="00912535">
            <w:pPr>
              <w:spacing w:line="360" w:lineRule="auto"/>
              <w:ind w:firstLine="0"/>
            </w:pPr>
            <w:r>
              <w:t>Estudio de Factibilidad</w:t>
            </w:r>
          </w:p>
        </w:tc>
        <w:tc>
          <w:tcPr>
            <w:tcW w:w="0" w:type="auto"/>
            <w:tcBorders>
              <w:top w:val="single" w:sz="4" w:space="0" w:color="auto"/>
              <w:bottom w:val="single" w:sz="4" w:space="0" w:color="auto"/>
            </w:tcBorders>
          </w:tcPr>
          <w:p w14:paraId="0B235F5D" w14:textId="0533BF70" w:rsidR="00007FA5" w:rsidRDefault="00206256" w:rsidP="00007FA5">
            <w:pPr>
              <w:spacing w:line="360" w:lineRule="auto"/>
              <w:ind w:firstLine="0"/>
              <w:jc w:val="center"/>
            </w:pPr>
            <w:r>
              <w:t>5</w:t>
            </w:r>
          </w:p>
        </w:tc>
        <w:tc>
          <w:tcPr>
            <w:tcW w:w="0" w:type="auto"/>
            <w:tcBorders>
              <w:top w:val="single" w:sz="4" w:space="0" w:color="auto"/>
              <w:bottom w:val="single" w:sz="4" w:space="0" w:color="auto"/>
            </w:tcBorders>
          </w:tcPr>
          <w:p w14:paraId="670E1DDE" w14:textId="479BA0C4" w:rsidR="00007FA5" w:rsidRDefault="00206256" w:rsidP="00007FA5">
            <w:pPr>
              <w:spacing w:line="360" w:lineRule="auto"/>
              <w:ind w:firstLine="0"/>
              <w:jc w:val="center"/>
            </w:pPr>
            <w:r>
              <w:t>400</w:t>
            </w:r>
          </w:p>
        </w:tc>
        <w:tc>
          <w:tcPr>
            <w:tcW w:w="0" w:type="auto"/>
            <w:tcBorders>
              <w:top w:val="single" w:sz="4" w:space="0" w:color="auto"/>
              <w:bottom w:val="single" w:sz="4" w:space="0" w:color="auto"/>
            </w:tcBorders>
          </w:tcPr>
          <w:p w14:paraId="239CB880" w14:textId="6D27A954" w:rsidR="00007FA5" w:rsidRDefault="00206256" w:rsidP="00007FA5">
            <w:pPr>
              <w:spacing w:line="360" w:lineRule="auto"/>
              <w:ind w:firstLine="0"/>
              <w:jc w:val="center"/>
            </w:pPr>
            <w:r>
              <w:t>20</w:t>
            </w:r>
          </w:p>
        </w:tc>
        <w:tc>
          <w:tcPr>
            <w:tcW w:w="0" w:type="auto"/>
            <w:tcBorders>
              <w:top w:val="single" w:sz="4" w:space="0" w:color="auto"/>
              <w:bottom w:val="single" w:sz="4" w:space="0" w:color="auto"/>
            </w:tcBorders>
          </w:tcPr>
          <w:p w14:paraId="4E5EBAB9" w14:textId="40F9D4CE" w:rsidR="00007FA5" w:rsidRDefault="00206256" w:rsidP="00007FA5">
            <w:pPr>
              <w:spacing w:line="360" w:lineRule="auto"/>
              <w:ind w:firstLine="0"/>
              <w:jc w:val="center"/>
            </w:pPr>
            <w:r>
              <w:t>1600</w:t>
            </w:r>
          </w:p>
        </w:tc>
        <w:tc>
          <w:tcPr>
            <w:tcW w:w="0" w:type="auto"/>
            <w:tcBorders>
              <w:top w:val="single" w:sz="4" w:space="0" w:color="auto"/>
              <w:bottom w:val="single" w:sz="4" w:space="0" w:color="auto"/>
            </w:tcBorders>
          </w:tcPr>
          <w:p w14:paraId="232E3C33" w14:textId="1AB1058F" w:rsidR="00007FA5" w:rsidRDefault="00206256" w:rsidP="00007FA5">
            <w:pPr>
              <w:spacing w:line="360" w:lineRule="auto"/>
              <w:ind w:firstLine="0"/>
              <w:jc w:val="center"/>
            </w:pPr>
            <w:r>
              <w:t>8000</w:t>
            </w:r>
          </w:p>
        </w:tc>
      </w:tr>
      <w:tr w:rsidR="00B6741A" w14:paraId="0A335343" w14:textId="77777777" w:rsidTr="008B7BBA">
        <w:trPr>
          <w:trHeight w:val="426"/>
        </w:trPr>
        <w:tc>
          <w:tcPr>
            <w:tcW w:w="0" w:type="auto"/>
            <w:tcBorders>
              <w:top w:val="single" w:sz="4" w:space="0" w:color="auto"/>
              <w:bottom w:val="single" w:sz="4" w:space="0" w:color="auto"/>
            </w:tcBorders>
          </w:tcPr>
          <w:p w14:paraId="74E317A2" w14:textId="2EA742D4" w:rsidR="00007FA5" w:rsidRDefault="00206256" w:rsidP="00912535">
            <w:pPr>
              <w:spacing w:line="360" w:lineRule="auto"/>
              <w:ind w:firstLine="0"/>
            </w:pPr>
            <w:r>
              <w:t>Gestión de Riesgos</w:t>
            </w:r>
          </w:p>
        </w:tc>
        <w:tc>
          <w:tcPr>
            <w:tcW w:w="0" w:type="auto"/>
            <w:tcBorders>
              <w:top w:val="single" w:sz="4" w:space="0" w:color="auto"/>
              <w:bottom w:val="single" w:sz="4" w:space="0" w:color="auto"/>
            </w:tcBorders>
          </w:tcPr>
          <w:p w14:paraId="470E9265" w14:textId="2D43DB1E" w:rsidR="00007FA5" w:rsidRDefault="00206256" w:rsidP="00007FA5">
            <w:pPr>
              <w:spacing w:line="360" w:lineRule="auto"/>
              <w:ind w:firstLine="0"/>
              <w:jc w:val="center"/>
            </w:pPr>
            <w:r>
              <w:t>3</w:t>
            </w:r>
          </w:p>
        </w:tc>
        <w:tc>
          <w:tcPr>
            <w:tcW w:w="0" w:type="auto"/>
            <w:tcBorders>
              <w:top w:val="single" w:sz="4" w:space="0" w:color="auto"/>
              <w:bottom w:val="single" w:sz="4" w:space="0" w:color="auto"/>
            </w:tcBorders>
          </w:tcPr>
          <w:p w14:paraId="1512FFF1" w14:textId="24E8C796" w:rsidR="00007FA5" w:rsidRDefault="00206256" w:rsidP="00007FA5">
            <w:pPr>
              <w:spacing w:line="360" w:lineRule="auto"/>
              <w:ind w:firstLine="0"/>
              <w:jc w:val="center"/>
            </w:pPr>
            <w:r>
              <w:t>400</w:t>
            </w:r>
          </w:p>
        </w:tc>
        <w:tc>
          <w:tcPr>
            <w:tcW w:w="0" w:type="auto"/>
            <w:tcBorders>
              <w:top w:val="single" w:sz="4" w:space="0" w:color="auto"/>
              <w:bottom w:val="single" w:sz="4" w:space="0" w:color="auto"/>
            </w:tcBorders>
          </w:tcPr>
          <w:p w14:paraId="14F16C76" w14:textId="2597E877" w:rsidR="00007FA5" w:rsidRDefault="00206256" w:rsidP="00007FA5">
            <w:pPr>
              <w:spacing w:line="360" w:lineRule="auto"/>
              <w:ind w:firstLine="0"/>
              <w:jc w:val="center"/>
            </w:pPr>
            <w:r>
              <w:t>9</w:t>
            </w:r>
          </w:p>
        </w:tc>
        <w:tc>
          <w:tcPr>
            <w:tcW w:w="0" w:type="auto"/>
            <w:tcBorders>
              <w:top w:val="single" w:sz="4" w:space="0" w:color="auto"/>
              <w:bottom w:val="single" w:sz="4" w:space="0" w:color="auto"/>
            </w:tcBorders>
          </w:tcPr>
          <w:p w14:paraId="0CDAAF48" w14:textId="79B42480" w:rsidR="00007FA5" w:rsidRDefault="00206256" w:rsidP="00007FA5">
            <w:pPr>
              <w:spacing w:line="360" w:lineRule="auto"/>
              <w:ind w:firstLine="0"/>
              <w:jc w:val="center"/>
            </w:pPr>
            <w:r>
              <w:t>1200</w:t>
            </w:r>
          </w:p>
        </w:tc>
        <w:tc>
          <w:tcPr>
            <w:tcW w:w="0" w:type="auto"/>
            <w:tcBorders>
              <w:top w:val="single" w:sz="4" w:space="0" w:color="auto"/>
              <w:bottom w:val="single" w:sz="4" w:space="0" w:color="auto"/>
            </w:tcBorders>
          </w:tcPr>
          <w:p w14:paraId="3C830A6A" w14:textId="4420555F" w:rsidR="00007FA5" w:rsidRDefault="00206256" w:rsidP="00007FA5">
            <w:pPr>
              <w:spacing w:line="360" w:lineRule="auto"/>
              <w:ind w:firstLine="0"/>
              <w:jc w:val="center"/>
            </w:pPr>
            <w:r>
              <w:t>3600</w:t>
            </w:r>
          </w:p>
        </w:tc>
      </w:tr>
      <w:tr w:rsidR="00B6741A" w14:paraId="1B325C91" w14:textId="77777777" w:rsidTr="008B7BBA">
        <w:trPr>
          <w:trHeight w:val="426"/>
        </w:trPr>
        <w:tc>
          <w:tcPr>
            <w:tcW w:w="0" w:type="auto"/>
            <w:tcBorders>
              <w:top w:val="single" w:sz="4" w:space="0" w:color="auto"/>
              <w:bottom w:val="single" w:sz="4" w:space="0" w:color="auto"/>
            </w:tcBorders>
          </w:tcPr>
          <w:p w14:paraId="19554076" w14:textId="3B33AEB9" w:rsidR="00007FA5" w:rsidRDefault="00206256" w:rsidP="00912535">
            <w:pPr>
              <w:spacing w:line="360" w:lineRule="auto"/>
              <w:ind w:firstLine="0"/>
            </w:pPr>
            <w:r>
              <w:t>Diagrama de Clases</w:t>
            </w:r>
          </w:p>
        </w:tc>
        <w:tc>
          <w:tcPr>
            <w:tcW w:w="0" w:type="auto"/>
            <w:tcBorders>
              <w:top w:val="single" w:sz="4" w:space="0" w:color="auto"/>
              <w:bottom w:val="single" w:sz="4" w:space="0" w:color="auto"/>
            </w:tcBorders>
          </w:tcPr>
          <w:p w14:paraId="76969B39" w14:textId="1F39E6EA" w:rsidR="00007FA5" w:rsidRDefault="00206256" w:rsidP="00007FA5">
            <w:pPr>
              <w:spacing w:line="360" w:lineRule="auto"/>
              <w:ind w:firstLine="0"/>
              <w:jc w:val="center"/>
            </w:pPr>
            <w:r>
              <w:t>2</w:t>
            </w:r>
          </w:p>
        </w:tc>
        <w:tc>
          <w:tcPr>
            <w:tcW w:w="0" w:type="auto"/>
            <w:tcBorders>
              <w:top w:val="single" w:sz="4" w:space="0" w:color="auto"/>
              <w:bottom w:val="single" w:sz="4" w:space="0" w:color="auto"/>
            </w:tcBorders>
          </w:tcPr>
          <w:p w14:paraId="0ACDC7EE" w14:textId="134B0CF2" w:rsidR="00007FA5" w:rsidRDefault="00206256" w:rsidP="00007FA5">
            <w:pPr>
              <w:spacing w:line="360" w:lineRule="auto"/>
              <w:ind w:firstLine="0"/>
              <w:jc w:val="center"/>
            </w:pPr>
            <w:r>
              <w:t>400</w:t>
            </w:r>
          </w:p>
        </w:tc>
        <w:tc>
          <w:tcPr>
            <w:tcW w:w="0" w:type="auto"/>
            <w:tcBorders>
              <w:top w:val="single" w:sz="4" w:space="0" w:color="auto"/>
              <w:bottom w:val="single" w:sz="4" w:space="0" w:color="auto"/>
            </w:tcBorders>
          </w:tcPr>
          <w:p w14:paraId="137BB06F" w14:textId="4FBDD4E7" w:rsidR="00007FA5" w:rsidRDefault="00206256" w:rsidP="00007FA5">
            <w:pPr>
              <w:spacing w:line="360" w:lineRule="auto"/>
              <w:ind w:firstLine="0"/>
              <w:jc w:val="center"/>
            </w:pPr>
            <w:r>
              <w:t>6</w:t>
            </w:r>
          </w:p>
        </w:tc>
        <w:tc>
          <w:tcPr>
            <w:tcW w:w="0" w:type="auto"/>
            <w:tcBorders>
              <w:top w:val="single" w:sz="4" w:space="0" w:color="auto"/>
              <w:bottom w:val="single" w:sz="4" w:space="0" w:color="auto"/>
            </w:tcBorders>
          </w:tcPr>
          <w:p w14:paraId="0B2C43EE" w14:textId="088A3544" w:rsidR="00007FA5" w:rsidRDefault="00206256" w:rsidP="00007FA5">
            <w:pPr>
              <w:spacing w:line="360" w:lineRule="auto"/>
              <w:ind w:firstLine="0"/>
              <w:jc w:val="center"/>
            </w:pPr>
            <w:r>
              <w:t>1200</w:t>
            </w:r>
          </w:p>
        </w:tc>
        <w:tc>
          <w:tcPr>
            <w:tcW w:w="0" w:type="auto"/>
            <w:tcBorders>
              <w:top w:val="single" w:sz="4" w:space="0" w:color="auto"/>
              <w:bottom w:val="single" w:sz="4" w:space="0" w:color="auto"/>
            </w:tcBorders>
          </w:tcPr>
          <w:p w14:paraId="3C36BE61" w14:textId="6C919843" w:rsidR="00007FA5" w:rsidRDefault="00206256" w:rsidP="00007FA5">
            <w:pPr>
              <w:spacing w:line="360" w:lineRule="auto"/>
              <w:ind w:firstLine="0"/>
              <w:jc w:val="center"/>
            </w:pPr>
            <w:r>
              <w:t>2400</w:t>
            </w:r>
          </w:p>
        </w:tc>
      </w:tr>
      <w:tr w:rsidR="00B6741A" w14:paraId="79EFDDE8" w14:textId="77777777" w:rsidTr="008B7BBA">
        <w:trPr>
          <w:trHeight w:val="426"/>
        </w:trPr>
        <w:tc>
          <w:tcPr>
            <w:tcW w:w="0" w:type="auto"/>
            <w:tcBorders>
              <w:top w:val="single" w:sz="4" w:space="0" w:color="auto"/>
              <w:bottom w:val="single" w:sz="4" w:space="0" w:color="auto"/>
            </w:tcBorders>
          </w:tcPr>
          <w:p w14:paraId="7787D8A0" w14:textId="031DC077" w:rsidR="00007FA5" w:rsidRDefault="00206256" w:rsidP="00912535">
            <w:pPr>
              <w:spacing w:line="360" w:lineRule="auto"/>
              <w:ind w:firstLine="0"/>
            </w:pPr>
            <w:r>
              <w:t>Prototipo de Pantallas</w:t>
            </w:r>
          </w:p>
        </w:tc>
        <w:tc>
          <w:tcPr>
            <w:tcW w:w="0" w:type="auto"/>
            <w:tcBorders>
              <w:top w:val="single" w:sz="4" w:space="0" w:color="auto"/>
              <w:bottom w:val="single" w:sz="4" w:space="0" w:color="auto"/>
            </w:tcBorders>
          </w:tcPr>
          <w:p w14:paraId="318E5794" w14:textId="0B5C70C2" w:rsidR="00007FA5" w:rsidRDefault="00206256" w:rsidP="00007FA5">
            <w:pPr>
              <w:spacing w:line="360" w:lineRule="auto"/>
              <w:ind w:firstLine="0"/>
              <w:jc w:val="center"/>
            </w:pPr>
            <w:r>
              <w:t>6</w:t>
            </w:r>
          </w:p>
        </w:tc>
        <w:tc>
          <w:tcPr>
            <w:tcW w:w="0" w:type="auto"/>
            <w:tcBorders>
              <w:top w:val="single" w:sz="4" w:space="0" w:color="auto"/>
              <w:bottom w:val="single" w:sz="4" w:space="0" w:color="auto"/>
            </w:tcBorders>
          </w:tcPr>
          <w:p w14:paraId="3CC2A082" w14:textId="7C7881F3" w:rsidR="00007FA5" w:rsidRDefault="00206256" w:rsidP="00007FA5">
            <w:pPr>
              <w:spacing w:line="360" w:lineRule="auto"/>
              <w:ind w:firstLine="0"/>
              <w:jc w:val="center"/>
            </w:pPr>
            <w:r>
              <w:t>400</w:t>
            </w:r>
          </w:p>
        </w:tc>
        <w:tc>
          <w:tcPr>
            <w:tcW w:w="0" w:type="auto"/>
            <w:tcBorders>
              <w:top w:val="single" w:sz="4" w:space="0" w:color="auto"/>
              <w:bottom w:val="single" w:sz="4" w:space="0" w:color="auto"/>
            </w:tcBorders>
          </w:tcPr>
          <w:p w14:paraId="1194699B" w14:textId="746535DD" w:rsidR="00007FA5" w:rsidRDefault="00206256" w:rsidP="00007FA5">
            <w:pPr>
              <w:spacing w:line="360" w:lineRule="auto"/>
              <w:ind w:firstLine="0"/>
              <w:jc w:val="center"/>
            </w:pPr>
            <w:r>
              <w:t>12</w:t>
            </w:r>
          </w:p>
        </w:tc>
        <w:tc>
          <w:tcPr>
            <w:tcW w:w="0" w:type="auto"/>
            <w:tcBorders>
              <w:top w:val="single" w:sz="4" w:space="0" w:color="auto"/>
              <w:bottom w:val="single" w:sz="4" w:space="0" w:color="auto"/>
            </w:tcBorders>
          </w:tcPr>
          <w:p w14:paraId="05A412A3" w14:textId="1BC688E4" w:rsidR="00007FA5" w:rsidRDefault="00206256" w:rsidP="00007FA5">
            <w:pPr>
              <w:spacing w:line="360" w:lineRule="auto"/>
              <w:ind w:firstLine="0"/>
              <w:jc w:val="center"/>
            </w:pPr>
            <w:r>
              <w:t>800</w:t>
            </w:r>
          </w:p>
        </w:tc>
        <w:tc>
          <w:tcPr>
            <w:tcW w:w="0" w:type="auto"/>
            <w:tcBorders>
              <w:top w:val="single" w:sz="4" w:space="0" w:color="auto"/>
              <w:bottom w:val="single" w:sz="4" w:space="0" w:color="auto"/>
            </w:tcBorders>
          </w:tcPr>
          <w:p w14:paraId="026BBAF4" w14:textId="14124FE3" w:rsidR="00007FA5" w:rsidRDefault="00206256" w:rsidP="00007FA5">
            <w:pPr>
              <w:spacing w:line="360" w:lineRule="auto"/>
              <w:ind w:firstLine="0"/>
              <w:jc w:val="center"/>
            </w:pPr>
            <w:r>
              <w:t>4800</w:t>
            </w:r>
          </w:p>
        </w:tc>
      </w:tr>
      <w:tr w:rsidR="00B6741A" w14:paraId="73E0F128" w14:textId="77777777" w:rsidTr="008B7BBA">
        <w:trPr>
          <w:trHeight w:val="426"/>
        </w:trPr>
        <w:tc>
          <w:tcPr>
            <w:tcW w:w="0" w:type="auto"/>
            <w:tcBorders>
              <w:top w:val="single" w:sz="4" w:space="0" w:color="auto"/>
              <w:bottom w:val="single" w:sz="4" w:space="0" w:color="auto"/>
            </w:tcBorders>
          </w:tcPr>
          <w:p w14:paraId="489AED4D" w14:textId="38438AEE" w:rsidR="00007FA5" w:rsidRDefault="00206256" w:rsidP="00912535">
            <w:pPr>
              <w:spacing w:line="360" w:lineRule="auto"/>
              <w:ind w:firstLine="0"/>
            </w:pPr>
            <w:r>
              <w:t>Casos de Uso</w:t>
            </w:r>
          </w:p>
        </w:tc>
        <w:tc>
          <w:tcPr>
            <w:tcW w:w="0" w:type="auto"/>
            <w:tcBorders>
              <w:top w:val="single" w:sz="4" w:space="0" w:color="auto"/>
              <w:bottom w:val="single" w:sz="4" w:space="0" w:color="auto"/>
            </w:tcBorders>
          </w:tcPr>
          <w:p w14:paraId="7A8E8E1E" w14:textId="300E4A04" w:rsidR="00007FA5" w:rsidRDefault="00206256" w:rsidP="00007FA5">
            <w:pPr>
              <w:spacing w:line="360" w:lineRule="auto"/>
              <w:ind w:firstLine="0"/>
              <w:jc w:val="center"/>
            </w:pPr>
            <w:r>
              <w:t>2</w:t>
            </w:r>
          </w:p>
        </w:tc>
        <w:tc>
          <w:tcPr>
            <w:tcW w:w="0" w:type="auto"/>
            <w:tcBorders>
              <w:top w:val="single" w:sz="4" w:space="0" w:color="auto"/>
              <w:bottom w:val="single" w:sz="4" w:space="0" w:color="auto"/>
            </w:tcBorders>
          </w:tcPr>
          <w:p w14:paraId="49EF0B5C" w14:textId="4303A435" w:rsidR="00007FA5" w:rsidRDefault="00206256" w:rsidP="00007FA5">
            <w:pPr>
              <w:spacing w:line="360" w:lineRule="auto"/>
              <w:ind w:firstLine="0"/>
              <w:jc w:val="center"/>
            </w:pPr>
            <w:r>
              <w:t>400</w:t>
            </w:r>
          </w:p>
        </w:tc>
        <w:tc>
          <w:tcPr>
            <w:tcW w:w="0" w:type="auto"/>
            <w:tcBorders>
              <w:top w:val="single" w:sz="4" w:space="0" w:color="auto"/>
              <w:bottom w:val="single" w:sz="4" w:space="0" w:color="auto"/>
            </w:tcBorders>
          </w:tcPr>
          <w:p w14:paraId="7293A900" w14:textId="69D0427D" w:rsidR="00007FA5" w:rsidRDefault="00206256" w:rsidP="00007FA5">
            <w:pPr>
              <w:spacing w:line="360" w:lineRule="auto"/>
              <w:ind w:firstLine="0"/>
              <w:jc w:val="center"/>
            </w:pPr>
            <w:r>
              <w:t>8</w:t>
            </w:r>
          </w:p>
        </w:tc>
        <w:tc>
          <w:tcPr>
            <w:tcW w:w="0" w:type="auto"/>
            <w:tcBorders>
              <w:top w:val="single" w:sz="4" w:space="0" w:color="auto"/>
              <w:bottom w:val="single" w:sz="4" w:space="0" w:color="auto"/>
            </w:tcBorders>
          </w:tcPr>
          <w:p w14:paraId="25C76A60" w14:textId="42B0E78C" w:rsidR="00007FA5" w:rsidRDefault="00206256" w:rsidP="00007FA5">
            <w:pPr>
              <w:spacing w:line="360" w:lineRule="auto"/>
              <w:ind w:firstLine="0"/>
              <w:jc w:val="center"/>
            </w:pPr>
            <w:r>
              <w:t>1600</w:t>
            </w:r>
          </w:p>
        </w:tc>
        <w:tc>
          <w:tcPr>
            <w:tcW w:w="0" w:type="auto"/>
            <w:tcBorders>
              <w:top w:val="single" w:sz="4" w:space="0" w:color="auto"/>
              <w:bottom w:val="single" w:sz="4" w:space="0" w:color="auto"/>
            </w:tcBorders>
          </w:tcPr>
          <w:p w14:paraId="6E48A4A3" w14:textId="54B5600F" w:rsidR="00007FA5" w:rsidRDefault="00206256" w:rsidP="00007FA5">
            <w:pPr>
              <w:spacing w:line="360" w:lineRule="auto"/>
              <w:ind w:firstLine="0"/>
              <w:jc w:val="center"/>
            </w:pPr>
            <w:r>
              <w:t>3200</w:t>
            </w:r>
          </w:p>
        </w:tc>
      </w:tr>
      <w:tr w:rsidR="00B6741A" w14:paraId="3151CE3B" w14:textId="77777777" w:rsidTr="008B7BBA">
        <w:trPr>
          <w:trHeight w:val="426"/>
        </w:trPr>
        <w:tc>
          <w:tcPr>
            <w:tcW w:w="0" w:type="auto"/>
            <w:tcBorders>
              <w:top w:val="single" w:sz="4" w:space="0" w:color="auto"/>
              <w:bottom w:val="single" w:sz="4" w:space="0" w:color="auto"/>
            </w:tcBorders>
          </w:tcPr>
          <w:p w14:paraId="419B7F16" w14:textId="29E873BB" w:rsidR="00007FA5" w:rsidRDefault="00206256" w:rsidP="00912535">
            <w:pPr>
              <w:spacing w:line="360" w:lineRule="auto"/>
              <w:ind w:firstLine="0"/>
            </w:pPr>
            <w:r>
              <w:t>Gestión de Cuentas Contables</w:t>
            </w:r>
          </w:p>
        </w:tc>
        <w:tc>
          <w:tcPr>
            <w:tcW w:w="0" w:type="auto"/>
            <w:tcBorders>
              <w:top w:val="single" w:sz="4" w:space="0" w:color="auto"/>
              <w:bottom w:val="single" w:sz="4" w:space="0" w:color="auto"/>
            </w:tcBorders>
          </w:tcPr>
          <w:p w14:paraId="05674098" w14:textId="2F3A4AE1" w:rsidR="00007FA5" w:rsidRDefault="00206256" w:rsidP="00007FA5">
            <w:pPr>
              <w:spacing w:line="360" w:lineRule="auto"/>
              <w:ind w:firstLine="0"/>
              <w:jc w:val="center"/>
            </w:pPr>
            <w:r>
              <w:t>5</w:t>
            </w:r>
          </w:p>
        </w:tc>
        <w:tc>
          <w:tcPr>
            <w:tcW w:w="0" w:type="auto"/>
            <w:tcBorders>
              <w:top w:val="single" w:sz="4" w:space="0" w:color="auto"/>
              <w:bottom w:val="single" w:sz="4" w:space="0" w:color="auto"/>
            </w:tcBorders>
          </w:tcPr>
          <w:p w14:paraId="6525B346" w14:textId="568F2D81" w:rsidR="00007FA5" w:rsidRDefault="00206256" w:rsidP="00007FA5">
            <w:pPr>
              <w:spacing w:line="360" w:lineRule="auto"/>
              <w:ind w:firstLine="0"/>
              <w:jc w:val="center"/>
            </w:pPr>
            <w:r>
              <w:t>315</w:t>
            </w:r>
          </w:p>
        </w:tc>
        <w:tc>
          <w:tcPr>
            <w:tcW w:w="0" w:type="auto"/>
            <w:tcBorders>
              <w:top w:val="single" w:sz="4" w:space="0" w:color="auto"/>
              <w:bottom w:val="single" w:sz="4" w:space="0" w:color="auto"/>
            </w:tcBorders>
          </w:tcPr>
          <w:p w14:paraId="725B7D23" w14:textId="458282B9" w:rsidR="00007FA5" w:rsidRDefault="00206256" w:rsidP="00007FA5">
            <w:pPr>
              <w:spacing w:line="360" w:lineRule="auto"/>
              <w:ind w:firstLine="0"/>
              <w:jc w:val="center"/>
            </w:pPr>
            <w:r>
              <w:t>720</w:t>
            </w:r>
          </w:p>
        </w:tc>
        <w:tc>
          <w:tcPr>
            <w:tcW w:w="0" w:type="auto"/>
            <w:tcBorders>
              <w:top w:val="single" w:sz="4" w:space="0" w:color="auto"/>
              <w:bottom w:val="single" w:sz="4" w:space="0" w:color="auto"/>
            </w:tcBorders>
          </w:tcPr>
          <w:p w14:paraId="3ADC9975" w14:textId="42C73444" w:rsidR="00007FA5" w:rsidRDefault="00206256" w:rsidP="00007FA5">
            <w:pPr>
              <w:spacing w:line="360" w:lineRule="auto"/>
              <w:ind w:firstLine="0"/>
              <w:jc w:val="center"/>
            </w:pPr>
            <w:r>
              <w:t>45</w:t>
            </w:r>
            <w:r w:rsidR="00B6741A">
              <w:t>.</w:t>
            </w:r>
            <w:r>
              <w:t>360</w:t>
            </w:r>
          </w:p>
        </w:tc>
        <w:tc>
          <w:tcPr>
            <w:tcW w:w="0" w:type="auto"/>
            <w:tcBorders>
              <w:top w:val="single" w:sz="4" w:space="0" w:color="auto"/>
              <w:bottom w:val="single" w:sz="4" w:space="0" w:color="auto"/>
            </w:tcBorders>
          </w:tcPr>
          <w:p w14:paraId="3BF7ED27" w14:textId="62FCBF1C" w:rsidR="00007FA5" w:rsidRDefault="00206256" w:rsidP="00007FA5">
            <w:pPr>
              <w:spacing w:line="360" w:lineRule="auto"/>
              <w:ind w:firstLine="0"/>
              <w:jc w:val="center"/>
            </w:pPr>
            <w:r>
              <w:t>226</w:t>
            </w:r>
            <w:r w:rsidR="00B6741A">
              <w:t>.</w:t>
            </w:r>
            <w:r>
              <w:t>800</w:t>
            </w:r>
          </w:p>
        </w:tc>
      </w:tr>
      <w:tr w:rsidR="00B6741A" w14:paraId="19389540" w14:textId="77777777" w:rsidTr="008B7BBA">
        <w:trPr>
          <w:trHeight w:val="426"/>
        </w:trPr>
        <w:tc>
          <w:tcPr>
            <w:tcW w:w="0" w:type="auto"/>
            <w:tcBorders>
              <w:top w:val="single" w:sz="4" w:space="0" w:color="auto"/>
              <w:bottom w:val="single" w:sz="4" w:space="0" w:color="auto"/>
            </w:tcBorders>
          </w:tcPr>
          <w:p w14:paraId="153F8E36" w14:textId="250FF2D5" w:rsidR="00007FA5" w:rsidRDefault="00206256" w:rsidP="00912535">
            <w:pPr>
              <w:spacing w:line="360" w:lineRule="auto"/>
              <w:ind w:firstLine="0"/>
            </w:pPr>
            <w:r>
              <w:t>Gestión de Asientos Contables</w:t>
            </w:r>
          </w:p>
        </w:tc>
        <w:tc>
          <w:tcPr>
            <w:tcW w:w="0" w:type="auto"/>
            <w:tcBorders>
              <w:top w:val="single" w:sz="4" w:space="0" w:color="auto"/>
              <w:bottom w:val="single" w:sz="4" w:space="0" w:color="auto"/>
            </w:tcBorders>
          </w:tcPr>
          <w:p w14:paraId="423F6524" w14:textId="6A5761E4" w:rsidR="00007FA5" w:rsidRDefault="00206256" w:rsidP="00007FA5">
            <w:pPr>
              <w:spacing w:line="360" w:lineRule="auto"/>
              <w:ind w:firstLine="0"/>
              <w:jc w:val="center"/>
            </w:pPr>
            <w:r>
              <w:t>5</w:t>
            </w:r>
          </w:p>
        </w:tc>
        <w:tc>
          <w:tcPr>
            <w:tcW w:w="0" w:type="auto"/>
            <w:tcBorders>
              <w:top w:val="single" w:sz="4" w:space="0" w:color="auto"/>
              <w:bottom w:val="single" w:sz="4" w:space="0" w:color="auto"/>
            </w:tcBorders>
          </w:tcPr>
          <w:p w14:paraId="1517E069" w14:textId="692B5212" w:rsidR="00007FA5" w:rsidRDefault="00206256" w:rsidP="00007FA5">
            <w:pPr>
              <w:spacing w:line="360" w:lineRule="auto"/>
              <w:ind w:firstLine="0"/>
              <w:jc w:val="center"/>
            </w:pPr>
            <w:r>
              <w:t>315</w:t>
            </w:r>
          </w:p>
        </w:tc>
        <w:tc>
          <w:tcPr>
            <w:tcW w:w="0" w:type="auto"/>
            <w:tcBorders>
              <w:top w:val="single" w:sz="4" w:space="0" w:color="auto"/>
              <w:bottom w:val="single" w:sz="4" w:space="0" w:color="auto"/>
            </w:tcBorders>
          </w:tcPr>
          <w:p w14:paraId="5008D6D0" w14:textId="7CED1014" w:rsidR="00007FA5" w:rsidRDefault="00206256" w:rsidP="00007FA5">
            <w:pPr>
              <w:spacing w:line="360" w:lineRule="auto"/>
              <w:ind w:firstLine="0"/>
              <w:jc w:val="center"/>
            </w:pPr>
            <w:r>
              <w:t>720</w:t>
            </w:r>
          </w:p>
        </w:tc>
        <w:tc>
          <w:tcPr>
            <w:tcW w:w="0" w:type="auto"/>
            <w:tcBorders>
              <w:top w:val="single" w:sz="4" w:space="0" w:color="auto"/>
              <w:bottom w:val="single" w:sz="4" w:space="0" w:color="auto"/>
            </w:tcBorders>
          </w:tcPr>
          <w:p w14:paraId="7E25CC04" w14:textId="2EE282F8" w:rsidR="00007FA5" w:rsidRDefault="00206256" w:rsidP="00007FA5">
            <w:pPr>
              <w:spacing w:line="360" w:lineRule="auto"/>
              <w:ind w:firstLine="0"/>
              <w:jc w:val="center"/>
            </w:pPr>
            <w:r>
              <w:t>45</w:t>
            </w:r>
            <w:r w:rsidR="00B6741A">
              <w:t>.</w:t>
            </w:r>
            <w:r>
              <w:t>360</w:t>
            </w:r>
          </w:p>
        </w:tc>
        <w:tc>
          <w:tcPr>
            <w:tcW w:w="0" w:type="auto"/>
            <w:tcBorders>
              <w:top w:val="single" w:sz="4" w:space="0" w:color="auto"/>
              <w:bottom w:val="single" w:sz="4" w:space="0" w:color="auto"/>
            </w:tcBorders>
          </w:tcPr>
          <w:p w14:paraId="0B10A939" w14:textId="083686EA" w:rsidR="00007FA5" w:rsidRDefault="00206256" w:rsidP="00007FA5">
            <w:pPr>
              <w:spacing w:line="360" w:lineRule="auto"/>
              <w:ind w:firstLine="0"/>
              <w:jc w:val="center"/>
            </w:pPr>
            <w:r>
              <w:t>226</w:t>
            </w:r>
            <w:r w:rsidR="00B6741A">
              <w:t>.</w:t>
            </w:r>
            <w:r>
              <w:t>800</w:t>
            </w:r>
          </w:p>
        </w:tc>
      </w:tr>
      <w:tr w:rsidR="00B6741A" w14:paraId="1D2D9F26" w14:textId="77777777" w:rsidTr="008B7BBA">
        <w:trPr>
          <w:trHeight w:val="426"/>
        </w:trPr>
        <w:tc>
          <w:tcPr>
            <w:tcW w:w="0" w:type="auto"/>
            <w:tcBorders>
              <w:top w:val="single" w:sz="4" w:space="0" w:color="auto"/>
              <w:bottom w:val="single" w:sz="4" w:space="0" w:color="auto"/>
            </w:tcBorders>
          </w:tcPr>
          <w:p w14:paraId="01A60DF9" w14:textId="78E0B51D" w:rsidR="00007FA5" w:rsidRDefault="00206256" w:rsidP="00912535">
            <w:pPr>
              <w:spacing w:line="360" w:lineRule="auto"/>
              <w:ind w:firstLine="0"/>
            </w:pPr>
            <w:r>
              <w:t>Gestión de Gastos</w:t>
            </w:r>
          </w:p>
        </w:tc>
        <w:tc>
          <w:tcPr>
            <w:tcW w:w="0" w:type="auto"/>
            <w:tcBorders>
              <w:top w:val="single" w:sz="4" w:space="0" w:color="auto"/>
              <w:bottom w:val="single" w:sz="4" w:space="0" w:color="auto"/>
            </w:tcBorders>
          </w:tcPr>
          <w:p w14:paraId="5A72C553" w14:textId="355364F6" w:rsidR="00007FA5" w:rsidRDefault="00206256" w:rsidP="00007FA5">
            <w:pPr>
              <w:spacing w:line="360" w:lineRule="auto"/>
              <w:ind w:firstLine="0"/>
              <w:jc w:val="center"/>
            </w:pPr>
            <w:r>
              <w:t>5</w:t>
            </w:r>
          </w:p>
        </w:tc>
        <w:tc>
          <w:tcPr>
            <w:tcW w:w="0" w:type="auto"/>
            <w:tcBorders>
              <w:top w:val="single" w:sz="4" w:space="0" w:color="auto"/>
              <w:bottom w:val="single" w:sz="4" w:space="0" w:color="auto"/>
            </w:tcBorders>
          </w:tcPr>
          <w:p w14:paraId="0008E004" w14:textId="695FF74B" w:rsidR="00007FA5" w:rsidRDefault="00206256" w:rsidP="00007FA5">
            <w:pPr>
              <w:spacing w:line="360" w:lineRule="auto"/>
              <w:ind w:firstLine="0"/>
              <w:jc w:val="center"/>
            </w:pPr>
            <w:r>
              <w:t>315</w:t>
            </w:r>
          </w:p>
        </w:tc>
        <w:tc>
          <w:tcPr>
            <w:tcW w:w="0" w:type="auto"/>
            <w:tcBorders>
              <w:top w:val="single" w:sz="4" w:space="0" w:color="auto"/>
              <w:bottom w:val="single" w:sz="4" w:space="0" w:color="auto"/>
            </w:tcBorders>
          </w:tcPr>
          <w:p w14:paraId="6F86B6BE" w14:textId="5F9470E8" w:rsidR="00007FA5" w:rsidRDefault="00206256" w:rsidP="00007FA5">
            <w:pPr>
              <w:spacing w:line="360" w:lineRule="auto"/>
              <w:ind w:firstLine="0"/>
              <w:jc w:val="center"/>
            </w:pPr>
            <w:r>
              <w:t>480</w:t>
            </w:r>
          </w:p>
        </w:tc>
        <w:tc>
          <w:tcPr>
            <w:tcW w:w="0" w:type="auto"/>
            <w:tcBorders>
              <w:top w:val="single" w:sz="4" w:space="0" w:color="auto"/>
              <w:bottom w:val="single" w:sz="4" w:space="0" w:color="auto"/>
            </w:tcBorders>
          </w:tcPr>
          <w:p w14:paraId="1E1D8732" w14:textId="282A24FE" w:rsidR="00007FA5" w:rsidRDefault="00206256" w:rsidP="00007FA5">
            <w:pPr>
              <w:spacing w:line="360" w:lineRule="auto"/>
              <w:ind w:firstLine="0"/>
              <w:jc w:val="center"/>
            </w:pPr>
            <w:r>
              <w:t>30</w:t>
            </w:r>
            <w:r w:rsidR="00B6741A">
              <w:t>.</w:t>
            </w:r>
            <w:r>
              <w:t>240</w:t>
            </w:r>
          </w:p>
        </w:tc>
        <w:tc>
          <w:tcPr>
            <w:tcW w:w="0" w:type="auto"/>
            <w:tcBorders>
              <w:top w:val="single" w:sz="4" w:space="0" w:color="auto"/>
              <w:bottom w:val="single" w:sz="4" w:space="0" w:color="auto"/>
            </w:tcBorders>
          </w:tcPr>
          <w:p w14:paraId="6DD84721" w14:textId="73D9DE6A" w:rsidR="00007FA5" w:rsidRDefault="00206256" w:rsidP="00007FA5">
            <w:pPr>
              <w:spacing w:line="360" w:lineRule="auto"/>
              <w:ind w:firstLine="0"/>
              <w:jc w:val="center"/>
            </w:pPr>
            <w:r>
              <w:t>151</w:t>
            </w:r>
            <w:r w:rsidR="00B6741A">
              <w:t>.</w:t>
            </w:r>
            <w:r>
              <w:t>200</w:t>
            </w:r>
          </w:p>
        </w:tc>
      </w:tr>
      <w:tr w:rsidR="00B6741A" w14:paraId="026436F2" w14:textId="77777777" w:rsidTr="008B7BBA">
        <w:trPr>
          <w:trHeight w:val="426"/>
        </w:trPr>
        <w:tc>
          <w:tcPr>
            <w:tcW w:w="0" w:type="auto"/>
            <w:tcBorders>
              <w:top w:val="single" w:sz="4" w:space="0" w:color="auto"/>
              <w:bottom w:val="single" w:sz="4" w:space="0" w:color="auto"/>
            </w:tcBorders>
          </w:tcPr>
          <w:p w14:paraId="0E517D88" w14:textId="09C9B2C2" w:rsidR="00206256" w:rsidRDefault="00206256" w:rsidP="00912535">
            <w:pPr>
              <w:spacing w:line="360" w:lineRule="auto"/>
              <w:ind w:firstLine="0"/>
            </w:pPr>
            <w:r>
              <w:t>Gestión de Ingresos</w:t>
            </w:r>
          </w:p>
        </w:tc>
        <w:tc>
          <w:tcPr>
            <w:tcW w:w="0" w:type="auto"/>
            <w:tcBorders>
              <w:top w:val="single" w:sz="4" w:space="0" w:color="auto"/>
              <w:bottom w:val="single" w:sz="4" w:space="0" w:color="auto"/>
            </w:tcBorders>
          </w:tcPr>
          <w:p w14:paraId="6749861F" w14:textId="5B54F1E1" w:rsidR="00206256" w:rsidRDefault="00206256" w:rsidP="00007FA5">
            <w:pPr>
              <w:spacing w:line="360" w:lineRule="auto"/>
              <w:ind w:firstLine="0"/>
              <w:jc w:val="center"/>
            </w:pPr>
            <w:r>
              <w:t>2</w:t>
            </w:r>
          </w:p>
        </w:tc>
        <w:tc>
          <w:tcPr>
            <w:tcW w:w="0" w:type="auto"/>
            <w:tcBorders>
              <w:top w:val="single" w:sz="4" w:space="0" w:color="auto"/>
              <w:bottom w:val="single" w:sz="4" w:space="0" w:color="auto"/>
            </w:tcBorders>
          </w:tcPr>
          <w:p w14:paraId="0AAB4A8D" w14:textId="671F6342" w:rsidR="00206256" w:rsidRDefault="00206256" w:rsidP="00007FA5">
            <w:pPr>
              <w:spacing w:line="360" w:lineRule="auto"/>
              <w:ind w:firstLine="0"/>
              <w:jc w:val="center"/>
            </w:pPr>
            <w:r>
              <w:t>315</w:t>
            </w:r>
          </w:p>
        </w:tc>
        <w:tc>
          <w:tcPr>
            <w:tcW w:w="0" w:type="auto"/>
            <w:tcBorders>
              <w:top w:val="single" w:sz="4" w:space="0" w:color="auto"/>
              <w:bottom w:val="single" w:sz="4" w:space="0" w:color="auto"/>
            </w:tcBorders>
          </w:tcPr>
          <w:p w14:paraId="6857BD4A" w14:textId="0B6FC3E0" w:rsidR="00206256" w:rsidRDefault="00206256" w:rsidP="00007FA5">
            <w:pPr>
              <w:spacing w:line="360" w:lineRule="auto"/>
              <w:ind w:firstLine="0"/>
              <w:jc w:val="center"/>
            </w:pPr>
            <w:r>
              <w:t>192</w:t>
            </w:r>
          </w:p>
        </w:tc>
        <w:tc>
          <w:tcPr>
            <w:tcW w:w="0" w:type="auto"/>
            <w:tcBorders>
              <w:top w:val="single" w:sz="4" w:space="0" w:color="auto"/>
              <w:bottom w:val="single" w:sz="4" w:space="0" w:color="auto"/>
            </w:tcBorders>
          </w:tcPr>
          <w:p w14:paraId="0905B752" w14:textId="67BF1233" w:rsidR="00206256" w:rsidRDefault="00206256" w:rsidP="00007FA5">
            <w:pPr>
              <w:spacing w:line="360" w:lineRule="auto"/>
              <w:ind w:firstLine="0"/>
              <w:jc w:val="center"/>
            </w:pPr>
            <w:r>
              <w:t>30</w:t>
            </w:r>
            <w:r w:rsidR="00B6741A">
              <w:t>.</w:t>
            </w:r>
            <w:r>
              <w:t>240</w:t>
            </w:r>
          </w:p>
        </w:tc>
        <w:tc>
          <w:tcPr>
            <w:tcW w:w="0" w:type="auto"/>
            <w:tcBorders>
              <w:top w:val="single" w:sz="4" w:space="0" w:color="auto"/>
              <w:bottom w:val="single" w:sz="4" w:space="0" w:color="auto"/>
            </w:tcBorders>
          </w:tcPr>
          <w:p w14:paraId="3B568CCC" w14:textId="6C5A8577" w:rsidR="00206256" w:rsidRDefault="00206256" w:rsidP="00007FA5">
            <w:pPr>
              <w:spacing w:line="360" w:lineRule="auto"/>
              <w:ind w:firstLine="0"/>
              <w:jc w:val="center"/>
            </w:pPr>
            <w:r>
              <w:t>60</w:t>
            </w:r>
            <w:r w:rsidR="00B6741A">
              <w:t>.</w:t>
            </w:r>
            <w:r>
              <w:t>480</w:t>
            </w:r>
          </w:p>
        </w:tc>
      </w:tr>
      <w:tr w:rsidR="00B6741A" w14:paraId="3AD08502" w14:textId="77777777" w:rsidTr="008B7BBA">
        <w:trPr>
          <w:trHeight w:val="426"/>
        </w:trPr>
        <w:tc>
          <w:tcPr>
            <w:tcW w:w="0" w:type="auto"/>
            <w:tcBorders>
              <w:top w:val="single" w:sz="4" w:space="0" w:color="auto"/>
              <w:bottom w:val="single" w:sz="4" w:space="0" w:color="auto"/>
            </w:tcBorders>
          </w:tcPr>
          <w:p w14:paraId="35206BF8" w14:textId="4D32EC53" w:rsidR="00206256" w:rsidRDefault="00206256" w:rsidP="00912535">
            <w:pPr>
              <w:spacing w:line="360" w:lineRule="auto"/>
              <w:ind w:firstLine="0"/>
            </w:pPr>
            <w:r>
              <w:t>Gestión de Informes Contables</w:t>
            </w:r>
          </w:p>
        </w:tc>
        <w:tc>
          <w:tcPr>
            <w:tcW w:w="0" w:type="auto"/>
            <w:tcBorders>
              <w:top w:val="single" w:sz="4" w:space="0" w:color="auto"/>
              <w:bottom w:val="single" w:sz="4" w:space="0" w:color="auto"/>
            </w:tcBorders>
          </w:tcPr>
          <w:p w14:paraId="37DAD49F" w14:textId="64D02DA3" w:rsidR="00206256" w:rsidRDefault="00206256" w:rsidP="00007FA5">
            <w:pPr>
              <w:spacing w:line="360" w:lineRule="auto"/>
              <w:ind w:firstLine="0"/>
              <w:jc w:val="center"/>
            </w:pPr>
            <w:r>
              <w:t>3</w:t>
            </w:r>
          </w:p>
        </w:tc>
        <w:tc>
          <w:tcPr>
            <w:tcW w:w="0" w:type="auto"/>
            <w:tcBorders>
              <w:top w:val="single" w:sz="4" w:space="0" w:color="auto"/>
              <w:bottom w:val="single" w:sz="4" w:space="0" w:color="auto"/>
            </w:tcBorders>
          </w:tcPr>
          <w:p w14:paraId="611BB532" w14:textId="7927CE67" w:rsidR="00206256" w:rsidRDefault="00206256" w:rsidP="00007FA5">
            <w:pPr>
              <w:spacing w:line="360" w:lineRule="auto"/>
              <w:ind w:firstLine="0"/>
              <w:jc w:val="center"/>
            </w:pPr>
            <w:r>
              <w:t>315</w:t>
            </w:r>
          </w:p>
        </w:tc>
        <w:tc>
          <w:tcPr>
            <w:tcW w:w="0" w:type="auto"/>
            <w:tcBorders>
              <w:top w:val="single" w:sz="4" w:space="0" w:color="auto"/>
              <w:bottom w:val="single" w:sz="4" w:space="0" w:color="auto"/>
            </w:tcBorders>
          </w:tcPr>
          <w:p w14:paraId="7F032C68" w14:textId="604C3447" w:rsidR="00206256" w:rsidRDefault="00206256" w:rsidP="00007FA5">
            <w:pPr>
              <w:spacing w:line="360" w:lineRule="auto"/>
              <w:ind w:firstLine="0"/>
              <w:jc w:val="center"/>
            </w:pPr>
            <w:r>
              <w:t>288</w:t>
            </w:r>
          </w:p>
        </w:tc>
        <w:tc>
          <w:tcPr>
            <w:tcW w:w="0" w:type="auto"/>
            <w:tcBorders>
              <w:top w:val="single" w:sz="4" w:space="0" w:color="auto"/>
              <w:bottom w:val="single" w:sz="4" w:space="0" w:color="auto"/>
            </w:tcBorders>
          </w:tcPr>
          <w:p w14:paraId="37CB8B8A" w14:textId="193613BB" w:rsidR="00206256" w:rsidRDefault="00206256" w:rsidP="00007FA5">
            <w:pPr>
              <w:spacing w:line="360" w:lineRule="auto"/>
              <w:ind w:firstLine="0"/>
              <w:jc w:val="center"/>
            </w:pPr>
            <w:r>
              <w:t>30</w:t>
            </w:r>
            <w:r w:rsidR="00B6741A">
              <w:t>.</w:t>
            </w:r>
            <w:r>
              <w:t>240</w:t>
            </w:r>
          </w:p>
        </w:tc>
        <w:tc>
          <w:tcPr>
            <w:tcW w:w="0" w:type="auto"/>
            <w:tcBorders>
              <w:top w:val="single" w:sz="4" w:space="0" w:color="auto"/>
              <w:bottom w:val="single" w:sz="4" w:space="0" w:color="auto"/>
            </w:tcBorders>
          </w:tcPr>
          <w:p w14:paraId="16B50D6B" w14:textId="4A9FB7C9" w:rsidR="00206256" w:rsidRDefault="00206256" w:rsidP="00007FA5">
            <w:pPr>
              <w:spacing w:line="360" w:lineRule="auto"/>
              <w:ind w:firstLine="0"/>
              <w:jc w:val="center"/>
            </w:pPr>
            <w:r>
              <w:t>90</w:t>
            </w:r>
            <w:r w:rsidR="00B6741A">
              <w:t>.</w:t>
            </w:r>
            <w:r>
              <w:t>720</w:t>
            </w:r>
          </w:p>
        </w:tc>
      </w:tr>
      <w:tr w:rsidR="00B6741A" w14:paraId="14BA8932" w14:textId="77777777" w:rsidTr="008B7BBA">
        <w:trPr>
          <w:trHeight w:val="426"/>
        </w:trPr>
        <w:tc>
          <w:tcPr>
            <w:tcW w:w="0" w:type="auto"/>
            <w:tcBorders>
              <w:top w:val="single" w:sz="4" w:space="0" w:color="auto"/>
              <w:bottom w:val="single" w:sz="4" w:space="0" w:color="auto"/>
            </w:tcBorders>
          </w:tcPr>
          <w:p w14:paraId="205AF428" w14:textId="72FE921D" w:rsidR="00206256" w:rsidRDefault="00206256" w:rsidP="00912535">
            <w:pPr>
              <w:spacing w:line="360" w:lineRule="auto"/>
              <w:ind w:firstLine="0"/>
            </w:pPr>
            <w:r>
              <w:t>Gestión de Bancos</w:t>
            </w:r>
          </w:p>
        </w:tc>
        <w:tc>
          <w:tcPr>
            <w:tcW w:w="0" w:type="auto"/>
            <w:tcBorders>
              <w:top w:val="single" w:sz="4" w:space="0" w:color="auto"/>
              <w:bottom w:val="single" w:sz="4" w:space="0" w:color="auto"/>
            </w:tcBorders>
          </w:tcPr>
          <w:p w14:paraId="5C556B5C" w14:textId="2173AB72" w:rsidR="00206256" w:rsidRDefault="00206256" w:rsidP="00007FA5">
            <w:pPr>
              <w:spacing w:line="360" w:lineRule="auto"/>
              <w:ind w:firstLine="0"/>
              <w:jc w:val="center"/>
            </w:pPr>
            <w:r>
              <w:t>3</w:t>
            </w:r>
          </w:p>
        </w:tc>
        <w:tc>
          <w:tcPr>
            <w:tcW w:w="0" w:type="auto"/>
            <w:tcBorders>
              <w:top w:val="single" w:sz="4" w:space="0" w:color="auto"/>
              <w:bottom w:val="single" w:sz="4" w:space="0" w:color="auto"/>
            </w:tcBorders>
          </w:tcPr>
          <w:p w14:paraId="5404978A" w14:textId="0E02F2A5" w:rsidR="00206256" w:rsidRDefault="00206256" w:rsidP="00007FA5">
            <w:pPr>
              <w:spacing w:line="360" w:lineRule="auto"/>
              <w:ind w:firstLine="0"/>
              <w:jc w:val="center"/>
            </w:pPr>
            <w:r>
              <w:t>315</w:t>
            </w:r>
          </w:p>
        </w:tc>
        <w:tc>
          <w:tcPr>
            <w:tcW w:w="0" w:type="auto"/>
            <w:tcBorders>
              <w:top w:val="single" w:sz="4" w:space="0" w:color="auto"/>
              <w:bottom w:val="single" w:sz="4" w:space="0" w:color="auto"/>
            </w:tcBorders>
          </w:tcPr>
          <w:p w14:paraId="4F367148" w14:textId="11351E33" w:rsidR="00206256" w:rsidRDefault="00206256" w:rsidP="00007FA5">
            <w:pPr>
              <w:spacing w:line="360" w:lineRule="auto"/>
              <w:ind w:firstLine="0"/>
              <w:jc w:val="center"/>
            </w:pPr>
            <w:r>
              <w:t>300</w:t>
            </w:r>
          </w:p>
        </w:tc>
        <w:tc>
          <w:tcPr>
            <w:tcW w:w="0" w:type="auto"/>
            <w:tcBorders>
              <w:top w:val="single" w:sz="4" w:space="0" w:color="auto"/>
              <w:bottom w:val="single" w:sz="4" w:space="0" w:color="auto"/>
            </w:tcBorders>
          </w:tcPr>
          <w:p w14:paraId="76A4C36D" w14:textId="7EBFA551" w:rsidR="00206256" w:rsidRDefault="00206256" w:rsidP="00007FA5">
            <w:pPr>
              <w:spacing w:line="360" w:lineRule="auto"/>
              <w:ind w:firstLine="0"/>
              <w:jc w:val="center"/>
            </w:pPr>
            <w:r>
              <w:t>31</w:t>
            </w:r>
            <w:r w:rsidR="00B6741A">
              <w:t>.</w:t>
            </w:r>
            <w:r>
              <w:t>500</w:t>
            </w:r>
          </w:p>
        </w:tc>
        <w:tc>
          <w:tcPr>
            <w:tcW w:w="0" w:type="auto"/>
            <w:tcBorders>
              <w:top w:val="single" w:sz="4" w:space="0" w:color="auto"/>
              <w:bottom w:val="single" w:sz="4" w:space="0" w:color="auto"/>
            </w:tcBorders>
          </w:tcPr>
          <w:p w14:paraId="29EA187F" w14:textId="4EC53644" w:rsidR="00206256" w:rsidRDefault="00206256" w:rsidP="00007FA5">
            <w:pPr>
              <w:spacing w:line="360" w:lineRule="auto"/>
              <w:ind w:firstLine="0"/>
              <w:jc w:val="center"/>
            </w:pPr>
            <w:r>
              <w:t>94</w:t>
            </w:r>
            <w:r w:rsidR="00B6741A">
              <w:t>.</w:t>
            </w:r>
            <w:r>
              <w:t>500</w:t>
            </w:r>
          </w:p>
        </w:tc>
      </w:tr>
      <w:tr w:rsidR="00B6741A" w14:paraId="3A89C5C9" w14:textId="77777777" w:rsidTr="008B7BBA">
        <w:trPr>
          <w:trHeight w:val="426"/>
        </w:trPr>
        <w:tc>
          <w:tcPr>
            <w:tcW w:w="0" w:type="auto"/>
            <w:tcBorders>
              <w:top w:val="single" w:sz="4" w:space="0" w:color="auto"/>
              <w:bottom w:val="single" w:sz="4" w:space="0" w:color="auto"/>
            </w:tcBorders>
          </w:tcPr>
          <w:p w14:paraId="7C0BB485" w14:textId="034ADD5A" w:rsidR="00206256" w:rsidRDefault="00206256" w:rsidP="00912535">
            <w:pPr>
              <w:spacing w:line="360" w:lineRule="auto"/>
              <w:ind w:firstLine="0"/>
            </w:pPr>
            <w:r>
              <w:t>Testing</w:t>
            </w:r>
          </w:p>
        </w:tc>
        <w:tc>
          <w:tcPr>
            <w:tcW w:w="0" w:type="auto"/>
            <w:tcBorders>
              <w:top w:val="single" w:sz="4" w:space="0" w:color="auto"/>
              <w:bottom w:val="single" w:sz="4" w:space="0" w:color="auto"/>
            </w:tcBorders>
          </w:tcPr>
          <w:p w14:paraId="68195F1B" w14:textId="6D84F719" w:rsidR="00206256" w:rsidRDefault="00206256" w:rsidP="00007FA5">
            <w:pPr>
              <w:spacing w:line="360" w:lineRule="auto"/>
              <w:ind w:firstLine="0"/>
              <w:jc w:val="center"/>
            </w:pPr>
            <w:r>
              <w:t>1</w:t>
            </w:r>
          </w:p>
        </w:tc>
        <w:tc>
          <w:tcPr>
            <w:tcW w:w="0" w:type="auto"/>
            <w:tcBorders>
              <w:top w:val="single" w:sz="4" w:space="0" w:color="auto"/>
              <w:bottom w:val="single" w:sz="4" w:space="0" w:color="auto"/>
            </w:tcBorders>
          </w:tcPr>
          <w:p w14:paraId="30627456" w14:textId="304D3F2B" w:rsidR="00206256" w:rsidRDefault="00206256" w:rsidP="00007FA5">
            <w:pPr>
              <w:spacing w:line="360" w:lineRule="auto"/>
              <w:ind w:firstLine="0"/>
              <w:jc w:val="center"/>
            </w:pPr>
            <w:r>
              <w:t>250</w:t>
            </w:r>
          </w:p>
        </w:tc>
        <w:tc>
          <w:tcPr>
            <w:tcW w:w="0" w:type="auto"/>
            <w:tcBorders>
              <w:top w:val="single" w:sz="4" w:space="0" w:color="auto"/>
              <w:bottom w:val="single" w:sz="4" w:space="0" w:color="auto"/>
            </w:tcBorders>
          </w:tcPr>
          <w:p w14:paraId="4C15E5CD" w14:textId="515D673B" w:rsidR="00206256" w:rsidRDefault="00206256" w:rsidP="00007FA5">
            <w:pPr>
              <w:spacing w:line="360" w:lineRule="auto"/>
              <w:ind w:firstLine="0"/>
              <w:jc w:val="center"/>
            </w:pPr>
            <w:r>
              <w:t>450</w:t>
            </w:r>
          </w:p>
        </w:tc>
        <w:tc>
          <w:tcPr>
            <w:tcW w:w="0" w:type="auto"/>
            <w:tcBorders>
              <w:top w:val="single" w:sz="4" w:space="0" w:color="auto"/>
              <w:bottom w:val="single" w:sz="4" w:space="0" w:color="auto"/>
            </w:tcBorders>
          </w:tcPr>
          <w:p w14:paraId="7F1DCC26" w14:textId="7E74330E" w:rsidR="00206256" w:rsidRDefault="00206256" w:rsidP="00007FA5">
            <w:pPr>
              <w:spacing w:line="360" w:lineRule="auto"/>
              <w:ind w:firstLine="0"/>
              <w:jc w:val="center"/>
            </w:pPr>
            <w:r>
              <w:t>11</w:t>
            </w:r>
            <w:r w:rsidR="00B6741A">
              <w:t>.</w:t>
            </w:r>
            <w:r>
              <w:t>2500</w:t>
            </w:r>
          </w:p>
        </w:tc>
        <w:tc>
          <w:tcPr>
            <w:tcW w:w="0" w:type="auto"/>
            <w:tcBorders>
              <w:top w:val="single" w:sz="4" w:space="0" w:color="auto"/>
              <w:bottom w:val="single" w:sz="4" w:space="0" w:color="auto"/>
            </w:tcBorders>
          </w:tcPr>
          <w:p w14:paraId="352DD67A" w14:textId="4EA35A6F" w:rsidR="00206256" w:rsidRDefault="00206256" w:rsidP="00007FA5">
            <w:pPr>
              <w:spacing w:line="360" w:lineRule="auto"/>
              <w:ind w:firstLine="0"/>
              <w:jc w:val="center"/>
            </w:pPr>
            <w:r>
              <w:t>112</w:t>
            </w:r>
            <w:r w:rsidR="004B2D02">
              <w:t>.</w:t>
            </w:r>
            <w:r>
              <w:t>500</w:t>
            </w:r>
          </w:p>
        </w:tc>
      </w:tr>
      <w:tr w:rsidR="00206256" w14:paraId="76F4EA80" w14:textId="77777777" w:rsidTr="008B7BBA">
        <w:trPr>
          <w:trHeight w:val="426"/>
        </w:trPr>
        <w:tc>
          <w:tcPr>
            <w:tcW w:w="0" w:type="auto"/>
            <w:tcBorders>
              <w:top w:val="single" w:sz="4" w:space="0" w:color="auto"/>
              <w:bottom w:val="single" w:sz="4" w:space="0" w:color="auto"/>
            </w:tcBorders>
            <w:shd w:val="clear" w:color="auto" w:fill="FFD047" w:themeFill="accent5" w:themeFillTint="99"/>
          </w:tcPr>
          <w:p w14:paraId="70A6C82E" w14:textId="14D01DF2" w:rsidR="00206256" w:rsidRDefault="00206256" w:rsidP="00206256">
            <w:pPr>
              <w:ind w:firstLine="0"/>
              <w:jc w:val="center"/>
            </w:pPr>
            <w:r>
              <w:rPr>
                <w:b/>
                <w:bCs/>
              </w:rPr>
              <w:t>Costos de Ini</w:t>
            </w:r>
            <w:r w:rsidR="00912535">
              <w:rPr>
                <w:b/>
                <w:bCs/>
              </w:rPr>
              <w:t>ci</w:t>
            </w:r>
            <w:r>
              <w:rPr>
                <w:b/>
                <w:bCs/>
              </w:rPr>
              <w:t>o</w:t>
            </w:r>
          </w:p>
        </w:tc>
        <w:tc>
          <w:tcPr>
            <w:tcW w:w="0" w:type="auto"/>
            <w:tcBorders>
              <w:top w:val="single" w:sz="4" w:space="0" w:color="auto"/>
              <w:bottom w:val="single" w:sz="4" w:space="0" w:color="auto"/>
            </w:tcBorders>
            <w:shd w:val="clear" w:color="auto" w:fill="FFD047" w:themeFill="accent5" w:themeFillTint="99"/>
          </w:tcPr>
          <w:p w14:paraId="495A8BB7" w14:textId="0F563602" w:rsidR="00206256" w:rsidRDefault="00206256" w:rsidP="00206256">
            <w:pPr>
              <w:ind w:firstLine="0"/>
              <w:jc w:val="center"/>
            </w:pPr>
            <w:r>
              <w:rPr>
                <w:b/>
                <w:bCs/>
              </w:rPr>
              <w:t>Cantidad</w:t>
            </w:r>
          </w:p>
        </w:tc>
        <w:tc>
          <w:tcPr>
            <w:tcW w:w="0" w:type="auto"/>
            <w:tcBorders>
              <w:top w:val="single" w:sz="4" w:space="0" w:color="auto"/>
              <w:bottom w:val="single" w:sz="4" w:space="0" w:color="auto"/>
            </w:tcBorders>
            <w:shd w:val="clear" w:color="auto" w:fill="FFD047" w:themeFill="accent5" w:themeFillTint="99"/>
          </w:tcPr>
          <w:p w14:paraId="31AEC0D3" w14:textId="035735D9" w:rsidR="00206256" w:rsidRDefault="00206256" w:rsidP="00206256">
            <w:pPr>
              <w:ind w:firstLine="0"/>
              <w:jc w:val="center"/>
            </w:pPr>
            <w:r>
              <w:rPr>
                <w:b/>
                <w:bCs/>
              </w:rPr>
              <w:t>-</w:t>
            </w:r>
          </w:p>
        </w:tc>
        <w:tc>
          <w:tcPr>
            <w:tcW w:w="0" w:type="auto"/>
            <w:tcBorders>
              <w:top w:val="single" w:sz="4" w:space="0" w:color="auto"/>
              <w:bottom w:val="single" w:sz="4" w:space="0" w:color="auto"/>
            </w:tcBorders>
            <w:shd w:val="clear" w:color="auto" w:fill="FFD047" w:themeFill="accent5" w:themeFillTint="99"/>
          </w:tcPr>
          <w:p w14:paraId="18283439" w14:textId="3C13CD05" w:rsidR="00206256" w:rsidRDefault="00206256" w:rsidP="00206256">
            <w:pPr>
              <w:ind w:firstLine="0"/>
              <w:jc w:val="center"/>
            </w:pPr>
            <w:r>
              <w:rPr>
                <w:b/>
                <w:bCs/>
              </w:rPr>
              <w:t>-</w:t>
            </w:r>
          </w:p>
        </w:tc>
        <w:tc>
          <w:tcPr>
            <w:tcW w:w="0" w:type="auto"/>
            <w:tcBorders>
              <w:top w:val="single" w:sz="4" w:space="0" w:color="auto"/>
              <w:bottom w:val="single" w:sz="4" w:space="0" w:color="auto"/>
            </w:tcBorders>
            <w:shd w:val="clear" w:color="auto" w:fill="FFD047" w:themeFill="accent5" w:themeFillTint="99"/>
          </w:tcPr>
          <w:p w14:paraId="596832D1" w14:textId="5264BFED" w:rsidR="00206256" w:rsidRDefault="00206256" w:rsidP="00206256">
            <w:pPr>
              <w:ind w:firstLine="0"/>
              <w:jc w:val="center"/>
            </w:pPr>
            <w:r>
              <w:rPr>
                <w:b/>
                <w:bCs/>
              </w:rPr>
              <w:t>Costo Individual</w:t>
            </w:r>
          </w:p>
        </w:tc>
        <w:tc>
          <w:tcPr>
            <w:tcW w:w="0" w:type="auto"/>
            <w:tcBorders>
              <w:top w:val="single" w:sz="4" w:space="0" w:color="auto"/>
              <w:bottom w:val="single" w:sz="4" w:space="0" w:color="auto"/>
            </w:tcBorders>
            <w:shd w:val="clear" w:color="auto" w:fill="FFD047" w:themeFill="accent5" w:themeFillTint="99"/>
          </w:tcPr>
          <w:p w14:paraId="0D725A0A" w14:textId="7E23D34A" w:rsidR="00206256" w:rsidRDefault="00206256" w:rsidP="00206256">
            <w:pPr>
              <w:ind w:firstLine="0"/>
              <w:jc w:val="center"/>
            </w:pPr>
            <w:r>
              <w:rPr>
                <w:b/>
                <w:bCs/>
              </w:rPr>
              <w:t>Costo Total</w:t>
            </w:r>
          </w:p>
        </w:tc>
      </w:tr>
      <w:tr w:rsidR="00206256" w14:paraId="4C8F34BA" w14:textId="77777777" w:rsidTr="008B7BBA">
        <w:trPr>
          <w:trHeight w:val="426"/>
        </w:trPr>
        <w:tc>
          <w:tcPr>
            <w:tcW w:w="0" w:type="auto"/>
            <w:tcBorders>
              <w:top w:val="single" w:sz="4" w:space="0" w:color="auto"/>
              <w:bottom w:val="single" w:sz="4" w:space="0" w:color="auto"/>
            </w:tcBorders>
          </w:tcPr>
          <w:p w14:paraId="6AE2B616" w14:textId="59405D3B" w:rsidR="00206256" w:rsidRDefault="00206256" w:rsidP="00912535">
            <w:pPr>
              <w:ind w:firstLine="0"/>
            </w:pPr>
            <w:r>
              <w:t>Curso Angular por Udemy</w:t>
            </w:r>
          </w:p>
        </w:tc>
        <w:tc>
          <w:tcPr>
            <w:tcW w:w="0" w:type="auto"/>
            <w:tcBorders>
              <w:top w:val="single" w:sz="4" w:space="0" w:color="auto"/>
              <w:bottom w:val="single" w:sz="4" w:space="0" w:color="auto"/>
            </w:tcBorders>
          </w:tcPr>
          <w:p w14:paraId="167056F1" w14:textId="7962938F" w:rsidR="00206256" w:rsidRPr="00206256" w:rsidRDefault="00206256" w:rsidP="00206256">
            <w:pPr>
              <w:spacing w:line="360" w:lineRule="auto"/>
              <w:ind w:firstLine="0"/>
              <w:jc w:val="center"/>
            </w:pPr>
            <w:r w:rsidRPr="00206256">
              <w:t>1</w:t>
            </w:r>
          </w:p>
        </w:tc>
        <w:tc>
          <w:tcPr>
            <w:tcW w:w="0" w:type="auto"/>
            <w:tcBorders>
              <w:top w:val="single" w:sz="4" w:space="0" w:color="auto"/>
              <w:bottom w:val="single" w:sz="4" w:space="0" w:color="auto"/>
            </w:tcBorders>
          </w:tcPr>
          <w:p w14:paraId="6EC41338" w14:textId="309D699C" w:rsidR="00206256" w:rsidRDefault="00206256" w:rsidP="00206256">
            <w:pPr>
              <w:spacing w:line="360" w:lineRule="auto"/>
              <w:ind w:firstLine="0"/>
              <w:jc w:val="center"/>
              <w:rPr>
                <w:b/>
                <w:bCs/>
              </w:rPr>
            </w:pPr>
          </w:p>
        </w:tc>
        <w:tc>
          <w:tcPr>
            <w:tcW w:w="0" w:type="auto"/>
            <w:tcBorders>
              <w:top w:val="single" w:sz="4" w:space="0" w:color="auto"/>
              <w:bottom w:val="single" w:sz="4" w:space="0" w:color="auto"/>
            </w:tcBorders>
          </w:tcPr>
          <w:p w14:paraId="732249F8" w14:textId="5EAD1221" w:rsidR="00206256" w:rsidRDefault="00206256" w:rsidP="00206256">
            <w:pPr>
              <w:spacing w:line="360" w:lineRule="auto"/>
              <w:ind w:firstLine="0"/>
              <w:jc w:val="center"/>
              <w:rPr>
                <w:b/>
                <w:bCs/>
              </w:rPr>
            </w:pPr>
          </w:p>
        </w:tc>
        <w:tc>
          <w:tcPr>
            <w:tcW w:w="0" w:type="auto"/>
            <w:tcBorders>
              <w:top w:val="single" w:sz="4" w:space="0" w:color="auto"/>
              <w:bottom w:val="single" w:sz="4" w:space="0" w:color="auto"/>
            </w:tcBorders>
          </w:tcPr>
          <w:p w14:paraId="057CAE67" w14:textId="22184794" w:rsidR="00206256" w:rsidRDefault="00206256" w:rsidP="00206256">
            <w:pPr>
              <w:spacing w:line="360" w:lineRule="auto"/>
              <w:ind w:firstLine="0"/>
              <w:jc w:val="center"/>
              <w:rPr>
                <w:b/>
                <w:bCs/>
              </w:rPr>
            </w:pPr>
            <w:r>
              <w:t>1000</w:t>
            </w:r>
          </w:p>
        </w:tc>
        <w:tc>
          <w:tcPr>
            <w:tcW w:w="0" w:type="auto"/>
            <w:tcBorders>
              <w:top w:val="single" w:sz="4" w:space="0" w:color="auto"/>
              <w:bottom w:val="single" w:sz="4" w:space="0" w:color="auto"/>
            </w:tcBorders>
          </w:tcPr>
          <w:p w14:paraId="1B3B49E9" w14:textId="64FC5B15" w:rsidR="00206256" w:rsidRDefault="00206256" w:rsidP="00206256">
            <w:pPr>
              <w:spacing w:line="360" w:lineRule="auto"/>
              <w:ind w:firstLine="0"/>
              <w:jc w:val="center"/>
              <w:rPr>
                <w:b/>
                <w:bCs/>
              </w:rPr>
            </w:pPr>
            <w:r>
              <w:t>1000</w:t>
            </w:r>
          </w:p>
        </w:tc>
      </w:tr>
      <w:tr w:rsidR="00206256" w14:paraId="515FEA38" w14:textId="77777777" w:rsidTr="008B7BBA">
        <w:trPr>
          <w:trHeight w:val="426"/>
        </w:trPr>
        <w:tc>
          <w:tcPr>
            <w:tcW w:w="0" w:type="auto"/>
            <w:tcBorders>
              <w:top w:val="single" w:sz="4" w:space="0" w:color="auto"/>
              <w:bottom w:val="single" w:sz="4" w:space="0" w:color="auto"/>
            </w:tcBorders>
          </w:tcPr>
          <w:p w14:paraId="3B685CE1" w14:textId="7AEB4C42" w:rsidR="00206256" w:rsidRPr="00206256" w:rsidRDefault="00206256" w:rsidP="00912535">
            <w:pPr>
              <w:spacing w:line="360" w:lineRule="auto"/>
              <w:ind w:firstLine="0"/>
            </w:pPr>
            <w:r w:rsidRPr="00206256">
              <w:t>Curso</w:t>
            </w:r>
            <w:r>
              <w:t xml:space="preserve"> </w:t>
            </w:r>
            <w:proofErr w:type="spellStart"/>
            <w:r>
              <w:t>xUnit</w:t>
            </w:r>
            <w:proofErr w:type="spellEnd"/>
            <w:r>
              <w:t xml:space="preserve"> por Udemy</w:t>
            </w:r>
          </w:p>
        </w:tc>
        <w:tc>
          <w:tcPr>
            <w:tcW w:w="0" w:type="auto"/>
            <w:tcBorders>
              <w:top w:val="single" w:sz="4" w:space="0" w:color="auto"/>
              <w:bottom w:val="single" w:sz="4" w:space="0" w:color="auto"/>
            </w:tcBorders>
          </w:tcPr>
          <w:p w14:paraId="2DBFF569" w14:textId="55C3D4ED" w:rsidR="00206256" w:rsidRPr="00206256" w:rsidRDefault="00206256" w:rsidP="00206256">
            <w:pPr>
              <w:spacing w:line="360" w:lineRule="auto"/>
              <w:ind w:firstLine="0"/>
              <w:jc w:val="center"/>
            </w:pPr>
            <w:r>
              <w:t>1</w:t>
            </w:r>
          </w:p>
        </w:tc>
        <w:tc>
          <w:tcPr>
            <w:tcW w:w="0" w:type="auto"/>
            <w:tcBorders>
              <w:top w:val="single" w:sz="4" w:space="0" w:color="auto"/>
              <w:bottom w:val="single" w:sz="4" w:space="0" w:color="auto"/>
            </w:tcBorders>
          </w:tcPr>
          <w:p w14:paraId="38369689" w14:textId="77777777" w:rsidR="00206256" w:rsidRPr="00206256" w:rsidRDefault="00206256" w:rsidP="00206256">
            <w:pPr>
              <w:spacing w:line="360" w:lineRule="auto"/>
              <w:ind w:firstLine="0"/>
              <w:jc w:val="center"/>
            </w:pPr>
          </w:p>
        </w:tc>
        <w:tc>
          <w:tcPr>
            <w:tcW w:w="0" w:type="auto"/>
            <w:tcBorders>
              <w:top w:val="single" w:sz="4" w:space="0" w:color="auto"/>
              <w:bottom w:val="single" w:sz="4" w:space="0" w:color="auto"/>
            </w:tcBorders>
          </w:tcPr>
          <w:p w14:paraId="2139D3FF" w14:textId="77777777" w:rsidR="00206256" w:rsidRPr="00206256" w:rsidRDefault="00206256" w:rsidP="00206256">
            <w:pPr>
              <w:spacing w:line="360" w:lineRule="auto"/>
              <w:ind w:firstLine="0"/>
              <w:jc w:val="center"/>
            </w:pPr>
          </w:p>
        </w:tc>
        <w:tc>
          <w:tcPr>
            <w:tcW w:w="0" w:type="auto"/>
            <w:tcBorders>
              <w:top w:val="single" w:sz="4" w:space="0" w:color="auto"/>
              <w:bottom w:val="single" w:sz="4" w:space="0" w:color="auto"/>
            </w:tcBorders>
          </w:tcPr>
          <w:p w14:paraId="4286A964" w14:textId="56CA419A" w:rsidR="00206256" w:rsidRPr="00206256" w:rsidRDefault="00206256" w:rsidP="00206256">
            <w:pPr>
              <w:spacing w:line="360" w:lineRule="auto"/>
              <w:ind w:firstLine="0"/>
              <w:jc w:val="center"/>
            </w:pPr>
            <w:r>
              <w:t>1000</w:t>
            </w:r>
          </w:p>
        </w:tc>
        <w:tc>
          <w:tcPr>
            <w:tcW w:w="0" w:type="auto"/>
            <w:tcBorders>
              <w:top w:val="single" w:sz="4" w:space="0" w:color="auto"/>
              <w:bottom w:val="single" w:sz="4" w:space="0" w:color="auto"/>
            </w:tcBorders>
          </w:tcPr>
          <w:p w14:paraId="431D2D4E" w14:textId="58536B00" w:rsidR="00206256" w:rsidRPr="00206256" w:rsidRDefault="00206256" w:rsidP="00206256">
            <w:pPr>
              <w:spacing w:line="360" w:lineRule="auto"/>
              <w:ind w:firstLine="0"/>
              <w:jc w:val="center"/>
            </w:pPr>
            <w:r>
              <w:t>1000</w:t>
            </w:r>
          </w:p>
        </w:tc>
      </w:tr>
      <w:tr w:rsidR="00206256" w14:paraId="7FD7B793" w14:textId="77777777" w:rsidTr="008B7BBA">
        <w:trPr>
          <w:trHeight w:val="426"/>
        </w:trPr>
        <w:tc>
          <w:tcPr>
            <w:tcW w:w="0" w:type="auto"/>
            <w:tcBorders>
              <w:top w:val="single" w:sz="4" w:space="0" w:color="auto"/>
              <w:bottom w:val="single" w:sz="4" w:space="0" w:color="auto"/>
            </w:tcBorders>
          </w:tcPr>
          <w:p w14:paraId="792A31DE" w14:textId="539ECEA3" w:rsidR="00206256" w:rsidRPr="00206256" w:rsidRDefault="00206256" w:rsidP="00912535">
            <w:pPr>
              <w:spacing w:line="360" w:lineRule="auto"/>
              <w:ind w:firstLine="0"/>
            </w:pPr>
            <w:r>
              <w:t>Migración de Datos</w:t>
            </w:r>
          </w:p>
        </w:tc>
        <w:tc>
          <w:tcPr>
            <w:tcW w:w="0" w:type="auto"/>
            <w:tcBorders>
              <w:top w:val="single" w:sz="4" w:space="0" w:color="auto"/>
              <w:bottom w:val="single" w:sz="4" w:space="0" w:color="auto"/>
            </w:tcBorders>
          </w:tcPr>
          <w:p w14:paraId="62C7FCB8" w14:textId="7AC6ECC0" w:rsidR="00206256" w:rsidRPr="00206256" w:rsidRDefault="00206256" w:rsidP="00206256">
            <w:pPr>
              <w:spacing w:line="360" w:lineRule="auto"/>
              <w:ind w:firstLine="0"/>
              <w:jc w:val="center"/>
            </w:pPr>
            <w:r>
              <w:t>1</w:t>
            </w:r>
          </w:p>
        </w:tc>
        <w:tc>
          <w:tcPr>
            <w:tcW w:w="0" w:type="auto"/>
            <w:tcBorders>
              <w:top w:val="single" w:sz="4" w:space="0" w:color="auto"/>
              <w:bottom w:val="single" w:sz="4" w:space="0" w:color="auto"/>
            </w:tcBorders>
          </w:tcPr>
          <w:p w14:paraId="2D370E6A" w14:textId="77777777" w:rsidR="00206256" w:rsidRPr="00206256" w:rsidRDefault="00206256" w:rsidP="00206256">
            <w:pPr>
              <w:spacing w:line="360" w:lineRule="auto"/>
              <w:ind w:firstLine="0"/>
              <w:jc w:val="center"/>
            </w:pPr>
          </w:p>
        </w:tc>
        <w:tc>
          <w:tcPr>
            <w:tcW w:w="0" w:type="auto"/>
            <w:tcBorders>
              <w:top w:val="single" w:sz="4" w:space="0" w:color="auto"/>
              <w:bottom w:val="single" w:sz="4" w:space="0" w:color="auto"/>
            </w:tcBorders>
          </w:tcPr>
          <w:p w14:paraId="3430BDBE" w14:textId="77777777" w:rsidR="00206256" w:rsidRPr="00206256" w:rsidRDefault="00206256" w:rsidP="00206256">
            <w:pPr>
              <w:spacing w:line="360" w:lineRule="auto"/>
              <w:ind w:firstLine="0"/>
              <w:jc w:val="center"/>
            </w:pPr>
          </w:p>
        </w:tc>
        <w:tc>
          <w:tcPr>
            <w:tcW w:w="0" w:type="auto"/>
            <w:tcBorders>
              <w:top w:val="single" w:sz="4" w:space="0" w:color="auto"/>
              <w:bottom w:val="single" w:sz="4" w:space="0" w:color="auto"/>
            </w:tcBorders>
          </w:tcPr>
          <w:p w14:paraId="4CEBF591" w14:textId="15EDFE64" w:rsidR="00206256" w:rsidRPr="00206256" w:rsidRDefault="00206256" w:rsidP="00206256">
            <w:pPr>
              <w:spacing w:line="360" w:lineRule="auto"/>
              <w:ind w:firstLine="0"/>
              <w:jc w:val="center"/>
            </w:pPr>
            <w:r>
              <w:t>40</w:t>
            </w:r>
            <w:r w:rsidR="00B6741A">
              <w:t>.</w:t>
            </w:r>
            <w:r>
              <w:t>000</w:t>
            </w:r>
          </w:p>
        </w:tc>
        <w:tc>
          <w:tcPr>
            <w:tcW w:w="0" w:type="auto"/>
            <w:tcBorders>
              <w:top w:val="single" w:sz="4" w:space="0" w:color="auto"/>
              <w:bottom w:val="single" w:sz="4" w:space="0" w:color="auto"/>
            </w:tcBorders>
          </w:tcPr>
          <w:p w14:paraId="1338A9D3" w14:textId="6644F4E7" w:rsidR="00206256" w:rsidRPr="00206256" w:rsidRDefault="00206256" w:rsidP="00206256">
            <w:pPr>
              <w:spacing w:line="360" w:lineRule="auto"/>
              <w:ind w:firstLine="0"/>
              <w:jc w:val="center"/>
            </w:pPr>
            <w:r>
              <w:t>40</w:t>
            </w:r>
            <w:r w:rsidR="00B6741A">
              <w:t>.</w:t>
            </w:r>
            <w:r>
              <w:t>000</w:t>
            </w:r>
          </w:p>
        </w:tc>
      </w:tr>
      <w:tr w:rsidR="00206256" w14:paraId="70B1BB1C" w14:textId="77777777" w:rsidTr="008B7BBA">
        <w:trPr>
          <w:trHeight w:val="426"/>
        </w:trPr>
        <w:tc>
          <w:tcPr>
            <w:tcW w:w="0" w:type="auto"/>
            <w:tcBorders>
              <w:top w:val="single" w:sz="4" w:space="0" w:color="auto"/>
              <w:bottom w:val="single" w:sz="4" w:space="0" w:color="auto"/>
            </w:tcBorders>
          </w:tcPr>
          <w:p w14:paraId="724CB969" w14:textId="043BCCC7" w:rsidR="00206256" w:rsidRPr="00206256" w:rsidRDefault="00206256" w:rsidP="00912535">
            <w:pPr>
              <w:spacing w:line="360" w:lineRule="auto"/>
              <w:ind w:firstLine="0"/>
            </w:pPr>
            <w:r>
              <w:lastRenderedPageBreak/>
              <w:t>Integración del Sistema</w:t>
            </w:r>
          </w:p>
        </w:tc>
        <w:tc>
          <w:tcPr>
            <w:tcW w:w="0" w:type="auto"/>
            <w:tcBorders>
              <w:top w:val="single" w:sz="4" w:space="0" w:color="auto"/>
              <w:bottom w:val="single" w:sz="4" w:space="0" w:color="auto"/>
            </w:tcBorders>
          </w:tcPr>
          <w:p w14:paraId="0471E510" w14:textId="3C757E6E" w:rsidR="00206256" w:rsidRPr="00206256" w:rsidRDefault="00206256" w:rsidP="00206256">
            <w:pPr>
              <w:spacing w:line="360" w:lineRule="auto"/>
              <w:ind w:firstLine="0"/>
              <w:jc w:val="center"/>
            </w:pPr>
            <w:r>
              <w:t>1</w:t>
            </w:r>
          </w:p>
        </w:tc>
        <w:tc>
          <w:tcPr>
            <w:tcW w:w="0" w:type="auto"/>
            <w:tcBorders>
              <w:top w:val="single" w:sz="4" w:space="0" w:color="auto"/>
              <w:bottom w:val="single" w:sz="4" w:space="0" w:color="auto"/>
            </w:tcBorders>
          </w:tcPr>
          <w:p w14:paraId="206D4A4A" w14:textId="77777777" w:rsidR="00206256" w:rsidRPr="00206256" w:rsidRDefault="00206256" w:rsidP="00206256">
            <w:pPr>
              <w:spacing w:line="360" w:lineRule="auto"/>
              <w:ind w:firstLine="0"/>
              <w:jc w:val="center"/>
            </w:pPr>
          </w:p>
        </w:tc>
        <w:tc>
          <w:tcPr>
            <w:tcW w:w="0" w:type="auto"/>
            <w:tcBorders>
              <w:top w:val="single" w:sz="4" w:space="0" w:color="auto"/>
              <w:bottom w:val="single" w:sz="4" w:space="0" w:color="auto"/>
            </w:tcBorders>
          </w:tcPr>
          <w:p w14:paraId="1BC7CA8F" w14:textId="77777777" w:rsidR="00206256" w:rsidRPr="00206256" w:rsidRDefault="00206256" w:rsidP="00206256">
            <w:pPr>
              <w:spacing w:line="360" w:lineRule="auto"/>
              <w:ind w:firstLine="0"/>
              <w:jc w:val="center"/>
            </w:pPr>
          </w:p>
        </w:tc>
        <w:tc>
          <w:tcPr>
            <w:tcW w:w="0" w:type="auto"/>
            <w:tcBorders>
              <w:top w:val="single" w:sz="4" w:space="0" w:color="auto"/>
              <w:bottom w:val="single" w:sz="4" w:space="0" w:color="auto"/>
            </w:tcBorders>
          </w:tcPr>
          <w:p w14:paraId="5AB282F9" w14:textId="4BF52089" w:rsidR="00206256" w:rsidRPr="00206256" w:rsidRDefault="00206256" w:rsidP="00206256">
            <w:pPr>
              <w:spacing w:line="360" w:lineRule="auto"/>
              <w:ind w:firstLine="0"/>
              <w:jc w:val="center"/>
            </w:pPr>
            <w:r>
              <w:t>20</w:t>
            </w:r>
            <w:r w:rsidR="00B6741A">
              <w:t>.</w:t>
            </w:r>
            <w:r>
              <w:t>000</w:t>
            </w:r>
          </w:p>
        </w:tc>
        <w:tc>
          <w:tcPr>
            <w:tcW w:w="0" w:type="auto"/>
            <w:tcBorders>
              <w:top w:val="single" w:sz="4" w:space="0" w:color="auto"/>
              <w:bottom w:val="single" w:sz="4" w:space="0" w:color="auto"/>
            </w:tcBorders>
          </w:tcPr>
          <w:p w14:paraId="0D577F0D" w14:textId="3C956FF7" w:rsidR="00206256" w:rsidRPr="00206256" w:rsidRDefault="00206256" w:rsidP="00206256">
            <w:pPr>
              <w:spacing w:line="360" w:lineRule="auto"/>
              <w:ind w:firstLine="0"/>
              <w:jc w:val="center"/>
            </w:pPr>
            <w:r>
              <w:t>20</w:t>
            </w:r>
            <w:r w:rsidR="00B6741A">
              <w:t>.</w:t>
            </w:r>
            <w:r>
              <w:t>000</w:t>
            </w:r>
          </w:p>
        </w:tc>
      </w:tr>
      <w:tr w:rsidR="00206256" w14:paraId="58FD719E" w14:textId="77777777" w:rsidTr="008B7BBA">
        <w:trPr>
          <w:trHeight w:val="426"/>
        </w:trPr>
        <w:tc>
          <w:tcPr>
            <w:tcW w:w="0" w:type="auto"/>
            <w:tcBorders>
              <w:top w:val="single" w:sz="4" w:space="0" w:color="auto"/>
              <w:bottom w:val="single" w:sz="4" w:space="0" w:color="auto"/>
            </w:tcBorders>
            <w:shd w:val="clear" w:color="auto" w:fill="FFD047" w:themeFill="accent5" w:themeFillTint="99"/>
          </w:tcPr>
          <w:p w14:paraId="3206CB3B" w14:textId="6C7AFD33" w:rsidR="00206256" w:rsidRPr="00206256" w:rsidRDefault="00206256" w:rsidP="00206256">
            <w:pPr>
              <w:ind w:firstLine="0"/>
              <w:jc w:val="center"/>
            </w:pPr>
            <w:r>
              <w:rPr>
                <w:b/>
                <w:bCs/>
              </w:rPr>
              <w:t>Costos de Suministros y Gastos Varios</w:t>
            </w:r>
          </w:p>
        </w:tc>
        <w:tc>
          <w:tcPr>
            <w:tcW w:w="0" w:type="auto"/>
            <w:tcBorders>
              <w:top w:val="single" w:sz="4" w:space="0" w:color="auto"/>
              <w:bottom w:val="single" w:sz="4" w:space="0" w:color="auto"/>
            </w:tcBorders>
            <w:shd w:val="clear" w:color="auto" w:fill="FFD047" w:themeFill="accent5" w:themeFillTint="99"/>
          </w:tcPr>
          <w:p w14:paraId="49AF56CC" w14:textId="56A86DC7" w:rsidR="00206256" w:rsidRPr="00206256" w:rsidRDefault="00206256" w:rsidP="00206256">
            <w:pPr>
              <w:ind w:firstLine="0"/>
              <w:jc w:val="center"/>
            </w:pPr>
            <w:r>
              <w:rPr>
                <w:b/>
                <w:bCs/>
              </w:rPr>
              <w:t>Cantidad</w:t>
            </w:r>
          </w:p>
        </w:tc>
        <w:tc>
          <w:tcPr>
            <w:tcW w:w="0" w:type="auto"/>
            <w:tcBorders>
              <w:top w:val="single" w:sz="4" w:space="0" w:color="auto"/>
              <w:bottom w:val="single" w:sz="4" w:space="0" w:color="auto"/>
            </w:tcBorders>
            <w:shd w:val="clear" w:color="auto" w:fill="FFD047" w:themeFill="accent5" w:themeFillTint="99"/>
          </w:tcPr>
          <w:p w14:paraId="66A1AB12" w14:textId="168849DB" w:rsidR="00206256" w:rsidRPr="00206256" w:rsidRDefault="00206256" w:rsidP="00206256">
            <w:pPr>
              <w:ind w:firstLine="0"/>
              <w:jc w:val="center"/>
            </w:pPr>
            <w:r>
              <w:rPr>
                <w:b/>
                <w:bCs/>
              </w:rPr>
              <w:t>-</w:t>
            </w:r>
          </w:p>
        </w:tc>
        <w:tc>
          <w:tcPr>
            <w:tcW w:w="0" w:type="auto"/>
            <w:tcBorders>
              <w:top w:val="single" w:sz="4" w:space="0" w:color="auto"/>
              <w:bottom w:val="single" w:sz="4" w:space="0" w:color="auto"/>
            </w:tcBorders>
            <w:shd w:val="clear" w:color="auto" w:fill="FFD047" w:themeFill="accent5" w:themeFillTint="99"/>
          </w:tcPr>
          <w:p w14:paraId="632CBF02" w14:textId="058612E1" w:rsidR="00206256" w:rsidRPr="00206256" w:rsidRDefault="00206256" w:rsidP="00206256">
            <w:pPr>
              <w:ind w:firstLine="0"/>
              <w:jc w:val="center"/>
            </w:pPr>
            <w:r>
              <w:rPr>
                <w:b/>
                <w:bCs/>
              </w:rPr>
              <w:t>-</w:t>
            </w:r>
          </w:p>
        </w:tc>
        <w:tc>
          <w:tcPr>
            <w:tcW w:w="0" w:type="auto"/>
            <w:tcBorders>
              <w:top w:val="single" w:sz="4" w:space="0" w:color="auto"/>
              <w:bottom w:val="single" w:sz="4" w:space="0" w:color="auto"/>
            </w:tcBorders>
            <w:shd w:val="clear" w:color="auto" w:fill="FFD047" w:themeFill="accent5" w:themeFillTint="99"/>
          </w:tcPr>
          <w:p w14:paraId="46A89807" w14:textId="038EFDAF" w:rsidR="00206256" w:rsidRPr="00206256" w:rsidRDefault="00206256" w:rsidP="00206256">
            <w:pPr>
              <w:ind w:firstLine="0"/>
              <w:jc w:val="center"/>
            </w:pPr>
            <w:r>
              <w:rPr>
                <w:b/>
                <w:bCs/>
              </w:rPr>
              <w:t>Costo Individual</w:t>
            </w:r>
          </w:p>
        </w:tc>
        <w:tc>
          <w:tcPr>
            <w:tcW w:w="0" w:type="auto"/>
            <w:tcBorders>
              <w:top w:val="single" w:sz="4" w:space="0" w:color="auto"/>
              <w:bottom w:val="single" w:sz="4" w:space="0" w:color="auto"/>
            </w:tcBorders>
            <w:shd w:val="clear" w:color="auto" w:fill="FFD047" w:themeFill="accent5" w:themeFillTint="99"/>
          </w:tcPr>
          <w:p w14:paraId="4CDD1863" w14:textId="1FA6E20A" w:rsidR="00206256" w:rsidRPr="00206256" w:rsidRDefault="00206256" w:rsidP="00206256">
            <w:pPr>
              <w:ind w:firstLine="0"/>
              <w:jc w:val="center"/>
            </w:pPr>
            <w:r>
              <w:rPr>
                <w:b/>
                <w:bCs/>
              </w:rPr>
              <w:t>Costo Total</w:t>
            </w:r>
          </w:p>
        </w:tc>
      </w:tr>
      <w:tr w:rsidR="00206256" w14:paraId="6A9D4361" w14:textId="77777777" w:rsidTr="008B7BBA">
        <w:trPr>
          <w:trHeight w:val="426"/>
        </w:trPr>
        <w:tc>
          <w:tcPr>
            <w:tcW w:w="0" w:type="auto"/>
            <w:tcBorders>
              <w:top w:val="single" w:sz="4" w:space="0" w:color="auto"/>
              <w:bottom w:val="single" w:sz="4" w:space="0" w:color="auto"/>
            </w:tcBorders>
          </w:tcPr>
          <w:p w14:paraId="04549404" w14:textId="2BC97655" w:rsidR="00206256" w:rsidRPr="00206256" w:rsidRDefault="00206256" w:rsidP="00912535">
            <w:pPr>
              <w:spacing w:line="360" w:lineRule="auto"/>
              <w:ind w:firstLine="0"/>
            </w:pPr>
            <w:r>
              <w:t>Luz</w:t>
            </w:r>
          </w:p>
        </w:tc>
        <w:tc>
          <w:tcPr>
            <w:tcW w:w="0" w:type="auto"/>
            <w:tcBorders>
              <w:top w:val="single" w:sz="4" w:space="0" w:color="auto"/>
              <w:bottom w:val="single" w:sz="4" w:space="0" w:color="auto"/>
            </w:tcBorders>
          </w:tcPr>
          <w:p w14:paraId="3BBF14E7" w14:textId="6ACD6847" w:rsidR="00206256" w:rsidRPr="00206256" w:rsidRDefault="00206256" w:rsidP="00206256">
            <w:pPr>
              <w:spacing w:line="360" w:lineRule="auto"/>
              <w:ind w:firstLine="0"/>
              <w:jc w:val="center"/>
            </w:pPr>
            <w:r>
              <w:t>6</w:t>
            </w:r>
          </w:p>
        </w:tc>
        <w:tc>
          <w:tcPr>
            <w:tcW w:w="0" w:type="auto"/>
            <w:tcBorders>
              <w:top w:val="single" w:sz="4" w:space="0" w:color="auto"/>
              <w:bottom w:val="single" w:sz="4" w:space="0" w:color="auto"/>
            </w:tcBorders>
          </w:tcPr>
          <w:p w14:paraId="2C91A548" w14:textId="77777777" w:rsidR="00206256" w:rsidRPr="00206256" w:rsidRDefault="00206256" w:rsidP="00206256">
            <w:pPr>
              <w:spacing w:line="360" w:lineRule="auto"/>
              <w:ind w:firstLine="0"/>
              <w:jc w:val="center"/>
            </w:pPr>
          </w:p>
        </w:tc>
        <w:tc>
          <w:tcPr>
            <w:tcW w:w="0" w:type="auto"/>
            <w:tcBorders>
              <w:top w:val="single" w:sz="4" w:space="0" w:color="auto"/>
              <w:bottom w:val="single" w:sz="4" w:space="0" w:color="auto"/>
            </w:tcBorders>
          </w:tcPr>
          <w:p w14:paraId="6A7E79F2" w14:textId="77777777" w:rsidR="00206256" w:rsidRPr="00206256" w:rsidRDefault="00206256" w:rsidP="00206256">
            <w:pPr>
              <w:spacing w:line="360" w:lineRule="auto"/>
              <w:ind w:firstLine="0"/>
              <w:jc w:val="center"/>
            </w:pPr>
          </w:p>
        </w:tc>
        <w:tc>
          <w:tcPr>
            <w:tcW w:w="0" w:type="auto"/>
            <w:tcBorders>
              <w:top w:val="single" w:sz="4" w:space="0" w:color="auto"/>
              <w:bottom w:val="single" w:sz="4" w:space="0" w:color="auto"/>
            </w:tcBorders>
          </w:tcPr>
          <w:p w14:paraId="11191B00" w14:textId="5E6F1548" w:rsidR="00206256" w:rsidRPr="00206256" w:rsidRDefault="00206256" w:rsidP="00206256">
            <w:pPr>
              <w:spacing w:line="360" w:lineRule="auto"/>
              <w:ind w:firstLine="0"/>
              <w:jc w:val="center"/>
            </w:pPr>
            <w:r>
              <w:t>1100</w:t>
            </w:r>
          </w:p>
        </w:tc>
        <w:tc>
          <w:tcPr>
            <w:tcW w:w="0" w:type="auto"/>
            <w:tcBorders>
              <w:top w:val="single" w:sz="4" w:space="0" w:color="auto"/>
              <w:bottom w:val="single" w:sz="4" w:space="0" w:color="auto"/>
            </w:tcBorders>
          </w:tcPr>
          <w:p w14:paraId="0B2D7990" w14:textId="221E47CA" w:rsidR="00206256" w:rsidRPr="00206256" w:rsidRDefault="00206256" w:rsidP="00206256">
            <w:pPr>
              <w:spacing w:line="360" w:lineRule="auto"/>
              <w:ind w:firstLine="0"/>
              <w:jc w:val="center"/>
            </w:pPr>
            <w:r>
              <w:t>6600</w:t>
            </w:r>
          </w:p>
        </w:tc>
      </w:tr>
      <w:tr w:rsidR="00206256" w14:paraId="7DE44E13" w14:textId="77777777" w:rsidTr="008B7BBA">
        <w:trPr>
          <w:trHeight w:val="426"/>
        </w:trPr>
        <w:tc>
          <w:tcPr>
            <w:tcW w:w="0" w:type="auto"/>
            <w:tcBorders>
              <w:top w:val="single" w:sz="4" w:space="0" w:color="auto"/>
              <w:bottom w:val="single" w:sz="4" w:space="0" w:color="auto"/>
            </w:tcBorders>
          </w:tcPr>
          <w:p w14:paraId="19425B1A" w14:textId="037769DB" w:rsidR="00206256" w:rsidRPr="00206256" w:rsidRDefault="00206256" w:rsidP="00912535">
            <w:pPr>
              <w:spacing w:line="360" w:lineRule="auto"/>
              <w:ind w:firstLine="0"/>
            </w:pPr>
            <w:r w:rsidRPr="00206256">
              <w:t>Internet</w:t>
            </w:r>
          </w:p>
        </w:tc>
        <w:tc>
          <w:tcPr>
            <w:tcW w:w="0" w:type="auto"/>
            <w:tcBorders>
              <w:top w:val="single" w:sz="4" w:space="0" w:color="auto"/>
              <w:bottom w:val="single" w:sz="4" w:space="0" w:color="auto"/>
            </w:tcBorders>
          </w:tcPr>
          <w:p w14:paraId="21ADBDE1" w14:textId="1724BB58" w:rsidR="00206256" w:rsidRPr="00206256" w:rsidRDefault="00206256" w:rsidP="00206256">
            <w:pPr>
              <w:spacing w:line="360" w:lineRule="auto"/>
              <w:ind w:firstLine="0"/>
              <w:jc w:val="center"/>
            </w:pPr>
            <w:r w:rsidRPr="00206256">
              <w:t>6</w:t>
            </w:r>
          </w:p>
        </w:tc>
        <w:tc>
          <w:tcPr>
            <w:tcW w:w="0" w:type="auto"/>
            <w:tcBorders>
              <w:top w:val="single" w:sz="4" w:space="0" w:color="auto"/>
              <w:bottom w:val="single" w:sz="4" w:space="0" w:color="auto"/>
            </w:tcBorders>
          </w:tcPr>
          <w:p w14:paraId="215A1484" w14:textId="77777777" w:rsidR="00206256" w:rsidRPr="00206256" w:rsidRDefault="00206256" w:rsidP="00206256">
            <w:pPr>
              <w:spacing w:line="360" w:lineRule="auto"/>
              <w:ind w:firstLine="0"/>
              <w:jc w:val="center"/>
            </w:pPr>
          </w:p>
        </w:tc>
        <w:tc>
          <w:tcPr>
            <w:tcW w:w="0" w:type="auto"/>
            <w:tcBorders>
              <w:top w:val="single" w:sz="4" w:space="0" w:color="auto"/>
              <w:bottom w:val="single" w:sz="4" w:space="0" w:color="auto"/>
            </w:tcBorders>
          </w:tcPr>
          <w:p w14:paraId="17D1D323" w14:textId="77777777" w:rsidR="00206256" w:rsidRPr="00206256" w:rsidRDefault="00206256" w:rsidP="00206256">
            <w:pPr>
              <w:spacing w:line="360" w:lineRule="auto"/>
              <w:ind w:firstLine="0"/>
              <w:jc w:val="center"/>
            </w:pPr>
          </w:p>
        </w:tc>
        <w:tc>
          <w:tcPr>
            <w:tcW w:w="0" w:type="auto"/>
            <w:tcBorders>
              <w:top w:val="single" w:sz="4" w:space="0" w:color="auto"/>
              <w:bottom w:val="single" w:sz="4" w:space="0" w:color="auto"/>
            </w:tcBorders>
          </w:tcPr>
          <w:p w14:paraId="679DAE9E" w14:textId="3D7784B0" w:rsidR="00206256" w:rsidRPr="00206256" w:rsidRDefault="00206256" w:rsidP="00206256">
            <w:pPr>
              <w:spacing w:line="360" w:lineRule="auto"/>
              <w:ind w:firstLine="0"/>
              <w:jc w:val="center"/>
            </w:pPr>
            <w:r w:rsidRPr="00206256">
              <w:t>2200</w:t>
            </w:r>
          </w:p>
        </w:tc>
        <w:tc>
          <w:tcPr>
            <w:tcW w:w="0" w:type="auto"/>
            <w:tcBorders>
              <w:top w:val="single" w:sz="4" w:space="0" w:color="auto"/>
              <w:bottom w:val="single" w:sz="4" w:space="0" w:color="auto"/>
            </w:tcBorders>
          </w:tcPr>
          <w:p w14:paraId="2740D97D" w14:textId="673D7A9B" w:rsidR="00206256" w:rsidRPr="00206256" w:rsidRDefault="00206256" w:rsidP="00206256">
            <w:pPr>
              <w:spacing w:line="360" w:lineRule="auto"/>
              <w:ind w:firstLine="0"/>
              <w:jc w:val="center"/>
            </w:pPr>
            <w:r w:rsidRPr="00206256">
              <w:t>13</w:t>
            </w:r>
            <w:r w:rsidR="00B6741A">
              <w:t>.</w:t>
            </w:r>
            <w:r w:rsidRPr="00206256">
              <w:t>200</w:t>
            </w:r>
          </w:p>
        </w:tc>
      </w:tr>
      <w:tr w:rsidR="00206256" w14:paraId="63C8BD34" w14:textId="77777777" w:rsidTr="008B7BBA">
        <w:trPr>
          <w:trHeight w:val="426"/>
        </w:trPr>
        <w:tc>
          <w:tcPr>
            <w:tcW w:w="0" w:type="auto"/>
            <w:tcBorders>
              <w:top w:val="single" w:sz="4" w:space="0" w:color="auto"/>
              <w:bottom w:val="single" w:sz="4" w:space="0" w:color="auto"/>
            </w:tcBorders>
            <w:shd w:val="clear" w:color="auto" w:fill="FFD047" w:themeFill="accent5" w:themeFillTint="99"/>
          </w:tcPr>
          <w:p w14:paraId="4A839946" w14:textId="5281AB1D" w:rsidR="00206256" w:rsidRDefault="00206256" w:rsidP="00206256">
            <w:pPr>
              <w:ind w:firstLine="0"/>
              <w:jc w:val="center"/>
              <w:rPr>
                <w:b/>
                <w:bCs/>
              </w:rPr>
            </w:pPr>
            <w:r>
              <w:rPr>
                <w:b/>
                <w:bCs/>
              </w:rPr>
              <w:t>Costos Operacionales</w:t>
            </w:r>
          </w:p>
        </w:tc>
        <w:tc>
          <w:tcPr>
            <w:tcW w:w="0" w:type="auto"/>
            <w:tcBorders>
              <w:top w:val="single" w:sz="4" w:space="0" w:color="auto"/>
              <w:bottom w:val="single" w:sz="4" w:space="0" w:color="auto"/>
            </w:tcBorders>
            <w:shd w:val="clear" w:color="auto" w:fill="FFD047" w:themeFill="accent5" w:themeFillTint="99"/>
          </w:tcPr>
          <w:p w14:paraId="359BE334" w14:textId="310588DF" w:rsidR="00206256" w:rsidRDefault="00206256" w:rsidP="00206256">
            <w:pPr>
              <w:ind w:firstLine="0"/>
              <w:jc w:val="center"/>
              <w:rPr>
                <w:b/>
                <w:bCs/>
              </w:rPr>
            </w:pPr>
            <w:r>
              <w:rPr>
                <w:b/>
                <w:bCs/>
              </w:rPr>
              <w:t>Cantidad</w:t>
            </w:r>
          </w:p>
        </w:tc>
        <w:tc>
          <w:tcPr>
            <w:tcW w:w="0" w:type="auto"/>
            <w:tcBorders>
              <w:top w:val="single" w:sz="4" w:space="0" w:color="auto"/>
              <w:bottom w:val="single" w:sz="4" w:space="0" w:color="auto"/>
            </w:tcBorders>
            <w:shd w:val="clear" w:color="auto" w:fill="FFD047" w:themeFill="accent5" w:themeFillTint="99"/>
          </w:tcPr>
          <w:p w14:paraId="38681463" w14:textId="3C60B0BF" w:rsidR="00206256" w:rsidRDefault="00206256" w:rsidP="00206256">
            <w:pPr>
              <w:ind w:firstLine="0"/>
              <w:jc w:val="center"/>
              <w:rPr>
                <w:b/>
                <w:bCs/>
              </w:rPr>
            </w:pPr>
            <w:r>
              <w:rPr>
                <w:b/>
                <w:bCs/>
              </w:rPr>
              <w:t>-</w:t>
            </w:r>
          </w:p>
        </w:tc>
        <w:tc>
          <w:tcPr>
            <w:tcW w:w="0" w:type="auto"/>
            <w:tcBorders>
              <w:top w:val="single" w:sz="4" w:space="0" w:color="auto"/>
              <w:bottom w:val="single" w:sz="4" w:space="0" w:color="auto"/>
            </w:tcBorders>
            <w:shd w:val="clear" w:color="auto" w:fill="FFD047" w:themeFill="accent5" w:themeFillTint="99"/>
          </w:tcPr>
          <w:p w14:paraId="0BE2F348" w14:textId="64697224" w:rsidR="00206256" w:rsidRDefault="00206256" w:rsidP="00206256">
            <w:pPr>
              <w:ind w:firstLine="0"/>
              <w:jc w:val="center"/>
              <w:rPr>
                <w:b/>
                <w:bCs/>
              </w:rPr>
            </w:pPr>
            <w:r>
              <w:rPr>
                <w:b/>
                <w:bCs/>
              </w:rPr>
              <w:t>-</w:t>
            </w:r>
          </w:p>
        </w:tc>
        <w:tc>
          <w:tcPr>
            <w:tcW w:w="0" w:type="auto"/>
            <w:tcBorders>
              <w:top w:val="single" w:sz="4" w:space="0" w:color="auto"/>
              <w:bottom w:val="single" w:sz="4" w:space="0" w:color="auto"/>
            </w:tcBorders>
            <w:shd w:val="clear" w:color="auto" w:fill="FFD047" w:themeFill="accent5" w:themeFillTint="99"/>
          </w:tcPr>
          <w:p w14:paraId="1C9BD86A" w14:textId="3C4CB85A" w:rsidR="00206256" w:rsidRDefault="00206256" w:rsidP="00206256">
            <w:pPr>
              <w:ind w:firstLine="0"/>
              <w:jc w:val="center"/>
              <w:rPr>
                <w:b/>
                <w:bCs/>
              </w:rPr>
            </w:pPr>
            <w:r>
              <w:rPr>
                <w:b/>
                <w:bCs/>
              </w:rPr>
              <w:t>Costo Individual</w:t>
            </w:r>
          </w:p>
        </w:tc>
        <w:tc>
          <w:tcPr>
            <w:tcW w:w="0" w:type="auto"/>
            <w:tcBorders>
              <w:top w:val="single" w:sz="4" w:space="0" w:color="auto"/>
              <w:bottom w:val="single" w:sz="4" w:space="0" w:color="auto"/>
            </w:tcBorders>
            <w:shd w:val="clear" w:color="auto" w:fill="FFD047" w:themeFill="accent5" w:themeFillTint="99"/>
          </w:tcPr>
          <w:p w14:paraId="21CA2A62" w14:textId="66493666" w:rsidR="00206256" w:rsidRDefault="00206256" w:rsidP="00206256">
            <w:pPr>
              <w:ind w:firstLine="0"/>
              <w:jc w:val="center"/>
              <w:rPr>
                <w:b/>
                <w:bCs/>
              </w:rPr>
            </w:pPr>
            <w:r>
              <w:rPr>
                <w:b/>
                <w:bCs/>
              </w:rPr>
              <w:t>Costo Total</w:t>
            </w:r>
          </w:p>
        </w:tc>
      </w:tr>
      <w:tr w:rsidR="008B7BBA" w14:paraId="5FE71D9C" w14:textId="77777777" w:rsidTr="008B7BBA">
        <w:trPr>
          <w:trHeight w:val="426"/>
        </w:trPr>
        <w:tc>
          <w:tcPr>
            <w:tcW w:w="0" w:type="auto"/>
            <w:tcBorders>
              <w:top w:val="single" w:sz="4" w:space="0" w:color="auto"/>
              <w:bottom w:val="single" w:sz="4" w:space="0" w:color="auto"/>
            </w:tcBorders>
            <w:shd w:val="clear" w:color="auto" w:fill="FFD047" w:themeFill="accent5" w:themeFillTint="99"/>
          </w:tcPr>
          <w:p w14:paraId="1C0E655D" w14:textId="7109C408" w:rsidR="008B7BBA" w:rsidRDefault="008B7BBA" w:rsidP="008B7BBA">
            <w:pPr>
              <w:ind w:firstLine="0"/>
              <w:jc w:val="center"/>
              <w:rPr>
                <w:b/>
                <w:bCs/>
              </w:rPr>
            </w:pPr>
            <w:r>
              <w:rPr>
                <w:b/>
                <w:bCs/>
              </w:rPr>
              <w:t>Costos Operacionales Hardware</w:t>
            </w:r>
          </w:p>
        </w:tc>
        <w:tc>
          <w:tcPr>
            <w:tcW w:w="0" w:type="auto"/>
            <w:tcBorders>
              <w:top w:val="single" w:sz="4" w:space="0" w:color="auto"/>
              <w:bottom w:val="single" w:sz="4" w:space="0" w:color="auto"/>
            </w:tcBorders>
            <w:shd w:val="clear" w:color="auto" w:fill="FFD047" w:themeFill="accent5" w:themeFillTint="99"/>
          </w:tcPr>
          <w:p w14:paraId="6F5360D9" w14:textId="3AFE25E7" w:rsidR="008B7BBA" w:rsidRDefault="008B7BBA" w:rsidP="008B7BBA">
            <w:pPr>
              <w:ind w:firstLine="0"/>
              <w:jc w:val="center"/>
              <w:rPr>
                <w:b/>
                <w:bCs/>
              </w:rPr>
            </w:pPr>
            <w:r>
              <w:rPr>
                <w:b/>
                <w:bCs/>
              </w:rPr>
              <w:t>Cantidad</w:t>
            </w:r>
          </w:p>
        </w:tc>
        <w:tc>
          <w:tcPr>
            <w:tcW w:w="0" w:type="auto"/>
            <w:tcBorders>
              <w:top w:val="single" w:sz="4" w:space="0" w:color="auto"/>
              <w:bottom w:val="single" w:sz="4" w:space="0" w:color="auto"/>
            </w:tcBorders>
            <w:shd w:val="clear" w:color="auto" w:fill="FFD047" w:themeFill="accent5" w:themeFillTint="99"/>
          </w:tcPr>
          <w:p w14:paraId="6CB74A48" w14:textId="4300EA41" w:rsidR="008B7BBA" w:rsidRDefault="008B7BBA" w:rsidP="008B7BBA">
            <w:pPr>
              <w:ind w:firstLine="0"/>
              <w:jc w:val="center"/>
              <w:rPr>
                <w:b/>
                <w:bCs/>
              </w:rPr>
            </w:pPr>
            <w:r>
              <w:rPr>
                <w:b/>
                <w:bCs/>
              </w:rPr>
              <w:t>-</w:t>
            </w:r>
          </w:p>
        </w:tc>
        <w:tc>
          <w:tcPr>
            <w:tcW w:w="0" w:type="auto"/>
            <w:tcBorders>
              <w:top w:val="single" w:sz="4" w:space="0" w:color="auto"/>
              <w:bottom w:val="single" w:sz="4" w:space="0" w:color="auto"/>
            </w:tcBorders>
            <w:shd w:val="clear" w:color="auto" w:fill="FFD047" w:themeFill="accent5" w:themeFillTint="99"/>
          </w:tcPr>
          <w:p w14:paraId="4EA9AA43" w14:textId="1527A991" w:rsidR="008B7BBA" w:rsidRDefault="008B7BBA" w:rsidP="008B7BBA">
            <w:pPr>
              <w:ind w:firstLine="0"/>
              <w:jc w:val="center"/>
              <w:rPr>
                <w:b/>
                <w:bCs/>
              </w:rPr>
            </w:pPr>
            <w:r>
              <w:rPr>
                <w:b/>
                <w:bCs/>
              </w:rPr>
              <w:t>-</w:t>
            </w:r>
          </w:p>
        </w:tc>
        <w:tc>
          <w:tcPr>
            <w:tcW w:w="0" w:type="auto"/>
            <w:tcBorders>
              <w:top w:val="single" w:sz="4" w:space="0" w:color="auto"/>
              <w:bottom w:val="single" w:sz="4" w:space="0" w:color="auto"/>
            </w:tcBorders>
            <w:shd w:val="clear" w:color="auto" w:fill="FFD047" w:themeFill="accent5" w:themeFillTint="99"/>
          </w:tcPr>
          <w:p w14:paraId="5DF59ACA" w14:textId="2DA0CD02" w:rsidR="008B7BBA" w:rsidRDefault="008B7BBA" w:rsidP="008B7BBA">
            <w:pPr>
              <w:ind w:firstLine="0"/>
              <w:jc w:val="center"/>
              <w:rPr>
                <w:b/>
                <w:bCs/>
              </w:rPr>
            </w:pPr>
            <w:r>
              <w:rPr>
                <w:b/>
                <w:bCs/>
              </w:rPr>
              <w:t>Costo Individual</w:t>
            </w:r>
          </w:p>
        </w:tc>
        <w:tc>
          <w:tcPr>
            <w:tcW w:w="0" w:type="auto"/>
            <w:tcBorders>
              <w:top w:val="single" w:sz="4" w:space="0" w:color="auto"/>
              <w:bottom w:val="single" w:sz="4" w:space="0" w:color="auto"/>
            </w:tcBorders>
            <w:shd w:val="clear" w:color="auto" w:fill="FFD047" w:themeFill="accent5" w:themeFillTint="99"/>
          </w:tcPr>
          <w:p w14:paraId="3240180B" w14:textId="0CE59B73" w:rsidR="008B7BBA" w:rsidRDefault="008B7BBA" w:rsidP="008B7BBA">
            <w:pPr>
              <w:ind w:firstLine="0"/>
              <w:jc w:val="center"/>
              <w:rPr>
                <w:b/>
                <w:bCs/>
              </w:rPr>
            </w:pPr>
            <w:r>
              <w:rPr>
                <w:b/>
                <w:bCs/>
              </w:rPr>
              <w:t>Costo Total</w:t>
            </w:r>
          </w:p>
        </w:tc>
      </w:tr>
      <w:tr w:rsidR="008B7BBA" w14:paraId="0CB680F9" w14:textId="77777777" w:rsidTr="008B7BBA">
        <w:trPr>
          <w:trHeight w:val="426"/>
        </w:trPr>
        <w:tc>
          <w:tcPr>
            <w:tcW w:w="0" w:type="auto"/>
            <w:tcBorders>
              <w:top w:val="single" w:sz="4" w:space="0" w:color="auto"/>
              <w:bottom w:val="single" w:sz="4" w:space="0" w:color="auto"/>
            </w:tcBorders>
          </w:tcPr>
          <w:p w14:paraId="23B460E0" w14:textId="2434C9EF" w:rsidR="008B7BBA" w:rsidRPr="008B7BBA" w:rsidRDefault="008B7BBA" w:rsidP="00912535">
            <w:pPr>
              <w:spacing w:line="360" w:lineRule="auto"/>
              <w:ind w:firstLine="0"/>
            </w:pPr>
            <w:r w:rsidRPr="008B7BBA">
              <w:t xml:space="preserve">Computadora + </w:t>
            </w:r>
            <w:r w:rsidR="009A61F1" w:rsidRPr="008B7BBA">
              <w:t>Micrófono</w:t>
            </w:r>
            <w:r w:rsidRPr="008B7BBA">
              <w:t xml:space="preserve"> (combo)</w:t>
            </w:r>
          </w:p>
        </w:tc>
        <w:tc>
          <w:tcPr>
            <w:tcW w:w="0" w:type="auto"/>
            <w:tcBorders>
              <w:top w:val="single" w:sz="4" w:space="0" w:color="auto"/>
              <w:bottom w:val="single" w:sz="4" w:space="0" w:color="auto"/>
            </w:tcBorders>
          </w:tcPr>
          <w:p w14:paraId="59F544C5" w14:textId="5A482B65" w:rsidR="008B7BBA" w:rsidRPr="008B7BBA" w:rsidRDefault="008B7BBA" w:rsidP="008B7BBA">
            <w:pPr>
              <w:spacing w:line="360" w:lineRule="auto"/>
              <w:ind w:firstLine="0"/>
              <w:jc w:val="center"/>
            </w:pPr>
            <w:r w:rsidRPr="008B7BBA">
              <w:t>3</w:t>
            </w:r>
          </w:p>
        </w:tc>
        <w:tc>
          <w:tcPr>
            <w:tcW w:w="0" w:type="auto"/>
            <w:tcBorders>
              <w:top w:val="single" w:sz="4" w:space="0" w:color="auto"/>
              <w:bottom w:val="single" w:sz="4" w:space="0" w:color="auto"/>
            </w:tcBorders>
          </w:tcPr>
          <w:p w14:paraId="315C19C7" w14:textId="77777777" w:rsidR="008B7BBA" w:rsidRPr="008B7BBA" w:rsidRDefault="008B7BBA" w:rsidP="008B7BBA">
            <w:pPr>
              <w:spacing w:line="360" w:lineRule="auto"/>
              <w:ind w:firstLine="0"/>
              <w:jc w:val="center"/>
            </w:pPr>
          </w:p>
        </w:tc>
        <w:tc>
          <w:tcPr>
            <w:tcW w:w="0" w:type="auto"/>
            <w:tcBorders>
              <w:top w:val="single" w:sz="4" w:space="0" w:color="auto"/>
              <w:bottom w:val="single" w:sz="4" w:space="0" w:color="auto"/>
            </w:tcBorders>
          </w:tcPr>
          <w:p w14:paraId="3555A376" w14:textId="77777777" w:rsidR="008B7BBA" w:rsidRPr="008B7BBA" w:rsidRDefault="008B7BBA" w:rsidP="008B7BBA">
            <w:pPr>
              <w:spacing w:line="360" w:lineRule="auto"/>
              <w:ind w:firstLine="0"/>
              <w:jc w:val="center"/>
            </w:pPr>
          </w:p>
        </w:tc>
        <w:tc>
          <w:tcPr>
            <w:tcW w:w="0" w:type="auto"/>
            <w:tcBorders>
              <w:top w:val="single" w:sz="4" w:space="0" w:color="auto"/>
              <w:bottom w:val="single" w:sz="4" w:space="0" w:color="auto"/>
            </w:tcBorders>
          </w:tcPr>
          <w:p w14:paraId="316CBA3D" w14:textId="71ADB7E1" w:rsidR="008B7BBA" w:rsidRPr="008B7BBA" w:rsidRDefault="008B7BBA" w:rsidP="008B7BBA">
            <w:pPr>
              <w:spacing w:line="360" w:lineRule="auto"/>
              <w:ind w:firstLine="0"/>
              <w:jc w:val="center"/>
            </w:pPr>
            <w:r w:rsidRPr="008B7BBA">
              <w:t>93</w:t>
            </w:r>
            <w:r w:rsidR="00B6741A">
              <w:t>.</w:t>
            </w:r>
            <w:r w:rsidRPr="008B7BBA">
              <w:t>999</w:t>
            </w:r>
          </w:p>
        </w:tc>
        <w:tc>
          <w:tcPr>
            <w:tcW w:w="0" w:type="auto"/>
            <w:tcBorders>
              <w:top w:val="single" w:sz="4" w:space="0" w:color="auto"/>
              <w:bottom w:val="single" w:sz="4" w:space="0" w:color="auto"/>
            </w:tcBorders>
          </w:tcPr>
          <w:p w14:paraId="33317DDE" w14:textId="34E8EF9F" w:rsidR="008B7BBA" w:rsidRPr="008B7BBA" w:rsidRDefault="008B7BBA" w:rsidP="008B7BBA">
            <w:pPr>
              <w:spacing w:line="360" w:lineRule="auto"/>
              <w:ind w:firstLine="0"/>
              <w:jc w:val="center"/>
            </w:pPr>
            <w:r w:rsidRPr="008B7BBA">
              <w:t>281</w:t>
            </w:r>
            <w:r w:rsidR="00B6741A">
              <w:t>.</w:t>
            </w:r>
            <w:r w:rsidRPr="008B7BBA">
              <w:t>997</w:t>
            </w:r>
          </w:p>
        </w:tc>
      </w:tr>
      <w:tr w:rsidR="008B7BBA" w14:paraId="579FA832" w14:textId="77777777" w:rsidTr="008B7BBA">
        <w:trPr>
          <w:trHeight w:val="426"/>
        </w:trPr>
        <w:tc>
          <w:tcPr>
            <w:tcW w:w="0" w:type="auto"/>
            <w:tcBorders>
              <w:top w:val="single" w:sz="4" w:space="0" w:color="auto"/>
              <w:bottom w:val="single" w:sz="4" w:space="0" w:color="auto"/>
            </w:tcBorders>
            <w:shd w:val="clear" w:color="auto" w:fill="FFD047" w:themeFill="accent5" w:themeFillTint="99"/>
          </w:tcPr>
          <w:p w14:paraId="79E51959" w14:textId="583676DD" w:rsidR="008B7BBA" w:rsidRDefault="008B7BBA" w:rsidP="008B7BBA">
            <w:pPr>
              <w:ind w:firstLine="0"/>
              <w:jc w:val="center"/>
              <w:rPr>
                <w:b/>
                <w:bCs/>
              </w:rPr>
            </w:pPr>
            <w:r>
              <w:rPr>
                <w:b/>
                <w:bCs/>
              </w:rPr>
              <w:t>Costos Operacionales Software</w:t>
            </w:r>
          </w:p>
        </w:tc>
        <w:tc>
          <w:tcPr>
            <w:tcW w:w="0" w:type="auto"/>
            <w:tcBorders>
              <w:top w:val="single" w:sz="4" w:space="0" w:color="auto"/>
              <w:bottom w:val="single" w:sz="4" w:space="0" w:color="auto"/>
            </w:tcBorders>
            <w:shd w:val="clear" w:color="auto" w:fill="FFD047" w:themeFill="accent5" w:themeFillTint="99"/>
          </w:tcPr>
          <w:p w14:paraId="650A59A0" w14:textId="54B9094B" w:rsidR="008B7BBA" w:rsidRDefault="008B7BBA" w:rsidP="008B7BBA">
            <w:pPr>
              <w:ind w:firstLine="0"/>
              <w:jc w:val="center"/>
              <w:rPr>
                <w:b/>
                <w:bCs/>
              </w:rPr>
            </w:pPr>
            <w:r>
              <w:rPr>
                <w:b/>
                <w:bCs/>
              </w:rPr>
              <w:t>Cantidad</w:t>
            </w:r>
          </w:p>
        </w:tc>
        <w:tc>
          <w:tcPr>
            <w:tcW w:w="0" w:type="auto"/>
            <w:tcBorders>
              <w:top w:val="single" w:sz="4" w:space="0" w:color="auto"/>
              <w:bottom w:val="single" w:sz="4" w:space="0" w:color="auto"/>
            </w:tcBorders>
            <w:shd w:val="clear" w:color="auto" w:fill="FFD047" w:themeFill="accent5" w:themeFillTint="99"/>
          </w:tcPr>
          <w:p w14:paraId="591D3759" w14:textId="59A6587D" w:rsidR="008B7BBA" w:rsidRDefault="008B7BBA" w:rsidP="008B7BBA">
            <w:pPr>
              <w:ind w:firstLine="0"/>
              <w:jc w:val="center"/>
              <w:rPr>
                <w:b/>
                <w:bCs/>
              </w:rPr>
            </w:pPr>
            <w:r>
              <w:rPr>
                <w:b/>
                <w:bCs/>
              </w:rPr>
              <w:t>-</w:t>
            </w:r>
          </w:p>
        </w:tc>
        <w:tc>
          <w:tcPr>
            <w:tcW w:w="0" w:type="auto"/>
            <w:tcBorders>
              <w:top w:val="single" w:sz="4" w:space="0" w:color="auto"/>
              <w:bottom w:val="single" w:sz="4" w:space="0" w:color="auto"/>
            </w:tcBorders>
            <w:shd w:val="clear" w:color="auto" w:fill="FFD047" w:themeFill="accent5" w:themeFillTint="99"/>
          </w:tcPr>
          <w:p w14:paraId="50E14492" w14:textId="5D9D8FDF" w:rsidR="008B7BBA" w:rsidRDefault="008B7BBA" w:rsidP="008B7BBA">
            <w:pPr>
              <w:ind w:firstLine="0"/>
              <w:jc w:val="center"/>
              <w:rPr>
                <w:b/>
                <w:bCs/>
              </w:rPr>
            </w:pPr>
            <w:r>
              <w:rPr>
                <w:b/>
                <w:bCs/>
              </w:rPr>
              <w:t>-</w:t>
            </w:r>
          </w:p>
        </w:tc>
        <w:tc>
          <w:tcPr>
            <w:tcW w:w="0" w:type="auto"/>
            <w:tcBorders>
              <w:top w:val="single" w:sz="4" w:space="0" w:color="auto"/>
              <w:bottom w:val="single" w:sz="4" w:space="0" w:color="auto"/>
            </w:tcBorders>
            <w:shd w:val="clear" w:color="auto" w:fill="FFD047" w:themeFill="accent5" w:themeFillTint="99"/>
          </w:tcPr>
          <w:p w14:paraId="6D107CD0" w14:textId="00A53D66" w:rsidR="008B7BBA" w:rsidRDefault="008B7BBA" w:rsidP="008B7BBA">
            <w:pPr>
              <w:ind w:firstLine="0"/>
              <w:jc w:val="center"/>
              <w:rPr>
                <w:b/>
                <w:bCs/>
              </w:rPr>
            </w:pPr>
            <w:r>
              <w:rPr>
                <w:b/>
                <w:bCs/>
              </w:rPr>
              <w:t>Costo Individual</w:t>
            </w:r>
          </w:p>
        </w:tc>
        <w:tc>
          <w:tcPr>
            <w:tcW w:w="0" w:type="auto"/>
            <w:tcBorders>
              <w:top w:val="single" w:sz="4" w:space="0" w:color="auto"/>
              <w:bottom w:val="single" w:sz="4" w:space="0" w:color="auto"/>
            </w:tcBorders>
            <w:shd w:val="clear" w:color="auto" w:fill="FFD047" w:themeFill="accent5" w:themeFillTint="99"/>
          </w:tcPr>
          <w:p w14:paraId="2C91275B" w14:textId="5E312E4C" w:rsidR="008B7BBA" w:rsidRDefault="008B7BBA" w:rsidP="008B7BBA">
            <w:pPr>
              <w:ind w:firstLine="0"/>
              <w:jc w:val="center"/>
              <w:rPr>
                <w:b/>
                <w:bCs/>
              </w:rPr>
            </w:pPr>
            <w:r>
              <w:rPr>
                <w:b/>
                <w:bCs/>
              </w:rPr>
              <w:t>Costo Total</w:t>
            </w:r>
          </w:p>
        </w:tc>
      </w:tr>
      <w:tr w:rsidR="008B7BBA" w14:paraId="72E7877C" w14:textId="77777777" w:rsidTr="008B7BBA">
        <w:trPr>
          <w:trHeight w:val="426"/>
        </w:trPr>
        <w:tc>
          <w:tcPr>
            <w:tcW w:w="0" w:type="auto"/>
            <w:tcBorders>
              <w:top w:val="single" w:sz="4" w:space="0" w:color="auto"/>
              <w:bottom w:val="single" w:sz="4" w:space="0" w:color="auto"/>
            </w:tcBorders>
          </w:tcPr>
          <w:p w14:paraId="325E1652" w14:textId="1CA13FCB" w:rsidR="008B7BBA" w:rsidRPr="008B7BBA" w:rsidRDefault="008B7BBA" w:rsidP="00912535">
            <w:pPr>
              <w:spacing w:line="360" w:lineRule="auto"/>
              <w:ind w:firstLine="0"/>
            </w:pPr>
            <w:r>
              <w:t>Windows 10 Pro</w:t>
            </w:r>
          </w:p>
        </w:tc>
        <w:tc>
          <w:tcPr>
            <w:tcW w:w="0" w:type="auto"/>
            <w:tcBorders>
              <w:top w:val="single" w:sz="4" w:space="0" w:color="auto"/>
              <w:bottom w:val="single" w:sz="4" w:space="0" w:color="auto"/>
            </w:tcBorders>
          </w:tcPr>
          <w:p w14:paraId="5E8B1FAE" w14:textId="0A1DF370" w:rsidR="008B7BBA" w:rsidRPr="008B7BBA" w:rsidRDefault="008B7BBA" w:rsidP="008B7BBA">
            <w:pPr>
              <w:spacing w:line="360" w:lineRule="auto"/>
              <w:ind w:firstLine="0"/>
              <w:jc w:val="center"/>
            </w:pPr>
            <w:r>
              <w:t>6</w:t>
            </w:r>
          </w:p>
        </w:tc>
        <w:tc>
          <w:tcPr>
            <w:tcW w:w="0" w:type="auto"/>
            <w:tcBorders>
              <w:top w:val="single" w:sz="4" w:space="0" w:color="auto"/>
              <w:bottom w:val="single" w:sz="4" w:space="0" w:color="auto"/>
            </w:tcBorders>
          </w:tcPr>
          <w:p w14:paraId="1A4B3286" w14:textId="77777777" w:rsidR="008B7BBA" w:rsidRPr="008B7BBA" w:rsidRDefault="008B7BBA" w:rsidP="008B7BBA">
            <w:pPr>
              <w:spacing w:line="360" w:lineRule="auto"/>
              <w:ind w:firstLine="0"/>
              <w:jc w:val="center"/>
            </w:pPr>
          </w:p>
        </w:tc>
        <w:tc>
          <w:tcPr>
            <w:tcW w:w="0" w:type="auto"/>
            <w:tcBorders>
              <w:top w:val="single" w:sz="4" w:space="0" w:color="auto"/>
              <w:bottom w:val="single" w:sz="4" w:space="0" w:color="auto"/>
            </w:tcBorders>
          </w:tcPr>
          <w:p w14:paraId="51DE1020" w14:textId="77777777" w:rsidR="008B7BBA" w:rsidRPr="008B7BBA" w:rsidRDefault="008B7BBA" w:rsidP="008B7BBA">
            <w:pPr>
              <w:spacing w:line="360" w:lineRule="auto"/>
              <w:ind w:firstLine="0"/>
              <w:jc w:val="center"/>
            </w:pPr>
          </w:p>
        </w:tc>
        <w:tc>
          <w:tcPr>
            <w:tcW w:w="0" w:type="auto"/>
            <w:tcBorders>
              <w:top w:val="single" w:sz="4" w:space="0" w:color="auto"/>
              <w:bottom w:val="single" w:sz="4" w:space="0" w:color="auto"/>
            </w:tcBorders>
          </w:tcPr>
          <w:p w14:paraId="4F1D8679" w14:textId="523CE20C" w:rsidR="008B7BBA" w:rsidRPr="008B7BBA" w:rsidRDefault="008B7BBA" w:rsidP="008B7BBA">
            <w:pPr>
              <w:spacing w:line="360" w:lineRule="auto"/>
              <w:ind w:firstLine="0"/>
              <w:jc w:val="center"/>
            </w:pPr>
            <w:r>
              <w:t>12</w:t>
            </w:r>
            <w:r w:rsidR="00B6741A">
              <w:t>.</w:t>
            </w:r>
            <w:r>
              <w:t>999</w:t>
            </w:r>
          </w:p>
        </w:tc>
        <w:tc>
          <w:tcPr>
            <w:tcW w:w="0" w:type="auto"/>
            <w:tcBorders>
              <w:top w:val="single" w:sz="4" w:space="0" w:color="auto"/>
              <w:bottom w:val="single" w:sz="4" w:space="0" w:color="auto"/>
            </w:tcBorders>
          </w:tcPr>
          <w:p w14:paraId="3ABCAA8C" w14:textId="7568D83F" w:rsidR="008B7BBA" w:rsidRPr="008B7BBA" w:rsidRDefault="008B7BBA" w:rsidP="008B7BBA">
            <w:pPr>
              <w:spacing w:line="360" w:lineRule="auto"/>
              <w:ind w:firstLine="0"/>
              <w:jc w:val="center"/>
            </w:pPr>
            <w:r>
              <w:t>77</w:t>
            </w:r>
            <w:r w:rsidR="00B6741A">
              <w:t>.</w:t>
            </w:r>
            <w:r>
              <w:t>994</w:t>
            </w:r>
          </w:p>
        </w:tc>
      </w:tr>
      <w:tr w:rsidR="008B7BBA" w14:paraId="28F500CE" w14:textId="77777777" w:rsidTr="008B7BBA">
        <w:trPr>
          <w:trHeight w:val="426"/>
        </w:trPr>
        <w:tc>
          <w:tcPr>
            <w:tcW w:w="0" w:type="auto"/>
            <w:tcBorders>
              <w:top w:val="single" w:sz="4" w:space="0" w:color="auto"/>
              <w:bottom w:val="single" w:sz="4" w:space="0" w:color="auto"/>
            </w:tcBorders>
          </w:tcPr>
          <w:p w14:paraId="13A573E3" w14:textId="4F813AB6" w:rsidR="008B7BBA" w:rsidRPr="008B7BBA" w:rsidRDefault="008B7BBA" w:rsidP="00912535">
            <w:pPr>
              <w:spacing w:line="360" w:lineRule="auto"/>
              <w:ind w:firstLine="0"/>
            </w:pPr>
            <w:r>
              <w:t>SQL Server 2019 Enterprise</w:t>
            </w:r>
          </w:p>
        </w:tc>
        <w:tc>
          <w:tcPr>
            <w:tcW w:w="0" w:type="auto"/>
            <w:tcBorders>
              <w:top w:val="single" w:sz="4" w:space="0" w:color="auto"/>
              <w:bottom w:val="single" w:sz="4" w:space="0" w:color="auto"/>
            </w:tcBorders>
          </w:tcPr>
          <w:p w14:paraId="4D5B94AB" w14:textId="3A10D393" w:rsidR="008B7BBA" w:rsidRPr="008B7BBA" w:rsidRDefault="008B7BBA" w:rsidP="008B7BBA">
            <w:pPr>
              <w:spacing w:line="360" w:lineRule="auto"/>
              <w:ind w:firstLine="0"/>
              <w:jc w:val="center"/>
            </w:pPr>
            <w:r>
              <w:t>1</w:t>
            </w:r>
          </w:p>
        </w:tc>
        <w:tc>
          <w:tcPr>
            <w:tcW w:w="0" w:type="auto"/>
            <w:tcBorders>
              <w:top w:val="single" w:sz="4" w:space="0" w:color="auto"/>
              <w:bottom w:val="single" w:sz="4" w:space="0" w:color="auto"/>
            </w:tcBorders>
          </w:tcPr>
          <w:p w14:paraId="4D634FB8" w14:textId="77777777" w:rsidR="008B7BBA" w:rsidRPr="008B7BBA" w:rsidRDefault="008B7BBA" w:rsidP="008B7BBA">
            <w:pPr>
              <w:spacing w:line="360" w:lineRule="auto"/>
              <w:ind w:firstLine="0"/>
              <w:jc w:val="center"/>
            </w:pPr>
          </w:p>
        </w:tc>
        <w:tc>
          <w:tcPr>
            <w:tcW w:w="0" w:type="auto"/>
            <w:tcBorders>
              <w:top w:val="single" w:sz="4" w:space="0" w:color="auto"/>
              <w:bottom w:val="single" w:sz="4" w:space="0" w:color="auto"/>
            </w:tcBorders>
          </w:tcPr>
          <w:p w14:paraId="75F61963" w14:textId="77777777" w:rsidR="008B7BBA" w:rsidRPr="008B7BBA" w:rsidRDefault="008B7BBA" w:rsidP="008B7BBA">
            <w:pPr>
              <w:spacing w:line="360" w:lineRule="auto"/>
              <w:ind w:firstLine="0"/>
              <w:jc w:val="center"/>
            </w:pPr>
          </w:p>
        </w:tc>
        <w:tc>
          <w:tcPr>
            <w:tcW w:w="0" w:type="auto"/>
            <w:tcBorders>
              <w:top w:val="single" w:sz="4" w:space="0" w:color="auto"/>
              <w:bottom w:val="single" w:sz="4" w:space="0" w:color="auto"/>
            </w:tcBorders>
          </w:tcPr>
          <w:p w14:paraId="7D38D91B" w14:textId="04B8B543" w:rsidR="008B7BBA" w:rsidRPr="008B7BBA" w:rsidRDefault="008B7BBA" w:rsidP="008B7BBA">
            <w:pPr>
              <w:spacing w:line="360" w:lineRule="auto"/>
              <w:ind w:firstLine="0"/>
              <w:jc w:val="center"/>
            </w:pPr>
            <w:r>
              <w:t>195</w:t>
            </w:r>
            <w:r w:rsidR="00B6741A">
              <w:t>.</w:t>
            </w:r>
            <w:r>
              <w:t>900</w:t>
            </w:r>
          </w:p>
        </w:tc>
        <w:tc>
          <w:tcPr>
            <w:tcW w:w="0" w:type="auto"/>
            <w:tcBorders>
              <w:top w:val="single" w:sz="4" w:space="0" w:color="auto"/>
              <w:bottom w:val="single" w:sz="4" w:space="0" w:color="auto"/>
            </w:tcBorders>
          </w:tcPr>
          <w:p w14:paraId="08EDE19D" w14:textId="763F4C8E" w:rsidR="008B7BBA" w:rsidRPr="008B7BBA" w:rsidRDefault="008B7BBA" w:rsidP="008B7BBA">
            <w:pPr>
              <w:spacing w:line="360" w:lineRule="auto"/>
              <w:ind w:firstLine="0"/>
              <w:jc w:val="center"/>
            </w:pPr>
            <w:r>
              <w:t>195</w:t>
            </w:r>
            <w:r w:rsidR="00B6741A">
              <w:t>.</w:t>
            </w:r>
            <w:r>
              <w:t>900</w:t>
            </w:r>
          </w:p>
        </w:tc>
      </w:tr>
      <w:tr w:rsidR="008B7BBA" w14:paraId="5F0C49FB" w14:textId="77777777" w:rsidTr="008B7BBA">
        <w:trPr>
          <w:trHeight w:val="426"/>
        </w:trPr>
        <w:tc>
          <w:tcPr>
            <w:tcW w:w="0" w:type="auto"/>
            <w:tcBorders>
              <w:top w:val="single" w:sz="4" w:space="0" w:color="auto"/>
              <w:bottom w:val="single" w:sz="4" w:space="0" w:color="auto"/>
            </w:tcBorders>
          </w:tcPr>
          <w:p w14:paraId="6681AA9D" w14:textId="6679F5D4" w:rsidR="008B7BBA" w:rsidRPr="008B7BBA" w:rsidRDefault="008B7BBA" w:rsidP="00912535">
            <w:pPr>
              <w:spacing w:line="360" w:lineRule="auto"/>
              <w:ind w:firstLine="0"/>
            </w:pPr>
            <w:r>
              <w:t>Visual Studio Professional</w:t>
            </w:r>
          </w:p>
        </w:tc>
        <w:tc>
          <w:tcPr>
            <w:tcW w:w="0" w:type="auto"/>
            <w:tcBorders>
              <w:top w:val="single" w:sz="4" w:space="0" w:color="auto"/>
              <w:bottom w:val="single" w:sz="4" w:space="0" w:color="auto"/>
            </w:tcBorders>
          </w:tcPr>
          <w:p w14:paraId="177B44BF" w14:textId="3291779C" w:rsidR="008B7BBA" w:rsidRPr="008B7BBA" w:rsidRDefault="008B7BBA" w:rsidP="008B7BBA">
            <w:pPr>
              <w:spacing w:line="360" w:lineRule="auto"/>
              <w:ind w:firstLine="0"/>
              <w:jc w:val="center"/>
            </w:pPr>
            <w:r>
              <w:t>6</w:t>
            </w:r>
          </w:p>
        </w:tc>
        <w:tc>
          <w:tcPr>
            <w:tcW w:w="0" w:type="auto"/>
            <w:tcBorders>
              <w:top w:val="single" w:sz="4" w:space="0" w:color="auto"/>
              <w:bottom w:val="single" w:sz="4" w:space="0" w:color="auto"/>
            </w:tcBorders>
          </w:tcPr>
          <w:p w14:paraId="6F090297" w14:textId="77777777" w:rsidR="008B7BBA" w:rsidRPr="008B7BBA" w:rsidRDefault="008B7BBA" w:rsidP="008B7BBA">
            <w:pPr>
              <w:spacing w:line="360" w:lineRule="auto"/>
              <w:ind w:firstLine="0"/>
              <w:jc w:val="center"/>
            </w:pPr>
          </w:p>
        </w:tc>
        <w:tc>
          <w:tcPr>
            <w:tcW w:w="0" w:type="auto"/>
            <w:tcBorders>
              <w:top w:val="single" w:sz="4" w:space="0" w:color="auto"/>
              <w:bottom w:val="single" w:sz="4" w:space="0" w:color="auto"/>
            </w:tcBorders>
          </w:tcPr>
          <w:p w14:paraId="47B54554" w14:textId="77777777" w:rsidR="008B7BBA" w:rsidRPr="008B7BBA" w:rsidRDefault="008B7BBA" w:rsidP="008B7BBA">
            <w:pPr>
              <w:spacing w:line="360" w:lineRule="auto"/>
              <w:ind w:firstLine="0"/>
              <w:jc w:val="center"/>
            </w:pPr>
          </w:p>
        </w:tc>
        <w:tc>
          <w:tcPr>
            <w:tcW w:w="0" w:type="auto"/>
            <w:tcBorders>
              <w:top w:val="single" w:sz="4" w:space="0" w:color="auto"/>
              <w:bottom w:val="single" w:sz="4" w:space="0" w:color="auto"/>
            </w:tcBorders>
          </w:tcPr>
          <w:p w14:paraId="103185B4" w14:textId="7B85B67F" w:rsidR="008B7BBA" w:rsidRPr="008B7BBA" w:rsidRDefault="008B7BBA" w:rsidP="008B7BBA">
            <w:pPr>
              <w:spacing w:line="360" w:lineRule="auto"/>
              <w:ind w:firstLine="0"/>
              <w:jc w:val="center"/>
            </w:pPr>
            <w:r>
              <w:t>9720</w:t>
            </w:r>
          </w:p>
        </w:tc>
        <w:tc>
          <w:tcPr>
            <w:tcW w:w="0" w:type="auto"/>
            <w:tcBorders>
              <w:top w:val="single" w:sz="4" w:space="0" w:color="auto"/>
              <w:bottom w:val="single" w:sz="4" w:space="0" w:color="auto"/>
            </w:tcBorders>
          </w:tcPr>
          <w:p w14:paraId="56E30A3A" w14:textId="7E7F5726" w:rsidR="008B7BBA" w:rsidRPr="008B7BBA" w:rsidRDefault="008B7BBA" w:rsidP="008B7BBA">
            <w:pPr>
              <w:spacing w:line="360" w:lineRule="auto"/>
              <w:ind w:firstLine="0"/>
              <w:jc w:val="center"/>
            </w:pPr>
            <w:r>
              <w:t>58</w:t>
            </w:r>
            <w:r w:rsidR="00B6741A">
              <w:t>.</w:t>
            </w:r>
            <w:r>
              <w:t>320</w:t>
            </w:r>
          </w:p>
        </w:tc>
      </w:tr>
      <w:tr w:rsidR="008B7BBA" w14:paraId="48EEB902" w14:textId="77777777" w:rsidTr="008B7BBA">
        <w:trPr>
          <w:trHeight w:val="426"/>
        </w:trPr>
        <w:tc>
          <w:tcPr>
            <w:tcW w:w="0" w:type="auto"/>
            <w:tcBorders>
              <w:top w:val="single" w:sz="4" w:space="0" w:color="auto"/>
              <w:bottom w:val="single" w:sz="4" w:space="0" w:color="auto"/>
            </w:tcBorders>
          </w:tcPr>
          <w:p w14:paraId="77AEB10D" w14:textId="1E39EDAD" w:rsidR="008B7BBA" w:rsidRPr="008B7BBA" w:rsidRDefault="008B7BBA" w:rsidP="00912535">
            <w:pPr>
              <w:spacing w:line="360" w:lineRule="auto"/>
              <w:ind w:firstLine="0"/>
            </w:pPr>
            <w:r>
              <w:t>Google Suite</w:t>
            </w:r>
          </w:p>
        </w:tc>
        <w:tc>
          <w:tcPr>
            <w:tcW w:w="0" w:type="auto"/>
            <w:tcBorders>
              <w:top w:val="single" w:sz="4" w:space="0" w:color="auto"/>
              <w:bottom w:val="single" w:sz="4" w:space="0" w:color="auto"/>
            </w:tcBorders>
          </w:tcPr>
          <w:p w14:paraId="03CB276D" w14:textId="11A660E9" w:rsidR="008B7BBA" w:rsidRPr="008B7BBA" w:rsidRDefault="008B7BBA" w:rsidP="008B7BBA">
            <w:pPr>
              <w:spacing w:line="360" w:lineRule="auto"/>
              <w:ind w:firstLine="0"/>
              <w:jc w:val="center"/>
            </w:pPr>
            <w:r>
              <w:t>6</w:t>
            </w:r>
          </w:p>
        </w:tc>
        <w:tc>
          <w:tcPr>
            <w:tcW w:w="0" w:type="auto"/>
            <w:tcBorders>
              <w:top w:val="single" w:sz="4" w:space="0" w:color="auto"/>
              <w:bottom w:val="single" w:sz="4" w:space="0" w:color="auto"/>
            </w:tcBorders>
          </w:tcPr>
          <w:p w14:paraId="23B44310" w14:textId="77777777" w:rsidR="008B7BBA" w:rsidRPr="008B7BBA" w:rsidRDefault="008B7BBA" w:rsidP="008B7BBA">
            <w:pPr>
              <w:spacing w:line="360" w:lineRule="auto"/>
              <w:ind w:firstLine="0"/>
              <w:jc w:val="center"/>
            </w:pPr>
          </w:p>
        </w:tc>
        <w:tc>
          <w:tcPr>
            <w:tcW w:w="0" w:type="auto"/>
            <w:tcBorders>
              <w:top w:val="single" w:sz="4" w:space="0" w:color="auto"/>
              <w:bottom w:val="single" w:sz="4" w:space="0" w:color="auto"/>
            </w:tcBorders>
          </w:tcPr>
          <w:p w14:paraId="557D74B5" w14:textId="77777777" w:rsidR="008B7BBA" w:rsidRPr="008B7BBA" w:rsidRDefault="008B7BBA" w:rsidP="008B7BBA">
            <w:pPr>
              <w:spacing w:line="360" w:lineRule="auto"/>
              <w:ind w:firstLine="0"/>
              <w:jc w:val="center"/>
            </w:pPr>
          </w:p>
        </w:tc>
        <w:tc>
          <w:tcPr>
            <w:tcW w:w="0" w:type="auto"/>
            <w:tcBorders>
              <w:top w:val="single" w:sz="4" w:space="0" w:color="auto"/>
              <w:bottom w:val="single" w:sz="4" w:space="0" w:color="auto"/>
            </w:tcBorders>
          </w:tcPr>
          <w:p w14:paraId="48F330ED" w14:textId="3D0E8915" w:rsidR="008B7BBA" w:rsidRPr="008B7BBA" w:rsidRDefault="008B7BBA" w:rsidP="008B7BBA">
            <w:pPr>
              <w:spacing w:line="360" w:lineRule="auto"/>
              <w:ind w:firstLine="0"/>
              <w:jc w:val="center"/>
            </w:pPr>
            <w:r>
              <w:t>10</w:t>
            </w:r>
            <w:r w:rsidR="00B6741A">
              <w:t>.</w:t>
            </w:r>
            <w:r>
              <w:t>043</w:t>
            </w:r>
          </w:p>
        </w:tc>
        <w:tc>
          <w:tcPr>
            <w:tcW w:w="0" w:type="auto"/>
            <w:tcBorders>
              <w:top w:val="single" w:sz="4" w:space="0" w:color="auto"/>
              <w:bottom w:val="single" w:sz="4" w:space="0" w:color="auto"/>
            </w:tcBorders>
          </w:tcPr>
          <w:p w14:paraId="34A8C087" w14:textId="3BEFEDB7" w:rsidR="008B7BBA" w:rsidRPr="008B7BBA" w:rsidRDefault="008B7BBA" w:rsidP="008B7BBA">
            <w:pPr>
              <w:spacing w:line="360" w:lineRule="auto"/>
              <w:ind w:firstLine="0"/>
              <w:jc w:val="center"/>
            </w:pPr>
            <w:r>
              <w:t>60</w:t>
            </w:r>
            <w:r w:rsidR="00B6741A">
              <w:t>.</w:t>
            </w:r>
            <w:r>
              <w:t>258</w:t>
            </w:r>
          </w:p>
        </w:tc>
      </w:tr>
      <w:tr w:rsidR="008B7BBA" w14:paraId="66C22D02" w14:textId="77777777" w:rsidTr="008B7BBA">
        <w:trPr>
          <w:trHeight w:val="426"/>
        </w:trPr>
        <w:tc>
          <w:tcPr>
            <w:tcW w:w="0" w:type="auto"/>
            <w:tcBorders>
              <w:top w:val="single" w:sz="4" w:space="0" w:color="auto"/>
              <w:bottom w:val="single" w:sz="4" w:space="0" w:color="auto"/>
            </w:tcBorders>
          </w:tcPr>
          <w:p w14:paraId="19721A8E" w14:textId="62CA68A8" w:rsidR="008B7BBA" w:rsidRPr="008B7BBA" w:rsidRDefault="008B7BBA" w:rsidP="00912535">
            <w:pPr>
              <w:spacing w:line="360" w:lineRule="auto"/>
              <w:ind w:firstLine="0"/>
            </w:pPr>
            <w:r>
              <w:t xml:space="preserve">Trello (Business </w:t>
            </w:r>
            <w:proofErr w:type="spellStart"/>
            <w:r>
              <w:t>Class</w:t>
            </w:r>
            <w:proofErr w:type="spellEnd"/>
            <w:r>
              <w:t>)</w:t>
            </w:r>
          </w:p>
        </w:tc>
        <w:tc>
          <w:tcPr>
            <w:tcW w:w="0" w:type="auto"/>
            <w:tcBorders>
              <w:top w:val="single" w:sz="4" w:space="0" w:color="auto"/>
              <w:bottom w:val="single" w:sz="4" w:space="0" w:color="auto"/>
            </w:tcBorders>
          </w:tcPr>
          <w:p w14:paraId="497169C4" w14:textId="36E077D4" w:rsidR="008B7BBA" w:rsidRPr="008B7BBA" w:rsidRDefault="008B7BBA" w:rsidP="008B7BBA">
            <w:pPr>
              <w:spacing w:line="360" w:lineRule="auto"/>
              <w:ind w:firstLine="0"/>
              <w:jc w:val="center"/>
            </w:pPr>
            <w:r>
              <w:t>6</w:t>
            </w:r>
          </w:p>
        </w:tc>
        <w:tc>
          <w:tcPr>
            <w:tcW w:w="0" w:type="auto"/>
            <w:tcBorders>
              <w:top w:val="single" w:sz="4" w:space="0" w:color="auto"/>
              <w:bottom w:val="single" w:sz="4" w:space="0" w:color="auto"/>
            </w:tcBorders>
          </w:tcPr>
          <w:p w14:paraId="1EF3562D" w14:textId="77777777" w:rsidR="008B7BBA" w:rsidRPr="008B7BBA" w:rsidRDefault="008B7BBA" w:rsidP="008B7BBA">
            <w:pPr>
              <w:spacing w:line="360" w:lineRule="auto"/>
              <w:ind w:firstLine="0"/>
              <w:jc w:val="center"/>
            </w:pPr>
          </w:p>
        </w:tc>
        <w:tc>
          <w:tcPr>
            <w:tcW w:w="0" w:type="auto"/>
            <w:tcBorders>
              <w:top w:val="single" w:sz="4" w:space="0" w:color="auto"/>
              <w:bottom w:val="single" w:sz="4" w:space="0" w:color="auto"/>
            </w:tcBorders>
          </w:tcPr>
          <w:p w14:paraId="783DCB3E" w14:textId="77777777" w:rsidR="008B7BBA" w:rsidRPr="008B7BBA" w:rsidRDefault="008B7BBA" w:rsidP="008B7BBA">
            <w:pPr>
              <w:spacing w:line="360" w:lineRule="auto"/>
              <w:ind w:firstLine="0"/>
              <w:jc w:val="center"/>
            </w:pPr>
          </w:p>
        </w:tc>
        <w:tc>
          <w:tcPr>
            <w:tcW w:w="0" w:type="auto"/>
            <w:tcBorders>
              <w:top w:val="single" w:sz="4" w:space="0" w:color="auto"/>
              <w:bottom w:val="single" w:sz="4" w:space="0" w:color="auto"/>
            </w:tcBorders>
          </w:tcPr>
          <w:p w14:paraId="75AB13FD" w14:textId="65F4EF3C" w:rsidR="008B7BBA" w:rsidRPr="008B7BBA" w:rsidRDefault="008B7BBA" w:rsidP="008B7BBA">
            <w:pPr>
              <w:spacing w:line="360" w:lineRule="auto"/>
              <w:ind w:firstLine="0"/>
              <w:jc w:val="center"/>
            </w:pPr>
            <w:r>
              <w:t>9298,50</w:t>
            </w:r>
          </w:p>
        </w:tc>
        <w:tc>
          <w:tcPr>
            <w:tcW w:w="0" w:type="auto"/>
            <w:tcBorders>
              <w:top w:val="single" w:sz="4" w:space="0" w:color="auto"/>
              <w:bottom w:val="single" w:sz="4" w:space="0" w:color="auto"/>
            </w:tcBorders>
          </w:tcPr>
          <w:p w14:paraId="3F2AC486" w14:textId="195A6561" w:rsidR="008B7BBA" w:rsidRPr="008B7BBA" w:rsidRDefault="008B7BBA" w:rsidP="008B7BBA">
            <w:pPr>
              <w:spacing w:line="360" w:lineRule="auto"/>
              <w:ind w:firstLine="0"/>
              <w:jc w:val="center"/>
            </w:pPr>
            <w:r>
              <w:t>55</w:t>
            </w:r>
            <w:r w:rsidR="00B6741A">
              <w:t>.</w:t>
            </w:r>
            <w:r>
              <w:t>791</w:t>
            </w:r>
          </w:p>
        </w:tc>
      </w:tr>
      <w:tr w:rsidR="008B7BBA" w14:paraId="4655FD0C" w14:textId="77777777" w:rsidTr="008B7BBA">
        <w:trPr>
          <w:trHeight w:val="426"/>
        </w:trPr>
        <w:tc>
          <w:tcPr>
            <w:tcW w:w="0" w:type="auto"/>
            <w:tcBorders>
              <w:top w:val="single" w:sz="4" w:space="0" w:color="auto"/>
              <w:bottom w:val="single" w:sz="4" w:space="0" w:color="auto"/>
            </w:tcBorders>
            <w:shd w:val="clear" w:color="auto" w:fill="FFD047" w:themeFill="accent5" w:themeFillTint="99"/>
          </w:tcPr>
          <w:p w14:paraId="68CB4F7D" w14:textId="06B2A163" w:rsidR="008B7BBA" w:rsidRPr="008B7BBA" w:rsidRDefault="008B7BBA" w:rsidP="008B7BBA">
            <w:pPr>
              <w:spacing w:line="360" w:lineRule="auto"/>
              <w:ind w:firstLine="0"/>
              <w:jc w:val="center"/>
              <w:rPr>
                <w:b/>
                <w:bCs/>
              </w:rPr>
            </w:pPr>
            <w:r w:rsidRPr="008B7BBA">
              <w:rPr>
                <w:b/>
                <w:bCs/>
              </w:rPr>
              <w:t>Total</w:t>
            </w:r>
          </w:p>
        </w:tc>
        <w:tc>
          <w:tcPr>
            <w:tcW w:w="0" w:type="auto"/>
            <w:tcBorders>
              <w:top w:val="single" w:sz="4" w:space="0" w:color="auto"/>
              <w:bottom w:val="single" w:sz="4" w:space="0" w:color="auto"/>
            </w:tcBorders>
            <w:shd w:val="clear" w:color="auto" w:fill="FFD047" w:themeFill="accent5" w:themeFillTint="99"/>
          </w:tcPr>
          <w:p w14:paraId="5AB5653F" w14:textId="77777777" w:rsidR="008B7BBA" w:rsidRPr="008B7BBA" w:rsidRDefault="008B7BBA" w:rsidP="008B7BBA">
            <w:pPr>
              <w:spacing w:line="360" w:lineRule="auto"/>
              <w:ind w:firstLine="0"/>
              <w:jc w:val="center"/>
            </w:pPr>
          </w:p>
        </w:tc>
        <w:tc>
          <w:tcPr>
            <w:tcW w:w="0" w:type="auto"/>
            <w:tcBorders>
              <w:top w:val="single" w:sz="4" w:space="0" w:color="auto"/>
              <w:bottom w:val="single" w:sz="4" w:space="0" w:color="auto"/>
            </w:tcBorders>
            <w:shd w:val="clear" w:color="auto" w:fill="FFD047" w:themeFill="accent5" w:themeFillTint="99"/>
          </w:tcPr>
          <w:p w14:paraId="7BF9FEDF" w14:textId="77777777" w:rsidR="008B7BBA" w:rsidRPr="008B7BBA" w:rsidRDefault="008B7BBA" w:rsidP="008B7BBA">
            <w:pPr>
              <w:spacing w:line="360" w:lineRule="auto"/>
              <w:ind w:firstLine="0"/>
              <w:jc w:val="center"/>
            </w:pPr>
          </w:p>
        </w:tc>
        <w:tc>
          <w:tcPr>
            <w:tcW w:w="0" w:type="auto"/>
            <w:tcBorders>
              <w:top w:val="single" w:sz="4" w:space="0" w:color="auto"/>
              <w:bottom w:val="single" w:sz="4" w:space="0" w:color="auto"/>
            </w:tcBorders>
            <w:shd w:val="clear" w:color="auto" w:fill="FFD047" w:themeFill="accent5" w:themeFillTint="99"/>
          </w:tcPr>
          <w:p w14:paraId="40B39AD0" w14:textId="77777777" w:rsidR="008B7BBA" w:rsidRPr="008B7BBA" w:rsidRDefault="008B7BBA" w:rsidP="008B7BBA">
            <w:pPr>
              <w:spacing w:line="360" w:lineRule="auto"/>
              <w:ind w:firstLine="0"/>
              <w:jc w:val="center"/>
            </w:pPr>
          </w:p>
        </w:tc>
        <w:tc>
          <w:tcPr>
            <w:tcW w:w="0" w:type="auto"/>
            <w:tcBorders>
              <w:top w:val="single" w:sz="4" w:space="0" w:color="auto"/>
              <w:bottom w:val="single" w:sz="4" w:space="0" w:color="auto"/>
            </w:tcBorders>
            <w:shd w:val="clear" w:color="auto" w:fill="FFD047" w:themeFill="accent5" w:themeFillTint="99"/>
          </w:tcPr>
          <w:p w14:paraId="4546E352" w14:textId="77777777" w:rsidR="008B7BBA" w:rsidRPr="008B7BBA" w:rsidRDefault="008B7BBA" w:rsidP="008B7BBA">
            <w:pPr>
              <w:spacing w:line="360" w:lineRule="auto"/>
              <w:ind w:firstLine="0"/>
              <w:jc w:val="center"/>
            </w:pPr>
          </w:p>
        </w:tc>
        <w:tc>
          <w:tcPr>
            <w:tcW w:w="0" w:type="auto"/>
            <w:tcBorders>
              <w:top w:val="single" w:sz="4" w:space="0" w:color="auto"/>
              <w:bottom w:val="single" w:sz="4" w:space="0" w:color="auto"/>
            </w:tcBorders>
            <w:shd w:val="clear" w:color="auto" w:fill="FFD047" w:themeFill="accent5" w:themeFillTint="99"/>
          </w:tcPr>
          <w:p w14:paraId="4B8B9EC0" w14:textId="58F064DD" w:rsidR="008B7BBA" w:rsidRPr="008B7BBA" w:rsidRDefault="008B7BBA" w:rsidP="008B7BBA">
            <w:pPr>
              <w:spacing w:line="360" w:lineRule="auto"/>
              <w:ind w:firstLine="0"/>
              <w:jc w:val="center"/>
              <w:rPr>
                <w:b/>
                <w:bCs/>
              </w:rPr>
            </w:pPr>
            <w:r w:rsidRPr="008B7BBA">
              <w:rPr>
                <w:b/>
                <w:bCs/>
              </w:rPr>
              <w:t>1</w:t>
            </w:r>
            <w:r w:rsidR="00B6741A">
              <w:rPr>
                <w:b/>
                <w:bCs/>
              </w:rPr>
              <w:t>.</w:t>
            </w:r>
            <w:r w:rsidRPr="008B7BBA">
              <w:rPr>
                <w:b/>
                <w:bCs/>
              </w:rPr>
              <w:t>823</w:t>
            </w:r>
            <w:r w:rsidR="00B6741A">
              <w:rPr>
                <w:b/>
                <w:bCs/>
              </w:rPr>
              <w:t>.</w:t>
            </w:r>
            <w:r w:rsidRPr="008B7BBA">
              <w:rPr>
                <w:b/>
                <w:bCs/>
              </w:rPr>
              <w:t>460</w:t>
            </w:r>
          </w:p>
        </w:tc>
      </w:tr>
    </w:tbl>
    <w:p w14:paraId="1032C97B" w14:textId="12F3C450" w:rsidR="00007FA5" w:rsidRDefault="00007FA5" w:rsidP="00007FA5">
      <w:pPr>
        <w:ind w:firstLine="0"/>
      </w:pPr>
      <w:r w:rsidRPr="00002418">
        <w:rPr>
          <w:i/>
          <w:iCs/>
        </w:rPr>
        <w:t>Nota</w:t>
      </w:r>
      <w:r>
        <w:t xml:space="preserve">: Esta tabla muestra </w:t>
      </w:r>
      <w:r w:rsidR="00B6741A">
        <w:t xml:space="preserve">los </w:t>
      </w:r>
      <w:r w:rsidR="00B6741A" w:rsidRPr="00B6741A">
        <w:t>costos de inicio, costos operacionales y costos de suministros</w:t>
      </w:r>
      <w:r w:rsidR="00B6741A">
        <w:t xml:space="preserve"> de nuestro proyecto.</w:t>
      </w:r>
    </w:p>
    <w:p w14:paraId="376DDB8E" w14:textId="09826659" w:rsidR="00B6741A" w:rsidRPr="002A5BBD" w:rsidRDefault="00B6741A" w:rsidP="009C6338">
      <w:pPr>
        <w:pStyle w:val="Ttulo4"/>
      </w:pPr>
      <w:bookmarkStart w:id="66" w:name="_Tabla_11_1"/>
      <w:bookmarkEnd w:id="66"/>
      <w:r>
        <w:t xml:space="preserve">Tabla </w:t>
      </w:r>
      <w:r w:rsidR="009C6338">
        <w:t>11</w:t>
      </w:r>
    </w:p>
    <w:p w14:paraId="0C8CA1F8" w14:textId="20EB1E46" w:rsidR="00B6741A" w:rsidRPr="00801309" w:rsidRDefault="00B6741A" w:rsidP="00B6741A">
      <w:pPr>
        <w:ind w:firstLine="0"/>
        <w:rPr>
          <w:i/>
          <w:iCs/>
        </w:rPr>
      </w:pPr>
      <w:r>
        <w:rPr>
          <w:i/>
          <w:iCs/>
        </w:rPr>
        <w:t>Análisis de Beneficios.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4527"/>
      </w:tblGrid>
      <w:tr w:rsidR="00B6741A" w14:paraId="7709D478" w14:textId="77777777" w:rsidTr="00912535">
        <w:trPr>
          <w:trHeight w:val="567"/>
        </w:trPr>
        <w:tc>
          <w:tcPr>
            <w:tcW w:w="0" w:type="auto"/>
            <w:tcBorders>
              <w:top w:val="single" w:sz="4" w:space="0" w:color="auto"/>
            </w:tcBorders>
            <w:shd w:val="clear" w:color="auto" w:fill="FFD047" w:themeFill="accent5" w:themeFillTint="99"/>
          </w:tcPr>
          <w:p w14:paraId="0A2E503C" w14:textId="4C1F7E52" w:rsidR="00B6741A" w:rsidRPr="00801309" w:rsidRDefault="00B6741A" w:rsidP="00CB6B85">
            <w:pPr>
              <w:ind w:firstLine="0"/>
              <w:jc w:val="center"/>
              <w:rPr>
                <w:b/>
                <w:bCs/>
              </w:rPr>
            </w:pPr>
            <w:r>
              <w:rPr>
                <w:b/>
                <w:bCs/>
              </w:rPr>
              <w:t>Beneficios Tangibles</w:t>
            </w:r>
          </w:p>
        </w:tc>
        <w:tc>
          <w:tcPr>
            <w:tcW w:w="0" w:type="auto"/>
            <w:tcBorders>
              <w:top w:val="single" w:sz="4" w:space="0" w:color="auto"/>
            </w:tcBorders>
            <w:shd w:val="clear" w:color="auto" w:fill="FFD047" w:themeFill="accent5" w:themeFillTint="99"/>
          </w:tcPr>
          <w:p w14:paraId="08105E99" w14:textId="0D102B9F" w:rsidR="00B6741A" w:rsidRPr="00801309" w:rsidRDefault="00B6741A" w:rsidP="00CB6B85">
            <w:pPr>
              <w:ind w:firstLine="0"/>
              <w:jc w:val="center"/>
              <w:rPr>
                <w:b/>
                <w:bCs/>
              </w:rPr>
            </w:pPr>
            <w:r>
              <w:rPr>
                <w:b/>
                <w:bCs/>
              </w:rPr>
              <w:t>Beneficios Intangibles</w:t>
            </w:r>
          </w:p>
        </w:tc>
      </w:tr>
      <w:tr w:rsidR="00B6741A" w14:paraId="2083DBE3" w14:textId="77777777" w:rsidTr="00B6741A">
        <w:trPr>
          <w:trHeight w:val="445"/>
        </w:trPr>
        <w:tc>
          <w:tcPr>
            <w:tcW w:w="0" w:type="auto"/>
            <w:tcBorders>
              <w:top w:val="single" w:sz="4" w:space="0" w:color="auto"/>
              <w:bottom w:val="single" w:sz="4" w:space="0" w:color="auto"/>
            </w:tcBorders>
          </w:tcPr>
          <w:p w14:paraId="4F28E4F9" w14:textId="00CBBA7B" w:rsidR="00B6741A" w:rsidRDefault="00B6741A" w:rsidP="00912535">
            <w:pPr>
              <w:spacing w:line="360" w:lineRule="auto"/>
              <w:ind w:firstLine="0"/>
            </w:pPr>
            <w:r w:rsidRPr="00B6741A">
              <w:t>Automatización a la hora de redactar los estados financieros.</w:t>
            </w:r>
          </w:p>
        </w:tc>
        <w:tc>
          <w:tcPr>
            <w:tcW w:w="0" w:type="auto"/>
            <w:tcBorders>
              <w:top w:val="single" w:sz="4" w:space="0" w:color="auto"/>
              <w:bottom w:val="single" w:sz="4" w:space="0" w:color="auto"/>
            </w:tcBorders>
          </w:tcPr>
          <w:p w14:paraId="609DCB0F" w14:textId="0A221877" w:rsidR="00B6741A" w:rsidRDefault="00B6741A" w:rsidP="00912535">
            <w:pPr>
              <w:spacing w:line="360" w:lineRule="auto"/>
              <w:ind w:firstLine="0"/>
            </w:pPr>
            <w:r>
              <w:t>A</w:t>
            </w:r>
            <w:r w:rsidRPr="00B6741A">
              <w:t>horra tiempo y esfuerzo en la creación de estados financieros</w:t>
            </w:r>
            <w:r>
              <w:t>.</w:t>
            </w:r>
          </w:p>
        </w:tc>
      </w:tr>
      <w:tr w:rsidR="00B6741A" w14:paraId="1468EAB3" w14:textId="77777777" w:rsidTr="00B6741A">
        <w:trPr>
          <w:trHeight w:val="445"/>
        </w:trPr>
        <w:tc>
          <w:tcPr>
            <w:tcW w:w="0" w:type="auto"/>
            <w:tcBorders>
              <w:top w:val="single" w:sz="4" w:space="0" w:color="auto"/>
              <w:bottom w:val="single" w:sz="4" w:space="0" w:color="auto"/>
            </w:tcBorders>
          </w:tcPr>
          <w:p w14:paraId="7D975A58" w14:textId="591151B7" w:rsidR="00B6741A" w:rsidRDefault="00B6741A" w:rsidP="00912535">
            <w:pPr>
              <w:spacing w:line="360" w:lineRule="auto"/>
              <w:ind w:firstLine="0"/>
            </w:pPr>
            <w:r w:rsidRPr="00B6741A">
              <w:t>Mejora la capacidad de almacenar datos</w:t>
            </w:r>
            <w:r>
              <w:t>.</w:t>
            </w:r>
          </w:p>
        </w:tc>
        <w:tc>
          <w:tcPr>
            <w:tcW w:w="0" w:type="auto"/>
            <w:tcBorders>
              <w:top w:val="single" w:sz="4" w:space="0" w:color="auto"/>
              <w:bottom w:val="single" w:sz="4" w:space="0" w:color="auto"/>
            </w:tcBorders>
          </w:tcPr>
          <w:p w14:paraId="55074EDA" w14:textId="642F6AD3" w:rsidR="00B6741A" w:rsidRDefault="00B6741A" w:rsidP="00912535">
            <w:pPr>
              <w:spacing w:line="360" w:lineRule="auto"/>
              <w:ind w:firstLine="0"/>
            </w:pPr>
            <w:r w:rsidRPr="00B6741A">
              <w:t>Acceso rápido a los datos requeridos</w:t>
            </w:r>
            <w:r>
              <w:t>.</w:t>
            </w:r>
          </w:p>
        </w:tc>
      </w:tr>
      <w:tr w:rsidR="00B6741A" w14:paraId="20FF942B" w14:textId="77777777" w:rsidTr="00B6741A">
        <w:trPr>
          <w:trHeight w:val="432"/>
        </w:trPr>
        <w:tc>
          <w:tcPr>
            <w:tcW w:w="0" w:type="auto"/>
            <w:tcBorders>
              <w:top w:val="single" w:sz="4" w:space="0" w:color="auto"/>
              <w:bottom w:val="single" w:sz="4" w:space="0" w:color="auto"/>
            </w:tcBorders>
          </w:tcPr>
          <w:p w14:paraId="18007EEA" w14:textId="0878B413" w:rsidR="00B6741A" w:rsidRDefault="00B6741A" w:rsidP="00912535">
            <w:pPr>
              <w:spacing w:line="360" w:lineRule="auto"/>
              <w:ind w:firstLine="0"/>
            </w:pPr>
            <w:r w:rsidRPr="00B6741A">
              <w:t>Reducción de uso de papel</w:t>
            </w:r>
            <w:r>
              <w:t>.</w:t>
            </w:r>
          </w:p>
        </w:tc>
        <w:tc>
          <w:tcPr>
            <w:tcW w:w="0" w:type="auto"/>
            <w:tcBorders>
              <w:top w:val="single" w:sz="4" w:space="0" w:color="auto"/>
              <w:bottom w:val="single" w:sz="4" w:space="0" w:color="auto"/>
            </w:tcBorders>
          </w:tcPr>
          <w:p w14:paraId="4D110527" w14:textId="5E3AA55C" w:rsidR="00B6741A" w:rsidRDefault="00B6741A" w:rsidP="00912535">
            <w:pPr>
              <w:spacing w:line="360" w:lineRule="auto"/>
              <w:ind w:firstLine="0"/>
            </w:pPr>
            <w:r>
              <w:t>F</w:t>
            </w:r>
            <w:r w:rsidRPr="00B6741A">
              <w:t xml:space="preserve">acilita la creación de </w:t>
            </w:r>
            <w:r w:rsidR="009A61F1">
              <w:t>asientos e informes</w:t>
            </w:r>
            <w:r w:rsidRPr="00B6741A">
              <w:t xml:space="preserve"> contables</w:t>
            </w:r>
            <w:r>
              <w:t>.</w:t>
            </w:r>
          </w:p>
        </w:tc>
      </w:tr>
      <w:tr w:rsidR="00B6741A" w14:paraId="18CEFDB1" w14:textId="77777777" w:rsidTr="00B6741A">
        <w:trPr>
          <w:trHeight w:val="432"/>
        </w:trPr>
        <w:tc>
          <w:tcPr>
            <w:tcW w:w="0" w:type="auto"/>
            <w:tcBorders>
              <w:top w:val="single" w:sz="4" w:space="0" w:color="auto"/>
              <w:bottom w:val="single" w:sz="4" w:space="0" w:color="auto"/>
            </w:tcBorders>
          </w:tcPr>
          <w:p w14:paraId="7C2A2C66" w14:textId="19A0E12C" w:rsidR="00B6741A" w:rsidRPr="00B6741A" w:rsidRDefault="00B6741A" w:rsidP="00912535">
            <w:pPr>
              <w:spacing w:line="360" w:lineRule="auto"/>
              <w:ind w:firstLine="0"/>
            </w:pPr>
            <w:r>
              <w:t>M</w:t>
            </w:r>
            <w:r w:rsidRPr="00B6741A">
              <w:t>ejo</w:t>
            </w:r>
            <w:r>
              <w:t>r</w:t>
            </w:r>
            <w:r w:rsidRPr="00B6741A">
              <w:t xml:space="preserve"> optimización del tiempo</w:t>
            </w:r>
            <w:r>
              <w:t>.</w:t>
            </w:r>
          </w:p>
        </w:tc>
        <w:tc>
          <w:tcPr>
            <w:tcW w:w="0" w:type="auto"/>
            <w:tcBorders>
              <w:top w:val="single" w:sz="4" w:space="0" w:color="auto"/>
              <w:bottom w:val="single" w:sz="4" w:space="0" w:color="auto"/>
            </w:tcBorders>
          </w:tcPr>
          <w:p w14:paraId="78F637FE" w14:textId="2DC58208" w:rsidR="00B6741A" w:rsidRDefault="00B6741A" w:rsidP="00912535">
            <w:pPr>
              <w:spacing w:line="360" w:lineRule="auto"/>
              <w:ind w:firstLine="0"/>
            </w:pPr>
            <w:proofErr w:type="gramStart"/>
            <w:r>
              <w:t>C</w:t>
            </w:r>
            <w:r w:rsidRPr="00B6741A">
              <w:t>ero margen</w:t>
            </w:r>
            <w:proofErr w:type="gramEnd"/>
            <w:r w:rsidRPr="00B6741A">
              <w:t xml:space="preserve"> de error en la creación de los estados financieros</w:t>
            </w:r>
            <w:r>
              <w:t>.</w:t>
            </w:r>
          </w:p>
        </w:tc>
      </w:tr>
    </w:tbl>
    <w:p w14:paraId="7A2240E1" w14:textId="0AE69DC8" w:rsidR="00B6741A" w:rsidRDefault="00B6741A" w:rsidP="00007FA5">
      <w:pPr>
        <w:ind w:firstLine="0"/>
      </w:pPr>
      <w:r w:rsidRPr="00002418">
        <w:rPr>
          <w:i/>
          <w:iCs/>
        </w:rPr>
        <w:lastRenderedPageBreak/>
        <w:t>Nota</w:t>
      </w:r>
      <w:r>
        <w:t>: Esta tabla muestra los beneficios tangibles e intangibles de nuestro proyecto</w:t>
      </w:r>
      <w:r w:rsidR="00912535">
        <w:t>, justificando así, el valor de los honorarios de nuestro equipo</w:t>
      </w:r>
      <w:r>
        <w:t>.</w:t>
      </w:r>
    </w:p>
    <w:p w14:paraId="32DF9776" w14:textId="388B0D56" w:rsidR="003A3C8E" w:rsidRDefault="003A3C8E" w:rsidP="003A3C8E">
      <w:pPr>
        <w:pStyle w:val="Ttulo3"/>
      </w:pPr>
      <w:r>
        <w:t>Relación costo-beneficio</w:t>
      </w:r>
    </w:p>
    <w:p w14:paraId="25B70C8E" w14:textId="0F670559" w:rsidR="00F16C87" w:rsidRDefault="003A3C8E" w:rsidP="00912535">
      <w:r>
        <w:t>Seguidamente</w:t>
      </w:r>
      <w:r w:rsidR="00B6741A">
        <w:t xml:space="preserve">, se calcula la </w:t>
      </w:r>
      <w:hyperlink w:anchor="_Relación_costo-beneficio_(R)" w:history="1">
        <w:r w:rsidR="00B6741A" w:rsidRPr="008624ED">
          <w:rPr>
            <w:rStyle w:val="Hipervnculo"/>
          </w:rPr>
          <w:t>relación costo</w:t>
        </w:r>
        <w:r w:rsidR="008624ED">
          <w:rPr>
            <w:rStyle w:val="Hipervnculo"/>
          </w:rPr>
          <w:t>-</w:t>
        </w:r>
        <w:r w:rsidR="00B6741A" w:rsidRPr="008624ED">
          <w:rPr>
            <w:rStyle w:val="Hipervnculo"/>
          </w:rPr>
          <w:t>beneficio</w:t>
        </w:r>
      </w:hyperlink>
      <w:r w:rsidR="003B2577">
        <w:t xml:space="preserve"> o también conocido como el índice neto de rentabilidad</w:t>
      </w:r>
      <w:r w:rsidR="00B6741A">
        <w:t xml:space="preserve">, para lo cual se tuvo en cuenta la </w:t>
      </w:r>
      <w:hyperlink w:anchor="_Tabla_10" w:history="1">
        <w:r w:rsidR="00B6741A" w:rsidRPr="00E60559">
          <w:rPr>
            <w:rStyle w:val="Hipervnculo"/>
          </w:rPr>
          <w:t xml:space="preserve">Tabla </w:t>
        </w:r>
        <w:r w:rsidR="00E60559" w:rsidRPr="00E60559">
          <w:rPr>
            <w:rStyle w:val="Hipervnculo"/>
          </w:rPr>
          <w:t>10</w:t>
        </w:r>
      </w:hyperlink>
      <w:r w:rsidR="00B6741A">
        <w:t xml:space="preserve"> y</w:t>
      </w:r>
      <w:r w:rsidR="00E60559">
        <w:t xml:space="preserve"> la</w:t>
      </w:r>
      <w:r w:rsidR="00B6741A">
        <w:t xml:space="preserve"> </w:t>
      </w:r>
      <w:hyperlink w:anchor="_Tabla_11_1" w:history="1">
        <w:r w:rsidR="00B6741A" w:rsidRPr="00E60559">
          <w:rPr>
            <w:rStyle w:val="Hipervnculo"/>
          </w:rPr>
          <w:t xml:space="preserve">Tabla </w:t>
        </w:r>
        <w:r w:rsidR="00E60559" w:rsidRPr="00E60559">
          <w:rPr>
            <w:rStyle w:val="Hipervnculo"/>
          </w:rPr>
          <w:t>11</w:t>
        </w:r>
      </w:hyperlink>
      <w:r w:rsidR="00B6741A">
        <w:t xml:space="preserve">. </w:t>
      </w:r>
    </w:p>
    <w:p w14:paraId="15C748F7" w14:textId="11DB1B63" w:rsidR="0021131B" w:rsidRPr="003B2577" w:rsidRDefault="0021131B" w:rsidP="00912535">
      <w:pPr>
        <w:ind w:firstLine="0"/>
        <w:rPr>
          <w:i/>
          <w:iCs/>
        </w:rPr>
      </w:pPr>
      <w:r w:rsidRPr="003B2577">
        <w:rPr>
          <w:i/>
          <w:iCs/>
        </w:rPr>
        <w:t>Costo total: 1.823.460</w:t>
      </w:r>
      <w:r w:rsidRPr="003B2577">
        <w:rPr>
          <w:i/>
          <w:iCs/>
        </w:rPr>
        <w:br/>
        <w:t xml:space="preserve">Beneficio: </w:t>
      </w:r>
      <w:bookmarkStart w:id="67" w:name="_Hlk54119422"/>
      <w:r w:rsidRPr="003B2577">
        <w:rPr>
          <w:i/>
          <w:iCs/>
        </w:rPr>
        <w:t>3.</w:t>
      </w:r>
      <w:r w:rsidR="004B2D02" w:rsidRPr="003B2577">
        <w:rPr>
          <w:i/>
          <w:iCs/>
        </w:rPr>
        <w:t>800</w:t>
      </w:r>
      <w:r w:rsidRPr="003B2577">
        <w:rPr>
          <w:i/>
          <w:iCs/>
        </w:rPr>
        <w:t>.</w:t>
      </w:r>
      <w:bookmarkEnd w:id="67"/>
      <w:r w:rsidR="004B2D02" w:rsidRPr="003B2577">
        <w:rPr>
          <w:i/>
          <w:iCs/>
        </w:rPr>
        <w:t>00</w:t>
      </w:r>
      <w:r w:rsidR="006F78B7">
        <w:rPr>
          <w:i/>
          <w:iCs/>
        </w:rPr>
        <w:t>0</w:t>
      </w:r>
    </w:p>
    <w:p w14:paraId="61284125" w14:textId="1DB65B84" w:rsidR="0021131B" w:rsidRDefault="0021131B" w:rsidP="00912535">
      <w:pPr>
        <w:ind w:firstLine="0"/>
        <w:rPr>
          <w:i/>
          <w:iCs/>
        </w:rPr>
      </w:pPr>
      <w:r w:rsidRPr="003B2577">
        <w:rPr>
          <w:i/>
          <w:iCs/>
        </w:rPr>
        <w:t>R (costo-beneficio): 3.</w:t>
      </w:r>
      <w:r w:rsidR="003A3C8E">
        <w:rPr>
          <w:i/>
          <w:iCs/>
        </w:rPr>
        <w:t>800.00</w:t>
      </w:r>
      <w:r w:rsidR="006F78B7">
        <w:rPr>
          <w:i/>
          <w:iCs/>
        </w:rPr>
        <w:t>0</w:t>
      </w:r>
      <w:r w:rsidR="003A3C8E">
        <w:rPr>
          <w:i/>
          <w:iCs/>
        </w:rPr>
        <w:t xml:space="preserve"> </w:t>
      </w:r>
      <w:r w:rsidRPr="003B2577">
        <w:rPr>
          <w:i/>
          <w:iCs/>
        </w:rPr>
        <w:t>/</w:t>
      </w:r>
      <w:r w:rsidR="003A3C8E">
        <w:rPr>
          <w:i/>
          <w:iCs/>
        </w:rPr>
        <w:t xml:space="preserve"> </w:t>
      </w:r>
      <w:r w:rsidRPr="003B2577">
        <w:rPr>
          <w:i/>
          <w:iCs/>
        </w:rPr>
        <w:t>1.823.460</w:t>
      </w:r>
      <w:r w:rsidR="003A3C8E">
        <w:rPr>
          <w:i/>
          <w:iCs/>
        </w:rPr>
        <w:t xml:space="preserve"> </w:t>
      </w:r>
      <w:r w:rsidRPr="003B2577">
        <w:rPr>
          <w:i/>
          <w:iCs/>
        </w:rPr>
        <w:t>=</w:t>
      </w:r>
      <w:r w:rsidR="003A3C8E">
        <w:rPr>
          <w:i/>
          <w:iCs/>
        </w:rPr>
        <w:t xml:space="preserve"> </w:t>
      </w:r>
      <w:r w:rsidRPr="003B2577">
        <w:rPr>
          <w:i/>
          <w:iCs/>
        </w:rPr>
        <w:t>2</w:t>
      </w:r>
      <w:r w:rsidR="004B2D02" w:rsidRPr="003B2577">
        <w:rPr>
          <w:i/>
          <w:iCs/>
        </w:rPr>
        <w:t>,08</w:t>
      </w:r>
    </w:p>
    <w:p w14:paraId="00CE9282" w14:textId="4527E410" w:rsidR="003B2577" w:rsidRDefault="003B2577" w:rsidP="003B2577">
      <w:r>
        <w:t>Por lo tanto, el proyecto es rentable</w:t>
      </w:r>
      <w:r w:rsidR="003A3C8E">
        <w:t xml:space="preserve"> dado que R &gt; 1, esto se justifica en el apartado del </w:t>
      </w:r>
      <w:hyperlink w:anchor="_Relación_costo-beneficio_(R)" w:history="1">
        <w:r w:rsidR="003A3C8E" w:rsidRPr="003A3C8E">
          <w:rPr>
            <w:rStyle w:val="Hipervnculo"/>
          </w:rPr>
          <w:t>apéndice</w:t>
        </w:r>
      </w:hyperlink>
      <w:r>
        <w:t xml:space="preserve">. </w:t>
      </w:r>
    </w:p>
    <w:p w14:paraId="50924E20" w14:textId="6E72B6A3" w:rsidR="003A3C8E" w:rsidRDefault="003A3C8E" w:rsidP="003A3C8E">
      <w:pPr>
        <w:pStyle w:val="Ttulo3"/>
      </w:pPr>
      <w:r>
        <w:t>Valor de Retorno (ROI)</w:t>
      </w:r>
    </w:p>
    <w:p w14:paraId="13607387" w14:textId="007AD622" w:rsidR="003A3C8E" w:rsidRDefault="003A3C8E" w:rsidP="003A3C8E">
      <w:r>
        <w:t>Por último, calcula</w:t>
      </w:r>
      <w:r w:rsidR="00D934A2">
        <w:t>mos</w:t>
      </w:r>
      <w:r>
        <w:t xml:space="preserve"> el </w:t>
      </w:r>
      <w:hyperlink w:anchor="ROI" w:history="1">
        <w:r w:rsidRPr="00E008AC">
          <w:rPr>
            <w:rStyle w:val="Hipervnculo"/>
          </w:rPr>
          <w:t>valor de retorno (ROI)</w:t>
        </w:r>
      </w:hyperlink>
      <w:r>
        <w:t xml:space="preserve"> de nuestro proyecto </w:t>
      </w:r>
      <w:r w:rsidR="00D934A2">
        <w:t>lo que indica la ganancia</w:t>
      </w:r>
      <w:r w:rsidR="00E008AC" w:rsidRPr="00E008AC">
        <w:t xml:space="preserve"> a través de </w:t>
      </w:r>
      <w:r w:rsidR="00D934A2">
        <w:t>las</w:t>
      </w:r>
      <w:r w:rsidR="00E008AC" w:rsidRPr="00E008AC">
        <w:t xml:space="preserve"> inversiones</w:t>
      </w:r>
      <w:r w:rsidR="00E008AC">
        <w:t xml:space="preserve">. El mismo </w:t>
      </w:r>
      <w:r>
        <w:t>se calcula restando los costos o inversiones estimadas de un proyecto de su ingreso, y dividiendo esto (beneficio neto) por los costos previstos, con el fin de obtener una tasa de retorno.</w:t>
      </w:r>
    </w:p>
    <w:p w14:paraId="2D408B96" w14:textId="77E1936B" w:rsidR="003A3C8E" w:rsidRPr="003B2577" w:rsidRDefault="003A3C8E" w:rsidP="003A3C8E">
      <w:pPr>
        <w:ind w:firstLine="0"/>
        <w:rPr>
          <w:i/>
          <w:iCs/>
        </w:rPr>
      </w:pPr>
      <w:r w:rsidRPr="003B2577">
        <w:rPr>
          <w:i/>
          <w:iCs/>
        </w:rPr>
        <w:t>Costo total: 1.823.460</w:t>
      </w:r>
      <w:r w:rsidRPr="003B2577">
        <w:rPr>
          <w:i/>
          <w:iCs/>
        </w:rPr>
        <w:br/>
        <w:t>Beneficio: 3.800.00</w:t>
      </w:r>
      <w:r w:rsidR="006F78B7">
        <w:rPr>
          <w:i/>
          <w:iCs/>
        </w:rPr>
        <w:t>0</w:t>
      </w:r>
    </w:p>
    <w:p w14:paraId="6D634193" w14:textId="5F2CC4A9" w:rsidR="003A3C8E" w:rsidRDefault="003A3C8E" w:rsidP="003A3C8E">
      <w:pPr>
        <w:ind w:firstLine="0"/>
        <w:rPr>
          <w:i/>
          <w:iCs/>
        </w:rPr>
      </w:pPr>
      <w:r w:rsidRPr="003B2577">
        <w:rPr>
          <w:i/>
          <w:iCs/>
        </w:rPr>
        <w:t>R</w:t>
      </w:r>
      <w:r>
        <w:rPr>
          <w:i/>
          <w:iCs/>
        </w:rPr>
        <w:t>OI</w:t>
      </w:r>
      <w:r w:rsidRPr="003B2577">
        <w:rPr>
          <w:i/>
          <w:iCs/>
        </w:rPr>
        <w:t xml:space="preserve">: </w:t>
      </w:r>
      <w:r>
        <w:rPr>
          <w:i/>
          <w:iCs/>
        </w:rPr>
        <w:t>(</w:t>
      </w:r>
      <w:r w:rsidRPr="003B2577">
        <w:rPr>
          <w:i/>
          <w:iCs/>
        </w:rPr>
        <w:t>3</w:t>
      </w:r>
      <w:r>
        <w:rPr>
          <w:i/>
          <w:iCs/>
        </w:rPr>
        <w:t xml:space="preserve">.800.000 - </w:t>
      </w:r>
      <w:r w:rsidRPr="003B2577">
        <w:rPr>
          <w:i/>
          <w:iCs/>
        </w:rPr>
        <w:t>1.823.460</w:t>
      </w:r>
      <w:r>
        <w:rPr>
          <w:i/>
          <w:iCs/>
        </w:rPr>
        <w:t xml:space="preserve">) / </w:t>
      </w:r>
      <w:r w:rsidRPr="003B2577">
        <w:rPr>
          <w:i/>
          <w:iCs/>
        </w:rPr>
        <w:t>1.823.460=</w:t>
      </w:r>
      <w:r>
        <w:rPr>
          <w:i/>
          <w:iCs/>
        </w:rPr>
        <w:t xml:space="preserve"> 1</w:t>
      </w:r>
      <w:r w:rsidRPr="003B2577">
        <w:rPr>
          <w:i/>
          <w:iCs/>
        </w:rPr>
        <w:t>,08</w:t>
      </w:r>
    </w:p>
    <w:p w14:paraId="686ECEFA" w14:textId="2F2874C2" w:rsidR="003A3C8E" w:rsidRPr="003A3C8E" w:rsidRDefault="003A3C8E" w:rsidP="003A3C8E">
      <w:r>
        <w:t>Por lo tanto</w:t>
      </w:r>
      <w:r w:rsidR="00E008AC">
        <w:t xml:space="preserve">, el valor de retorno es 1,08 veces la inversión, o un 108%. </w:t>
      </w:r>
    </w:p>
    <w:p w14:paraId="7333A643" w14:textId="5B7F105A" w:rsidR="002A3298" w:rsidRDefault="002A3298" w:rsidP="009C6338">
      <w:pPr>
        <w:pStyle w:val="Ttulo2"/>
      </w:pPr>
      <w:bookmarkStart w:id="68" w:name="_Toc54390215"/>
      <w:r>
        <w:t>Conclusión del Estudio de Factibilidad</w:t>
      </w:r>
      <w:bookmarkEnd w:id="68"/>
    </w:p>
    <w:p w14:paraId="71830D84" w14:textId="10C421DB" w:rsidR="002A3298" w:rsidRDefault="002A3298" w:rsidP="002A3298">
      <w:r>
        <w:t xml:space="preserve">Por un lado, nuestra </w:t>
      </w:r>
      <w:hyperlink w:anchor="_Factibilidad_Operativa" w:history="1">
        <w:r w:rsidRPr="008624ED">
          <w:rPr>
            <w:rStyle w:val="Hipervnculo"/>
          </w:rPr>
          <w:t>factibilidad operativa</w:t>
        </w:r>
      </w:hyperlink>
      <w:r>
        <w:t xml:space="preserve"> demostró que </w:t>
      </w:r>
      <w:r w:rsidR="00FC2D91">
        <w:t xml:space="preserve">el personal está de acuerdo con utilizar el sistema y que son capaces de manejarlo, </w:t>
      </w:r>
      <w:r w:rsidR="00D934A2">
        <w:t xml:space="preserve">para lo cual sumaremos </w:t>
      </w:r>
      <w:r w:rsidR="00FC2D91">
        <w:t xml:space="preserve">una capacitación intensiva de inmersión al producto </w:t>
      </w:r>
      <w:r w:rsidR="00D934A2">
        <w:t>así dejamos</w:t>
      </w:r>
      <w:r w:rsidR="00FC2D91">
        <w:t xml:space="preserve"> fuera todo tipo de incertidumbre en este aspecto.</w:t>
      </w:r>
    </w:p>
    <w:p w14:paraId="707AFBEC" w14:textId="1B56E159" w:rsidR="00FC2D91" w:rsidRDefault="00FC2D91" w:rsidP="002A3298">
      <w:r>
        <w:lastRenderedPageBreak/>
        <w:t xml:space="preserve">Así también, la </w:t>
      </w:r>
      <w:hyperlink w:anchor="_Factibilidad_Técnica" w:history="1">
        <w:r w:rsidRPr="008624ED">
          <w:rPr>
            <w:rStyle w:val="Hipervnculo"/>
          </w:rPr>
          <w:t>factibilidad técnica</w:t>
        </w:r>
      </w:hyperlink>
      <w:r>
        <w:t xml:space="preserve"> nos ayudó a saber de manera certera las herramientas y conocimientos que eran necesarios para llevar este proyecto de la manera más eficiente y eficaz posible.</w:t>
      </w:r>
    </w:p>
    <w:p w14:paraId="4BAD1A91" w14:textId="22540477" w:rsidR="00FC2D91" w:rsidRDefault="00FC2D91" w:rsidP="002A3298">
      <w:r>
        <w:t xml:space="preserve">Esta factibilidad técnica aportó a la realización de la </w:t>
      </w:r>
      <w:hyperlink w:anchor="_Factibilidad_Económica" w:history="1">
        <w:r w:rsidRPr="008624ED">
          <w:rPr>
            <w:rStyle w:val="Hipervnculo"/>
          </w:rPr>
          <w:t>factibilidad económica</w:t>
        </w:r>
      </w:hyperlink>
      <w:r>
        <w:t xml:space="preserve"> del proyecto, donde a través del análisis de costos y el análisis de beneficios, pudimos calcular el </w:t>
      </w:r>
      <w:hyperlink w:anchor="RelacionCostoBeneficio" w:history="1">
        <w:r w:rsidRPr="008624ED">
          <w:rPr>
            <w:rStyle w:val="Hipervnculo"/>
          </w:rPr>
          <w:t>índice neto de rentabilidad</w:t>
        </w:r>
      </w:hyperlink>
      <w:r>
        <w:t xml:space="preserve">, el cual es de </w:t>
      </w:r>
      <w:r w:rsidR="003B2577">
        <w:t>2,08</w:t>
      </w:r>
      <w:r w:rsidR="00E008AC">
        <w:t xml:space="preserve"> y el </w:t>
      </w:r>
      <w:hyperlink w:anchor="ROI" w:history="1">
        <w:r w:rsidR="00E008AC" w:rsidRPr="00E008AC">
          <w:rPr>
            <w:rStyle w:val="Hipervnculo"/>
          </w:rPr>
          <w:t>ROI</w:t>
        </w:r>
      </w:hyperlink>
      <w:r w:rsidR="00E008AC">
        <w:t>, el cual es de 1,08</w:t>
      </w:r>
      <w:r>
        <w:t>.</w:t>
      </w:r>
    </w:p>
    <w:p w14:paraId="459D18AD" w14:textId="11F95C41" w:rsidR="003344F3" w:rsidRPr="00FC2D91" w:rsidRDefault="00FC2D91" w:rsidP="00FC2D91">
      <w:r>
        <w:t>De esta maner</w:t>
      </w:r>
      <w:r w:rsidR="003B2577">
        <w:t>a, a</w:t>
      </w:r>
      <w:r>
        <w:t xml:space="preserve"> través de los análisis previos podemos afirmar que nuestro proyecto es factible y viable para llevarlo a cabo e implementarlo. </w:t>
      </w:r>
    </w:p>
    <w:p w14:paraId="207ECF5C" w14:textId="77777777" w:rsidR="003B2577" w:rsidRDefault="003B2577">
      <w:pPr>
        <w:rPr>
          <w:rFonts w:asciiTheme="majorHAnsi" w:eastAsiaTheme="majorEastAsia" w:hAnsiTheme="majorHAnsi" w:cstheme="majorBidi"/>
          <w:b/>
          <w:bCs/>
        </w:rPr>
      </w:pPr>
      <w:r>
        <w:br w:type="page"/>
      </w:r>
    </w:p>
    <w:p w14:paraId="36F354D3" w14:textId="2654DBBE" w:rsidR="004A34AE" w:rsidRDefault="004A34AE" w:rsidP="009C6338">
      <w:pPr>
        <w:pStyle w:val="Ttulo1"/>
      </w:pPr>
      <w:bookmarkStart w:id="69" w:name="_Toc54390216"/>
      <w:r>
        <w:lastRenderedPageBreak/>
        <w:t>Gestión de Riesgo</w:t>
      </w:r>
      <w:bookmarkEnd w:id="69"/>
    </w:p>
    <w:p w14:paraId="62CE484C" w14:textId="18CF5499" w:rsidR="004A34AE" w:rsidRDefault="00664F5B" w:rsidP="004A34AE">
      <w:r>
        <w:t xml:space="preserve">Para realizar la gestión de riesgo se siguieron </w:t>
      </w:r>
      <w:r w:rsidR="003F7800">
        <w:t>los siguientes</w:t>
      </w:r>
      <w:r>
        <w:t xml:space="preserve"> pasos:</w:t>
      </w:r>
    </w:p>
    <w:p w14:paraId="3FEB6CF0" w14:textId="3E99F89E" w:rsidR="00664F5B" w:rsidRDefault="00664F5B" w:rsidP="00664F5B">
      <w:pPr>
        <w:pStyle w:val="Prrafodelista"/>
        <w:numPr>
          <w:ilvl w:val="0"/>
          <w:numId w:val="37"/>
        </w:numPr>
      </w:pPr>
      <w:r>
        <w:t>Se determinaron los tipos de riesgos que se podían presentar (</w:t>
      </w:r>
      <w:hyperlink w:anchor="_Tabla_11" w:history="1">
        <w:r w:rsidRPr="002A609B">
          <w:rPr>
            <w:rStyle w:val="Hipervnculo"/>
          </w:rPr>
          <w:t xml:space="preserve">Tabla </w:t>
        </w:r>
        <w:r w:rsidR="002A609B" w:rsidRPr="002A609B">
          <w:rPr>
            <w:rStyle w:val="Hipervnculo"/>
          </w:rPr>
          <w:t>1</w:t>
        </w:r>
        <w:r w:rsidR="009C6338">
          <w:rPr>
            <w:rStyle w:val="Hipervnculo"/>
          </w:rPr>
          <w:t>2</w:t>
        </w:r>
      </w:hyperlink>
      <w:r>
        <w:t>) para luego poder clasificar los riesgos de manera clara y precisa.</w:t>
      </w:r>
    </w:p>
    <w:p w14:paraId="15DFFA86" w14:textId="3B10BEFC" w:rsidR="00664F5B" w:rsidRDefault="00664F5B" w:rsidP="00664F5B">
      <w:pPr>
        <w:pStyle w:val="Prrafodelista"/>
        <w:numPr>
          <w:ilvl w:val="0"/>
          <w:numId w:val="37"/>
        </w:numPr>
      </w:pPr>
      <w:r>
        <w:t>Se determinó la clasificación por probabilidad de ocurrencia y efecto (</w:t>
      </w:r>
      <w:hyperlink w:anchor="_Tabla_12" w:history="1">
        <w:r w:rsidRPr="002A609B">
          <w:rPr>
            <w:rStyle w:val="Hipervnculo"/>
          </w:rPr>
          <w:t xml:space="preserve">Tabla </w:t>
        </w:r>
        <w:r w:rsidR="002A609B" w:rsidRPr="002A609B">
          <w:rPr>
            <w:rStyle w:val="Hipervnculo"/>
          </w:rPr>
          <w:t>1</w:t>
        </w:r>
        <w:r w:rsidR="009C6338">
          <w:rPr>
            <w:rStyle w:val="Hipervnculo"/>
          </w:rPr>
          <w:t>3</w:t>
        </w:r>
      </w:hyperlink>
      <w:r>
        <w:t>).</w:t>
      </w:r>
    </w:p>
    <w:p w14:paraId="442BDA27" w14:textId="2C2AF02A" w:rsidR="00664F5B" w:rsidRDefault="00664F5B" w:rsidP="00664F5B">
      <w:pPr>
        <w:pStyle w:val="Prrafodelista"/>
        <w:numPr>
          <w:ilvl w:val="0"/>
          <w:numId w:val="37"/>
        </w:numPr>
      </w:pPr>
      <w:r>
        <w:t xml:space="preserve">Se identificaron los riesgos que posee nuestro proyecto, clasificándolo con el criterio de la </w:t>
      </w:r>
      <w:hyperlink w:anchor="_Tabla_11" w:history="1">
        <w:r w:rsidRPr="002A609B">
          <w:rPr>
            <w:rStyle w:val="Hipervnculo"/>
          </w:rPr>
          <w:t>Tabla 1</w:t>
        </w:r>
        <w:r w:rsidR="009C6338">
          <w:rPr>
            <w:rStyle w:val="Hipervnculo"/>
          </w:rPr>
          <w:t>2</w:t>
        </w:r>
      </w:hyperlink>
      <w:r>
        <w:t xml:space="preserve"> y evaluando su probabilidad de ocurrencia y efecto con los criterios de la </w:t>
      </w:r>
      <w:hyperlink w:anchor="_Tabla_4" w:history="1">
        <w:r w:rsidRPr="002A609B">
          <w:rPr>
            <w:rStyle w:val="Hipervnculo"/>
          </w:rPr>
          <w:t xml:space="preserve">Tabla </w:t>
        </w:r>
        <w:r w:rsidR="002A609B" w:rsidRPr="002A609B">
          <w:rPr>
            <w:rStyle w:val="Hipervnculo"/>
          </w:rPr>
          <w:t>1</w:t>
        </w:r>
        <w:r w:rsidR="009C6338">
          <w:rPr>
            <w:rStyle w:val="Hipervnculo"/>
          </w:rPr>
          <w:t>3</w:t>
        </w:r>
      </w:hyperlink>
      <w:r>
        <w:t xml:space="preserve">. También se </w:t>
      </w:r>
      <w:r w:rsidR="008624ED">
        <w:t>calculó</w:t>
      </w:r>
      <w:r>
        <w:t xml:space="preserve"> el “Nivel de </w:t>
      </w:r>
      <w:r w:rsidR="002A5BBD">
        <w:t>Peligro</w:t>
      </w:r>
      <w:r>
        <w:t>”, el cual se obtiene multiplicando el efecto por la probabilidad de ocurrencia</w:t>
      </w:r>
      <w:r w:rsidR="002A5BBD">
        <w:t xml:space="preserve"> (</w:t>
      </w:r>
      <w:hyperlink w:anchor="_Tabla_13" w:history="1">
        <w:r w:rsidR="002A5BBD" w:rsidRPr="002A609B">
          <w:rPr>
            <w:rStyle w:val="Hipervnculo"/>
          </w:rPr>
          <w:t xml:space="preserve">Tabla </w:t>
        </w:r>
        <w:r w:rsidR="002A609B" w:rsidRPr="002A609B">
          <w:rPr>
            <w:rStyle w:val="Hipervnculo"/>
          </w:rPr>
          <w:t>1</w:t>
        </w:r>
        <w:r w:rsidR="009C6338">
          <w:rPr>
            <w:rStyle w:val="Hipervnculo"/>
          </w:rPr>
          <w:t>4</w:t>
        </w:r>
      </w:hyperlink>
      <w:r w:rsidR="002A5BBD">
        <w:t>).</w:t>
      </w:r>
    </w:p>
    <w:p w14:paraId="7D1B1681" w14:textId="011F0A11" w:rsidR="00946B48" w:rsidRDefault="002A5BBD" w:rsidP="00F16C87">
      <w:pPr>
        <w:pStyle w:val="Prrafodelista"/>
        <w:numPr>
          <w:ilvl w:val="0"/>
          <w:numId w:val="37"/>
        </w:numPr>
      </w:pPr>
      <w:r>
        <w:t>Se seleccionó el 20% (8) del total de riesgos (33) con mayor Nivel de Peligro. A estos riesgos se les confeccionó una estrategia o plan de contingencia para poder evitarlos o disminuir su efecto (</w:t>
      </w:r>
      <w:hyperlink w:anchor="_Tabla_14" w:history="1">
        <w:r w:rsidRPr="002A609B">
          <w:rPr>
            <w:rStyle w:val="Hipervnculo"/>
          </w:rPr>
          <w:t xml:space="preserve">Tabla </w:t>
        </w:r>
        <w:r w:rsidR="002A609B" w:rsidRPr="002A609B">
          <w:rPr>
            <w:rStyle w:val="Hipervnculo"/>
          </w:rPr>
          <w:t>1</w:t>
        </w:r>
        <w:r w:rsidR="009C6338">
          <w:rPr>
            <w:rStyle w:val="Hipervnculo"/>
          </w:rPr>
          <w:t>5</w:t>
        </w:r>
      </w:hyperlink>
      <w:r>
        <w:t>).</w:t>
      </w:r>
    </w:p>
    <w:p w14:paraId="3A77DD12" w14:textId="74579A83" w:rsidR="002A5BBD" w:rsidRDefault="002A5BBD" w:rsidP="00F16C87">
      <w:pPr>
        <w:pStyle w:val="Prrafodelista"/>
        <w:numPr>
          <w:ilvl w:val="0"/>
          <w:numId w:val="37"/>
        </w:numPr>
      </w:pPr>
      <w:r>
        <w:t>Se confeccionó una Matriz de Impacto (</w:t>
      </w:r>
      <w:hyperlink w:anchor="_Tabla_15" w:history="1">
        <w:r w:rsidRPr="002A609B">
          <w:rPr>
            <w:rStyle w:val="Hipervnculo"/>
          </w:rPr>
          <w:t xml:space="preserve">Tabla </w:t>
        </w:r>
        <w:r w:rsidR="002A609B" w:rsidRPr="002A609B">
          <w:rPr>
            <w:rStyle w:val="Hipervnculo"/>
          </w:rPr>
          <w:t>1</w:t>
        </w:r>
        <w:r w:rsidR="009C6338">
          <w:rPr>
            <w:rStyle w:val="Hipervnculo"/>
          </w:rPr>
          <w:t>6</w:t>
        </w:r>
      </w:hyperlink>
      <w:r>
        <w:t>), en la cual se colocó a cada uno de los 33 riesgos de acuerdo a su Nivel de Peligro.</w:t>
      </w:r>
    </w:p>
    <w:p w14:paraId="09EF9EDC" w14:textId="3AC293AD" w:rsidR="002A5BBD" w:rsidRDefault="002A5BBD" w:rsidP="00F16C87">
      <w:pPr>
        <w:pStyle w:val="Prrafodelista"/>
        <w:numPr>
          <w:ilvl w:val="0"/>
          <w:numId w:val="37"/>
        </w:numPr>
      </w:pPr>
      <w:r>
        <w:t>Por último, redactamos el proceso de Monitoreo de los Riesgos, indicando cada cuanto se lo hará, quien lo hará y cómo se hará.</w:t>
      </w:r>
    </w:p>
    <w:p w14:paraId="5B6C06D8" w14:textId="77777777" w:rsidR="002A5BBD" w:rsidRDefault="002A5BBD">
      <w:pPr>
        <w:rPr>
          <w:rFonts w:asciiTheme="majorHAnsi" w:eastAsiaTheme="majorEastAsia" w:hAnsiTheme="majorHAnsi" w:cstheme="majorBidi"/>
          <w:b/>
          <w:bCs/>
        </w:rPr>
      </w:pPr>
      <w:r>
        <w:br w:type="page"/>
      </w:r>
    </w:p>
    <w:p w14:paraId="52D128DF" w14:textId="3702D003" w:rsidR="002A5BBD" w:rsidRPr="002A609B" w:rsidRDefault="002A5BBD" w:rsidP="009C6338">
      <w:pPr>
        <w:pStyle w:val="Ttulo4"/>
      </w:pPr>
      <w:bookmarkStart w:id="70" w:name="_Tabla_11"/>
      <w:bookmarkEnd w:id="70"/>
      <w:r w:rsidRPr="002A609B">
        <w:lastRenderedPageBreak/>
        <w:t xml:space="preserve">Tabla </w:t>
      </w:r>
      <w:r w:rsidR="002A609B" w:rsidRPr="002A609B">
        <w:t>1</w:t>
      </w:r>
      <w:r w:rsidR="009C6338">
        <w:t>2</w:t>
      </w:r>
    </w:p>
    <w:p w14:paraId="133B602E" w14:textId="2F6F104D" w:rsidR="00946B48" w:rsidRPr="00801309" w:rsidRDefault="001D6976" w:rsidP="00946B48">
      <w:pPr>
        <w:ind w:firstLine="0"/>
        <w:rPr>
          <w:i/>
          <w:iCs/>
        </w:rPr>
      </w:pPr>
      <w:r>
        <w:rPr>
          <w:i/>
          <w:iCs/>
        </w:rPr>
        <w:t>Determinación de</w:t>
      </w:r>
      <w:r w:rsidR="00664F5B">
        <w:rPr>
          <w:i/>
          <w:iCs/>
        </w:rPr>
        <w:t xml:space="preserve"> la clasificación por</w:t>
      </w:r>
      <w:r w:rsidR="006D4468">
        <w:rPr>
          <w:i/>
          <w:iCs/>
        </w:rPr>
        <w:t xml:space="preserve"> tipos de riesgo.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6"/>
        <w:gridCol w:w="2384"/>
        <w:gridCol w:w="4734"/>
      </w:tblGrid>
      <w:tr w:rsidR="00946B48" w14:paraId="435AD0A2" w14:textId="77777777" w:rsidTr="00951ECE">
        <w:trPr>
          <w:trHeight w:val="446"/>
        </w:trPr>
        <w:tc>
          <w:tcPr>
            <w:tcW w:w="1906" w:type="dxa"/>
            <w:tcBorders>
              <w:top w:val="single" w:sz="4" w:space="0" w:color="auto"/>
            </w:tcBorders>
            <w:shd w:val="clear" w:color="auto" w:fill="FFD047" w:themeFill="accent5" w:themeFillTint="99"/>
          </w:tcPr>
          <w:p w14:paraId="67E58E5D" w14:textId="142EF94C" w:rsidR="00946B48" w:rsidRPr="00801309" w:rsidRDefault="00946B48" w:rsidP="005E0EB4">
            <w:pPr>
              <w:ind w:firstLine="0"/>
              <w:jc w:val="center"/>
              <w:rPr>
                <w:b/>
                <w:bCs/>
              </w:rPr>
            </w:pPr>
            <w:r>
              <w:rPr>
                <w:b/>
                <w:bCs/>
              </w:rPr>
              <w:t>Nomenclatura</w:t>
            </w:r>
          </w:p>
        </w:tc>
        <w:tc>
          <w:tcPr>
            <w:tcW w:w="2384" w:type="dxa"/>
            <w:tcBorders>
              <w:top w:val="single" w:sz="4" w:space="0" w:color="auto"/>
            </w:tcBorders>
            <w:shd w:val="clear" w:color="auto" w:fill="FFD047" w:themeFill="accent5" w:themeFillTint="99"/>
          </w:tcPr>
          <w:p w14:paraId="6C9374D4" w14:textId="670E8493" w:rsidR="00946B48" w:rsidRPr="00801309" w:rsidRDefault="00946B48" w:rsidP="005E0EB4">
            <w:pPr>
              <w:ind w:firstLine="0"/>
              <w:jc w:val="center"/>
              <w:rPr>
                <w:b/>
                <w:bCs/>
              </w:rPr>
            </w:pPr>
            <w:r>
              <w:rPr>
                <w:b/>
                <w:bCs/>
              </w:rPr>
              <w:t>Tipo de riesgo</w:t>
            </w:r>
          </w:p>
        </w:tc>
        <w:tc>
          <w:tcPr>
            <w:tcW w:w="4734" w:type="dxa"/>
            <w:tcBorders>
              <w:top w:val="single" w:sz="4" w:space="0" w:color="auto"/>
            </w:tcBorders>
            <w:shd w:val="clear" w:color="auto" w:fill="FFD047" w:themeFill="accent5" w:themeFillTint="99"/>
          </w:tcPr>
          <w:p w14:paraId="6FF5CA32" w14:textId="3A48817B" w:rsidR="00946B48" w:rsidRPr="00801309" w:rsidRDefault="00946B48" w:rsidP="005E0EB4">
            <w:pPr>
              <w:ind w:firstLine="0"/>
              <w:jc w:val="center"/>
              <w:rPr>
                <w:b/>
                <w:bCs/>
              </w:rPr>
            </w:pPr>
            <w:r>
              <w:rPr>
                <w:b/>
                <w:bCs/>
              </w:rPr>
              <w:t>Descripción</w:t>
            </w:r>
          </w:p>
        </w:tc>
      </w:tr>
      <w:tr w:rsidR="00946B48" w14:paraId="4BE6F227" w14:textId="77777777" w:rsidTr="00067E54">
        <w:trPr>
          <w:trHeight w:val="445"/>
        </w:trPr>
        <w:tc>
          <w:tcPr>
            <w:tcW w:w="1906" w:type="dxa"/>
            <w:tcBorders>
              <w:top w:val="single" w:sz="4" w:space="0" w:color="auto"/>
              <w:bottom w:val="single" w:sz="4" w:space="0" w:color="auto"/>
            </w:tcBorders>
          </w:tcPr>
          <w:p w14:paraId="0E02A30F" w14:textId="771EEC55" w:rsidR="00946B48" w:rsidRDefault="00946B48" w:rsidP="005E0EB4">
            <w:pPr>
              <w:spacing w:line="360" w:lineRule="auto"/>
              <w:ind w:firstLine="0"/>
              <w:jc w:val="center"/>
            </w:pPr>
            <w:r>
              <w:t>PY</w:t>
            </w:r>
            <w:r w:rsidR="00954CEC">
              <w:t>-</w:t>
            </w:r>
            <w:r>
              <w:t>[número]</w:t>
            </w:r>
          </w:p>
        </w:tc>
        <w:tc>
          <w:tcPr>
            <w:tcW w:w="2384" w:type="dxa"/>
            <w:tcBorders>
              <w:top w:val="single" w:sz="4" w:space="0" w:color="auto"/>
              <w:bottom w:val="single" w:sz="4" w:space="0" w:color="auto"/>
            </w:tcBorders>
          </w:tcPr>
          <w:p w14:paraId="16361F83" w14:textId="62BF7483" w:rsidR="00946B48" w:rsidRDefault="00946B48" w:rsidP="005E0EB4">
            <w:pPr>
              <w:spacing w:line="360" w:lineRule="auto"/>
              <w:ind w:firstLine="0"/>
              <w:jc w:val="center"/>
            </w:pPr>
            <w:r>
              <w:t>Proyecto</w:t>
            </w:r>
          </w:p>
        </w:tc>
        <w:tc>
          <w:tcPr>
            <w:tcW w:w="4734" w:type="dxa"/>
            <w:tcBorders>
              <w:top w:val="single" w:sz="4" w:space="0" w:color="auto"/>
              <w:bottom w:val="single" w:sz="4" w:space="0" w:color="auto"/>
            </w:tcBorders>
          </w:tcPr>
          <w:p w14:paraId="3563ACBF" w14:textId="023B59DC" w:rsidR="00946B48" w:rsidRDefault="00946B48" w:rsidP="005E0EB4">
            <w:pPr>
              <w:spacing w:line="360" w:lineRule="auto"/>
              <w:ind w:firstLine="0"/>
              <w:jc w:val="center"/>
            </w:pPr>
            <w:r>
              <w:t>Riesgo que altera el calendario o recursos del proyecto.</w:t>
            </w:r>
          </w:p>
        </w:tc>
      </w:tr>
      <w:tr w:rsidR="00946B48" w14:paraId="290A5AEC" w14:textId="77777777" w:rsidTr="00067E54">
        <w:trPr>
          <w:trHeight w:val="445"/>
        </w:trPr>
        <w:tc>
          <w:tcPr>
            <w:tcW w:w="1906" w:type="dxa"/>
            <w:tcBorders>
              <w:top w:val="single" w:sz="4" w:space="0" w:color="auto"/>
              <w:bottom w:val="single" w:sz="4" w:space="0" w:color="auto"/>
            </w:tcBorders>
          </w:tcPr>
          <w:p w14:paraId="75E4A90B" w14:textId="785D6FC9" w:rsidR="00946B48" w:rsidRDefault="00946B48" w:rsidP="005E0EB4">
            <w:pPr>
              <w:spacing w:line="360" w:lineRule="auto"/>
              <w:ind w:firstLine="0"/>
              <w:jc w:val="center"/>
            </w:pPr>
            <w:r>
              <w:t>PD</w:t>
            </w:r>
            <w:r w:rsidR="00954CEC">
              <w:t>-</w:t>
            </w:r>
            <w:r>
              <w:t>[número]</w:t>
            </w:r>
          </w:p>
        </w:tc>
        <w:tc>
          <w:tcPr>
            <w:tcW w:w="2384" w:type="dxa"/>
            <w:tcBorders>
              <w:top w:val="single" w:sz="4" w:space="0" w:color="auto"/>
              <w:bottom w:val="single" w:sz="4" w:space="0" w:color="auto"/>
            </w:tcBorders>
          </w:tcPr>
          <w:p w14:paraId="6035F3E5" w14:textId="4AD5CEDD" w:rsidR="00946B48" w:rsidRDefault="00946B48" w:rsidP="005E0EB4">
            <w:pPr>
              <w:spacing w:line="360" w:lineRule="auto"/>
              <w:ind w:firstLine="0"/>
              <w:jc w:val="center"/>
            </w:pPr>
            <w:r>
              <w:t>Producto</w:t>
            </w:r>
          </w:p>
        </w:tc>
        <w:tc>
          <w:tcPr>
            <w:tcW w:w="4734" w:type="dxa"/>
            <w:tcBorders>
              <w:top w:val="single" w:sz="4" w:space="0" w:color="auto"/>
              <w:bottom w:val="single" w:sz="4" w:space="0" w:color="auto"/>
            </w:tcBorders>
          </w:tcPr>
          <w:p w14:paraId="10DA7D6C" w14:textId="31E37DFF" w:rsidR="00946B48" w:rsidRDefault="00946B48" w:rsidP="005E0EB4">
            <w:pPr>
              <w:spacing w:line="360" w:lineRule="auto"/>
              <w:ind w:firstLine="0"/>
              <w:jc w:val="center"/>
            </w:pPr>
            <w:r>
              <w:t>Riesgo que afecta la calidad o rendimiento del software.</w:t>
            </w:r>
          </w:p>
        </w:tc>
      </w:tr>
      <w:tr w:rsidR="00946B48" w14:paraId="697D2030" w14:textId="77777777" w:rsidTr="00067E54">
        <w:trPr>
          <w:trHeight w:val="432"/>
        </w:trPr>
        <w:tc>
          <w:tcPr>
            <w:tcW w:w="1906" w:type="dxa"/>
            <w:tcBorders>
              <w:top w:val="single" w:sz="4" w:space="0" w:color="auto"/>
              <w:bottom w:val="single" w:sz="4" w:space="0" w:color="auto"/>
            </w:tcBorders>
          </w:tcPr>
          <w:p w14:paraId="0D4EDC8A" w14:textId="33967C6A" w:rsidR="00946B48" w:rsidRDefault="00946B48" w:rsidP="005E0EB4">
            <w:pPr>
              <w:spacing w:line="360" w:lineRule="auto"/>
              <w:ind w:firstLine="0"/>
              <w:jc w:val="center"/>
            </w:pPr>
            <w:r>
              <w:t>NG</w:t>
            </w:r>
            <w:r w:rsidR="00954CEC">
              <w:t>-</w:t>
            </w:r>
            <w:r>
              <w:t>[número]</w:t>
            </w:r>
          </w:p>
        </w:tc>
        <w:tc>
          <w:tcPr>
            <w:tcW w:w="2384" w:type="dxa"/>
            <w:tcBorders>
              <w:top w:val="single" w:sz="4" w:space="0" w:color="auto"/>
              <w:bottom w:val="single" w:sz="4" w:space="0" w:color="auto"/>
            </w:tcBorders>
          </w:tcPr>
          <w:p w14:paraId="256F5494" w14:textId="318929BB" w:rsidR="00946B48" w:rsidRDefault="00946B48" w:rsidP="005E0EB4">
            <w:pPr>
              <w:spacing w:line="360" w:lineRule="auto"/>
              <w:ind w:firstLine="0"/>
              <w:jc w:val="center"/>
            </w:pPr>
            <w:r>
              <w:t>Negocio</w:t>
            </w:r>
          </w:p>
        </w:tc>
        <w:tc>
          <w:tcPr>
            <w:tcW w:w="4734" w:type="dxa"/>
            <w:tcBorders>
              <w:top w:val="single" w:sz="4" w:space="0" w:color="auto"/>
              <w:bottom w:val="single" w:sz="4" w:space="0" w:color="auto"/>
            </w:tcBorders>
          </w:tcPr>
          <w:p w14:paraId="3B0C7F51" w14:textId="3EB9B5C8" w:rsidR="00946B48" w:rsidRDefault="00946B48" w:rsidP="005E0EB4">
            <w:pPr>
              <w:spacing w:line="360" w:lineRule="auto"/>
              <w:ind w:firstLine="0"/>
              <w:jc w:val="center"/>
            </w:pPr>
            <w:r>
              <w:t>Riesgo que afecta la organización</w:t>
            </w:r>
            <w:r w:rsidR="00067E54">
              <w:t xml:space="preserve"> que desarrolla o adquiere el software.</w:t>
            </w:r>
          </w:p>
        </w:tc>
      </w:tr>
    </w:tbl>
    <w:p w14:paraId="26574F67" w14:textId="7312FF66" w:rsidR="00946B48" w:rsidRDefault="00946B48" w:rsidP="00946B48">
      <w:pPr>
        <w:ind w:firstLine="0"/>
      </w:pPr>
      <w:r w:rsidRPr="00002418">
        <w:rPr>
          <w:i/>
          <w:iCs/>
        </w:rPr>
        <w:t>Nota</w:t>
      </w:r>
      <w:r>
        <w:t xml:space="preserve">: Esta tabla muestra </w:t>
      </w:r>
      <w:r w:rsidR="006D4468">
        <w:t xml:space="preserve">el criterio </w:t>
      </w:r>
      <w:r w:rsidR="00D934A2">
        <w:t>a tener cuenta</w:t>
      </w:r>
      <w:r w:rsidR="006D4468">
        <w:t xml:space="preserve"> para</w:t>
      </w:r>
      <w:r>
        <w:t xml:space="preserve"> clasifica</w:t>
      </w:r>
      <w:r w:rsidR="006D4468">
        <w:t>r</w:t>
      </w:r>
      <w:r>
        <w:t xml:space="preserve"> </w:t>
      </w:r>
      <w:r w:rsidR="006D4468">
        <w:t>l</w:t>
      </w:r>
      <w:r>
        <w:t xml:space="preserve">os riesgos </w:t>
      </w:r>
      <w:r w:rsidR="00067E54">
        <w:t xml:space="preserve">según sus tipos y </w:t>
      </w:r>
      <w:r w:rsidR="006D4468">
        <w:t>su respectiva</w:t>
      </w:r>
      <w:r w:rsidR="00067E54">
        <w:t xml:space="preserve"> nomenclatur</w:t>
      </w:r>
      <w:r w:rsidR="006D4468">
        <w:t>a</w:t>
      </w:r>
      <w:r w:rsidR="00067E54">
        <w:t>.</w:t>
      </w:r>
    </w:p>
    <w:p w14:paraId="1927F872" w14:textId="5D93C250" w:rsidR="004A34AE" w:rsidRDefault="004A34AE" w:rsidP="009C6338">
      <w:pPr>
        <w:pStyle w:val="Ttulo4"/>
      </w:pPr>
      <w:bookmarkStart w:id="71" w:name="_Tabla_4"/>
      <w:bookmarkStart w:id="72" w:name="_Tabla_12"/>
      <w:bookmarkEnd w:id="71"/>
      <w:bookmarkEnd w:id="72"/>
      <w:r>
        <w:t xml:space="preserve">Tabla </w:t>
      </w:r>
      <w:r w:rsidR="002A609B">
        <w:t>1</w:t>
      </w:r>
      <w:r w:rsidR="009C6338">
        <w:t>3</w:t>
      </w:r>
    </w:p>
    <w:p w14:paraId="2D72EFCD" w14:textId="42FFF5A5" w:rsidR="004A34AE" w:rsidRPr="00801309" w:rsidRDefault="006D4468" w:rsidP="004A34AE">
      <w:pPr>
        <w:ind w:firstLine="0"/>
        <w:rPr>
          <w:i/>
          <w:iCs/>
        </w:rPr>
      </w:pPr>
      <w:r>
        <w:rPr>
          <w:i/>
          <w:iCs/>
        </w:rPr>
        <w:t xml:space="preserve">Determinación de </w:t>
      </w:r>
      <w:r w:rsidR="004A34AE">
        <w:rPr>
          <w:i/>
          <w:iCs/>
        </w:rPr>
        <w:t>l</w:t>
      </w:r>
      <w:r w:rsidR="00067E54">
        <w:rPr>
          <w:i/>
          <w:iCs/>
        </w:rPr>
        <w:t xml:space="preserve">a </w:t>
      </w:r>
      <w:r w:rsidR="00664F5B">
        <w:rPr>
          <w:i/>
          <w:iCs/>
        </w:rPr>
        <w:t xml:space="preserve">clasificación por </w:t>
      </w:r>
      <w:r w:rsidR="00067E54">
        <w:rPr>
          <w:i/>
          <w:iCs/>
        </w:rPr>
        <w:t>probabilidad de ocurrencia</w:t>
      </w:r>
      <w:r>
        <w:rPr>
          <w:i/>
          <w:iCs/>
        </w:rPr>
        <w:t xml:space="preserve"> y efecto</w:t>
      </w:r>
      <w:r w:rsidR="004A34AE">
        <w:rPr>
          <w:i/>
          <w:iC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2388"/>
        <w:gridCol w:w="1554"/>
        <w:gridCol w:w="737"/>
        <w:gridCol w:w="1339"/>
        <w:gridCol w:w="961"/>
        <w:gridCol w:w="1389"/>
      </w:tblGrid>
      <w:tr w:rsidR="00384EA1" w14:paraId="08842494" w14:textId="43606A11" w:rsidTr="009C1C51">
        <w:trPr>
          <w:trHeight w:val="431"/>
        </w:trPr>
        <w:tc>
          <w:tcPr>
            <w:tcW w:w="562" w:type="dxa"/>
            <w:vMerge w:val="restart"/>
            <w:tcBorders>
              <w:top w:val="single" w:sz="4" w:space="0" w:color="262626"/>
              <w:left w:val="single" w:sz="4" w:space="0" w:color="262626" w:themeColor="text1" w:themeTint="D9"/>
              <w:right w:val="single" w:sz="4" w:space="0" w:color="262626"/>
            </w:tcBorders>
            <w:shd w:val="clear" w:color="auto" w:fill="F2F2F2" w:themeFill="background1" w:themeFillShade="F2"/>
            <w:textDirection w:val="btLr"/>
          </w:tcPr>
          <w:p w14:paraId="3BD35630" w14:textId="4976E601" w:rsidR="0024787E" w:rsidRPr="00F85210" w:rsidRDefault="0024787E" w:rsidP="0024787E">
            <w:pPr>
              <w:spacing w:line="360" w:lineRule="auto"/>
              <w:ind w:left="113" w:right="113" w:firstLine="0"/>
              <w:jc w:val="center"/>
              <w:rPr>
                <w:b/>
                <w:bCs/>
              </w:rPr>
            </w:pPr>
            <w:r w:rsidRPr="00F85210">
              <w:rPr>
                <w:b/>
                <w:bCs/>
              </w:rPr>
              <w:t>Probabilidad</w:t>
            </w:r>
          </w:p>
        </w:tc>
        <w:tc>
          <w:tcPr>
            <w:tcW w:w="2452" w:type="dxa"/>
            <w:tcBorders>
              <w:top w:val="single" w:sz="4" w:space="0" w:color="auto"/>
              <w:left w:val="single" w:sz="4" w:space="0" w:color="262626"/>
              <w:bottom w:val="single" w:sz="4" w:space="0" w:color="auto"/>
              <w:right w:val="single" w:sz="4" w:space="0" w:color="262626"/>
            </w:tcBorders>
          </w:tcPr>
          <w:p w14:paraId="26599D40" w14:textId="15D808C6" w:rsidR="0024787E" w:rsidRDefault="0024787E" w:rsidP="0024787E">
            <w:pPr>
              <w:spacing w:line="360" w:lineRule="auto"/>
              <w:ind w:firstLine="0"/>
              <w:jc w:val="center"/>
            </w:pPr>
            <w:r>
              <w:t>Muy baja</w:t>
            </w:r>
            <w:r w:rsidR="00384EA1">
              <w:t xml:space="preserve"> (1)</w:t>
            </w:r>
          </w:p>
        </w:tc>
        <w:tc>
          <w:tcPr>
            <w:tcW w:w="1555" w:type="dxa"/>
            <w:tcBorders>
              <w:top w:val="single" w:sz="4" w:space="0" w:color="auto"/>
              <w:left w:val="single" w:sz="4" w:space="0" w:color="262626"/>
              <w:bottom w:val="single" w:sz="4" w:space="0" w:color="auto"/>
              <w:right w:val="single" w:sz="4" w:space="0" w:color="262626" w:themeColor="text1" w:themeTint="D9"/>
            </w:tcBorders>
            <w:shd w:val="clear" w:color="auto" w:fill="C7E5C8"/>
          </w:tcPr>
          <w:p w14:paraId="2C853596" w14:textId="3D3A6111" w:rsidR="0024787E" w:rsidRDefault="00384EA1" w:rsidP="0024787E">
            <w:pPr>
              <w:spacing w:line="360" w:lineRule="auto"/>
              <w:ind w:firstLine="0"/>
              <w:jc w:val="center"/>
            </w:pPr>
            <w:r>
              <w:t>1</w:t>
            </w:r>
          </w:p>
        </w:tc>
        <w:tc>
          <w:tcPr>
            <w:tcW w:w="73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66BB6A"/>
          </w:tcPr>
          <w:p w14:paraId="3EE0FD93" w14:textId="57D84085" w:rsidR="0024787E" w:rsidRDefault="00384EA1" w:rsidP="0024787E">
            <w:pPr>
              <w:spacing w:line="360" w:lineRule="auto"/>
              <w:ind w:firstLine="0"/>
              <w:jc w:val="center"/>
            </w:pPr>
            <w:r>
              <w:t>2</w:t>
            </w:r>
          </w:p>
        </w:tc>
        <w:tc>
          <w:tcPr>
            <w:tcW w:w="1350"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43A047"/>
          </w:tcPr>
          <w:p w14:paraId="0D65769D" w14:textId="50DCD5B6" w:rsidR="0024787E" w:rsidRDefault="00384EA1" w:rsidP="0024787E">
            <w:pPr>
              <w:spacing w:line="360" w:lineRule="auto"/>
              <w:ind w:firstLine="0"/>
              <w:jc w:val="center"/>
            </w:pPr>
            <w:r>
              <w:t>3</w:t>
            </w:r>
          </w:p>
        </w:tc>
        <w:tc>
          <w:tcPr>
            <w:tcW w:w="96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2E7D32"/>
          </w:tcPr>
          <w:p w14:paraId="3A9963C7" w14:textId="67F869F6" w:rsidR="0024787E" w:rsidRDefault="00384EA1" w:rsidP="0024787E">
            <w:pPr>
              <w:spacing w:line="360" w:lineRule="auto"/>
              <w:ind w:firstLine="0"/>
              <w:jc w:val="center"/>
            </w:pPr>
            <w:r>
              <w:t>4</w:t>
            </w:r>
          </w:p>
        </w:tc>
        <w:tc>
          <w:tcPr>
            <w:tcW w:w="138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FDD835"/>
          </w:tcPr>
          <w:p w14:paraId="64D1D522" w14:textId="4005E4F9" w:rsidR="0024787E" w:rsidRDefault="00384EA1" w:rsidP="0024787E">
            <w:pPr>
              <w:spacing w:line="360" w:lineRule="auto"/>
              <w:ind w:firstLine="0"/>
              <w:jc w:val="center"/>
            </w:pPr>
            <w:r>
              <w:t>5</w:t>
            </w:r>
          </w:p>
        </w:tc>
      </w:tr>
      <w:tr w:rsidR="00F85210" w14:paraId="33B08E59" w14:textId="60EA53B7" w:rsidTr="009C1C51">
        <w:trPr>
          <w:trHeight w:val="431"/>
        </w:trPr>
        <w:tc>
          <w:tcPr>
            <w:tcW w:w="562" w:type="dxa"/>
            <w:vMerge/>
            <w:tcBorders>
              <w:left w:val="single" w:sz="4" w:space="0" w:color="262626" w:themeColor="text1" w:themeTint="D9"/>
              <w:right w:val="single" w:sz="4" w:space="0" w:color="262626"/>
            </w:tcBorders>
            <w:shd w:val="clear" w:color="auto" w:fill="F2F2F2" w:themeFill="background1" w:themeFillShade="F2"/>
          </w:tcPr>
          <w:p w14:paraId="1248F32B" w14:textId="77777777" w:rsidR="0024787E" w:rsidRDefault="0024787E" w:rsidP="0024787E">
            <w:pPr>
              <w:spacing w:line="360" w:lineRule="auto"/>
              <w:ind w:firstLine="0"/>
              <w:jc w:val="center"/>
            </w:pPr>
          </w:p>
        </w:tc>
        <w:tc>
          <w:tcPr>
            <w:tcW w:w="2452" w:type="dxa"/>
            <w:tcBorders>
              <w:top w:val="single" w:sz="4" w:space="0" w:color="auto"/>
              <w:left w:val="single" w:sz="4" w:space="0" w:color="262626"/>
              <w:bottom w:val="single" w:sz="4" w:space="0" w:color="auto"/>
              <w:right w:val="single" w:sz="4" w:space="0" w:color="262626"/>
            </w:tcBorders>
          </w:tcPr>
          <w:p w14:paraId="507BF671" w14:textId="16C5FDD5" w:rsidR="0024787E" w:rsidRDefault="0024787E" w:rsidP="0024787E">
            <w:pPr>
              <w:spacing w:line="360" w:lineRule="auto"/>
              <w:ind w:firstLine="0"/>
              <w:jc w:val="center"/>
            </w:pPr>
            <w:r>
              <w:t>Baja</w:t>
            </w:r>
            <w:r w:rsidR="00384EA1">
              <w:t xml:space="preserve"> (2)</w:t>
            </w:r>
          </w:p>
        </w:tc>
        <w:tc>
          <w:tcPr>
            <w:tcW w:w="1555" w:type="dxa"/>
            <w:tcBorders>
              <w:top w:val="single" w:sz="4" w:space="0" w:color="auto"/>
              <w:left w:val="single" w:sz="4" w:space="0" w:color="262626"/>
              <w:bottom w:val="single" w:sz="4" w:space="0" w:color="auto"/>
              <w:right w:val="single" w:sz="4" w:space="0" w:color="262626" w:themeColor="text1" w:themeTint="D9"/>
            </w:tcBorders>
            <w:shd w:val="clear" w:color="auto" w:fill="66BB6A"/>
          </w:tcPr>
          <w:p w14:paraId="41B53DA4" w14:textId="7C0F5A9F" w:rsidR="0024787E" w:rsidRDefault="00384EA1" w:rsidP="0024787E">
            <w:pPr>
              <w:spacing w:line="360" w:lineRule="auto"/>
              <w:ind w:firstLine="0"/>
              <w:jc w:val="center"/>
            </w:pPr>
            <w:r>
              <w:t>2</w:t>
            </w:r>
          </w:p>
        </w:tc>
        <w:tc>
          <w:tcPr>
            <w:tcW w:w="73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2E7D32"/>
          </w:tcPr>
          <w:p w14:paraId="5D8F611D" w14:textId="1E301BA4" w:rsidR="0024787E" w:rsidRDefault="00384EA1" w:rsidP="0024787E">
            <w:pPr>
              <w:spacing w:line="360" w:lineRule="auto"/>
              <w:ind w:firstLine="0"/>
              <w:jc w:val="center"/>
            </w:pPr>
            <w:r>
              <w:t>4</w:t>
            </w:r>
          </w:p>
        </w:tc>
        <w:tc>
          <w:tcPr>
            <w:tcW w:w="1350"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FBC02D"/>
          </w:tcPr>
          <w:p w14:paraId="1EC982ED" w14:textId="42FF7C50" w:rsidR="0024787E" w:rsidRDefault="00384EA1" w:rsidP="0024787E">
            <w:pPr>
              <w:spacing w:line="360" w:lineRule="auto"/>
              <w:ind w:firstLine="0"/>
              <w:jc w:val="center"/>
            </w:pPr>
            <w:r>
              <w:t>6</w:t>
            </w:r>
          </w:p>
        </w:tc>
        <w:tc>
          <w:tcPr>
            <w:tcW w:w="96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FFA000"/>
          </w:tcPr>
          <w:p w14:paraId="6DDC52CC" w14:textId="3C2163A4" w:rsidR="0024787E" w:rsidRDefault="00384EA1" w:rsidP="0024787E">
            <w:pPr>
              <w:spacing w:line="360" w:lineRule="auto"/>
              <w:ind w:firstLine="0"/>
              <w:jc w:val="center"/>
            </w:pPr>
            <w:r>
              <w:t>8</w:t>
            </w:r>
          </w:p>
        </w:tc>
        <w:tc>
          <w:tcPr>
            <w:tcW w:w="138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EF9A9A"/>
          </w:tcPr>
          <w:p w14:paraId="189A6F92" w14:textId="28BAF8B2" w:rsidR="0024787E" w:rsidRDefault="00384EA1" w:rsidP="0024787E">
            <w:pPr>
              <w:spacing w:line="360" w:lineRule="auto"/>
              <w:ind w:firstLine="0"/>
              <w:jc w:val="center"/>
            </w:pPr>
            <w:r>
              <w:t>10</w:t>
            </w:r>
          </w:p>
        </w:tc>
      </w:tr>
      <w:tr w:rsidR="008C2FEE" w14:paraId="5593EF3E" w14:textId="77B6F094" w:rsidTr="009C1C51">
        <w:trPr>
          <w:trHeight w:val="418"/>
        </w:trPr>
        <w:tc>
          <w:tcPr>
            <w:tcW w:w="562" w:type="dxa"/>
            <w:vMerge/>
            <w:tcBorders>
              <w:left w:val="single" w:sz="4" w:space="0" w:color="262626" w:themeColor="text1" w:themeTint="D9"/>
              <w:right w:val="single" w:sz="4" w:space="0" w:color="262626"/>
            </w:tcBorders>
            <w:shd w:val="clear" w:color="auto" w:fill="F2F2F2" w:themeFill="background1" w:themeFillShade="F2"/>
          </w:tcPr>
          <w:p w14:paraId="4F194B42" w14:textId="77777777" w:rsidR="0024787E" w:rsidRDefault="0024787E" w:rsidP="0024787E">
            <w:pPr>
              <w:spacing w:line="360" w:lineRule="auto"/>
              <w:ind w:firstLine="0"/>
              <w:jc w:val="center"/>
            </w:pPr>
          </w:p>
        </w:tc>
        <w:tc>
          <w:tcPr>
            <w:tcW w:w="2452" w:type="dxa"/>
            <w:tcBorders>
              <w:top w:val="single" w:sz="4" w:space="0" w:color="auto"/>
              <w:left w:val="single" w:sz="4" w:space="0" w:color="262626"/>
              <w:bottom w:val="single" w:sz="4" w:space="0" w:color="auto"/>
              <w:right w:val="single" w:sz="4" w:space="0" w:color="262626"/>
            </w:tcBorders>
          </w:tcPr>
          <w:p w14:paraId="068A5020" w14:textId="5EB70970" w:rsidR="0024787E" w:rsidRDefault="0024787E" w:rsidP="0024787E">
            <w:pPr>
              <w:spacing w:line="360" w:lineRule="auto"/>
              <w:ind w:firstLine="0"/>
              <w:jc w:val="center"/>
            </w:pPr>
            <w:r>
              <w:t>Moderada</w:t>
            </w:r>
            <w:r w:rsidR="00384EA1">
              <w:t xml:space="preserve"> (3)</w:t>
            </w:r>
          </w:p>
        </w:tc>
        <w:tc>
          <w:tcPr>
            <w:tcW w:w="1555" w:type="dxa"/>
            <w:tcBorders>
              <w:top w:val="single" w:sz="4" w:space="0" w:color="auto"/>
              <w:left w:val="single" w:sz="4" w:space="0" w:color="262626"/>
              <w:bottom w:val="single" w:sz="4" w:space="0" w:color="auto"/>
              <w:right w:val="single" w:sz="4" w:space="0" w:color="262626" w:themeColor="text1" w:themeTint="D9"/>
            </w:tcBorders>
            <w:shd w:val="clear" w:color="auto" w:fill="43A047"/>
          </w:tcPr>
          <w:p w14:paraId="03308D15" w14:textId="74148570" w:rsidR="0024787E" w:rsidRDefault="00384EA1" w:rsidP="0024787E">
            <w:pPr>
              <w:spacing w:line="360" w:lineRule="auto"/>
              <w:ind w:firstLine="0"/>
              <w:jc w:val="center"/>
            </w:pPr>
            <w:r>
              <w:t>3</w:t>
            </w:r>
          </w:p>
        </w:tc>
        <w:tc>
          <w:tcPr>
            <w:tcW w:w="73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FBC02D"/>
          </w:tcPr>
          <w:p w14:paraId="2CEB0811" w14:textId="36A11694" w:rsidR="0024787E" w:rsidRDefault="00384EA1" w:rsidP="0024787E">
            <w:pPr>
              <w:spacing w:line="360" w:lineRule="auto"/>
              <w:ind w:firstLine="0"/>
              <w:jc w:val="center"/>
            </w:pPr>
            <w:r>
              <w:t>6</w:t>
            </w:r>
          </w:p>
        </w:tc>
        <w:tc>
          <w:tcPr>
            <w:tcW w:w="1350"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F57C00"/>
          </w:tcPr>
          <w:p w14:paraId="78A10D9B" w14:textId="5E50D0B1" w:rsidR="0024787E" w:rsidRDefault="00384EA1" w:rsidP="0024787E">
            <w:pPr>
              <w:spacing w:line="360" w:lineRule="auto"/>
              <w:ind w:firstLine="0"/>
              <w:jc w:val="center"/>
            </w:pPr>
            <w:r>
              <w:t>9</w:t>
            </w:r>
          </w:p>
        </w:tc>
        <w:tc>
          <w:tcPr>
            <w:tcW w:w="96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E57373"/>
          </w:tcPr>
          <w:p w14:paraId="055C71A6" w14:textId="779C2416" w:rsidR="0024787E" w:rsidRDefault="00384EA1" w:rsidP="0024787E">
            <w:pPr>
              <w:spacing w:line="360" w:lineRule="auto"/>
              <w:ind w:firstLine="0"/>
              <w:jc w:val="center"/>
            </w:pPr>
            <w:r>
              <w:t>12</w:t>
            </w:r>
          </w:p>
        </w:tc>
        <w:tc>
          <w:tcPr>
            <w:tcW w:w="138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EF5350"/>
          </w:tcPr>
          <w:p w14:paraId="403854FA" w14:textId="6158D723" w:rsidR="0024787E" w:rsidRDefault="00384EA1" w:rsidP="0024787E">
            <w:pPr>
              <w:spacing w:line="360" w:lineRule="auto"/>
              <w:ind w:firstLine="0"/>
              <w:jc w:val="center"/>
            </w:pPr>
            <w:r>
              <w:t>15</w:t>
            </w:r>
          </w:p>
        </w:tc>
      </w:tr>
      <w:tr w:rsidR="008C2FEE" w14:paraId="01731E1E" w14:textId="77777777" w:rsidTr="009C1C51">
        <w:trPr>
          <w:trHeight w:val="418"/>
        </w:trPr>
        <w:tc>
          <w:tcPr>
            <w:tcW w:w="562" w:type="dxa"/>
            <w:vMerge/>
            <w:tcBorders>
              <w:left w:val="single" w:sz="4" w:space="0" w:color="262626" w:themeColor="text1" w:themeTint="D9"/>
              <w:right w:val="single" w:sz="4" w:space="0" w:color="262626"/>
            </w:tcBorders>
            <w:shd w:val="clear" w:color="auto" w:fill="F2F2F2" w:themeFill="background1" w:themeFillShade="F2"/>
          </w:tcPr>
          <w:p w14:paraId="0FAC049C" w14:textId="77777777" w:rsidR="0024787E" w:rsidRDefault="0024787E" w:rsidP="0024787E">
            <w:pPr>
              <w:spacing w:line="360" w:lineRule="auto"/>
              <w:ind w:firstLine="0"/>
              <w:jc w:val="center"/>
            </w:pPr>
          </w:p>
        </w:tc>
        <w:tc>
          <w:tcPr>
            <w:tcW w:w="2452" w:type="dxa"/>
            <w:tcBorders>
              <w:top w:val="single" w:sz="4" w:space="0" w:color="auto"/>
              <w:left w:val="single" w:sz="4" w:space="0" w:color="262626"/>
              <w:bottom w:val="single" w:sz="4" w:space="0" w:color="auto"/>
              <w:right w:val="single" w:sz="4" w:space="0" w:color="262626"/>
            </w:tcBorders>
          </w:tcPr>
          <w:p w14:paraId="72E0E518" w14:textId="3DE0FB90" w:rsidR="0024787E" w:rsidRDefault="0024787E" w:rsidP="0024787E">
            <w:pPr>
              <w:spacing w:line="360" w:lineRule="auto"/>
              <w:ind w:firstLine="0"/>
              <w:jc w:val="center"/>
            </w:pPr>
            <w:r>
              <w:t>Alta</w:t>
            </w:r>
            <w:r w:rsidR="00384EA1">
              <w:t xml:space="preserve"> (4)</w:t>
            </w:r>
          </w:p>
        </w:tc>
        <w:tc>
          <w:tcPr>
            <w:tcW w:w="1555" w:type="dxa"/>
            <w:tcBorders>
              <w:top w:val="single" w:sz="4" w:space="0" w:color="auto"/>
              <w:left w:val="single" w:sz="4" w:space="0" w:color="262626"/>
              <w:bottom w:val="single" w:sz="4" w:space="0" w:color="auto"/>
              <w:right w:val="single" w:sz="4" w:space="0" w:color="262626" w:themeColor="text1" w:themeTint="D9"/>
            </w:tcBorders>
            <w:shd w:val="clear" w:color="auto" w:fill="2E7D32"/>
          </w:tcPr>
          <w:p w14:paraId="38C1B34B" w14:textId="5250074F" w:rsidR="0024787E" w:rsidRDefault="00384EA1" w:rsidP="0024787E">
            <w:pPr>
              <w:spacing w:line="360" w:lineRule="auto"/>
              <w:ind w:firstLine="0"/>
              <w:jc w:val="center"/>
            </w:pPr>
            <w:r>
              <w:t>4</w:t>
            </w:r>
          </w:p>
        </w:tc>
        <w:tc>
          <w:tcPr>
            <w:tcW w:w="73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FFA000"/>
          </w:tcPr>
          <w:p w14:paraId="7A081B89" w14:textId="5CEC07DA" w:rsidR="0024787E" w:rsidRDefault="00384EA1" w:rsidP="0024787E">
            <w:pPr>
              <w:spacing w:line="360" w:lineRule="auto"/>
              <w:ind w:firstLine="0"/>
              <w:jc w:val="center"/>
            </w:pPr>
            <w:r>
              <w:t>8</w:t>
            </w:r>
          </w:p>
        </w:tc>
        <w:tc>
          <w:tcPr>
            <w:tcW w:w="1350"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E57373"/>
          </w:tcPr>
          <w:p w14:paraId="24154810" w14:textId="3B5DBBD0" w:rsidR="0024787E" w:rsidRDefault="00384EA1" w:rsidP="0024787E">
            <w:pPr>
              <w:spacing w:line="360" w:lineRule="auto"/>
              <w:ind w:firstLine="0"/>
              <w:jc w:val="center"/>
            </w:pPr>
            <w:r>
              <w:t>12</w:t>
            </w:r>
          </w:p>
        </w:tc>
        <w:tc>
          <w:tcPr>
            <w:tcW w:w="96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D32F2F"/>
          </w:tcPr>
          <w:p w14:paraId="5F7A59DD" w14:textId="397D3ED4" w:rsidR="0024787E" w:rsidRDefault="00384EA1" w:rsidP="0024787E">
            <w:pPr>
              <w:spacing w:line="360" w:lineRule="auto"/>
              <w:ind w:firstLine="0"/>
              <w:jc w:val="center"/>
            </w:pPr>
            <w:r>
              <w:t>16</w:t>
            </w:r>
          </w:p>
        </w:tc>
        <w:tc>
          <w:tcPr>
            <w:tcW w:w="138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B71C1C"/>
          </w:tcPr>
          <w:p w14:paraId="73D65B22" w14:textId="13556B7F" w:rsidR="0024787E" w:rsidRDefault="00384EA1" w:rsidP="0024787E">
            <w:pPr>
              <w:spacing w:line="360" w:lineRule="auto"/>
              <w:ind w:firstLine="0"/>
              <w:jc w:val="center"/>
            </w:pPr>
            <w:r>
              <w:t>20</w:t>
            </w:r>
          </w:p>
        </w:tc>
      </w:tr>
      <w:tr w:rsidR="009C1C51" w14:paraId="207BBC1B" w14:textId="4C20D45C" w:rsidTr="009C1C51">
        <w:trPr>
          <w:trHeight w:val="418"/>
        </w:trPr>
        <w:tc>
          <w:tcPr>
            <w:tcW w:w="562" w:type="dxa"/>
            <w:vMerge/>
            <w:tcBorders>
              <w:left w:val="single" w:sz="4" w:space="0" w:color="262626" w:themeColor="text1" w:themeTint="D9"/>
              <w:bottom w:val="single" w:sz="4" w:space="0" w:color="FFFFFF" w:themeColor="background1"/>
              <w:right w:val="single" w:sz="4" w:space="0" w:color="262626"/>
            </w:tcBorders>
            <w:shd w:val="clear" w:color="auto" w:fill="F2F2F2" w:themeFill="background1" w:themeFillShade="F2"/>
          </w:tcPr>
          <w:p w14:paraId="1A5714EC" w14:textId="77777777" w:rsidR="0024787E" w:rsidRDefault="0024787E" w:rsidP="0024787E">
            <w:pPr>
              <w:spacing w:line="360" w:lineRule="auto"/>
              <w:ind w:firstLine="0"/>
              <w:jc w:val="center"/>
            </w:pPr>
          </w:p>
        </w:tc>
        <w:tc>
          <w:tcPr>
            <w:tcW w:w="2452" w:type="dxa"/>
            <w:tcBorders>
              <w:top w:val="single" w:sz="4" w:space="0" w:color="auto"/>
              <w:left w:val="single" w:sz="4" w:space="0" w:color="262626"/>
              <w:bottom w:val="single" w:sz="4" w:space="0" w:color="auto"/>
              <w:right w:val="single" w:sz="4" w:space="0" w:color="262626"/>
            </w:tcBorders>
          </w:tcPr>
          <w:p w14:paraId="4A2207ED" w14:textId="159E1411" w:rsidR="0024787E" w:rsidRDefault="0024787E" w:rsidP="0024787E">
            <w:pPr>
              <w:spacing w:line="360" w:lineRule="auto"/>
              <w:ind w:firstLine="0"/>
              <w:jc w:val="center"/>
            </w:pPr>
            <w:r>
              <w:t>Muy Alta</w:t>
            </w:r>
            <w:r w:rsidR="00384EA1">
              <w:t xml:space="preserve"> (5)</w:t>
            </w:r>
          </w:p>
        </w:tc>
        <w:tc>
          <w:tcPr>
            <w:tcW w:w="1555" w:type="dxa"/>
            <w:tcBorders>
              <w:top w:val="single" w:sz="4" w:space="0" w:color="auto"/>
              <w:left w:val="single" w:sz="4" w:space="0" w:color="262626"/>
              <w:bottom w:val="single" w:sz="4" w:space="0" w:color="auto"/>
              <w:right w:val="single" w:sz="4" w:space="0" w:color="262626" w:themeColor="text1" w:themeTint="D9"/>
            </w:tcBorders>
            <w:shd w:val="clear" w:color="auto" w:fill="FDD835"/>
          </w:tcPr>
          <w:p w14:paraId="1696DE86" w14:textId="493C94A8" w:rsidR="0024787E" w:rsidRDefault="00384EA1" w:rsidP="0024787E">
            <w:pPr>
              <w:spacing w:line="360" w:lineRule="auto"/>
              <w:ind w:firstLine="0"/>
              <w:jc w:val="center"/>
            </w:pPr>
            <w:r>
              <w:t>5</w:t>
            </w:r>
          </w:p>
        </w:tc>
        <w:tc>
          <w:tcPr>
            <w:tcW w:w="73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EF9A9A"/>
          </w:tcPr>
          <w:p w14:paraId="34E382D6" w14:textId="2D2DCB4B" w:rsidR="0024787E" w:rsidRDefault="00384EA1" w:rsidP="0024787E">
            <w:pPr>
              <w:spacing w:line="360" w:lineRule="auto"/>
              <w:ind w:firstLine="0"/>
              <w:jc w:val="center"/>
            </w:pPr>
            <w:r>
              <w:t>10</w:t>
            </w:r>
          </w:p>
        </w:tc>
        <w:tc>
          <w:tcPr>
            <w:tcW w:w="1350"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EF5350"/>
          </w:tcPr>
          <w:p w14:paraId="171F2283" w14:textId="595C0F9F" w:rsidR="0024787E" w:rsidRDefault="00384EA1" w:rsidP="0024787E">
            <w:pPr>
              <w:spacing w:line="360" w:lineRule="auto"/>
              <w:ind w:firstLine="0"/>
              <w:jc w:val="center"/>
            </w:pPr>
            <w:r>
              <w:t>15</w:t>
            </w:r>
          </w:p>
        </w:tc>
        <w:tc>
          <w:tcPr>
            <w:tcW w:w="96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B71C1C"/>
          </w:tcPr>
          <w:p w14:paraId="4E041D14" w14:textId="3B657B46" w:rsidR="0024787E" w:rsidRDefault="00384EA1" w:rsidP="0024787E">
            <w:pPr>
              <w:spacing w:line="360" w:lineRule="auto"/>
              <w:ind w:firstLine="0"/>
              <w:jc w:val="center"/>
            </w:pPr>
            <w:r>
              <w:t>20</w:t>
            </w:r>
          </w:p>
        </w:tc>
        <w:tc>
          <w:tcPr>
            <w:tcW w:w="138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7F0000"/>
          </w:tcPr>
          <w:p w14:paraId="227FA996" w14:textId="3F69001A" w:rsidR="0024787E" w:rsidRDefault="00384EA1" w:rsidP="0024787E">
            <w:pPr>
              <w:spacing w:line="360" w:lineRule="auto"/>
              <w:ind w:firstLine="0"/>
              <w:jc w:val="center"/>
            </w:pPr>
            <w:r>
              <w:t>25</w:t>
            </w:r>
          </w:p>
        </w:tc>
      </w:tr>
      <w:tr w:rsidR="009C1C51" w14:paraId="600C2BEC" w14:textId="1699A301" w:rsidTr="009C1C51">
        <w:trPr>
          <w:trHeight w:val="418"/>
        </w:trPr>
        <w:tc>
          <w:tcPr>
            <w:tcW w:w="3014" w:type="dxa"/>
            <w:gridSpan w:val="2"/>
            <w:tcBorders>
              <w:top w:val="single" w:sz="4" w:space="0" w:color="auto"/>
              <w:bottom w:val="single" w:sz="4" w:space="0" w:color="FFFFFF"/>
              <w:right w:val="single" w:sz="4" w:space="0" w:color="262626"/>
            </w:tcBorders>
          </w:tcPr>
          <w:p w14:paraId="1E24B520" w14:textId="19CA4EB2" w:rsidR="0024787E" w:rsidRDefault="0024787E" w:rsidP="0062614F">
            <w:pPr>
              <w:spacing w:line="360" w:lineRule="auto"/>
              <w:ind w:firstLine="0"/>
              <w:jc w:val="center"/>
            </w:pPr>
          </w:p>
        </w:tc>
        <w:tc>
          <w:tcPr>
            <w:tcW w:w="1555" w:type="dxa"/>
            <w:tcBorders>
              <w:top w:val="single" w:sz="4" w:space="0" w:color="auto"/>
              <w:left w:val="single" w:sz="4" w:space="0" w:color="262626"/>
              <w:bottom w:val="single" w:sz="4" w:space="0" w:color="auto"/>
              <w:right w:val="single" w:sz="4" w:space="0" w:color="262626" w:themeColor="text1" w:themeTint="D9"/>
            </w:tcBorders>
            <w:shd w:val="clear" w:color="auto" w:fill="auto"/>
          </w:tcPr>
          <w:p w14:paraId="01455F46" w14:textId="4FEA4558" w:rsidR="0024787E" w:rsidRDefault="0024787E" w:rsidP="0062614F">
            <w:pPr>
              <w:spacing w:line="360" w:lineRule="auto"/>
              <w:ind w:firstLine="0"/>
              <w:jc w:val="center"/>
            </w:pPr>
            <w:r>
              <w:t>Insignificante</w:t>
            </w:r>
            <w:r w:rsidR="00384EA1">
              <w:t xml:space="preserve"> (1)</w:t>
            </w:r>
          </w:p>
        </w:tc>
        <w:tc>
          <w:tcPr>
            <w:tcW w:w="73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auto"/>
          </w:tcPr>
          <w:p w14:paraId="5D64C151" w14:textId="22BCC918" w:rsidR="0024787E" w:rsidRDefault="0024787E" w:rsidP="0062614F">
            <w:pPr>
              <w:spacing w:line="360" w:lineRule="auto"/>
              <w:ind w:firstLine="0"/>
              <w:jc w:val="center"/>
            </w:pPr>
            <w:r>
              <w:t>Leve</w:t>
            </w:r>
            <w:r w:rsidR="00384EA1">
              <w:t xml:space="preserve"> (2)</w:t>
            </w:r>
          </w:p>
        </w:tc>
        <w:tc>
          <w:tcPr>
            <w:tcW w:w="1350"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auto"/>
          </w:tcPr>
          <w:p w14:paraId="7D5925CD" w14:textId="3A35C62E" w:rsidR="0024787E" w:rsidRDefault="0024787E" w:rsidP="0062614F">
            <w:pPr>
              <w:spacing w:line="360" w:lineRule="auto"/>
              <w:ind w:firstLine="0"/>
              <w:jc w:val="center"/>
            </w:pPr>
            <w:r>
              <w:t>Tolerable</w:t>
            </w:r>
            <w:r w:rsidR="00384EA1">
              <w:t xml:space="preserve"> (3)</w:t>
            </w:r>
          </w:p>
        </w:tc>
        <w:tc>
          <w:tcPr>
            <w:tcW w:w="96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auto"/>
          </w:tcPr>
          <w:p w14:paraId="3AEB321B" w14:textId="7DA7150F" w:rsidR="0024787E" w:rsidRDefault="0024787E" w:rsidP="0062614F">
            <w:pPr>
              <w:spacing w:line="360" w:lineRule="auto"/>
              <w:ind w:firstLine="0"/>
              <w:jc w:val="center"/>
            </w:pPr>
            <w:r>
              <w:t>Grave</w:t>
            </w:r>
            <w:r w:rsidR="00384EA1">
              <w:t xml:space="preserve"> (4)</w:t>
            </w:r>
          </w:p>
        </w:tc>
        <w:tc>
          <w:tcPr>
            <w:tcW w:w="1389" w:type="dxa"/>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auto"/>
          </w:tcPr>
          <w:p w14:paraId="1F0F2A18" w14:textId="1EAFC2FE" w:rsidR="0024787E" w:rsidRDefault="0024787E" w:rsidP="0062614F">
            <w:pPr>
              <w:spacing w:line="360" w:lineRule="auto"/>
              <w:ind w:firstLine="0"/>
              <w:jc w:val="center"/>
            </w:pPr>
            <w:r>
              <w:t>Catastrófico</w:t>
            </w:r>
            <w:r w:rsidR="00384EA1">
              <w:t xml:space="preserve"> (5)</w:t>
            </w:r>
          </w:p>
        </w:tc>
      </w:tr>
      <w:tr w:rsidR="0024787E" w14:paraId="78C454C7" w14:textId="77777777" w:rsidTr="009C1C51">
        <w:trPr>
          <w:trHeight w:val="418"/>
        </w:trPr>
        <w:tc>
          <w:tcPr>
            <w:tcW w:w="3014" w:type="dxa"/>
            <w:gridSpan w:val="2"/>
            <w:tcBorders>
              <w:top w:val="single" w:sz="4" w:space="0" w:color="FFFFFF"/>
              <w:bottom w:val="single" w:sz="4" w:space="0" w:color="FFFFFF" w:themeColor="background1"/>
              <w:right w:val="single" w:sz="4" w:space="0" w:color="262626" w:themeColor="text1" w:themeTint="D9"/>
            </w:tcBorders>
          </w:tcPr>
          <w:p w14:paraId="4F356C19" w14:textId="77777777" w:rsidR="0024787E" w:rsidRDefault="0024787E" w:rsidP="0062614F">
            <w:pPr>
              <w:spacing w:line="360" w:lineRule="auto"/>
              <w:ind w:firstLine="0"/>
              <w:jc w:val="center"/>
            </w:pPr>
          </w:p>
        </w:tc>
        <w:tc>
          <w:tcPr>
            <w:tcW w:w="6002" w:type="dxa"/>
            <w:gridSpan w:val="5"/>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F2F2F2" w:themeFill="background1" w:themeFillShade="F2"/>
          </w:tcPr>
          <w:p w14:paraId="260068E1" w14:textId="25F70FBF" w:rsidR="0024787E" w:rsidRPr="00F85210" w:rsidRDefault="0024787E" w:rsidP="0062614F">
            <w:pPr>
              <w:spacing w:line="360" w:lineRule="auto"/>
              <w:ind w:firstLine="0"/>
              <w:jc w:val="center"/>
              <w:rPr>
                <w:b/>
                <w:bCs/>
              </w:rPr>
            </w:pPr>
            <w:r w:rsidRPr="00F85210">
              <w:rPr>
                <w:b/>
                <w:bCs/>
              </w:rPr>
              <w:t>Efecto</w:t>
            </w:r>
          </w:p>
        </w:tc>
      </w:tr>
    </w:tbl>
    <w:p w14:paraId="182D9210" w14:textId="2F2AFA3B" w:rsidR="00CE055B" w:rsidRDefault="004A34AE" w:rsidP="00664F5B">
      <w:pPr>
        <w:ind w:firstLine="0"/>
      </w:pPr>
      <w:r w:rsidRPr="00002418">
        <w:rPr>
          <w:i/>
          <w:iCs/>
        </w:rPr>
        <w:t>Nota</w:t>
      </w:r>
      <w:r>
        <w:t xml:space="preserve">: Esta tabla muestra </w:t>
      </w:r>
      <w:r w:rsidR="006D4468">
        <w:t xml:space="preserve">el criterio </w:t>
      </w:r>
      <w:r w:rsidR="00D934A2">
        <w:t>a tener en cuenta</w:t>
      </w:r>
      <w:r w:rsidR="006D4468">
        <w:t xml:space="preserve"> para clasificar los riesgos según la frecuencia de ocurrencia del evento (probabilidad de ocurrencia) y el impacto del evento (efecto).</w:t>
      </w:r>
    </w:p>
    <w:p w14:paraId="323D2012" w14:textId="77777777" w:rsidR="002A5BBD" w:rsidRDefault="002A5BBD">
      <w:pPr>
        <w:rPr>
          <w:rFonts w:asciiTheme="majorHAnsi" w:eastAsiaTheme="majorEastAsia" w:hAnsiTheme="majorHAnsi" w:cstheme="majorBidi"/>
          <w:b/>
          <w:bCs/>
        </w:rPr>
      </w:pPr>
      <w:r>
        <w:br w:type="page"/>
      </w:r>
    </w:p>
    <w:p w14:paraId="3CB036E0" w14:textId="7119AC60" w:rsidR="001D6976" w:rsidRDefault="001D6976" w:rsidP="009C6338">
      <w:pPr>
        <w:pStyle w:val="Ttulo4"/>
      </w:pPr>
      <w:bookmarkStart w:id="73" w:name="_Tabla_13"/>
      <w:bookmarkEnd w:id="73"/>
      <w:r>
        <w:lastRenderedPageBreak/>
        <w:t xml:space="preserve">Tabla </w:t>
      </w:r>
      <w:r w:rsidR="002A609B">
        <w:t>1</w:t>
      </w:r>
      <w:r w:rsidR="009C6338">
        <w:t>4</w:t>
      </w:r>
    </w:p>
    <w:p w14:paraId="4F35F3DC" w14:textId="41A0B7BF" w:rsidR="001D6976" w:rsidRPr="00801309" w:rsidRDefault="001D6976" w:rsidP="001D6976">
      <w:pPr>
        <w:ind w:firstLine="0"/>
        <w:rPr>
          <w:i/>
          <w:iCs/>
        </w:rPr>
      </w:pPr>
      <w:r>
        <w:rPr>
          <w:i/>
          <w:iCs/>
        </w:rPr>
        <w:t>Identificación de riesgos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5"/>
        <w:gridCol w:w="3453"/>
        <w:gridCol w:w="1158"/>
        <w:gridCol w:w="1600"/>
        <w:gridCol w:w="869"/>
        <w:gridCol w:w="971"/>
      </w:tblGrid>
      <w:tr w:rsidR="0090460E" w14:paraId="6B6134CE" w14:textId="77777777" w:rsidTr="00951ECE">
        <w:trPr>
          <w:trHeight w:val="837"/>
        </w:trPr>
        <w:tc>
          <w:tcPr>
            <w:tcW w:w="0" w:type="auto"/>
            <w:tcBorders>
              <w:top w:val="single" w:sz="4" w:space="0" w:color="auto"/>
            </w:tcBorders>
            <w:shd w:val="clear" w:color="auto" w:fill="FFD047" w:themeFill="accent5" w:themeFillTint="99"/>
          </w:tcPr>
          <w:p w14:paraId="7F3F2F81" w14:textId="77777777" w:rsidR="0090460E" w:rsidRPr="00801309" w:rsidRDefault="0090460E" w:rsidP="009C1C51">
            <w:pPr>
              <w:ind w:firstLine="0"/>
              <w:jc w:val="center"/>
              <w:rPr>
                <w:b/>
                <w:bCs/>
              </w:rPr>
            </w:pPr>
            <w:r>
              <w:rPr>
                <w:b/>
                <w:bCs/>
              </w:rPr>
              <w:t>Código de Riesgo</w:t>
            </w:r>
          </w:p>
        </w:tc>
        <w:tc>
          <w:tcPr>
            <w:tcW w:w="0" w:type="auto"/>
            <w:tcBorders>
              <w:top w:val="single" w:sz="4" w:space="0" w:color="auto"/>
            </w:tcBorders>
            <w:shd w:val="clear" w:color="auto" w:fill="FFD047" w:themeFill="accent5" w:themeFillTint="99"/>
          </w:tcPr>
          <w:p w14:paraId="360E6166" w14:textId="77777777" w:rsidR="0090460E" w:rsidRPr="00801309" w:rsidRDefault="0090460E" w:rsidP="009C1C51">
            <w:pPr>
              <w:ind w:firstLine="0"/>
              <w:jc w:val="center"/>
              <w:rPr>
                <w:b/>
                <w:bCs/>
              </w:rPr>
            </w:pPr>
            <w:r>
              <w:rPr>
                <w:b/>
                <w:bCs/>
              </w:rPr>
              <w:t>Descripción</w:t>
            </w:r>
          </w:p>
        </w:tc>
        <w:tc>
          <w:tcPr>
            <w:tcW w:w="0" w:type="auto"/>
            <w:tcBorders>
              <w:top w:val="single" w:sz="4" w:space="0" w:color="auto"/>
            </w:tcBorders>
            <w:shd w:val="clear" w:color="auto" w:fill="FFD047" w:themeFill="accent5" w:themeFillTint="99"/>
          </w:tcPr>
          <w:p w14:paraId="60BB5181" w14:textId="77777777" w:rsidR="0090460E" w:rsidRDefault="0090460E" w:rsidP="009C1C51">
            <w:pPr>
              <w:ind w:firstLine="0"/>
              <w:jc w:val="center"/>
              <w:rPr>
                <w:b/>
                <w:bCs/>
              </w:rPr>
            </w:pPr>
            <w:r>
              <w:rPr>
                <w:b/>
                <w:bCs/>
              </w:rPr>
              <w:t>Tipo de Riesgo</w:t>
            </w:r>
          </w:p>
        </w:tc>
        <w:tc>
          <w:tcPr>
            <w:tcW w:w="0" w:type="auto"/>
            <w:tcBorders>
              <w:top w:val="single" w:sz="4" w:space="0" w:color="auto"/>
            </w:tcBorders>
            <w:shd w:val="clear" w:color="auto" w:fill="FFD047" w:themeFill="accent5" w:themeFillTint="99"/>
          </w:tcPr>
          <w:p w14:paraId="0D32BEB2" w14:textId="77777777" w:rsidR="0090460E" w:rsidRDefault="0090460E" w:rsidP="009C1C51">
            <w:pPr>
              <w:ind w:firstLine="0"/>
              <w:jc w:val="center"/>
              <w:rPr>
                <w:b/>
                <w:bCs/>
              </w:rPr>
            </w:pPr>
            <w:r>
              <w:rPr>
                <w:b/>
                <w:bCs/>
              </w:rPr>
              <w:t>Probabilidad de Ocurrencia</w:t>
            </w:r>
          </w:p>
        </w:tc>
        <w:tc>
          <w:tcPr>
            <w:tcW w:w="0" w:type="auto"/>
            <w:tcBorders>
              <w:top w:val="single" w:sz="4" w:space="0" w:color="auto"/>
            </w:tcBorders>
            <w:shd w:val="clear" w:color="auto" w:fill="FFD047" w:themeFill="accent5" w:themeFillTint="99"/>
          </w:tcPr>
          <w:p w14:paraId="6ECA7DAA" w14:textId="77777777" w:rsidR="0090460E" w:rsidRDefault="0090460E" w:rsidP="009C1C51">
            <w:pPr>
              <w:ind w:firstLine="0"/>
              <w:jc w:val="center"/>
              <w:rPr>
                <w:b/>
                <w:bCs/>
              </w:rPr>
            </w:pPr>
            <w:r>
              <w:rPr>
                <w:b/>
                <w:bCs/>
              </w:rPr>
              <w:t>Efecto</w:t>
            </w:r>
          </w:p>
        </w:tc>
        <w:tc>
          <w:tcPr>
            <w:tcW w:w="0" w:type="auto"/>
            <w:tcBorders>
              <w:top w:val="single" w:sz="4" w:space="0" w:color="auto"/>
            </w:tcBorders>
            <w:shd w:val="clear" w:color="auto" w:fill="FFD047" w:themeFill="accent5" w:themeFillTint="99"/>
          </w:tcPr>
          <w:p w14:paraId="6943DC24" w14:textId="2CD25141" w:rsidR="0090460E" w:rsidRDefault="00664F5B" w:rsidP="009C1C51">
            <w:pPr>
              <w:ind w:firstLine="0"/>
              <w:jc w:val="center"/>
              <w:rPr>
                <w:b/>
                <w:bCs/>
              </w:rPr>
            </w:pPr>
            <w:r>
              <w:rPr>
                <w:b/>
                <w:bCs/>
              </w:rPr>
              <w:t xml:space="preserve">Nivel de </w:t>
            </w:r>
            <w:r w:rsidR="002A5BBD">
              <w:rPr>
                <w:b/>
                <w:bCs/>
              </w:rPr>
              <w:t>Peligro</w:t>
            </w:r>
          </w:p>
        </w:tc>
      </w:tr>
      <w:tr w:rsidR="0090460E" w14:paraId="70CF513C" w14:textId="77777777" w:rsidTr="00951ECE">
        <w:trPr>
          <w:trHeight w:val="418"/>
        </w:trPr>
        <w:tc>
          <w:tcPr>
            <w:tcW w:w="0" w:type="auto"/>
            <w:tcBorders>
              <w:top w:val="single" w:sz="4" w:space="0" w:color="auto"/>
              <w:bottom w:val="single" w:sz="4" w:space="0" w:color="auto"/>
            </w:tcBorders>
          </w:tcPr>
          <w:p w14:paraId="0B33B9FA" w14:textId="77777777" w:rsidR="0090460E" w:rsidRDefault="0090460E" w:rsidP="00CD1B7F">
            <w:pPr>
              <w:spacing w:line="360" w:lineRule="auto"/>
              <w:ind w:firstLine="0"/>
              <w:jc w:val="center"/>
            </w:pPr>
            <w:bookmarkStart w:id="74" w:name="PD19"/>
            <w:r>
              <w:t>PD-19</w:t>
            </w:r>
            <w:bookmarkEnd w:id="74"/>
          </w:p>
        </w:tc>
        <w:tc>
          <w:tcPr>
            <w:tcW w:w="0" w:type="auto"/>
            <w:tcBorders>
              <w:top w:val="single" w:sz="4" w:space="0" w:color="auto"/>
              <w:bottom w:val="single" w:sz="4" w:space="0" w:color="auto"/>
            </w:tcBorders>
          </w:tcPr>
          <w:p w14:paraId="5A72581A" w14:textId="77777777" w:rsidR="0090460E" w:rsidRDefault="0090460E" w:rsidP="00CD1B7F">
            <w:pPr>
              <w:spacing w:line="360" w:lineRule="auto"/>
              <w:ind w:firstLine="0"/>
            </w:pPr>
            <w:r>
              <w:t>Fallas de seguridad en el sistema.</w:t>
            </w:r>
          </w:p>
        </w:tc>
        <w:tc>
          <w:tcPr>
            <w:tcW w:w="0" w:type="auto"/>
            <w:tcBorders>
              <w:top w:val="single" w:sz="4" w:space="0" w:color="auto"/>
              <w:bottom w:val="single" w:sz="4" w:space="0" w:color="auto"/>
            </w:tcBorders>
          </w:tcPr>
          <w:p w14:paraId="6FAAC4B2" w14:textId="77777777" w:rsidR="0090460E" w:rsidRDefault="0090460E" w:rsidP="00CD1B7F">
            <w:pPr>
              <w:spacing w:line="360" w:lineRule="auto"/>
              <w:ind w:firstLine="0"/>
            </w:pPr>
            <w:r>
              <w:t>Producto</w:t>
            </w:r>
          </w:p>
        </w:tc>
        <w:tc>
          <w:tcPr>
            <w:tcW w:w="0" w:type="auto"/>
            <w:tcBorders>
              <w:top w:val="single" w:sz="4" w:space="0" w:color="auto"/>
              <w:bottom w:val="single" w:sz="4" w:space="0" w:color="auto"/>
            </w:tcBorders>
          </w:tcPr>
          <w:p w14:paraId="0548C60C" w14:textId="77777777" w:rsidR="0090460E" w:rsidRDefault="0090460E" w:rsidP="00CD1B7F">
            <w:pPr>
              <w:spacing w:line="360" w:lineRule="auto"/>
              <w:ind w:firstLine="0"/>
              <w:jc w:val="center"/>
            </w:pPr>
            <w:r>
              <w:t>5</w:t>
            </w:r>
          </w:p>
        </w:tc>
        <w:tc>
          <w:tcPr>
            <w:tcW w:w="0" w:type="auto"/>
            <w:tcBorders>
              <w:top w:val="single" w:sz="4" w:space="0" w:color="auto"/>
              <w:bottom w:val="single" w:sz="4" w:space="0" w:color="auto"/>
            </w:tcBorders>
          </w:tcPr>
          <w:p w14:paraId="53E264B1" w14:textId="77777777" w:rsidR="0090460E" w:rsidRDefault="0090460E" w:rsidP="00CD1B7F">
            <w:pPr>
              <w:spacing w:line="360" w:lineRule="auto"/>
              <w:ind w:firstLine="0"/>
              <w:jc w:val="center"/>
            </w:pPr>
            <w:r>
              <w:t>4</w:t>
            </w:r>
          </w:p>
        </w:tc>
        <w:tc>
          <w:tcPr>
            <w:tcW w:w="0" w:type="auto"/>
            <w:tcBorders>
              <w:top w:val="single" w:sz="4" w:space="0" w:color="auto"/>
              <w:bottom w:val="single" w:sz="4" w:space="0" w:color="auto"/>
            </w:tcBorders>
          </w:tcPr>
          <w:p w14:paraId="2F3DCC31" w14:textId="77777777" w:rsidR="0090460E" w:rsidRDefault="0090460E" w:rsidP="00CD1B7F">
            <w:pPr>
              <w:spacing w:line="360" w:lineRule="auto"/>
              <w:ind w:firstLine="0"/>
              <w:jc w:val="center"/>
            </w:pPr>
            <w:r>
              <w:t>20</w:t>
            </w:r>
          </w:p>
        </w:tc>
      </w:tr>
      <w:tr w:rsidR="0090460E" w14:paraId="4DA419FB" w14:textId="77777777" w:rsidTr="00951ECE">
        <w:trPr>
          <w:trHeight w:val="418"/>
        </w:trPr>
        <w:tc>
          <w:tcPr>
            <w:tcW w:w="0" w:type="auto"/>
            <w:tcBorders>
              <w:top w:val="single" w:sz="4" w:space="0" w:color="auto"/>
              <w:bottom w:val="single" w:sz="4" w:space="0" w:color="auto"/>
            </w:tcBorders>
          </w:tcPr>
          <w:p w14:paraId="5C6C580A" w14:textId="77777777" w:rsidR="0090460E" w:rsidRDefault="0090460E" w:rsidP="00CD1B7F">
            <w:pPr>
              <w:spacing w:line="360" w:lineRule="auto"/>
              <w:ind w:firstLine="0"/>
              <w:jc w:val="center"/>
            </w:pPr>
            <w:bookmarkStart w:id="75" w:name="PYPD20"/>
            <w:r>
              <w:t>PY-PD-20</w:t>
            </w:r>
            <w:bookmarkEnd w:id="75"/>
          </w:p>
        </w:tc>
        <w:tc>
          <w:tcPr>
            <w:tcW w:w="0" w:type="auto"/>
            <w:tcBorders>
              <w:top w:val="single" w:sz="4" w:space="0" w:color="auto"/>
              <w:bottom w:val="single" w:sz="4" w:space="0" w:color="auto"/>
            </w:tcBorders>
          </w:tcPr>
          <w:p w14:paraId="437A718B" w14:textId="77777777" w:rsidR="0090460E" w:rsidRDefault="0090460E" w:rsidP="00CD1B7F">
            <w:pPr>
              <w:spacing w:line="360" w:lineRule="auto"/>
              <w:ind w:firstLine="0"/>
            </w:pPr>
            <w:r>
              <w:t>Desarrollador pierde los avances del proyecto.</w:t>
            </w:r>
          </w:p>
        </w:tc>
        <w:tc>
          <w:tcPr>
            <w:tcW w:w="0" w:type="auto"/>
            <w:tcBorders>
              <w:top w:val="single" w:sz="4" w:space="0" w:color="auto"/>
              <w:bottom w:val="single" w:sz="4" w:space="0" w:color="auto"/>
            </w:tcBorders>
          </w:tcPr>
          <w:p w14:paraId="4B62A947" w14:textId="77777777" w:rsidR="0090460E" w:rsidRDefault="0090460E" w:rsidP="00CD1B7F">
            <w:pPr>
              <w:spacing w:line="360" w:lineRule="auto"/>
              <w:ind w:firstLine="0"/>
            </w:pPr>
            <w:r>
              <w:t>Proyecto/ Producto</w:t>
            </w:r>
          </w:p>
        </w:tc>
        <w:tc>
          <w:tcPr>
            <w:tcW w:w="0" w:type="auto"/>
            <w:tcBorders>
              <w:top w:val="single" w:sz="4" w:space="0" w:color="auto"/>
              <w:bottom w:val="single" w:sz="4" w:space="0" w:color="auto"/>
            </w:tcBorders>
          </w:tcPr>
          <w:p w14:paraId="2304E315" w14:textId="77777777" w:rsidR="0090460E" w:rsidRDefault="0090460E" w:rsidP="00CD1B7F">
            <w:pPr>
              <w:spacing w:line="360" w:lineRule="auto"/>
              <w:ind w:firstLine="0"/>
              <w:jc w:val="center"/>
            </w:pPr>
            <w:r>
              <w:t>5</w:t>
            </w:r>
          </w:p>
        </w:tc>
        <w:tc>
          <w:tcPr>
            <w:tcW w:w="0" w:type="auto"/>
            <w:tcBorders>
              <w:top w:val="single" w:sz="4" w:space="0" w:color="auto"/>
              <w:bottom w:val="single" w:sz="4" w:space="0" w:color="auto"/>
            </w:tcBorders>
          </w:tcPr>
          <w:p w14:paraId="0D8871C0" w14:textId="77777777" w:rsidR="0090460E" w:rsidRDefault="0090460E" w:rsidP="00CD1B7F">
            <w:pPr>
              <w:spacing w:line="360" w:lineRule="auto"/>
              <w:ind w:firstLine="0"/>
              <w:jc w:val="center"/>
            </w:pPr>
            <w:r>
              <w:t>4</w:t>
            </w:r>
          </w:p>
        </w:tc>
        <w:tc>
          <w:tcPr>
            <w:tcW w:w="0" w:type="auto"/>
            <w:tcBorders>
              <w:top w:val="single" w:sz="4" w:space="0" w:color="auto"/>
              <w:bottom w:val="single" w:sz="4" w:space="0" w:color="auto"/>
            </w:tcBorders>
          </w:tcPr>
          <w:p w14:paraId="4680936A" w14:textId="77777777" w:rsidR="0090460E" w:rsidRDefault="0090460E" w:rsidP="00CD1B7F">
            <w:pPr>
              <w:spacing w:line="360" w:lineRule="auto"/>
              <w:ind w:firstLine="0"/>
              <w:jc w:val="center"/>
            </w:pPr>
            <w:r>
              <w:t>20</w:t>
            </w:r>
          </w:p>
        </w:tc>
      </w:tr>
      <w:tr w:rsidR="0090460E" w14:paraId="26281B52" w14:textId="77777777" w:rsidTr="00951ECE">
        <w:trPr>
          <w:trHeight w:val="418"/>
        </w:trPr>
        <w:tc>
          <w:tcPr>
            <w:tcW w:w="0" w:type="auto"/>
            <w:tcBorders>
              <w:top w:val="single" w:sz="4" w:space="0" w:color="auto"/>
              <w:bottom w:val="single" w:sz="4" w:space="0" w:color="auto"/>
            </w:tcBorders>
          </w:tcPr>
          <w:p w14:paraId="2B858F2C" w14:textId="77777777" w:rsidR="0090460E" w:rsidRDefault="0090460E" w:rsidP="00B01FAA">
            <w:pPr>
              <w:spacing w:line="360" w:lineRule="auto"/>
              <w:ind w:firstLine="0"/>
              <w:jc w:val="center"/>
            </w:pPr>
            <w:bookmarkStart w:id="76" w:name="PD31"/>
            <w:r>
              <w:t>PD-31</w:t>
            </w:r>
            <w:bookmarkEnd w:id="76"/>
          </w:p>
        </w:tc>
        <w:tc>
          <w:tcPr>
            <w:tcW w:w="0" w:type="auto"/>
            <w:tcBorders>
              <w:top w:val="single" w:sz="4" w:space="0" w:color="auto"/>
              <w:bottom w:val="single" w:sz="4" w:space="0" w:color="auto"/>
            </w:tcBorders>
          </w:tcPr>
          <w:p w14:paraId="3DD24E6C" w14:textId="77777777" w:rsidR="0090460E" w:rsidRDefault="0090460E" w:rsidP="00B01FAA">
            <w:pPr>
              <w:spacing w:line="360" w:lineRule="auto"/>
              <w:ind w:firstLine="0"/>
            </w:pPr>
            <w:r>
              <w:t>Guardado de datos erróneos por parte del usuario.</w:t>
            </w:r>
          </w:p>
        </w:tc>
        <w:tc>
          <w:tcPr>
            <w:tcW w:w="0" w:type="auto"/>
            <w:tcBorders>
              <w:top w:val="single" w:sz="4" w:space="0" w:color="auto"/>
              <w:bottom w:val="single" w:sz="4" w:space="0" w:color="auto"/>
            </w:tcBorders>
          </w:tcPr>
          <w:p w14:paraId="48174AFE" w14:textId="77777777" w:rsidR="0090460E" w:rsidRDefault="0090460E" w:rsidP="00B01FAA">
            <w:pPr>
              <w:spacing w:line="360" w:lineRule="auto"/>
              <w:ind w:firstLine="0"/>
            </w:pPr>
            <w:r>
              <w:t>Producto</w:t>
            </w:r>
          </w:p>
        </w:tc>
        <w:tc>
          <w:tcPr>
            <w:tcW w:w="0" w:type="auto"/>
            <w:tcBorders>
              <w:top w:val="single" w:sz="4" w:space="0" w:color="auto"/>
              <w:bottom w:val="single" w:sz="4" w:space="0" w:color="auto"/>
            </w:tcBorders>
          </w:tcPr>
          <w:p w14:paraId="40A4D03C" w14:textId="77777777" w:rsidR="0090460E" w:rsidRDefault="0090460E" w:rsidP="00B01FAA">
            <w:pPr>
              <w:spacing w:line="360" w:lineRule="auto"/>
              <w:ind w:firstLine="0"/>
              <w:jc w:val="center"/>
            </w:pPr>
            <w:r>
              <w:t>5</w:t>
            </w:r>
          </w:p>
        </w:tc>
        <w:tc>
          <w:tcPr>
            <w:tcW w:w="0" w:type="auto"/>
            <w:tcBorders>
              <w:top w:val="single" w:sz="4" w:space="0" w:color="auto"/>
              <w:bottom w:val="single" w:sz="4" w:space="0" w:color="auto"/>
            </w:tcBorders>
          </w:tcPr>
          <w:p w14:paraId="0DD55F19" w14:textId="77777777" w:rsidR="0090460E" w:rsidRDefault="0090460E" w:rsidP="00B01FAA">
            <w:pPr>
              <w:spacing w:line="360" w:lineRule="auto"/>
              <w:ind w:firstLine="0"/>
              <w:jc w:val="center"/>
            </w:pPr>
            <w:r>
              <w:t>4</w:t>
            </w:r>
          </w:p>
        </w:tc>
        <w:tc>
          <w:tcPr>
            <w:tcW w:w="0" w:type="auto"/>
            <w:tcBorders>
              <w:top w:val="single" w:sz="4" w:space="0" w:color="auto"/>
              <w:bottom w:val="single" w:sz="4" w:space="0" w:color="auto"/>
            </w:tcBorders>
          </w:tcPr>
          <w:p w14:paraId="4DADF8A1" w14:textId="77777777" w:rsidR="0090460E" w:rsidRDefault="0090460E" w:rsidP="00B01FAA">
            <w:pPr>
              <w:spacing w:line="360" w:lineRule="auto"/>
              <w:ind w:firstLine="0"/>
              <w:jc w:val="center"/>
            </w:pPr>
            <w:r>
              <w:t>20</w:t>
            </w:r>
          </w:p>
        </w:tc>
      </w:tr>
      <w:tr w:rsidR="0090460E" w14:paraId="2CDB8070" w14:textId="77777777" w:rsidTr="00951ECE">
        <w:trPr>
          <w:trHeight w:val="418"/>
        </w:trPr>
        <w:tc>
          <w:tcPr>
            <w:tcW w:w="0" w:type="auto"/>
            <w:tcBorders>
              <w:top w:val="single" w:sz="4" w:space="0" w:color="auto"/>
              <w:bottom w:val="single" w:sz="4" w:space="0" w:color="auto"/>
            </w:tcBorders>
          </w:tcPr>
          <w:p w14:paraId="6BACE2AB" w14:textId="77777777" w:rsidR="0090460E" w:rsidRDefault="0090460E" w:rsidP="00CD1B7F">
            <w:pPr>
              <w:spacing w:line="360" w:lineRule="auto"/>
              <w:ind w:firstLine="0"/>
              <w:jc w:val="center"/>
            </w:pPr>
            <w:bookmarkStart w:id="77" w:name="PD23"/>
            <w:r>
              <w:t>PD-23</w:t>
            </w:r>
            <w:bookmarkEnd w:id="77"/>
          </w:p>
        </w:tc>
        <w:tc>
          <w:tcPr>
            <w:tcW w:w="0" w:type="auto"/>
            <w:tcBorders>
              <w:top w:val="single" w:sz="4" w:space="0" w:color="auto"/>
              <w:bottom w:val="single" w:sz="4" w:space="0" w:color="auto"/>
            </w:tcBorders>
          </w:tcPr>
          <w:p w14:paraId="628097B4" w14:textId="29346F45" w:rsidR="0090460E" w:rsidRDefault="0090460E" w:rsidP="00CD1B7F">
            <w:pPr>
              <w:spacing w:line="360" w:lineRule="auto"/>
              <w:ind w:firstLine="0"/>
            </w:pPr>
            <w:r>
              <w:t xml:space="preserve">El cliente no sabe usar el </w:t>
            </w:r>
            <w:hyperlink w:anchor="Software" w:history="1">
              <w:r w:rsidRPr="00E76025">
                <w:rPr>
                  <w:rStyle w:val="Hipervnculo"/>
                </w:rPr>
                <w:t>software</w:t>
              </w:r>
            </w:hyperlink>
            <w:r>
              <w:t>.</w:t>
            </w:r>
          </w:p>
        </w:tc>
        <w:tc>
          <w:tcPr>
            <w:tcW w:w="0" w:type="auto"/>
            <w:tcBorders>
              <w:top w:val="single" w:sz="4" w:space="0" w:color="auto"/>
              <w:bottom w:val="single" w:sz="4" w:space="0" w:color="auto"/>
            </w:tcBorders>
          </w:tcPr>
          <w:p w14:paraId="7A48CFA5" w14:textId="77777777" w:rsidR="0090460E" w:rsidRDefault="0090460E" w:rsidP="00CD1B7F">
            <w:pPr>
              <w:spacing w:line="360" w:lineRule="auto"/>
              <w:ind w:firstLine="0"/>
            </w:pPr>
            <w:r>
              <w:t>Producto</w:t>
            </w:r>
          </w:p>
        </w:tc>
        <w:tc>
          <w:tcPr>
            <w:tcW w:w="0" w:type="auto"/>
            <w:tcBorders>
              <w:top w:val="single" w:sz="4" w:space="0" w:color="auto"/>
              <w:bottom w:val="single" w:sz="4" w:space="0" w:color="auto"/>
            </w:tcBorders>
          </w:tcPr>
          <w:p w14:paraId="5652E56D" w14:textId="77777777" w:rsidR="0090460E" w:rsidRDefault="0090460E" w:rsidP="00CD1B7F">
            <w:pPr>
              <w:spacing w:line="360" w:lineRule="auto"/>
              <w:ind w:firstLine="0"/>
              <w:jc w:val="center"/>
            </w:pPr>
            <w:r>
              <w:t>4</w:t>
            </w:r>
          </w:p>
        </w:tc>
        <w:tc>
          <w:tcPr>
            <w:tcW w:w="0" w:type="auto"/>
            <w:tcBorders>
              <w:top w:val="single" w:sz="4" w:space="0" w:color="auto"/>
              <w:bottom w:val="single" w:sz="4" w:space="0" w:color="auto"/>
            </w:tcBorders>
          </w:tcPr>
          <w:p w14:paraId="4538636F" w14:textId="77777777" w:rsidR="0090460E" w:rsidRDefault="0090460E" w:rsidP="00CD1B7F">
            <w:pPr>
              <w:spacing w:line="360" w:lineRule="auto"/>
              <w:ind w:firstLine="0"/>
              <w:jc w:val="center"/>
            </w:pPr>
            <w:r>
              <w:t>4</w:t>
            </w:r>
          </w:p>
        </w:tc>
        <w:tc>
          <w:tcPr>
            <w:tcW w:w="0" w:type="auto"/>
            <w:tcBorders>
              <w:top w:val="single" w:sz="4" w:space="0" w:color="auto"/>
              <w:bottom w:val="single" w:sz="4" w:space="0" w:color="auto"/>
            </w:tcBorders>
          </w:tcPr>
          <w:p w14:paraId="1F4B7530" w14:textId="77777777" w:rsidR="0090460E" w:rsidRDefault="0090460E" w:rsidP="00CD1B7F">
            <w:pPr>
              <w:spacing w:line="360" w:lineRule="auto"/>
              <w:ind w:firstLine="0"/>
              <w:jc w:val="center"/>
            </w:pPr>
            <w:r>
              <w:t>16</w:t>
            </w:r>
          </w:p>
        </w:tc>
      </w:tr>
      <w:tr w:rsidR="0090460E" w14:paraId="7DB0B5BF" w14:textId="77777777" w:rsidTr="00951ECE">
        <w:trPr>
          <w:trHeight w:val="418"/>
        </w:trPr>
        <w:tc>
          <w:tcPr>
            <w:tcW w:w="0" w:type="auto"/>
            <w:tcBorders>
              <w:top w:val="single" w:sz="4" w:space="0" w:color="auto"/>
              <w:bottom w:val="single" w:sz="4" w:space="0" w:color="auto"/>
            </w:tcBorders>
          </w:tcPr>
          <w:p w14:paraId="7BDB25E5" w14:textId="77777777" w:rsidR="0090460E" w:rsidRDefault="0090460E" w:rsidP="00B01FAA">
            <w:pPr>
              <w:spacing w:line="360" w:lineRule="auto"/>
              <w:ind w:firstLine="0"/>
              <w:jc w:val="center"/>
            </w:pPr>
            <w:bookmarkStart w:id="78" w:name="PD30"/>
            <w:r>
              <w:t>PD-30</w:t>
            </w:r>
            <w:bookmarkEnd w:id="78"/>
          </w:p>
        </w:tc>
        <w:tc>
          <w:tcPr>
            <w:tcW w:w="0" w:type="auto"/>
            <w:tcBorders>
              <w:top w:val="single" w:sz="4" w:space="0" w:color="auto"/>
              <w:bottom w:val="single" w:sz="4" w:space="0" w:color="auto"/>
            </w:tcBorders>
          </w:tcPr>
          <w:p w14:paraId="2149C0E6" w14:textId="2FF4DAF8" w:rsidR="0090460E" w:rsidRDefault="0090460E" w:rsidP="00B01FAA">
            <w:pPr>
              <w:spacing w:line="360" w:lineRule="auto"/>
              <w:ind w:firstLine="0"/>
            </w:pPr>
            <w:r>
              <w:t xml:space="preserve">Modificaciones innecesarias sobre la </w:t>
            </w:r>
            <w:hyperlink w:anchor="RamaMaster" w:history="1">
              <w:r w:rsidRPr="00E76025">
                <w:rPr>
                  <w:rStyle w:val="Hipervnculo"/>
                </w:rPr>
                <w:t>rama master</w:t>
              </w:r>
            </w:hyperlink>
            <w:r>
              <w:t>.</w:t>
            </w:r>
          </w:p>
        </w:tc>
        <w:tc>
          <w:tcPr>
            <w:tcW w:w="0" w:type="auto"/>
            <w:tcBorders>
              <w:top w:val="single" w:sz="4" w:space="0" w:color="auto"/>
              <w:bottom w:val="single" w:sz="4" w:space="0" w:color="auto"/>
            </w:tcBorders>
          </w:tcPr>
          <w:p w14:paraId="2579F107" w14:textId="77777777" w:rsidR="0090460E" w:rsidRDefault="0090460E" w:rsidP="00B01FAA">
            <w:pPr>
              <w:spacing w:line="360" w:lineRule="auto"/>
              <w:ind w:firstLine="0"/>
            </w:pPr>
            <w:r>
              <w:t>Producto</w:t>
            </w:r>
          </w:p>
        </w:tc>
        <w:tc>
          <w:tcPr>
            <w:tcW w:w="0" w:type="auto"/>
            <w:tcBorders>
              <w:top w:val="single" w:sz="4" w:space="0" w:color="auto"/>
              <w:bottom w:val="single" w:sz="4" w:space="0" w:color="auto"/>
            </w:tcBorders>
          </w:tcPr>
          <w:p w14:paraId="5220593B" w14:textId="77777777" w:rsidR="0090460E" w:rsidRDefault="0090460E" w:rsidP="00B01FAA">
            <w:pPr>
              <w:spacing w:line="360" w:lineRule="auto"/>
              <w:ind w:firstLine="0"/>
              <w:jc w:val="center"/>
            </w:pPr>
            <w:r>
              <w:t>4</w:t>
            </w:r>
          </w:p>
        </w:tc>
        <w:tc>
          <w:tcPr>
            <w:tcW w:w="0" w:type="auto"/>
            <w:tcBorders>
              <w:top w:val="single" w:sz="4" w:space="0" w:color="auto"/>
              <w:bottom w:val="single" w:sz="4" w:space="0" w:color="auto"/>
            </w:tcBorders>
          </w:tcPr>
          <w:p w14:paraId="3E0C1569" w14:textId="77777777" w:rsidR="0090460E" w:rsidRDefault="0090460E" w:rsidP="00B01FAA">
            <w:pPr>
              <w:spacing w:line="360" w:lineRule="auto"/>
              <w:ind w:firstLine="0"/>
              <w:jc w:val="center"/>
            </w:pPr>
            <w:r>
              <w:t>4</w:t>
            </w:r>
          </w:p>
        </w:tc>
        <w:tc>
          <w:tcPr>
            <w:tcW w:w="0" w:type="auto"/>
            <w:tcBorders>
              <w:top w:val="single" w:sz="4" w:space="0" w:color="auto"/>
              <w:bottom w:val="single" w:sz="4" w:space="0" w:color="auto"/>
            </w:tcBorders>
          </w:tcPr>
          <w:p w14:paraId="709E22FA" w14:textId="77777777" w:rsidR="0090460E" w:rsidRDefault="0090460E" w:rsidP="00B01FAA">
            <w:pPr>
              <w:spacing w:line="360" w:lineRule="auto"/>
              <w:ind w:firstLine="0"/>
              <w:jc w:val="center"/>
            </w:pPr>
            <w:r>
              <w:t>16</w:t>
            </w:r>
          </w:p>
        </w:tc>
      </w:tr>
      <w:tr w:rsidR="0090460E" w14:paraId="42C42752" w14:textId="77777777" w:rsidTr="00951ECE">
        <w:trPr>
          <w:trHeight w:val="418"/>
        </w:trPr>
        <w:tc>
          <w:tcPr>
            <w:tcW w:w="0" w:type="auto"/>
            <w:tcBorders>
              <w:top w:val="single" w:sz="4" w:space="0" w:color="auto"/>
              <w:bottom w:val="single" w:sz="4" w:space="0" w:color="auto"/>
            </w:tcBorders>
          </w:tcPr>
          <w:p w14:paraId="7F3953FF" w14:textId="77777777" w:rsidR="0090460E" w:rsidRDefault="0090460E" w:rsidP="00807319">
            <w:pPr>
              <w:spacing w:line="360" w:lineRule="auto"/>
              <w:ind w:firstLine="0"/>
              <w:jc w:val="center"/>
            </w:pPr>
            <w:bookmarkStart w:id="79" w:name="PY40"/>
            <w:r>
              <w:t>PY-40</w:t>
            </w:r>
            <w:bookmarkEnd w:id="79"/>
          </w:p>
        </w:tc>
        <w:tc>
          <w:tcPr>
            <w:tcW w:w="0" w:type="auto"/>
            <w:tcBorders>
              <w:top w:val="single" w:sz="4" w:space="0" w:color="auto"/>
              <w:bottom w:val="single" w:sz="4" w:space="0" w:color="auto"/>
            </w:tcBorders>
          </w:tcPr>
          <w:p w14:paraId="55586854" w14:textId="154FD746" w:rsidR="0090460E" w:rsidRDefault="0090460E" w:rsidP="00807319">
            <w:pPr>
              <w:spacing w:line="360" w:lineRule="auto"/>
              <w:ind w:firstLine="0"/>
            </w:pPr>
            <w:r>
              <w:t xml:space="preserve">Error al hacer la descripción de una </w:t>
            </w:r>
            <w:hyperlink w:anchor="HistoriadeUsuario" w:history="1">
              <w:r w:rsidRPr="00E76025">
                <w:rPr>
                  <w:rStyle w:val="Hipervnculo"/>
                </w:rPr>
                <w:t>historia de usuario</w:t>
              </w:r>
            </w:hyperlink>
            <w:r>
              <w:t>.</w:t>
            </w:r>
          </w:p>
        </w:tc>
        <w:tc>
          <w:tcPr>
            <w:tcW w:w="0" w:type="auto"/>
            <w:tcBorders>
              <w:top w:val="single" w:sz="4" w:space="0" w:color="auto"/>
              <w:bottom w:val="single" w:sz="4" w:space="0" w:color="auto"/>
            </w:tcBorders>
          </w:tcPr>
          <w:p w14:paraId="3BA740BF" w14:textId="77777777" w:rsidR="0090460E" w:rsidRDefault="0090460E" w:rsidP="00807319">
            <w:pPr>
              <w:spacing w:line="360" w:lineRule="auto"/>
              <w:ind w:firstLine="0"/>
            </w:pPr>
            <w:r>
              <w:t>Proyecto</w:t>
            </w:r>
          </w:p>
        </w:tc>
        <w:tc>
          <w:tcPr>
            <w:tcW w:w="0" w:type="auto"/>
            <w:tcBorders>
              <w:top w:val="single" w:sz="4" w:space="0" w:color="auto"/>
              <w:bottom w:val="single" w:sz="4" w:space="0" w:color="auto"/>
            </w:tcBorders>
          </w:tcPr>
          <w:p w14:paraId="1A6BBE40" w14:textId="77777777" w:rsidR="0090460E" w:rsidRDefault="0090460E" w:rsidP="00807319">
            <w:pPr>
              <w:spacing w:line="360" w:lineRule="auto"/>
              <w:ind w:firstLine="0"/>
              <w:jc w:val="center"/>
            </w:pPr>
            <w:r>
              <w:t>4</w:t>
            </w:r>
          </w:p>
        </w:tc>
        <w:tc>
          <w:tcPr>
            <w:tcW w:w="0" w:type="auto"/>
            <w:tcBorders>
              <w:top w:val="single" w:sz="4" w:space="0" w:color="auto"/>
              <w:bottom w:val="single" w:sz="4" w:space="0" w:color="auto"/>
            </w:tcBorders>
          </w:tcPr>
          <w:p w14:paraId="326E4F14" w14:textId="77777777" w:rsidR="0090460E" w:rsidRDefault="0090460E" w:rsidP="00807319">
            <w:pPr>
              <w:spacing w:line="360" w:lineRule="auto"/>
              <w:ind w:firstLine="0"/>
              <w:jc w:val="center"/>
            </w:pPr>
            <w:r>
              <w:t>4</w:t>
            </w:r>
          </w:p>
        </w:tc>
        <w:tc>
          <w:tcPr>
            <w:tcW w:w="0" w:type="auto"/>
            <w:tcBorders>
              <w:top w:val="single" w:sz="4" w:space="0" w:color="auto"/>
              <w:bottom w:val="single" w:sz="4" w:space="0" w:color="auto"/>
            </w:tcBorders>
          </w:tcPr>
          <w:p w14:paraId="4CDC8416" w14:textId="77777777" w:rsidR="0090460E" w:rsidRDefault="0090460E" w:rsidP="00807319">
            <w:pPr>
              <w:spacing w:line="360" w:lineRule="auto"/>
              <w:ind w:firstLine="0"/>
              <w:jc w:val="center"/>
            </w:pPr>
            <w:r>
              <w:t>16</w:t>
            </w:r>
          </w:p>
        </w:tc>
      </w:tr>
      <w:tr w:rsidR="0090460E" w14:paraId="03812792" w14:textId="77777777" w:rsidTr="00951ECE">
        <w:trPr>
          <w:trHeight w:val="418"/>
        </w:trPr>
        <w:tc>
          <w:tcPr>
            <w:tcW w:w="0" w:type="auto"/>
            <w:tcBorders>
              <w:top w:val="single" w:sz="4" w:space="0" w:color="auto"/>
              <w:bottom w:val="single" w:sz="4" w:space="0" w:color="auto"/>
            </w:tcBorders>
          </w:tcPr>
          <w:p w14:paraId="7A253AC5" w14:textId="77777777" w:rsidR="0090460E" w:rsidRDefault="0090460E" w:rsidP="00807319">
            <w:pPr>
              <w:spacing w:line="360" w:lineRule="auto"/>
              <w:ind w:firstLine="0"/>
              <w:jc w:val="center"/>
            </w:pPr>
            <w:bookmarkStart w:id="80" w:name="PY42"/>
            <w:r>
              <w:t>PY-42</w:t>
            </w:r>
            <w:bookmarkEnd w:id="80"/>
          </w:p>
        </w:tc>
        <w:tc>
          <w:tcPr>
            <w:tcW w:w="0" w:type="auto"/>
            <w:tcBorders>
              <w:top w:val="single" w:sz="4" w:space="0" w:color="auto"/>
              <w:bottom w:val="single" w:sz="4" w:space="0" w:color="auto"/>
            </w:tcBorders>
          </w:tcPr>
          <w:p w14:paraId="014C8A70" w14:textId="77777777" w:rsidR="0090460E" w:rsidRDefault="0090460E" w:rsidP="00807319">
            <w:pPr>
              <w:spacing w:line="360" w:lineRule="auto"/>
              <w:ind w:firstLine="0"/>
            </w:pPr>
            <w:r>
              <w:t>Subestimación/Sobreestimación del esfuerzo o complejidad de una historia de usuario.</w:t>
            </w:r>
          </w:p>
        </w:tc>
        <w:tc>
          <w:tcPr>
            <w:tcW w:w="0" w:type="auto"/>
            <w:tcBorders>
              <w:top w:val="single" w:sz="4" w:space="0" w:color="auto"/>
              <w:bottom w:val="single" w:sz="4" w:space="0" w:color="auto"/>
            </w:tcBorders>
          </w:tcPr>
          <w:p w14:paraId="70678955" w14:textId="77777777" w:rsidR="0090460E" w:rsidRDefault="0090460E" w:rsidP="00807319">
            <w:pPr>
              <w:spacing w:line="360" w:lineRule="auto"/>
              <w:ind w:firstLine="0"/>
            </w:pPr>
            <w:r>
              <w:t>Proyecto</w:t>
            </w:r>
          </w:p>
        </w:tc>
        <w:tc>
          <w:tcPr>
            <w:tcW w:w="0" w:type="auto"/>
            <w:tcBorders>
              <w:top w:val="single" w:sz="4" w:space="0" w:color="auto"/>
              <w:bottom w:val="single" w:sz="4" w:space="0" w:color="auto"/>
            </w:tcBorders>
          </w:tcPr>
          <w:p w14:paraId="4F0C66E2" w14:textId="77777777" w:rsidR="0090460E" w:rsidRDefault="0090460E" w:rsidP="00807319">
            <w:pPr>
              <w:spacing w:line="360" w:lineRule="auto"/>
              <w:ind w:firstLine="0"/>
              <w:jc w:val="center"/>
            </w:pPr>
            <w:r>
              <w:t>4</w:t>
            </w:r>
          </w:p>
        </w:tc>
        <w:tc>
          <w:tcPr>
            <w:tcW w:w="0" w:type="auto"/>
            <w:tcBorders>
              <w:top w:val="single" w:sz="4" w:space="0" w:color="auto"/>
              <w:bottom w:val="single" w:sz="4" w:space="0" w:color="auto"/>
            </w:tcBorders>
          </w:tcPr>
          <w:p w14:paraId="29D3CBC9" w14:textId="77777777" w:rsidR="0090460E" w:rsidRDefault="0090460E" w:rsidP="00807319">
            <w:pPr>
              <w:spacing w:line="360" w:lineRule="auto"/>
              <w:ind w:firstLine="0"/>
              <w:jc w:val="center"/>
            </w:pPr>
            <w:r>
              <w:t>4</w:t>
            </w:r>
          </w:p>
        </w:tc>
        <w:tc>
          <w:tcPr>
            <w:tcW w:w="0" w:type="auto"/>
            <w:tcBorders>
              <w:top w:val="single" w:sz="4" w:space="0" w:color="auto"/>
              <w:bottom w:val="single" w:sz="4" w:space="0" w:color="auto"/>
            </w:tcBorders>
          </w:tcPr>
          <w:p w14:paraId="3D3DB623" w14:textId="77777777" w:rsidR="0090460E" w:rsidRDefault="0090460E" w:rsidP="00807319">
            <w:pPr>
              <w:spacing w:line="360" w:lineRule="auto"/>
              <w:ind w:firstLine="0"/>
              <w:jc w:val="center"/>
            </w:pPr>
            <w:r>
              <w:t>16</w:t>
            </w:r>
          </w:p>
        </w:tc>
      </w:tr>
      <w:tr w:rsidR="0090460E" w14:paraId="6420606F" w14:textId="77777777" w:rsidTr="00951ECE">
        <w:trPr>
          <w:trHeight w:val="418"/>
        </w:trPr>
        <w:tc>
          <w:tcPr>
            <w:tcW w:w="0" w:type="auto"/>
            <w:tcBorders>
              <w:top w:val="single" w:sz="4" w:space="0" w:color="auto"/>
              <w:bottom w:val="single" w:sz="4" w:space="0" w:color="auto"/>
            </w:tcBorders>
          </w:tcPr>
          <w:p w14:paraId="0CD7D120" w14:textId="77777777" w:rsidR="0090460E" w:rsidRPr="002B62FA" w:rsidRDefault="0090460E" w:rsidP="00CD1B7F">
            <w:pPr>
              <w:spacing w:line="360" w:lineRule="auto"/>
              <w:ind w:firstLine="0"/>
              <w:jc w:val="center"/>
              <w:rPr>
                <w:rFonts w:cstheme="minorHAnsi"/>
              </w:rPr>
            </w:pPr>
            <w:bookmarkStart w:id="81" w:name="PY4"/>
            <w:r w:rsidRPr="002B62FA">
              <w:rPr>
                <w:rFonts w:cstheme="minorHAnsi"/>
              </w:rPr>
              <w:t>PY-4</w:t>
            </w:r>
            <w:bookmarkEnd w:id="81"/>
          </w:p>
        </w:tc>
        <w:tc>
          <w:tcPr>
            <w:tcW w:w="0" w:type="auto"/>
            <w:tcBorders>
              <w:top w:val="single" w:sz="4" w:space="0" w:color="auto"/>
              <w:bottom w:val="single" w:sz="4" w:space="0" w:color="auto"/>
            </w:tcBorders>
          </w:tcPr>
          <w:p w14:paraId="4E7E7E3C" w14:textId="77777777" w:rsidR="0090460E" w:rsidRPr="002B62FA" w:rsidRDefault="0090460E" w:rsidP="00CD1B7F">
            <w:pPr>
              <w:spacing w:line="360" w:lineRule="auto"/>
              <w:ind w:firstLine="0"/>
              <w:rPr>
                <w:rFonts w:cstheme="minorHAnsi"/>
              </w:rPr>
            </w:pPr>
            <w:r w:rsidRPr="002B62FA">
              <w:rPr>
                <w:rFonts w:cstheme="minorHAnsi"/>
              </w:rPr>
              <w:t>No hay buena comunicación con el equipo.</w:t>
            </w:r>
          </w:p>
        </w:tc>
        <w:tc>
          <w:tcPr>
            <w:tcW w:w="0" w:type="auto"/>
            <w:tcBorders>
              <w:top w:val="single" w:sz="4" w:space="0" w:color="auto"/>
              <w:bottom w:val="single" w:sz="4" w:space="0" w:color="auto"/>
            </w:tcBorders>
          </w:tcPr>
          <w:p w14:paraId="65BD93D1" w14:textId="77777777" w:rsidR="0090460E" w:rsidRPr="002B62FA" w:rsidRDefault="0090460E" w:rsidP="00CD1B7F">
            <w:pPr>
              <w:spacing w:line="360" w:lineRule="auto"/>
              <w:ind w:firstLine="0"/>
              <w:rPr>
                <w:rFonts w:cstheme="minorHAnsi"/>
              </w:rPr>
            </w:pPr>
            <w:r w:rsidRPr="002B62FA">
              <w:rPr>
                <w:rFonts w:cstheme="minorHAnsi"/>
              </w:rPr>
              <w:t>Proyecto</w:t>
            </w:r>
          </w:p>
        </w:tc>
        <w:tc>
          <w:tcPr>
            <w:tcW w:w="0" w:type="auto"/>
            <w:tcBorders>
              <w:top w:val="single" w:sz="4" w:space="0" w:color="auto"/>
              <w:bottom w:val="single" w:sz="4" w:space="0" w:color="auto"/>
            </w:tcBorders>
          </w:tcPr>
          <w:p w14:paraId="34DCB8D4" w14:textId="77777777" w:rsidR="0090460E" w:rsidRPr="002B62FA" w:rsidRDefault="0090460E" w:rsidP="009C1C51">
            <w:pPr>
              <w:spacing w:line="360" w:lineRule="auto"/>
              <w:ind w:firstLine="0"/>
              <w:jc w:val="center"/>
              <w:rPr>
                <w:rFonts w:cstheme="minorHAnsi"/>
              </w:rPr>
            </w:pPr>
            <w:r w:rsidRPr="002B62FA">
              <w:rPr>
                <w:rFonts w:cstheme="minorHAnsi"/>
              </w:rPr>
              <w:t>5</w:t>
            </w:r>
          </w:p>
        </w:tc>
        <w:tc>
          <w:tcPr>
            <w:tcW w:w="0" w:type="auto"/>
            <w:tcBorders>
              <w:top w:val="single" w:sz="4" w:space="0" w:color="auto"/>
              <w:bottom w:val="single" w:sz="4" w:space="0" w:color="auto"/>
            </w:tcBorders>
          </w:tcPr>
          <w:p w14:paraId="12AB792E" w14:textId="77777777" w:rsidR="0090460E" w:rsidRPr="002B62FA" w:rsidRDefault="0090460E" w:rsidP="009C1C51">
            <w:pPr>
              <w:spacing w:line="360" w:lineRule="auto"/>
              <w:ind w:firstLine="0"/>
              <w:jc w:val="center"/>
              <w:rPr>
                <w:rFonts w:cstheme="minorHAnsi"/>
              </w:rPr>
            </w:pPr>
            <w:r w:rsidRPr="002B62FA">
              <w:rPr>
                <w:rFonts w:cstheme="minorHAnsi"/>
              </w:rPr>
              <w:t>3</w:t>
            </w:r>
          </w:p>
        </w:tc>
        <w:tc>
          <w:tcPr>
            <w:tcW w:w="0" w:type="auto"/>
            <w:tcBorders>
              <w:top w:val="single" w:sz="4" w:space="0" w:color="auto"/>
              <w:bottom w:val="single" w:sz="4" w:space="0" w:color="auto"/>
            </w:tcBorders>
          </w:tcPr>
          <w:p w14:paraId="57549D38" w14:textId="77777777" w:rsidR="0090460E" w:rsidRPr="002B62FA" w:rsidRDefault="0090460E" w:rsidP="009C1C51">
            <w:pPr>
              <w:spacing w:line="360" w:lineRule="auto"/>
              <w:ind w:firstLine="0"/>
              <w:jc w:val="center"/>
              <w:rPr>
                <w:rFonts w:cstheme="minorHAnsi"/>
              </w:rPr>
            </w:pPr>
            <w:r w:rsidRPr="002B62FA">
              <w:rPr>
                <w:rFonts w:cstheme="minorHAnsi"/>
              </w:rPr>
              <w:t>15</w:t>
            </w:r>
          </w:p>
        </w:tc>
      </w:tr>
      <w:tr w:rsidR="0090460E" w14:paraId="77FC788C" w14:textId="77777777" w:rsidTr="00951ECE">
        <w:trPr>
          <w:trHeight w:val="418"/>
        </w:trPr>
        <w:tc>
          <w:tcPr>
            <w:tcW w:w="0" w:type="auto"/>
            <w:tcBorders>
              <w:top w:val="single" w:sz="4" w:space="0" w:color="auto"/>
              <w:bottom w:val="single" w:sz="4" w:space="0" w:color="auto"/>
            </w:tcBorders>
          </w:tcPr>
          <w:p w14:paraId="49205C2A" w14:textId="77777777" w:rsidR="0090460E" w:rsidRDefault="0090460E" w:rsidP="00CD1B7F">
            <w:pPr>
              <w:spacing w:line="360" w:lineRule="auto"/>
              <w:ind w:firstLine="0"/>
              <w:jc w:val="center"/>
            </w:pPr>
            <w:bookmarkStart w:id="82" w:name="PY14"/>
            <w:r>
              <w:t>PY-14</w:t>
            </w:r>
            <w:bookmarkEnd w:id="82"/>
          </w:p>
        </w:tc>
        <w:tc>
          <w:tcPr>
            <w:tcW w:w="0" w:type="auto"/>
            <w:tcBorders>
              <w:top w:val="single" w:sz="4" w:space="0" w:color="auto"/>
              <w:bottom w:val="single" w:sz="4" w:space="0" w:color="auto"/>
            </w:tcBorders>
          </w:tcPr>
          <w:p w14:paraId="797C88ED" w14:textId="77777777" w:rsidR="0090460E" w:rsidRDefault="0090460E" w:rsidP="00CD1B7F">
            <w:pPr>
              <w:spacing w:line="360" w:lineRule="auto"/>
              <w:ind w:firstLine="0"/>
            </w:pPr>
            <w:r>
              <w:t>Aumento de precio de las tecnologías utilizadas.</w:t>
            </w:r>
          </w:p>
        </w:tc>
        <w:tc>
          <w:tcPr>
            <w:tcW w:w="0" w:type="auto"/>
            <w:tcBorders>
              <w:top w:val="single" w:sz="4" w:space="0" w:color="auto"/>
              <w:bottom w:val="single" w:sz="4" w:space="0" w:color="auto"/>
            </w:tcBorders>
          </w:tcPr>
          <w:p w14:paraId="399DEBDA" w14:textId="77777777" w:rsidR="0090460E" w:rsidRDefault="0090460E" w:rsidP="00CD1B7F">
            <w:pPr>
              <w:spacing w:line="360" w:lineRule="auto"/>
              <w:ind w:firstLine="0"/>
            </w:pPr>
            <w:r>
              <w:t>Proyecto</w:t>
            </w:r>
          </w:p>
        </w:tc>
        <w:tc>
          <w:tcPr>
            <w:tcW w:w="0" w:type="auto"/>
            <w:tcBorders>
              <w:top w:val="single" w:sz="4" w:space="0" w:color="auto"/>
              <w:bottom w:val="single" w:sz="4" w:space="0" w:color="auto"/>
            </w:tcBorders>
          </w:tcPr>
          <w:p w14:paraId="7A6DD87E" w14:textId="77777777" w:rsidR="0090460E" w:rsidRDefault="0090460E" w:rsidP="00CD1B7F">
            <w:pPr>
              <w:spacing w:line="360" w:lineRule="auto"/>
              <w:ind w:firstLine="0"/>
              <w:jc w:val="center"/>
            </w:pPr>
            <w:r>
              <w:t>5</w:t>
            </w:r>
          </w:p>
        </w:tc>
        <w:tc>
          <w:tcPr>
            <w:tcW w:w="0" w:type="auto"/>
            <w:tcBorders>
              <w:top w:val="single" w:sz="4" w:space="0" w:color="auto"/>
              <w:bottom w:val="single" w:sz="4" w:space="0" w:color="auto"/>
            </w:tcBorders>
          </w:tcPr>
          <w:p w14:paraId="631752DB" w14:textId="77777777" w:rsidR="0090460E" w:rsidRDefault="0090460E" w:rsidP="00CD1B7F">
            <w:pPr>
              <w:spacing w:line="360" w:lineRule="auto"/>
              <w:ind w:firstLine="0"/>
              <w:jc w:val="center"/>
            </w:pPr>
            <w:r>
              <w:t>3</w:t>
            </w:r>
          </w:p>
        </w:tc>
        <w:tc>
          <w:tcPr>
            <w:tcW w:w="0" w:type="auto"/>
            <w:tcBorders>
              <w:top w:val="single" w:sz="4" w:space="0" w:color="auto"/>
              <w:bottom w:val="single" w:sz="4" w:space="0" w:color="auto"/>
            </w:tcBorders>
          </w:tcPr>
          <w:p w14:paraId="10D289C8" w14:textId="77777777" w:rsidR="0090460E" w:rsidRDefault="0090460E" w:rsidP="00CD1B7F">
            <w:pPr>
              <w:spacing w:line="360" w:lineRule="auto"/>
              <w:ind w:firstLine="0"/>
              <w:jc w:val="center"/>
            </w:pPr>
            <w:r>
              <w:t>15</w:t>
            </w:r>
          </w:p>
        </w:tc>
      </w:tr>
      <w:tr w:rsidR="0090460E" w14:paraId="6B05157C" w14:textId="77777777" w:rsidTr="00951ECE">
        <w:trPr>
          <w:trHeight w:val="418"/>
        </w:trPr>
        <w:tc>
          <w:tcPr>
            <w:tcW w:w="0" w:type="auto"/>
            <w:tcBorders>
              <w:top w:val="single" w:sz="4" w:space="0" w:color="auto"/>
              <w:bottom w:val="single" w:sz="4" w:space="0" w:color="auto"/>
            </w:tcBorders>
          </w:tcPr>
          <w:p w14:paraId="2BA98A39" w14:textId="77777777" w:rsidR="0090460E" w:rsidRDefault="0090460E" w:rsidP="00CD1B7F">
            <w:pPr>
              <w:spacing w:line="360" w:lineRule="auto"/>
              <w:ind w:firstLine="0"/>
              <w:jc w:val="center"/>
            </w:pPr>
            <w:bookmarkStart w:id="83" w:name="PD25"/>
            <w:r>
              <w:t>PD-25</w:t>
            </w:r>
            <w:bookmarkEnd w:id="83"/>
          </w:p>
        </w:tc>
        <w:tc>
          <w:tcPr>
            <w:tcW w:w="0" w:type="auto"/>
            <w:tcBorders>
              <w:top w:val="single" w:sz="4" w:space="0" w:color="auto"/>
              <w:bottom w:val="single" w:sz="4" w:space="0" w:color="auto"/>
            </w:tcBorders>
          </w:tcPr>
          <w:p w14:paraId="22286DD2" w14:textId="3F4008B0" w:rsidR="0090460E" w:rsidRDefault="0090460E" w:rsidP="00CD1B7F">
            <w:pPr>
              <w:spacing w:line="360" w:lineRule="auto"/>
              <w:ind w:firstLine="0"/>
            </w:pPr>
            <w:r>
              <w:t xml:space="preserve">Base de datos </w:t>
            </w:r>
            <w:hyperlink w:anchor="EncriptarInformacion" w:history="1">
              <w:r w:rsidRPr="00E76025">
                <w:rPr>
                  <w:rStyle w:val="Hipervnculo"/>
                </w:rPr>
                <w:t>encriptada</w:t>
              </w:r>
            </w:hyperlink>
            <w:r>
              <w:t>.</w:t>
            </w:r>
          </w:p>
        </w:tc>
        <w:tc>
          <w:tcPr>
            <w:tcW w:w="0" w:type="auto"/>
            <w:tcBorders>
              <w:top w:val="single" w:sz="4" w:space="0" w:color="auto"/>
              <w:bottom w:val="single" w:sz="4" w:space="0" w:color="auto"/>
            </w:tcBorders>
          </w:tcPr>
          <w:p w14:paraId="0409E536" w14:textId="77777777" w:rsidR="0090460E" w:rsidRDefault="0090460E" w:rsidP="00CD1B7F">
            <w:pPr>
              <w:spacing w:line="360" w:lineRule="auto"/>
              <w:ind w:firstLine="0"/>
            </w:pPr>
            <w:r>
              <w:t>Producto</w:t>
            </w:r>
          </w:p>
        </w:tc>
        <w:tc>
          <w:tcPr>
            <w:tcW w:w="0" w:type="auto"/>
            <w:tcBorders>
              <w:top w:val="single" w:sz="4" w:space="0" w:color="auto"/>
              <w:bottom w:val="single" w:sz="4" w:space="0" w:color="auto"/>
            </w:tcBorders>
          </w:tcPr>
          <w:p w14:paraId="0AAB0CE1" w14:textId="77777777" w:rsidR="0090460E" w:rsidRDefault="0090460E" w:rsidP="00CD1B7F">
            <w:pPr>
              <w:spacing w:line="360" w:lineRule="auto"/>
              <w:ind w:firstLine="0"/>
              <w:jc w:val="center"/>
            </w:pPr>
            <w:r>
              <w:t>3</w:t>
            </w:r>
          </w:p>
        </w:tc>
        <w:tc>
          <w:tcPr>
            <w:tcW w:w="0" w:type="auto"/>
            <w:tcBorders>
              <w:top w:val="single" w:sz="4" w:space="0" w:color="auto"/>
              <w:bottom w:val="single" w:sz="4" w:space="0" w:color="auto"/>
            </w:tcBorders>
          </w:tcPr>
          <w:p w14:paraId="5F19D96C" w14:textId="77777777" w:rsidR="0090460E" w:rsidRDefault="0090460E" w:rsidP="00CD1B7F">
            <w:pPr>
              <w:spacing w:line="360" w:lineRule="auto"/>
              <w:ind w:firstLine="0"/>
              <w:jc w:val="center"/>
            </w:pPr>
            <w:r>
              <w:t>5</w:t>
            </w:r>
          </w:p>
        </w:tc>
        <w:tc>
          <w:tcPr>
            <w:tcW w:w="0" w:type="auto"/>
            <w:tcBorders>
              <w:top w:val="single" w:sz="4" w:space="0" w:color="auto"/>
              <w:bottom w:val="single" w:sz="4" w:space="0" w:color="auto"/>
            </w:tcBorders>
          </w:tcPr>
          <w:p w14:paraId="7DB6DB39" w14:textId="77777777" w:rsidR="0090460E" w:rsidRDefault="0090460E" w:rsidP="00CD1B7F">
            <w:pPr>
              <w:spacing w:line="360" w:lineRule="auto"/>
              <w:ind w:firstLine="0"/>
              <w:jc w:val="center"/>
            </w:pPr>
            <w:r>
              <w:t>15</w:t>
            </w:r>
          </w:p>
        </w:tc>
      </w:tr>
      <w:tr w:rsidR="0090460E" w14:paraId="63ECE6B9" w14:textId="77777777" w:rsidTr="00951ECE">
        <w:trPr>
          <w:trHeight w:val="418"/>
        </w:trPr>
        <w:tc>
          <w:tcPr>
            <w:tcW w:w="0" w:type="auto"/>
            <w:tcBorders>
              <w:top w:val="single" w:sz="4" w:space="0" w:color="auto"/>
              <w:bottom w:val="single" w:sz="4" w:space="0" w:color="auto"/>
            </w:tcBorders>
          </w:tcPr>
          <w:p w14:paraId="3D1638F2" w14:textId="77777777" w:rsidR="0090460E" w:rsidRDefault="0090460E" w:rsidP="00B01FAA">
            <w:pPr>
              <w:spacing w:line="360" w:lineRule="auto"/>
              <w:ind w:firstLine="0"/>
              <w:jc w:val="center"/>
            </w:pPr>
            <w:bookmarkStart w:id="84" w:name="PD27"/>
            <w:r>
              <w:t>PD-27</w:t>
            </w:r>
            <w:bookmarkEnd w:id="84"/>
          </w:p>
        </w:tc>
        <w:tc>
          <w:tcPr>
            <w:tcW w:w="0" w:type="auto"/>
            <w:tcBorders>
              <w:top w:val="single" w:sz="4" w:space="0" w:color="auto"/>
              <w:bottom w:val="single" w:sz="4" w:space="0" w:color="auto"/>
            </w:tcBorders>
          </w:tcPr>
          <w:p w14:paraId="18938258" w14:textId="2B126B84" w:rsidR="0090460E" w:rsidRDefault="0090460E" w:rsidP="00B01FAA">
            <w:pPr>
              <w:spacing w:line="360" w:lineRule="auto"/>
              <w:ind w:firstLine="0"/>
            </w:pPr>
            <w:r>
              <w:t xml:space="preserve">Ingresos no autorizados a la </w:t>
            </w:r>
            <w:hyperlink w:anchor="BasedeDatos" w:history="1">
              <w:r w:rsidRPr="00E76025">
                <w:rPr>
                  <w:rStyle w:val="Hipervnculo"/>
                </w:rPr>
                <w:t>base de datos</w:t>
              </w:r>
            </w:hyperlink>
            <w:r>
              <w:t>.</w:t>
            </w:r>
          </w:p>
        </w:tc>
        <w:tc>
          <w:tcPr>
            <w:tcW w:w="0" w:type="auto"/>
            <w:tcBorders>
              <w:top w:val="single" w:sz="4" w:space="0" w:color="auto"/>
              <w:bottom w:val="single" w:sz="4" w:space="0" w:color="auto"/>
            </w:tcBorders>
          </w:tcPr>
          <w:p w14:paraId="6DFC290E" w14:textId="77777777" w:rsidR="0090460E" w:rsidRDefault="0090460E" w:rsidP="00B01FAA">
            <w:pPr>
              <w:spacing w:line="360" w:lineRule="auto"/>
              <w:ind w:firstLine="0"/>
            </w:pPr>
            <w:r>
              <w:t>Producto</w:t>
            </w:r>
          </w:p>
        </w:tc>
        <w:tc>
          <w:tcPr>
            <w:tcW w:w="0" w:type="auto"/>
            <w:tcBorders>
              <w:top w:val="single" w:sz="4" w:space="0" w:color="auto"/>
              <w:bottom w:val="single" w:sz="4" w:space="0" w:color="auto"/>
            </w:tcBorders>
          </w:tcPr>
          <w:p w14:paraId="7DBFFC09" w14:textId="77777777" w:rsidR="0090460E" w:rsidRDefault="0090460E" w:rsidP="00B01FAA">
            <w:pPr>
              <w:spacing w:line="360" w:lineRule="auto"/>
              <w:ind w:firstLine="0"/>
              <w:jc w:val="center"/>
            </w:pPr>
            <w:r>
              <w:t>3</w:t>
            </w:r>
          </w:p>
        </w:tc>
        <w:tc>
          <w:tcPr>
            <w:tcW w:w="0" w:type="auto"/>
            <w:tcBorders>
              <w:top w:val="single" w:sz="4" w:space="0" w:color="auto"/>
              <w:bottom w:val="single" w:sz="4" w:space="0" w:color="auto"/>
            </w:tcBorders>
          </w:tcPr>
          <w:p w14:paraId="4934F282" w14:textId="77777777" w:rsidR="0090460E" w:rsidRDefault="0090460E" w:rsidP="00B01FAA">
            <w:pPr>
              <w:spacing w:line="360" w:lineRule="auto"/>
              <w:ind w:firstLine="0"/>
              <w:jc w:val="center"/>
            </w:pPr>
            <w:r>
              <w:t>5</w:t>
            </w:r>
          </w:p>
        </w:tc>
        <w:tc>
          <w:tcPr>
            <w:tcW w:w="0" w:type="auto"/>
            <w:tcBorders>
              <w:top w:val="single" w:sz="4" w:space="0" w:color="auto"/>
              <w:bottom w:val="single" w:sz="4" w:space="0" w:color="auto"/>
            </w:tcBorders>
          </w:tcPr>
          <w:p w14:paraId="0F484E34" w14:textId="77777777" w:rsidR="0090460E" w:rsidRDefault="0090460E" w:rsidP="00B01FAA">
            <w:pPr>
              <w:spacing w:line="360" w:lineRule="auto"/>
              <w:ind w:firstLine="0"/>
              <w:jc w:val="center"/>
            </w:pPr>
            <w:r>
              <w:t>15</w:t>
            </w:r>
          </w:p>
        </w:tc>
      </w:tr>
      <w:tr w:rsidR="0090460E" w14:paraId="3833697B" w14:textId="77777777" w:rsidTr="00951ECE">
        <w:trPr>
          <w:trHeight w:val="418"/>
        </w:trPr>
        <w:tc>
          <w:tcPr>
            <w:tcW w:w="0" w:type="auto"/>
            <w:tcBorders>
              <w:top w:val="single" w:sz="4" w:space="0" w:color="auto"/>
              <w:bottom w:val="single" w:sz="4" w:space="0" w:color="auto"/>
            </w:tcBorders>
          </w:tcPr>
          <w:p w14:paraId="125C2C23" w14:textId="77777777" w:rsidR="0090460E" w:rsidRDefault="0090460E" w:rsidP="00B01FAA">
            <w:pPr>
              <w:spacing w:line="360" w:lineRule="auto"/>
              <w:ind w:firstLine="0"/>
              <w:jc w:val="center"/>
            </w:pPr>
            <w:bookmarkStart w:id="85" w:name="PD28"/>
            <w:r>
              <w:t>PD-28</w:t>
            </w:r>
            <w:bookmarkEnd w:id="85"/>
          </w:p>
        </w:tc>
        <w:tc>
          <w:tcPr>
            <w:tcW w:w="0" w:type="auto"/>
            <w:tcBorders>
              <w:top w:val="single" w:sz="4" w:space="0" w:color="auto"/>
              <w:bottom w:val="single" w:sz="4" w:space="0" w:color="auto"/>
            </w:tcBorders>
          </w:tcPr>
          <w:p w14:paraId="751607E3" w14:textId="77777777" w:rsidR="0090460E" w:rsidRDefault="0090460E" w:rsidP="00B01FAA">
            <w:pPr>
              <w:spacing w:line="360" w:lineRule="auto"/>
              <w:ind w:firstLine="0"/>
            </w:pPr>
            <w:r>
              <w:t>Ingresos no autorizados al código del programa.</w:t>
            </w:r>
          </w:p>
        </w:tc>
        <w:tc>
          <w:tcPr>
            <w:tcW w:w="0" w:type="auto"/>
            <w:tcBorders>
              <w:top w:val="single" w:sz="4" w:space="0" w:color="auto"/>
              <w:bottom w:val="single" w:sz="4" w:space="0" w:color="auto"/>
            </w:tcBorders>
          </w:tcPr>
          <w:p w14:paraId="6939931D" w14:textId="77777777" w:rsidR="0090460E" w:rsidRDefault="0090460E" w:rsidP="00B01FAA">
            <w:pPr>
              <w:spacing w:line="360" w:lineRule="auto"/>
              <w:ind w:firstLine="0"/>
            </w:pPr>
            <w:r>
              <w:t>Producto</w:t>
            </w:r>
          </w:p>
        </w:tc>
        <w:tc>
          <w:tcPr>
            <w:tcW w:w="0" w:type="auto"/>
            <w:tcBorders>
              <w:top w:val="single" w:sz="4" w:space="0" w:color="auto"/>
              <w:bottom w:val="single" w:sz="4" w:space="0" w:color="auto"/>
            </w:tcBorders>
          </w:tcPr>
          <w:p w14:paraId="60CD9EEB" w14:textId="77777777" w:rsidR="0090460E" w:rsidRDefault="0090460E" w:rsidP="00B01FAA">
            <w:pPr>
              <w:spacing w:line="360" w:lineRule="auto"/>
              <w:ind w:firstLine="0"/>
              <w:jc w:val="center"/>
            </w:pPr>
            <w:r>
              <w:t>3</w:t>
            </w:r>
          </w:p>
        </w:tc>
        <w:tc>
          <w:tcPr>
            <w:tcW w:w="0" w:type="auto"/>
            <w:tcBorders>
              <w:top w:val="single" w:sz="4" w:space="0" w:color="auto"/>
              <w:bottom w:val="single" w:sz="4" w:space="0" w:color="auto"/>
            </w:tcBorders>
          </w:tcPr>
          <w:p w14:paraId="4B567FFA" w14:textId="77777777" w:rsidR="0090460E" w:rsidRDefault="0090460E" w:rsidP="00B01FAA">
            <w:pPr>
              <w:spacing w:line="360" w:lineRule="auto"/>
              <w:ind w:firstLine="0"/>
              <w:jc w:val="center"/>
            </w:pPr>
            <w:r>
              <w:t>5</w:t>
            </w:r>
          </w:p>
        </w:tc>
        <w:tc>
          <w:tcPr>
            <w:tcW w:w="0" w:type="auto"/>
            <w:tcBorders>
              <w:top w:val="single" w:sz="4" w:space="0" w:color="auto"/>
              <w:bottom w:val="single" w:sz="4" w:space="0" w:color="auto"/>
            </w:tcBorders>
          </w:tcPr>
          <w:p w14:paraId="50787528" w14:textId="77777777" w:rsidR="0090460E" w:rsidRDefault="0090460E" w:rsidP="00B01FAA">
            <w:pPr>
              <w:spacing w:line="360" w:lineRule="auto"/>
              <w:ind w:firstLine="0"/>
              <w:jc w:val="center"/>
            </w:pPr>
            <w:r>
              <w:t>15</w:t>
            </w:r>
          </w:p>
        </w:tc>
      </w:tr>
      <w:tr w:rsidR="0090460E" w14:paraId="1BF4C152" w14:textId="77777777" w:rsidTr="00951ECE">
        <w:trPr>
          <w:trHeight w:val="418"/>
        </w:trPr>
        <w:tc>
          <w:tcPr>
            <w:tcW w:w="0" w:type="auto"/>
            <w:tcBorders>
              <w:top w:val="single" w:sz="4" w:space="0" w:color="auto"/>
              <w:bottom w:val="single" w:sz="4" w:space="0" w:color="auto"/>
            </w:tcBorders>
          </w:tcPr>
          <w:p w14:paraId="27626761" w14:textId="77777777" w:rsidR="0090460E" w:rsidRPr="002B62FA" w:rsidRDefault="0090460E" w:rsidP="00CD1B7F">
            <w:pPr>
              <w:spacing w:line="360" w:lineRule="auto"/>
              <w:ind w:firstLine="0"/>
              <w:jc w:val="center"/>
              <w:rPr>
                <w:rFonts w:cstheme="minorHAnsi"/>
              </w:rPr>
            </w:pPr>
            <w:bookmarkStart w:id="86" w:name="PY1"/>
            <w:r w:rsidRPr="002B62FA">
              <w:rPr>
                <w:rFonts w:cstheme="minorHAnsi"/>
              </w:rPr>
              <w:t>PY-1</w:t>
            </w:r>
            <w:bookmarkEnd w:id="86"/>
          </w:p>
        </w:tc>
        <w:tc>
          <w:tcPr>
            <w:tcW w:w="0" w:type="auto"/>
            <w:tcBorders>
              <w:top w:val="single" w:sz="4" w:space="0" w:color="auto"/>
              <w:bottom w:val="single" w:sz="4" w:space="0" w:color="auto"/>
            </w:tcBorders>
          </w:tcPr>
          <w:p w14:paraId="0524C9F6" w14:textId="77777777" w:rsidR="0090460E" w:rsidRPr="002B62FA" w:rsidRDefault="0090460E" w:rsidP="00CD1B7F">
            <w:pPr>
              <w:spacing w:line="360" w:lineRule="auto"/>
              <w:ind w:firstLine="0"/>
              <w:rPr>
                <w:rFonts w:cstheme="minorHAnsi"/>
              </w:rPr>
            </w:pPr>
            <w:r w:rsidRPr="002B62FA">
              <w:rPr>
                <w:rFonts w:cstheme="minorHAnsi"/>
              </w:rPr>
              <w:t>Personal experimentado abandona el proyecto.</w:t>
            </w:r>
          </w:p>
        </w:tc>
        <w:tc>
          <w:tcPr>
            <w:tcW w:w="0" w:type="auto"/>
            <w:tcBorders>
              <w:top w:val="single" w:sz="4" w:space="0" w:color="auto"/>
              <w:bottom w:val="single" w:sz="4" w:space="0" w:color="auto"/>
            </w:tcBorders>
          </w:tcPr>
          <w:p w14:paraId="6F648E0C" w14:textId="77777777" w:rsidR="0090460E" w:rsidRPr="002B62FA" w:rsidRDefault="0090460E" w:rsidP="00CD1B7F">
            <w:pPr>
              <w:spacing w:line="360" w:lineRule="auto"/>
              <w:ind w:firstLine="0"/>
              <w:rPr>
                <w:rFonts w:cstheme="minorHAnsi"/>
              </w:rPr>
            </w:pPr>
            <w:r w:rsidRPr="002B62FA">
              <w:rPr>
                <w:rFonts w:cstheme="minorHAnsi"/>
              </w:rPr>
              <w:t>Proyecto</w:t>
            </w:r>
          </w:p>
        </w:tc>
        <w:tc>
          <w:tcPr>
            <w:tcW w:w="0" w:type="auto"/>
            <w:tcBorders>
              <w:top w:val="single" w:sz="4" w:space="0" w:color="auto"/>
              <w:bottom w:val="single" w:sz="4" w:space="0" w:color="auto"/>
            </w:tcBorders>
          </w:tcPr>
          <w:p w14:paraId="7FAA5E96" w14:textId="77777777" w:rsidR="0090460E" w:rsidRPr="002B62FA" w:rsidRDefault="0090460E" w:rsidP="009C1C51">
            <w:pPr>
              <w:spacing w:line="360" w:lineRule="auto"/>
              <w:ind w:firstLine="0"/>
              <w:jc w:val="center"/>
              <w:rPr>
                <w:rFonts w:cstheme="minorHAnsi"/>
              </w:rPr>
            </w:pPr>
            <w:r w:rsidRPr="002B62FA">
              <w:rPr>
                <w:rFonts w:cstheme="minorHAnsi"/>
              </w:rPr>
              <w:t>3</w:t>
            </w:r>
          </w:p>
        </w:tc>
        <w:tc>
          <w:tcPr>
            <w:tcW w:w="0" w:type="auto"/>
            <w:tcBorders>
              <w:top w:val="single" w:sz="4" w:space="0" w:color="auto"/>
              <w:bottom w:val="single" w:sz="4" w:space="0" w:color="auto"/>
            </w:tcBorders>
          </w:tcPr>
          <w:p w14:paraId="45FBA6FD" w14:textId="77777777" w:rsidR="0090460E" w:rsidRPr="002B62FA" w:rsidRDefault="0090460E" w:rsidP="009C1C51">
            <w:pPr>
              <w:spacing w:line="360" w:lineRule="auto"/>
              <w:ind w:firstLine="0"/>
              <w:jc w:val="center"/>
              <w:rPr>
                <w:rFonts w:cstheme="minorHAnsi"/>
              </w:rPr>
            </w:pPr>
            <w:r w:rsidRPr="002B62FA">
              <w:rPr>
                <w:rFonts w:cstheme="minorHAnsi"/>
              </w:rPr>
              <w:t>4</w:t>
            </w:r>
          </w:p>
        </w:tc>
        <w:tc>
          <w:tcPr>
            <w:tcW w:w="0" w:type="auto"/>
            <w:tcBorders>
              <w:top w:val="single" w:sz="4" w:space="0" w:color="auto"/>
              <w:bottom w:val="single" w:sz="4" w:space="0" w:color="auto"/>
            </w:tcBorders>
          </w:tcPr>
          <w:p w14:paraId="6242138C" w14:textId="77777777" w:rsidR="0090460E" w:rsidRPr="002B62FA" w:rsidRDefault="0090460E" w:rsidP="009C1C51">
            <w:pPr>
              <w:spacing w:line="360" w:lineRule="auto"/>
              <w:ind w:firstLine="0"/>
              <w:jc w:val="center"/>
              <w:rPr>
                <w:rFonts w:cstheme="minorHAnsi"/>
              </w:rPr>
            </w:pPr>
            <w:r w:rsidRPr="002B62FA">
              <w:rPr>
                <w:rFonts w:cstheme="minorHAnsi"/>
              </w:rPr>
              <w:t>12</w:t>
            </w:r>
          </w:p>
        </w:tc>
      </w:tr>
      <w:tr w:rsidR="0090460E" w14:paraId="2D0A5932" w14:textId="77777777" w:rsidTr="00951ECE">
        <w:trPr>
          <w:trHeight w:val="406"/>
        </w:trPr>
        <w:tc>
          <w:tcPr>
            <w:tcW w:w="0" w:type="auto"/>
            <w:tcBorders>
              <w:top w:val="single" w:sz="4" w:space="0" w:color="auto"/>
              <w:bottom w:val="single" w:sz="4" w:space="0" w:color="auto"/>
            </w:tcBorders>
          </w:tcPr>
          <w:p w14:paraId="17A92A01" w14:textId="77777777" w:rsidR="0090460E" w:rsidRPr="002B62FA" w:rsidRDefault="0090460E" w:rsidP="00CD1B7F">
            <w:pPr>
              <w:spacing w:line="360" w:lineRule="auto"/>
              <w:ind w:firstLine="0"/>
              <w:jc w:val="center"/>
              <w:rPr>
                <w:rFonts w:cstheme="minorHAnsi"/>
              </w:rPr>
            </w:pPr>
            <w:bookmarkStart w:id="87" w:name="PD3"/>
            <w:r w:rsidRPr="002B62FA">
              <w:rPr>
                <w:rFonts w:cstheme="minorHAnsi"/>
              </w:rPr>
              <w:t>PD-3</w:t>
            </w:r>
            <w:bookmarkEnd w:id="87"/>
          </w:p>
        </w:tc>
        <w:tc>
          <w:tcPr>
            <w:tcW w:w="0" w:type="auto"/>
            <w:tcBorders>
              <w:top w:val="single" w:sz="4" w:space="0" w:color="auto"/>
              <w:bottom w:val="single" w:sz="4" w:space="0" w:color="auto"/>
            </w:tcBorders>
          </w:tcPr>
          <w:p w14:paraId="4FBD1937" w14:textId="02B78B28" w:rsidR="0090460E" w:rsidRPr="002B62FA" w:rsidRDefault="0090460E" w:rsidP="00CD1B7F">
            <w:pPr>
              <w:spacing w:line="360" w:lineRule="auto"/>
              <w:ind w:firstLine="0"/>
              <w:rPr>
                <w:rFonts w:cstheme="minorHAnsi"/>
              </w:rPr>
            </w:pPr>
            <w:r w:rsidRPr="002B62FA">
              <w:rPr>
                <w:rFonts w:cstheme="minorHAnsi"/>
              </w:rPr>
              <w:t xml:space="preserve">Se subestima la cantidad de </w:t>
            </w:r>
            <w:hyperlink w:anchor="HistoriadeUsuario" w:history="1">
              <w:r w:rsidRPr="00E76025">
                <w:rPr>
                  <w:rStyle w:val="Hipervnculo"/>
                  <w:rFonts w:cstheme="minorHAnsi"/>
                </w:rPr>
                <w:t>historias de usuario</w:t>
              </w:r>
            </w:hyperlink>
            <w:r w:rsidRPr="002B62FA">
              <w:rPr>
                <w:rFonts w:cstheme="minorHAnsi"/>
              </w:rPr>
              <w:t xml:space="preserve"> en el </w:t>
            </w:r>
            <w:hyperlink w:anchor="SprintBacklog" w:history="1">
              <w:r w:rsidRPr="00E76025">
                <w:rPr>
                  <w:rStyle w:val="Hipervnculo"/>
                  <w:rFonts w:cstheme="minorHAnsi"/>
                </w:rPr>
                <w:t>Sprint Backlog</w:t>
              </w:r>
            </w:hyperlink>
            <w:r w:rsidRPr="002B62FA">
              <w:rPr>
                <w:rFonts w:cstheme="minorHAnsi"/>
              </w:rPr>
              <w:t>.</w:t>
            </w:r>
          </w:p>
        </w:tc>
        <w:tc>
          <w:tcPr>
            <w:tcW w:w="0" w:type="auto"/>
            <w:tcBorders>
              <w:top w:val="single" w:sz="4" w:space="0" w:color="auto"/>
              <w:bottom w:val="single" w:sz="4" w:space="0" w:color="auto"/>
            </w:tcBorders>
          </w:tcPr>
          <w:p w14:paraId="247D3D4E" w14:textId="77777777" w:rsidR="0090460E" w:rsidRPr="002B62FA" w:rsidRDefault="0090460E" w:rsidP="00CD1B7F">
            <w:pPr>
              <w:spacing w:line="360" w:lineRule="auto"/>
              <w:ind w:firstLine="0"/>
              <w:rPr>
                <w:rFonts w:cstheme="minorHAnsi"/>
              </w:rPr>
            </w:pPr>
            <w:r w:rsidRPr="002B62FA">
              <w:rPr>
                <w:rFonts w:cstheme="minorHAnsi"/>
              </w:rPr>
              <w:t>Producto</w:t>
            </w:r>
          </w:p>
        </w:tc>
        <w:tc>
          <w:tcPr>
            <w:tcW w:w="0" w:type="auto"/>
            <w:tcBorders>
              <w:top w:val="single" w:sz="4" w:space="0" w:color="auto"/>
              <w:bottom w:val="single" w:sz="4" w:space="0" w:color="auto"/>
            </w:tcBorders>
          </w:tcPr>
          <w:p w14:paraId="73A5A982" w14:textId="77777777" w:rsidR="0090460E" w:rsidRPr="002B62FA" w:rsidRDefault="0090460E" w:rsidP="009C1C51">
            <w:pPr>
              <w:spacing w:line="360" w:lineRule="auto"/>
              <w:ind w:firstLine="0"/>
              <w:jc w:val="center"/>
              <w:rPr>
                <w:rFonts w:cstheme="minorHAnsi"/>
              </w:rPr>
            </w:pPr>
            <w:r w:rsidRPr="002B62FA">
              <w:rPr>
                <w:rFonts w:cstheme="minorHAnsi"/>
              </w:rPr>
              <w:t>4</w:t>
            </w:r>
          </w:p>
        </w:tc>
        <w:tc>
          <w:tcPr>
            <w:tcW w:w="0" w:type="auto"/>
            <w:tcBorders>
              <w:top w:val="single" w:sz="4" w:space="0" w:color="auto"/>
              <w:bottom w:val="single" w:sz="4" w:space="0" w:color="auto"/>
            </w:tcBorders>
          </w:tcPr>
          <w:p w14:paraId="3564C7B4" w14:textId="77777777" w:rsidR="0090460E" w:rsidRPr="002B62FA" w:rsidRDefault="0090460E" w:rsidP="009C1C51">
            <w:pPr>
              <w:spacing w:line="360" w:lineRule="auto"/>
              <w:ind w:firstLine="0"/>
              <w:jc w:val="center"/>
              <w:rPr>
                <w:rFonts w:cstheme="minorHAnsi"/>
              </w:rPr>
            </w:pPr>
            <w:r w:rsidRPr="002B62FA">
              <w:rPr>
                <w:rFonts w:cstheme="minorHAnsi"/>
              </w:rPr>
              <w:t>3</w:t>
            </w:r>
          </w:p>
        </w:tc>
        <w:tc>
          <w:tcPr>
            <w:tcW w:w="0" w:type="auto"/>
            <w:tcBorders>
              <w:top w:val="single" w:sz="4" w:space="0" w:color="auto"/>
              <w:bottom w:val="single" w:sz="4" w:space="0" w:color="auto"/>
            </w:tcBorders>
          </w:tcPr>
          <w:p w14:paraId="764E1862" w14:textId="77777777" w:rsidR="0090460E" w:rsidRPr="002B62FA" w:rsidRDefault="0090460E" w:rsidP="009C1C51">
            <w:pPr>
              <w:spacing w:line="360" w:lineRule="auto"/>
              <w:ind w:firstLine="0"/>
              <w:jc w:val="center"/>
              <w:rPr>
                <w:rFonts w:cstheme="minorHAnsi"/>
              </w:rPr>
            </w:pPr>
            <w:r w:rsidRPr="002B62FA">
              <w:rPr>
                <w:rFonts w:cstheme="minorHAnsi"/>
              </w:rPr>
              <w:t>12</w:t>
            </w:r>
          </w:p>
        </w:tc>
      </w:tr>
      <w:tr w:rsidR="0090460E" w14:paraId="727E7A65" w14:textId="77777777" w:rsidTr="00951ECE">
        <w:trPr>
          <w:trHeight w:val="418"/>
        </w:trPr>
        <w:tc>
          <w:tcPr>
            <w:tcW w:w="0" w:type="auto"/>
            <w:tcBorders>
              <w:top w:val="single" w:sz="4" w:space="0" w:color="auto"/>
              <w:bottom w:val="single" w:sz="4" w:space="0" w:color="auto"/>
            </w:tcBorders>
          </w:tcPr>
          <w:p w14:paraId="010C94BB" w14:textId="77777777" w:rsidR="0090460E" w:rsidRDefault="0090460E" w:rsidP="00CD1B7F">
            <w:pPr>
              <w:spacing w:line="360" w:lineRule="auto"/>
              <w:ind w:firstLine="0"/>
              <w:jc w:val="center"/>
            </w:pPr>
            <w:bookmarkStart w:id="88" w:name="PY13"/>
            <w:r>
              <w:lastRenderedPageBreak/>
              <w:t>PY-13</w:t>
            </w:r>
            <w:bookmarkEnd w:id="88"/>
          </w:p>
        </w:tc>
        <w:tc>
          <w:tcPr>
            <w:tcW w:w="0" w:type="auto"/>
            <w:tcBorders>
              <w:top w:val="single" w:sz="4" w:space="0" w:color="auto"/>
              <w:bottom w:val="single" w:sz="4" w:space="0" w:color="auto"/>
            </w:tcBorders>
          </w:tcPr>
          <w:p w14:paraId="5AB27AEF" w14:textId="77777777" w:rsidR="0090460E" w:rsidRDefault="0090460E" w:rsidP="00CD1B7F">
            <w:pPr>
              <w:spacing w:line="360" w:lineRule="auto"/>
              <w:ind w:firstLine="0"/>
            </w:pPr>
            <w:r>
              <w:t>Personal que no cumple con las tareas asignadas.</w:t>
            </w:r>
          </w:p>
        </w:tc>
        <w:tc>
          <w:tcPr>
            <w:tcW w:w="0" w:type="auto"/>
            <w:tcBorders>
              <w:top w:val="single" w:sz="4" w:space="0" w:color="auto"/>
              <w:bottom w:val="single" w:sz="4" w:space="0" w:color="auto"/>
            </w:tcBorders>
          </w:tcPr>
          <w:p w14:paraId="0C231B17" w14:textId="77777777" w:rsidR="0090460E" w:rsidRDefault="0090460E" w:rsidP="00CD1B7F">
            <w:pPr>
              <w:spacing w:line="360" w:lineRule="auto"/>
              <w:ind w:firstLine="0"/>
            </w:pPr>
            <w:r>
              <w:t>Proyecto</w:t>
            </w:r>
          </w:p>
        </w:tc>
        <w:tc>
          <w:tcPr>
            <w:tcW w:w="0" w:type="auto"/>
            <w:tcBorders>
              <w:top w:val="single" w:sz="4" w:space="0" w:color="auto"/>
              <w:bottom w:val="single" w:sz="4" w:space="0" w:color="auto"/>
            </w:tcBorders>
          </w:tcPr>
          <w:p w14:paraId="39D2EE63" w14:textId="77777777" w:rsidR="0090460E" w:rsidRDefault="0090460E" w:rsidP="00CD1B7F">
            <w:pPr>
              <w:spacing w:line="360" w:lineRule="auto"/>
              <w:ind w:firstLine="0"/>
              <w:jc w:val="center"/>
            </w:pPr>
            <w:r>
              <w:t>4</w:t>
            </w:r>
          </w:p>
        </w:tc>
        <w:tc>
          <w:tcPr>
            <w:tcW w:w="0" w:type="auto"/>
            <w:tcBorders>
              <w:top w:val="single" w:sz="4" w:space="0" w:color="auto"/>
              <w:bottom w:val="single" w:sz="4" w:space="0" w:color="auto"/>
            </w:tcBorders>
          </w:tcPr>
          <w:p w14:paraId="6C102C2C" w14:textId="77777777" w:rsidR="0090460E" w:rsidRDefault="0090460E" w:rsidP="00CD1B7F">
            <w:pPr>
              <w:spacing w:line="360" w:lineRule="auto"/>
              <w:ind w:firstLine="0"/>
              <w:jc w:val="center"/>
            </w:pPr>
            <w:r>
              <w:t>3</w:t>
            </w:r>
          </w:p>
        </w:tc>
        <w:tc>
          <w:tcPr>
            <w:tcW w:w="0" w:type="auto"/>
            <w:tcBorders>
              <w:top w:val="single" w:sz="4" w:space="0" w:color="auto"/>
              <w:bottom w:val="single" w:sz="4" w:space="0" w:color="auto"/>
            </w:tcBorders>
          </w:tcPr>
          <w:p w14:paraId="437B7684" w14:textId="77777777" w:rsidR="0090460E" w:rsidRDefault="0090460E" w:rsidP="00CD1B7F">
            <w:pPr>
              <w:spacing w:line="360" w:lineRule="auto"/>
              <w:ind w:firstLine="0"/>
              <w:jc w:val="center"/>
            </w:pPr>
            <w:r>
              <w:t>12</w:t>
            </w:r>
          </w:p>
        </w:tc>
      </w:tr>
      <w:tr w:rsidR="0090460E" w14:paraId="2E9158FB" w14:textId="77777777" w:rsidTr="00951ECE">
        <w:trPr>
          <w:trHeight w:val="418"/>
        </w:trPr>
        <w:tc>
          <w:tcPr>
            <w:tcW w:w="0" w:type="auto"/>
            <w:tcBorders>
              <w:top w:val="single" w:sz="4" w:space="0" w:color="auto"/>
              <w:bottom w:val="single" w:sz="4" w:space="0" w:color="auto"/>
            </w:tcBorders>
          </w:tcPr>
          <w:p w14:paraId="792A69BA" w14:textId="77777777" w:rsidR="0090460E" w:rsidRDefault="0090460E" w:rsidP="00CD1B7F">
            <w:pPr>
              <w:spacing w:line="360" w:lineRule="auto"/>
              <w:ind w:firstLine="0"/>
              <w:jc w:val="center"/>
            </w:pPr>
            <w:bookmarkStart w:id="89" w:name="PY16"/>
            <w:r>
              <w:t>PY-16</w:t>
            </w:r>
            <w:bookmarkEnd w:id="89"/>
          </w:p>
        </w:tc>
        <w:tc>
          <w:tcPr>
            <w:tcW w:w="0" w:type="auto"/>
            <w:tcBorders>
              <w:top w:val="single" w:sz="4" w:space="0" w:color="auto"/>
              <w:bottom w:val="single" w:sz="4" w:space="0" w:color="auto"/>
            </w:tcBorders>
          </w:tcPr>
          <w:p w14:paraId="6B26FA48" w14:textId="77777777" w:rsidR="0090460E" w:rsidRDefault="0090460E" w:rsidP="00CD1B7F">
            <w:pPr>
              <w:spacing w:line="360" w:lineRule="auto"/>
              <w:ind w:firstLine="0"/>
            </w:pPr>
            <w:r>
              <w:t>Cortes recurrentes de luz y/o internet.</w:t>
            </w:r>
          </w:p>
        </w:tc>
        <w:tc>
          <w:tcPr>
            <w:tcW w:w="0" w:type="auto"/>
            <w:tcBorders>
              <w:top w:val="single" w:sz="4" w:space="0" w:color="auto"/>
              <w:bottom w:val="single" w:sz="4" w:space="0" w:color="auto"/>
            </w:tcBorders>
          </w:tcPr>
          <w:p w14:paraId="515C83C8" w14:textId="77777777" w:rsidR="0090460E" w:rsidRDefault="0090460E" w:rsidP="00CD1B7F">
            <w:pPr>
              <w:spacing w:line="360" w:lineRule="auto"/>
              <w:ind w:firstLine="0"/>
            </w:pPr>
            <w:r>
              <w:t>Producto</w:t>
            </w:r>
          </w:p>
        </w:tc>
        <w:tc>
          <w:tcPr>
            <w:tcW w:w="0" w:type="auto"/>
            <w:tcBorders>
              <w:top w:val="single" w:sz="4" w:space="0" w:color="auto"/>
              <w:bottom w:val="single" w:sz="4" w:space="0" w:color="auto"/>
            </w:tcBorders>
          </w:tcPr>
          <w:p w14:paraId="65387196" w14:textId="77777777" w:rsidR="0090460E" w:rsidRDefault="0090460E" w:rsidP="00CD1B7F">
            <w:pPr>
              <w:spacing w:line="360" w:lineRule="auto"/>
              <w:ind w:firstLine="0"/>
              <w:jc w:val="center"/>
            </w:pPr>
            <w:r>
              <w:t>4</w:t>
            </w:r>
          </w:p>
        </w:tc>
        <w:tc>
          <w:tcPr>
            <w:tcW w:w="0" w:type="auto"/>
            <w:tcBorders>
              <w:top w:val="single" w:sz="4" w:space="0" w:color="auto"/>
              <w:bottom w:val="single" w:sz="4" w:space="0" w:color="auto"/>
            </w:tcBorders>
          </w:tcPr>
          <w:p w14:paraId="416A70D7" w14:textId="77777777" w:rsidR="0090460E" w:rsidRDefault="0090460E" w:rsidP="00CD1B7F">
            <w:pPr>
              <w:spacing w:line="360" w:lineRule="auto"/>
              <w:ind w:firstLine="0"/>
              <w:jc w:val="center"/>
            </w:pPr>
            <w:r>
              <w:t>3</w:t>
            </w:r>
          </w:p>
        </w:tc>
        <w:tc>
          <w:tcPr>
            <w:tcW w:w="0" w:type="auto"/>
            <w:tcBorders>
              <w:top w:val="single" w:sz="4" w:space="0" w:color="auto"/>
              <w:bottom w:val="single" w:sz="4" w:space="0" w:color="auto"/>
            </w:tcBorders>
          </w:tcPr>
          <w:p w14:paraId="2B77D0C8" w14:textId="77777777" w:rsidR="0090460E" w:rsidRDefault="0090460E" w:rsidP="00CD1B7F">
            <w:pPr>
              <w:spacing w:line="360" w:lineRule="auto"/>
              <w:ind w:firstLine="0"/>
              <w:jc w:val="center"/>
            </w:pPr>
            <w:r>
              <w:t>12</w:t>
            </w:r>
          </w:p>
        </w:tc>
      </w:tr>
      <w:tr w:rsidR="0090460E" w14:paraId="6647F9CA" w14:textId="77777777" w:rsidTr="00951ECE">
        <w:trPr>
          <w:trHeight w:val="418"/>
        </w:trPr>
        <w:tc>
          <w:tcPr>
            <w:tcW w:w="0" w:type="auto"/>
            <w:tcBorders>
              <w:top w:val="single" w:sz="4" w:space="0" w:color="auto"/>
              <w:bottom w:val="single" w:sz="4" w:space="0" w:color="auto"/>
            </w:tcBorders>
          </w:tcPr>
          <w:p w14:paraId="190F643C" w14:textId="77777777" w:rsidR="0090460E" w:rsidRDefault="0090460E" w:rsidP="00CD1B7F">
            <w:pPr>
              <w:spacing w:line="360" w:lineRule="auto"/>
              <w:ind w:firstLine="0"/>
              <w:jc w:val="center"/>
            </w:pPr>
            <w:bookmarkStart w:id="90" w:name="PD24"/>
            <w:r>
              <w:t>PD-24</w:t>
            </w:r>
            <w:bookmarkEnd w:id="90"/>
          </w:p>
        </w:tc>
        <w:tc>
          <w:tcPr>
            <w:tcW w:w="0" w:type="auto"/>
            <w:tcBorders>
              <w:top w:val="single" w:sz="4" w:space="0" w:color="auto"/>
              <w:bottom w:val="single" w:sz="4" w:space="0" w:color="auto"/>
            </w:tcBorders>
          </w:tcPr>
          <w:p w14:paraId="7E851D79" w14:textId="7D655741" w:rsidR="0090460E" w:rsidRDefault="0090460E" w:rsidP="00CD1B7F">
            <w:pPr>
              <w:spacing w:line="360" w:lineRule="auto"/>
              <w:ind w:firstLine="0"/>
            </w:pPr>
            <w:r>
              <w:t xml:space="preserve">El cliente descubre </w:t>
            </w:r>
            <w:hyperlink w:anchor="Bug" w:history="1">
              <w:r w:rsidRPr="00E76025">
                <w:rPr>
                  <w:rStyle w:val="Hipervnculo"/>
                </w:rPr>
                <w:t>bugs</w:t>
              </w:r>
            </w:hyperlink>
            <w:r>
              <w:t>.</w:t>
            </w:r>
          </w:p>
        </w:tc>
        <w:tc>
          <w:tcPr>
            <w:tcW w:w="0" w:type="auto"/>
            <w:tcBorders>
              <w:top w:val="single" w:sz="4" w:space="0" w:color="auto"/>
              <w:bottom w:val="single" w:sz="4" w:space="0" w:color="auto"/>
            </w:tcBorders>
          </w:tcPr>
          <w:p w14:paraId="53C89654" w14:textId="77777777" w:rsidR="0090460E" w:rsidRDefault="0090460E" w:rsidP="00CD1B7F">
            <w:pPr>
              <w:spacing w:line="360" w:lineRule="auto"/>
              <w:ind w:firstLine="0"/>
            </w:pPr>
            <w:r>
              <w:t>Producto</w:t>
            </w:r>
          </w:p>
        </w:tc>
        <w:tc>
          <w:tcPr>
            <w:tcW w:w="0" w:type="auto"/>
            <w:tcBorders>
              <w:top w:val="single" w:sz="4" w:space="0" w:color="auto"/>
              <w:bottom w:val="single" w:sz="4" w:space="0" w:color="auto"/>
            </w:tcBorders>
          </w:tcPr>
          <w:p w14:paraId="513BF998" w14:textId="77777777" w:rsidR="0090460E" w:rsidRDefault="0090460E" w:rsidP="00CD1B7F">
            <w:pPr>
              <w:spacing w:line="360" w:lineRule="auto"/>
              <w:ind w:firstLine="0"/>
              <w:jc w:val="center"/>
            </w:pPr>
            <w:r>
              <w:t>4</w:t>
            </w:r>
          </w:p>
        </w:tc>
        <w:tc>
          <w:tcPr>
            <w:tcW w:w="0" w:type="auto"/>
            <w:tcBorders>
              <w:top w:val="single" w:sz="4" w:space="0" w:color="auto"/>
              <w:bottom w:val="single" w:sz="4" w:space="0" w:color="auto"/>
            </w:tcBorders>
          </w:tcPr>
          <w:p w14:paraId="04E31756" w14:textId="77777777" w:rsidR="0090460E" w:rsidRDefault="0090460E" w:rsidP="00CD1B7F">
            <w:pPr>
              <w:spacing w:line="360" w:lineRule="auto"/>
              <w:ind w:firstLine="0"/>
              <w:jc w:val="center"/>
            </w:pPr>
            <w:r>
              <w:t>3</w:t>
            </w:r>
          </w:p>
        </w:tc>
        <w:tc>
          <w:tcPr>
            <w:tcW w:w="0" w:type="auto"/>
            <w:tcBorders>
              <w:top w:val="single" w:sz="4" w:space="0" w:color="auto"/>
              <w:bottom w:val="single" w:sz="4" w:space="0" w:color="auto"/>
            </w:tcBorders>
          </w:tcPr>
          <w:p w14:paraId="1702ECED" w14:textId="77777777" w:rsidR="0090460E" w:rsidRDefault="0090460E" w:rsidP="00CD1B7F">
            <w:pPr>
              <w:spacing w:line="360" w:lineRule="auto"/>
              <w:ind w:firstLine="0"/>
              <w:jc w:val="center"/>
            </w:pPr>
            <w:r>
              <w:t>12</w:t>
            </w:r>
          </w:p>
        </w:tc>
      </w:tr>
      <w:tr w:rsidR="0090460E" w14:paraId="1C969616" w14:textId="77777777" w:rsidTr="00951ECE">
        <w:trPr>
          <w:trHeight w:val="418"/>
        </w:trPr>
        <w:tc>
          <w:tcPr>
            <w:tcW w:w="0" w:type="auto"/>
            <w:tcBorders>
              <w:top w:val="single" w:sz="4" w:space="0" w:color="auto"/>
              <w:bottom w:val="single" w:sz="4" w:space="0" w:color="auto"/>
            </w:tcBorders>
          </w:tcPr>
          <w:p w14:paraId="7246B556" w14:textId="77777777" w:rsidR="0090460E" w:rsidRDefault="0090460E" w:rsidP="00B01FAA">
            <w:pPr>
              <w:spacing w:line="360" w:lineRule="auto"/>
              <w:ind w:firstLine="0"/>
              <w:jc w:val="center"/>
            </w:pPr>
            <w:bookmarkStart w:id="91" w:name="PD29"/>
            <w:r>
              <w:t>PD-29</w:t>
            </w:r>
            <w:bookmarkEnd w:id="91"/>
          </w:p>
        </w:tc>
        <w:tc>
          <w:tcPr>
            <w:tcW w:w="0" w:type="auto"/>
            <w:tcBorders>
              <w:top w:val="single" w:sz="4" w:space="0" w:color="auto"/>
              <w:bottom w:val="single" w:sz="4" w:space="0" w:color="auto"/>
            </w:tcBorders>
          </w:tcPr>
          <w:p w14:paraId="1DA7A738" w14:textId="65784530" w:rsidR="0090460E" w:rsidRDefault="0090460E" w:rsidP="00B01FAA">
            <w:pPr>
              <w:spacing w:line="360" w:lineRule="auto"/>
              <w:ind w:firstLine="0"/>
            </w:pPr>
            <w:r>
              <w:t xml:space="preserve">Conflictos en el </w:t>
            </w:r>
            <w:hyperlink w:anchor="Merge" w:history="1">
              <w:proofErr w:type="spellStart"/>
              <w:r w:rsidRPr="00E76025">
                <w:rPr>
                  <w:rStyle w:val="Hipervnculo"/>
                </w:rPr>
                <w:t>merge</w:t>
              </w:r>
              <w:proofErr w:type="spellEnd"/>
            </w:hyperlink>
            <w:r>
              <w:t>.</w:t>
            </w:r>
          </w:p>
        </w:tc>
        <w:tc>
          <w:tcPr>
            <w:tcW w:w="0" w:type="auto"/>
            <w:tcBorders>
              <w:top w:val="single" w:sz="4" w:space="0" w:color="auto"/>
              <w:bottom w:val="single" w:sz="4" w:space="0" w:color="auto"/>
            </w:tcBorders>
          </w:tcPr>
          <w:p w14:paraId="43C6D64D" w14:textId="77777777" w:rsidR="0090460E" w:rsidRDefault="0090460E" w:rsidP="00B01FAA">
            <w:pPr>
              <w:spacing w:line="360" w:lineRule="auto"/>
              <w:ind w:firstLine="0"/>
            </w:pPr>
            <w:r>
              <w:t>Producto</w:t>
            </w:r>
          </w:p>
        </w:tc>
        <w:tc>
          <w:tcPr>
            <w:tcW w:w="0" w:type="auto"/>
            <w:tcBorders>
              <w:top w:val="single" w:sz="4" w:space="0" w:color="auto"/>
              <w:bottom w:val="single" w:sz="4" w:space="0" w:color="auto"/>
            </w:tcBorders>
          </w:tcPr>
          <w:p w14:paraId="3E182256" w14:textId="77777777" w:rsidR="0090460E" w:rsidRDefault="0090460E" w:rsidP="00B01FAA">
            <w:pPr>
              <w:spacing w:line="360" w:lineRule="auto"/>
              <w:ind w:firstLine="0"/>
              <w:jc w:val="center"/>
            </w:pPr>
            <w:r>
              <w:t>3</w:t>
            </w:r>
          </w:p>
        </w:tc>
        <w:tc>
          <w:tcPr>
            <w:tcW w:w="0" w:type="auto"/>
            <w:tcBorders>
              <w:top w:val="single" w:sz="4" w:space="0" w:color="auto"/>
              <w:bottom w:val="single" w:sz="4" w:space="0" w:color="auto"/>
            </w:tcBorders>
          </w:tcPr>
          <w:p w14:paraId="3EEA1954" w14:textId="77777777" w:rsidR="0090460E" w:rsidRDefault="0090460E" w:rsidP="00B01FAA">
            <w:pPr>
              <w:spacing w:line="360" w:lineRule="auto"/>
              <w:ind w:firstLine="0"/>
              <w:jc w:val="center"/>
            </w:pPr>
            <w:r>
              <w:t>4</w:t>
            </w:r>
          </w:p>
        </w:tc>
        <w:tc>
          <w:tcPr>
            <w:tcW w:w="0" w:type="auto"/>
            <w:tcBorders>
              <w:top w:val="single" w:sz="4" w:space="0" w:color="auto"/>
              <w:bottom w:val="single" w:sz="4" w:space="0" w:color="auto"/>
            </w:tcBorders>
          </w:tcPr>
          <w:p w14:paraId="35DA8E6C" w14:textId="77777777" w:rsidR="0090460E" w:rsidRDefault="0090460E" w:rsidP="00B01FAA">
            <w:pPr>
              <w:spacing w:line="360" w:lineRule="auto"/>
              <w:ind w:firstLine="0"/>
              <w:jc w:val="center"/>
            </w:pPr>
            <w:r>
              <w:t>12</w:t>
            </w:r>
          </w:p>
        </w:tc>
      </w:tr>
      <w:tr w:rsidR="0090460E" w14:paraId="12890845" w14:textId="77777777" w:rsidTr="00951ECE">
        <w:trPr>
          <w:trHeight w:val="418"/>
        </w:trPr>
        <w:tc>
          <w:tcPr>
            <w:tcW w:w="0" w:type="auto"/>
            <w:tcBorders>
              <w:top w:val="single" w:sz="4" w:space="0" w:color="auto"/>
              <w:bottom w:val="single" w:sz="4" w:space="0" w:color="auto"/>
            </w:tcBorders>
          </w:tcPr>
          <w:p w14:paraId="58087D18" w14:textId="77777777" w:rsidR="0090460E" w:rsidRDefault="0090460E" w:rsidP="00B01FAA">
            <w:pPr>
              <w:spacing w:line="360" w:lineRule="auto"/>
              <w:ind w:firstLine="0"/>
              <w:jc w:val="center"/>
            </w:pPr>
            <w:bookmarkStart w:id="92" w:name="PY32"/>
            <w:r>
              <w:t>PY-32</w:t>
            </w:r>
            <w:bookmarkEnd w:id="92"/>
          </w:p>
        </w:tc>
        <w:tc>
          <w:tcPr>
            <w:tcW w:w="0" w:type="auto"/>
            <w:tcBorders>
              <w:top w:val="single" w:sz="4" w:space="0" w:color="auto"/>
              <w:bottom w:val="single" w:sz="4" w:space="0" w:color="auto"/>
            </w:tcBorders>
          </w:tcPr>
          <w:p w14:paraId="58B3D6E9" w14:textId="77777777" w:rsidR="0090460E" w:rsidRDefault="0090460E" w:rsidP="00B01FAA">
            <w:pPr>
              <w:spacing w:line="360" w:lineRule="auto"/>
              <w:ind w:firstLine="0"/>
            </w:pPr>
            <w:r>
              <w:t>El cliente quiere revender el sistema.</w:t>
            </w:r>
          </w:p>
        </w:tc>
        <w:tc>
          <w:tcPr>
            <w:tcW w:w="0" w:type="auto"/>
            <w:tcBorders>
              <w:top w:val="single" w:sz="4" w:space="0" w:color="auto"/>
              <w:bottom w:val="single" w:sz="4" w:space="0" w:color="auto"/>
            </w:tcBorders>
          </w:tcPr>
          <w:p w14:paraId="064896A5" w14:textId="77777777" w:rsidR="0090460E" w:rsidRDefault="0090460E" w:rsidP="00B01FAA">
            <w:pPr>
              <w:spacing w:line="360" w:lineRule="auto"/>
              <w:ind w:firstLine="0"/>
            </w:pPr>
            <w:r>
              <w:t>Proyecto</w:t>
            </w:r>
          </w:p>
        </w:tc>
        <w:tc>
          <w:tcPr>
            <w:tcW w:w="0" w:type="auto"/>
            <w:tcBorders>
              <w:top w:val="single" w:sz="4" w:space="0" w:color="auto"/>
              <w:bottom w:val="single" w:sz="4" w:space="0" w:color="auto"/>
            </w:tcBorders>
          </w:tcPr>
          <w:p w14:paraId="29C7DDEF" w14:textId="77777777" w:rsidR="0090460E" w:rsidRDefault="0090460E" w:rsidP="00B01FAA">
            <w:pPr>
              <w:spacing w:line="360" w:lineRule="auto"/>
              <w:ind w:firstLine="0"/>
              <w:jc w:val="center"/>
            </w:pPr>
            <w:r>
              <w:t>3</w:t>
            </w:r>
          </w:p>
        </w:tc>
        <w:tc>
          <w:tcPr>
            <w:tcW w:w="0" w:type="auto"/>
            <w:tcBorders>
              <w:top w:val="single" w:sz="4" w:space="0" w:color="auto"/>
              <w:bottom w:val="single" w:sz="4" w:space="0" w:color="auto"/>
            </w:tcBorders>
          </w:tcPr>
          <w:p w14:paraId="7399D0D2" w14:textId="77777777" w:rsidR="0090460E" w:rsidRDefault="0090460E" w:rsidP="00B01FAA">
            <w:pPr>
              <w:spacing w:line="360" w:lineRule="auto"/>
              <w:ind w:firstLine="0"/>
              <w:jc w:val="center"/>
            </w:pPr>
            <w:r>
              <w:t>4</w:t>
            </w:r>
          </w:p>
        </w:tc>
        <w:tc>
          <w:tcPr>
            <w:tcW w:w="0" w:type="auto"/>
            <w:tcBorders>
              <w:top w:val="single" w:sz="4" w:space="0" w:color="auto"/>
              <w:bottom w:val="single" w:sz="4" w:space="0" w:color="auto"/>
            </w:tcBorders>
          </w:tcPr>
          <w:p w14:paraId="6EECEE90" w14:textId="77777777" w:rsidR="0090460E" w:rsidRDefault="0090460E" w:rsidP="00B01FAA">
            <w:pPr>
              <w:spacing w:line="360" w:lineRule="auto"/>
              <w:ind w:firstLine="0"/>
              <w:jc w:val="center"/>
            </w:pPr>
            <w:r>
              <w:t>12</w:t>
            </w:r>
          </w:p>
        </w:tc>
      </w:tr>
      <w:tr w:rsidR="0090460E" w14:paraId="3EAB42B2" w14:textId="77777777" w:rsidTr="00951ECE">
        <w:trPr>
          <w:trHeight w:val="418"/>
        </w:trPr>
        <w:tc>
          <w:tcPr>
            <w:tcW w:w="0" w:type="auto"/>
            <w:tcBorders>
              <w:top w:val="single" w:sz="4" w:space="0" w:color="auto"/>
              <w:bottom w:val="single" w:sz="4" w:space="0" w:color="auto"/>
            </w:tcBorders>
          </w:tcPr>
          <w:p w14:paraId="2E0EFF95" w14:textId="77777777" w:rsidR="0090460E" w:rsidRDefault="0090460E" w:rsidP="00B01FAA">
            <w:pPr>
              <w:spacing w:line="360" w:lineRule="auto"/>
              <w:ind w:firstLine="0"/>
              <w:jc w:val="center"/>
            </w:pPr>
            <w:bookmarkStart w:id="93" w:name="PD34"/>
            <w:r>
              <w:t>PD-34</w:t>
            </w:r>
            <w:bookmarkEnd w:id="93"/>
          </w:p>
        </w:tc>
        <w:tc>
          <w:tcPr>
            <w:tcW w:w="0" w:type="auto"/>
            <w:tcBorders>
              <w:top w:val="single" w:sz="4" w:space="0" w:color="auto"/>
              <w:bottom w:val="single" w:sz="4" w:space="0" w:color="auto"/>
            </w:tcBorders>
          </w:tcPr>
          <w:p w14:paraId="106FB9AB" w14:textId="77777777" w:rsidR="0090460E" w:rsidRDefault="0090460E" w:rsidP="00B01FAA">
            <w:pPr>
              <w:spacing w:line="360" w:lineRule="auto"/>
              <w:ind w:firstLine="0"/>
            </w:pPr>
            <w:r>
              <w:t>Usuario con capacidades visuales reducidas quiere usar el sistema.</w:t>
            </w:r>
          </w:p>
        </w:tc>
        <w:tc>
          <w:tcPr>
            <w:tcW w:w="0" w:type="auto"/>
            <w:tcBorders>
              <w:top w:val="single" w:sz="4" w:space="0" w:color="auto"/>
              <w:bottom w:val="single" w:sz="4" w:space="0" w:color="auto"/>
            </w:tcBorders>
          </w:tcPr>
          <w:p w14:paraId="293293FD" w14:textId="77777777" w:rsidR="0090460E" w:rsidRDefault="0090460E" w:rsidP="00B01FAA">
            <w:pPr>
              <w:spacing w:line="360" w:lineRule="auto"/>
              <w:ind w:firstLine="0"/>
            </w:pPr>
            <w:r>
              <w:t>Producto</w:t>
            </w:r>
          </w:p>
        </w:tc>
        <w:tc>
          <w:tcPr>
            <w:tcW w:w="0" w:type="auto"/>
            <w:tcBorders>
              <w:top w:val="single" w:sz="4" w:space="0" w:color="auto"/>
              <w:bottom w:val="single" w:sz="4" w:space="0" w:color="auto"/>
            </w:tcBorders>
          </w:tcPr>
          <w:p w14:paraId="14641399" w14:textId="77777777" w:rsidR="0090460E" w:rsidRDefault="0090460E" w:rsidP="00B01FAA">
            <w:pPr>
              <w:spacing w:line="360" w:lineRule="auto"/>
              <w:ind w:firstLine="0"/>
              <w:jc w:val="center"/>
            </w:pPr>
            <w:r>
              <w:t>3</w:t>
            </w:r>
          </w:p>
        </w:tc>
        <w:tc>
          <w:tcPr>
            <w:tcW w:w="0" w:type="auto"/>
            <w:tcBorders>
              <w:top w:val="single" w:sz="4" w:space="0" w:color="auto"/>
              <w:bottom w:val="single" w:sz="4" w:space="0" w:color="auto"/>
            </w:tcBorders>
          </w:tcPr>
          <w:p w14:paraId="5E50A162" w14:textId="77777777" w:rsidR="0090460E" w:rsidRDefault="0090460E" w:rsidP="00B01FAA">
            <w:pPr>
              <w:spacing w:line="360" w:lineRule="auto"/>
              <w:ind w:firstLine="0"/>
              <w:jc w:val="center"/>
            </w:pPr>
            <w:r>
              <w:t>4</w:t>
            </w:r>
          </w:p>
        </w:tc>
        <w:tc>
          <w:tcPr>
            <w:tcW w:w="0" w:type="auto"/>
            <w:tcBorders>
              <w:top w:val="single" w:sz="4" w:space="0" w:color="auto"/>
              <w:bottom w:val="single" w:sz="4" w:space="0" w:color="auto"/>
            </w:tcBorders>
          </w:tcPr>
          <w:p w14:paraId="564C0D68" w14:textId="77777777" w:rsidR="0090460E" w:rsidRDefault="0090460E" w:rsidP="00B01FAA">
            <w:pPr>
              <w:spacing w:line="360" w:lineRule="auto"/>
              <w:ind w:firstLine="0"/>
              <w:jc w:val="center"/>
            </w:pPr>
            <w:r>
              <w:t>12</w:t>
            </w:r>
          </w:p>
        </w:tc>
      </w:tr>
      <w:tr w:rsidR="0090460E" w14:paraId="1F586482" w14:textId="77777777" w:rsidTr="00951ECE">
        <w:trPr>
          <w:trHeight w:val="418"/>
        </w:trPr>
        <w:tc>
          <w:tcPr>
            <w:tcW w:w="0" w:type="auto"/>
            <w:tcBorders>
              <w:top w:val="single" w:sz="4" w:space="0" w:color="auto"/>
              <w:bottom w:val="single" w:sz="4" w:space="0" w:color="auto"/>
            </w:tcBorders>
          </w:tcPr>
          <w:p w14:paraId="4B2A806E" w14:textId="77777777" w:rsidR="0090460E" w:rsidRDefault="0090460E" w:rsidP="00B01FAA">
            <w:pPr>
              <w:spacing w:line="360" w:lineRule="auto"/>
              <w:ind w:firstLine="0"/>
              <w:jc w:val="center"/>
            </w:pPr>
            <w:bookmarkStart w:id="94" w:name="PY36"/>
            <w:r>
              <w:t>PY-36</w:t>
            </w:r>
            <w:bookmarkEnd w:id="94"/>
          </w:p>
        </w:tc>
        <w:tc>
          <w:tcPr>
            <w:tcW w:w="0" w:type="auto"/>
            <w:tcBorders>
              <w:top w:val="single" w:sz="4" w:space="0" w:color="auto"/>
              <w:bottom w:val="single" w:sz="4" w:space="0" w:color="auto"/>
            </w:tcBorders>
          </w:tcPr>
          <w:p w14:paraId="388DC6AA" w14:textId="77777777" w:rsidR="0090460E" w:rsidRDefault="0090460E" w:rsidP="00B01FAA">
            <w:pPr>
              <w:spacing w:line="360" w:lineRule="auto"/>
              <w:ind w:firstLine="0"/>
            </w:pPr>
            <w:r>
              <w:t>Imposibilidad de seguimiento de las tareas que realiza los miembros del equipo de desarrollo.</w:t>
            </w:r>
          </w:p>
        </w:tc>
        <w:tc>
          <w:tcPr>
            <w:tcW w:w="0" w:type="auto"/>
            <w:tcBorders>
              <w:top w:val="single" w:sz="4" w:space="0" w:color="auto"/>
              <w:bottom w:val="single" w:sz="4" w:space="0" w:color="auto"/>
            </w:tcBorders>
          </w:tcPr>
          <w:p w14:paraId="320B4545" w14:textId="77777777" w:rsidR="0090460E" w:rsidRDefault="0090460E" w:rsidP="00B01FAA">
            <w:pPr>
              <w:spacing w:line="360" w:lineRule="auto"/>
              <w:ind w:firstLine="0"/>
            </w:pPr>
            <w:r>
              <w:t>Proyecto</w:t>
            </w:r>
          </w:p>
        </w:tc>
        <w:tc>
          <w:tcPr>
            <w:tcW w:w="0" w:type="auto"/>
            <w:tcBorders>
              <w:top w:val="single" w:sz="4" w:space="0" w:color="auto"/>
              <w:bottom w:val="single" w:sz="4" w:space="0" w:color="auto"/>
            </w:tcBorders>
          </w:tcPr>
          <w:p w14:paraId="756D35EA" w14:textId="77777777" w:rsidR="0090460E" w:rsidRDefault="0090460E" w:rsidP="00B01FAA">
            <w:pPr>
              <w:spacing w:line="360" w:lineRule="auto"/>
              <w:ind w:firstLine="0"/>
              <w:jc w:val="center"/>
            </w:pPr>
            <w:r>
              <w:t>3</w:t>
            </w:r>
          </w:p>
        </w:tc>
        <w:tc>
          <w:tcPr>
            <w:tcW w:w="0" w:type="auto"/>
            <w:tcBorders>
              <w:top w:val="single" w:sz="4" w:space="0" w:color="auto"/>
              <w:bottom w:val="single" w:sz="4" w:space="0" w:color="auto"/>
            </w:tcBorders>
          </w:tcPr>
          <w:p w14:paraId="79BA47A4" w14:textId="77777777" w:rsidR="0090460E" w:rsidRDefault="0090460E" w:rsidP="00B01FAA">
            <w:pPr>
              <w:spacing w:line="360" w:lineRule="auto"/>
              <w:ind w:firstLine="0"/>
              <w:jc w:val="center"/>
            </w:pPr>
            <w:r>
              <w:t>4</w:t>
            </w:r>
          </w:p>
        </w:tc>
        <w:tc>
          <w:tcPr>
            <w:tcW w:w="0" w:type="auto"/>
            <w:tcBorders>
              <w:top w:val="single" w:sz="4" w:space="0" w:color="auto"/>
              <w:bottom w:val="single" w:sz="4" w:space="0" w:color="auto"/>
            </w:tcBorders>
          </w:tcPr>
          <w:p w14:paraId="7A5B65AC" w14:textId="77777777" w:rsidR="0090460E" w:rsidRDefault="0090460E" w:rsidP="00B01FAA">
            <w:pPr>
              <w:spacing w:line="360" w:lineRule="auto"/>
              <w:ind w:firstLine="0"/>
              <w:jc w:val="center"/>
            </w:pPr>
            <w:r>
              <w:t>12</w:t>
            </w:r>
          </w:p>
        </w:tc>
      </w:tr>
      <w:tr w:rsidR="0090460E" w14:paraId="2C89310F" w14:textId="77777777" w:rsidTr="00951ECE">
        <w:trPr>
          <w:trHeight w:val="418"/>
        </w:trPr>
        <w:tc>
          <w:tcPr>
            <w:tcW w:w="0" w:type="auto"/>
            <w:tcBorders>
              <w:top w:val="single" w:sz="4" w:space="0" w:color="auto"/>
              <w:bottom w:val="single" w:sz="4" w:space="0" w:color="auto"/>
            </w:tcBorders>
          </w:tcPr>
          <w:p w14:paraId="1D148DCB" w14:textId="77777777" w:rsidR="0090460E" w:rsidRDefault="0090460E" w:rsidP="00807319">
            <w:pPr>
              <w:spacing w:line="360" w:lineRule="auto"/>
              <w:ind w:firstLine="0"/>
              <w:jc w:val="center"/>
            </w:pPr>
            <w:bookmarkStart w:id="95" w:name="PD38"/>
            <w:r>
              <w:t>PD-38</w:t>
            </w:r>
            <w:bookmarkEnd w:id="95"/>
          </w:p>
        </w:tc>
        <w:tc>
          <w:tcPr>
            <w:tcW w:w="0" w:type="auto"/>
            <w:tcBorders>
              <w:top w:val="single" w:sz="4" w:space="0" w:color="auto"/>
              <w:bottom w:val="single" w:sz="4" w:space="0" w:color="auto"/>
            </w:tcBorders>
          </w:tcPr>
          <w:p w14:paraId="389071EC" w14:textId="1A3DDC59" w:rsidR="0090460E" w:rsidRDefault="0090460E" w:rsidP="00807319">
            <w:pPr>
              <w:spacing w:line="360" w:lineRule="auto"/>
              <w:ind w:firstLine="0"/>
            </w:pPr>
            <w:r>
              <w:t xml:space="preserve">Confusión a la hora de subir cambios al </w:t>
            </w:r>
            <w:hyperlink w:anchor="Repositorio" w:history="1">
              <w:r w:rsidRPr="00E76025">
                <w:rPr>
                  <w:rStyle w:val="Hipervnculo"/>
                </w:rPr>
                <w:t>repositorio</w:t>
              </w:r>
            </w:hyperlink>
            <w:r>
              <w:t>.</w:t>
            </w:r>
          </w:p>
        </w:tc>
        <w:tc>
          <w:tcPr>
            <w:tcW w:w="0" w:type="auto"/>
            <w:tcBorders>
              <w:top w:val="single" w:sz="4" w:space="0" w:color="auto"/>
              <w:bottom w:val="single" w:sz="4" w:space="0" w:color="auto"/>
            </w:tcBorders>
          </w:tcPr>
          <w:p w14:paraId="186F4806" w14:textId="77777777" w:rsidR="0090460E" w:rsidRDefault="0090460E" w:rsidP="00807319">
            <w:pPr>
              <w:spacing w:line="360" w:lineRule="auto"/>
              <w:ind w:firstLine="0"/>
            </w:pPr>
            <w:r>
              <w:t>Producto</w:t>
            </w:r>
          </w:p>
        </w:tc>
        <w:tc>
          <w:tcPr>
            <w:tcW w:w="0" w:type="auto"/>
            <w:tcBorders>
              <w:top w:val="single" w:sz="4" w:space="0" w:color="auto"/>
              <w:bottom w:val="single" w:sz="4" w:space="0" w:color="auto"/>
            </w:tcBorders>
          </w:tcPr>
          <w:p w14:paraId="002AC721" w14:textId="77777777" w:rsidR="0090460E" w:rsidRDefault="0090460E" w:rsidP="00807319">
            <w:pPr>
              <w:spacing w:line="360" w:lineRule="auto"/>
              <w:ind w:firstLine="0"/>
              <w:jc w:val="center"/>
            </w:pPr>
            <w:r>
              <w:t>3</w:t>
            </w:r>
          </w:p>
        </w:tc>
        <w:tc>
          <w:tcPr>
            <w:tcW w:w="0" w:type="auto"/>
            <w:tcBorders>
              <w:top w:val="single" w:sz="4" w:space="0" w:color="auto"/>
              <w:bottom w:val="single" w:sz="4" w:space="0" w:color="auto"/>
            </w:tcBorders>
          </w:tcPr>
          <w:p w14:paraId="0425F244" w14:textId="77777777" w:rsidR="0090460E" w:rsidRDefault="0090460E" w:rsidP="00807319">
            <w:pPr>
              <w:spacing w:line="360" w:lineRule="auto"/>
              <w:ind w:firstLine="0"/>
              <w:jc w:val="center"/>
            </w:pPr>
            <w:r>
              <w:t>4</w:t>
            </w:r>
          </w:p>
        </w:tc>
        <w:tc>
          <w:tcPr>
            <w:tcW w:w="0" w:type="auto"/>
            <w:tcBorders>
              <w:top w:val="single" w:sz="4" w:space="0" w:color="auto"/>
              <w:bottom w:val="single" w:sz="4" w:space="0" w:color="auto"/>
            </w:tcBorders>
          </w:tcPr>
          <w:p w14:paraId="3ECBD3CD" w14:textId="77777777" w:rsidR="0090460E" w:rsidRDefault="0090460E" w:rsidP="00807319">
            <w:pPr>
              <w:spacing w:line="360" w:lineRule="auto"/>
              <w:ind w:firstLine="0"/>
              <w:jc w:val="center"/>
            </w:pPr>
            <w:r>
              <w:t>12</w:t>
            </w:r>
          </w:p>
        </w:tc>
      </w:tr>
      <w:tr w:rsidR="0090460E" w14:paraId="62810109" w14:textId="77777777" w:rsidTr="00951ECE">
        <w:trPr>
          <w:trHeight w:val="418"/>
        </w:trPr>
        <w:tc>
          <w:tcPr>
            <w:tcW w:w="0" w:type="auto"/>
            <w:tcBorders>
              <w:top w:val="single" w:sz="4" w:space="0" w:color="auto"/>
              <w:bottom w:val="single" w:sz="4" w:space="0" w:color="auto"/>
            </w:tcBorders>
          </w:tcPr>
          <w:p w14:paraId="262BC805" w14:textId="77777777" w:rsidR="0090460E" w:rsidRDefault="0090460E" w:rsidP="00807319">
            <w:pPr>
              <w:spacing w:line="360" w:lineRule="auto"/>
              <w:ind w:firstLine="0"/>
              <w:jc w:val="center"/>
            </w:pPr>
            <w:bookmarkStart w:id="96" w:name="PD39"/>
            <w:r>
              <w:t>PD-39</w:t>
            </w:r>
            <w:bookmarkEnd w:id="96"/>
          </w:p>
        </w:tc>
        <w:tc>
          <w:tcPr>
            <w:tcW w:w="0" w:type="auto"/>
            <w:tcBorders>
              <w:top w:val="single" w:sz="4" w:space="0" w:color="auto"/>
              <w:bottom w:val="single" w:sz="4" w:space="0" w:color="auto"/>
            </w:tcBorders>
          </w:tcPr>
          <w:p w14:paraId="78A52ACD" w14:textId="39826BFC" w:rsidR="0090460E" w:rsidRDefault="00130EFB" w:rsidP="00807319">
            <w:pPr>
              <w:spacing w:line="360" w:lineRule="auto"/>
              <w:ind w:firstLine="0"/>
            </w:pPr>
            <w:hyperlink w:anchor="DiseñoResponsive" w:history="1">
              <w:r w:rsidR="0090460E" w:rsidRPr="00094A12">
                <w:rPr>
                  <w:rStyle w:val="Hipervnculo"/>
                </w:rPr>
                <w:t>Diseño no responsivo</w:t>
              </w:r>
            </w:hyperlink>
            <w:r w:rsidR="0090460E">
              <w:t>.</w:t>
            </w:r>
          </w:p>
        </w:tc>
        <w:tc>
          <w:tcPr>
            <w:tcW w:w="0" w:type="auto"/>
            <w:tcBorders>
              <w:top w:val="single" w:sz="4" w:space="0" w:color="auto"/>
              <w:bottom w:val="single" w:sz="4" w:space="0" w:color="auto"/>
            </w:tcBorders>
          </w:tcPr>
          <w:p w14:paraId="7367E325" w14:textId="77777777" w:rsidR="0090460E" w:rsidRDefault="0090460E" w:rsidP="00807319">
            <w:pPr>
              <w:spacing w:line="360" w:lineRule="auto"/>
              <w:ind w:firstLine="0"/>
            </w:pPr>
            <w:r>
              <w:t>Producto</w:t>
            </w:r>
          </w:p>
        </w:tc>
        <w:tc>
          <w:tcPr>
            <w:tcW w:w="0" w:type="auto"/>
            <w:tcBorders>
              <w:top w:val="single" w:sz="4" w:space="0" w:color="auto"/>
              <w:bottom w:val="single" w:sz="4" w:space="0" w:color="auto"/>
            </w:tcBorders>
          </w:tcPr>
          <w:p w14:paraId="7381F933" w14:textId="77777777" w:rsidR="0090460E" w:rsidRDefault="0090460E" w:rsidP="00807319">
            <w:pPr>
              <w:spacing w:line="360" w:lineRule="auto"/>
              <w:ind w:firstLine="0"/>
              <w:jc w:val="center"/>
            </w:pPr>
            <w:r>
              <w:t>3</w:t>
            </w:r>
          </w:p>
        </w:tc>
        <w:tc>
          <w:tcPr>
            <w:tcW w:w="0" w:type="auto"/>
            <w:tcBorders>
              <w:top w:val="single" w:sz="4" w:space="0" w:color="auto"/>
              <w:bottom w:val="single" w:sz="4" w:space="0" w:color="auto"/>
            </w:tcBorders>
          </w:tcPr>
          <w:p w14:paraId="5C4215FB" w14:textId="77777777" w:rsidR="0090460E" w:rsidRDefault="0090460E" w:rsidP="00807319">
            <w:pPr>
              <w:spacing w:line="360" w:lineRule="auto"/>
              <w:ind w:firstLine="0"/>
              <w:jc w:val="center"/>
            </w:pPr>
            <w:r>
              <w:t>4</w:t>
            </w:r>
          </w:p>
        </w:tc>
        <w:tc>
          <w:tcPr>
            <w:tcW w:w="0" w:type="auto"/>
            <w:tcBorders>
              <w:top w:val="single" w:sz="4" w:space="0" w:color="auto"/>
              <w:bottom w:val="single" w:sz="4" w:space="0" w:color="auto"/>
            </w:tcBorders>
          </w:tcPr>
          <w:p w14:paraId="6E523325" w14:textId="77777777" w:rsidR="0090460E" w:rsidRDefault="0090460E" w:rsidP="00807319">
            <w:pPr>
              <w:spacing w:line="360" w:lineRule="auto"/>
              <w:ind w:firstLine="0"/>
              <w:jc w:val="center"/>
            </w:pPr>
            <w:r>
              <w:t>12</w:t>
            </w:r>
          </w:p>
        </w:tc>
      </w:tr>
      <w:tr w:rsidR="0090460E" w14:paraId="1B63E32A" w14:textId="77777777" w:rsidTr="00951ECE">
        <w:trPr>
          <w:trHeight w:val="418"/>
        </w:trPr>
        <w:tc>
          <w:tcPr>
            <w:tcW w:w="0" w:type="auto"/>
            <w:tcBorders>
              <w:top w:val="single" w:sz="4" w:space="0" w:color="auto"/>
              <w:bottom w:val="single" w:sz="4" w:space="0" w:color="auto"/>
            </w:tcBorders>
          </w:tcPr>
          <w:p w14:paraId="0A119402" w14:textId="77777777" w:rsidR="0090460E" w:rsidRDefault="0090460E" w:rsidP="00807319">
            <w:pPr>
              <w:spacing w:line="360" w:lineRule="auto"/>
              <w:ind w:firstLine="0"/>
              <w:jc w:val="center"/>
            </w:pPr>
            <w:bookmarkStart w:id="97" w:name="PD41"/>
            <w:r>
              <w:t>PD-41</w:t>
            </w:r>
            <w:bookmarkEnd w:id="97"/>
          </w:p>
        </w:tc>
        <w:tc>
          <w:tcPr>
            <w:tcW w:w="0" w:type="auto"/>
            <w:tcBorders>
              <w:top w:val="single" w:sz="4" w:space="0" w:color="auto"/>
              <w:bottom w:val="single" w:sz="4" w:space="0" w:color="auto"/>
            </w:tcBorders>
          </w:tcPr>
          <w:p w14:paraId="5F67CD1E" w14:textId="77777777" w:rsidR="0090460E" w:rsidRDefault="0090460E" w:rsidP="00807319">
            <w:pPr>
              <w:spacing w:line="360" w:lineRule="auto"/>
              <w:ind w:firstLine="0"/>
            </w:pPr>
            <w:r>
              <w:t>Poca retroalimentación del cliente.</w:t>
            </w:r>
          </w:p>
        </w:tc>
        <w:tc>
          <w:tcPr>
            <w:tcW w:w="0" w:type="auto"/>
            <w:tcBorders>
              <w:top w:val="single" w:sz="4" w:space="0" w:color="auto"/>
              <w:bottom w:val="single" w:sz="4" w:space="0" w:color="auto"/>
            </w:tcBorders>
          </w:tcPr>
          <w:p w14:paraId="2C34E12D" w14:textId="77777777" w:rsidR="0090460E" w:rsidRDefault="0090460E" w:rsidP="00807319">
            <w:pPr>
              <w:spacing w:line="360" w:lineRule="auto"/>
              <w:ind w:firstLine="0"/>
            </w:pPr>
            <w:r>
              <w:t>Producto</w:t>
            </w:r>
          </w:p>
        </w:tc>
        <w:tc>
          <w:tcPr>
            <w:tcW w:w="0" w:type="auto"/>
            <w:tcBorders>
              <w:top w:val="single" w:sz="4" w:space="0" w:color="auto"/>
              <w:bottom w:val="single" w:sz="4" w:space="0" w:color="auto"/>
            </w:tcBorders>
          </w:tcPr>
          <w:p w14:paraId="03AF36B2" w14:textId="77777777" w:rsidR="0090460E" w:rsidRDefault="0090460E" w:rsidP="00807319">
            <w:pPr>
              <w:spacing w:line="360" w:lineRule="auto"/>
              <w:ind w:firstLine="0"/>
              <w:jc w:val="center"/>
            </w:pPr>
            <w:r>
              <w:t>3</w:t>
            </w:r>
          </w:p>
        </w:tc>
        <w:tc>
          <w:tcPr>
            <w:tcW w:w="0" w:type="auto"/>
            <w:tcBorders>
              <w:top w:val="single" w:sz="4" w:space="0" w:color="auto"/>
              <w:bottom w:val="single" w:sz="4" w:space="0" w:color="auto"/>
            </w:tcBorders>
          </w:tcPr>
          <w:p w14:paraId="73D1F8BE" w14:textId="77777777" w:rsidR="0090460E" w:rsidRDefault="0090460E" w:rsidP="00807319">
            <w:pPr>
              <w:spacing w:line="360" w:lineRule="auto"/>
              <w:ind w:firstLine="0"/>
              <w:jc w:val="center"/>
            </w:pPr>
            <w:r>
              <w:t>4</w:t>
            </w:r>
          </w:p>
        </w:tc>
        <w:tc>
          <w:tcPr>
            <w:tcW w:w="0" w:type="auto"/>
            <w:tcBorders>
              <w:top w:val="single" w:sz="4" w:space="0" w:color="auto"/>
              <w:bottom w:val="single" w:sz="4" w:space="0" w:color="auto"/>
            </w:tcBorders>
          </w:tcPr>
          <w:p w14:paraId="5940860F" w14:textId="77777777" w:rsidR="0090460E" w:rsidRDefault="0090460E" w:rsidP="00807319">
            <w:pPr>
              <w:spacing w:line="360" w:lineRule="auto"/>
              <w:ind w:firstLine="0"/>
              <w:jc w:val="center"/>
            </w:pPr>
            <w:r>
              <w:t>12</w:t>
            </w:r>
          </w:p>
        </w:tc>
      </w:tr>
      <w:tr w:rsidR="0090460E" w14:paraId="7566A3F1" w14:textId="77777777" w:rsidTr="00951ECE">
        <w:trPr>
          <w:trHeight w:val="418"/>
        </w:trPr>
        <w:tc>
          <w:tcPr>
            <w:tcW w:w="0" w:type="auto"/>
            <w:tcBorders>
              <w:top w:val="single" w:sz="4" w:space="0" w:color="auto"/>
              <w:bottom w:val="single" w:sz="4" w:space="0" w:color="auto"/>
            </w:tcBorders>
          </w:tcPr>
          <w:p w14:paraId="620E8372" w14:textId="77777777" w:rsidR="0090460E" w:rsidRPr="002B62FA" w:rsidRDefault="0090460E" w:rsidP="00CD1B7F">
            <w:pPr>
              <w:spacing w:line="360" w:lineRule="auto"/>
              <w:ind w:firstLine="0"/>
              <w:jc w:val="center"/>
              <w:rPr>
                <w:rFonts w:cstheme="minorHAnsi"/>
              </w:rPr>
            </w:pPr>
            <w:bookmarkStart w:id="98" w:name="PY7"/>
            <w:r w:rsidRPr="002B62FA">
              <w:rPr>
                <w:rFonts w:cstheme="minorHAnsi"/>
              </w:rPr>
              <w:t>PY-7</w:t>
            </w:r>
            <w:bookmarkEnd w:id="98"/>
          </w:p>
        </w:tc>
        <w:tc>
          <w:tcPr>
            <w:tcW w:w="0" w:type="auto"/>
            <w:tcBorders>
              <w:top w:val="single" w:sz="4" w:space="0" w:color="auto"/>
              <w:bottom w:val="single" w:sz="4" w:space="0" w:color="auto"/>
            </w:tcBorders>
          </w:tcPr>
          <w:p w14:paraId="61D5874D" w14:textId="77777777" w:rsidR="0090460E" w:rsidRPr="002B62FA" w:rsidRDefault="0090460E" w:rsidP="00CD1B7F">
            <w:pPr>
              <w:spacing w:line="360" w:lineRule="auto"/>
              <w:ind w:firstLine="0"/>
              <w:rPr>
                <w:rFonts w:cstheme="minorHAnsi"/>
              </w:rPr>
            </w:pPr>
            <w:r w:rsidRPr="002B62FA">
              <w:rPr>
                <w:rFonts w:cstheme="minorHAnsi"/>
              </w:rPr>
              <w:t>Lentitud a la hora de completar tareas.</w:t>
            </w:r>
          </w:p>
        </w:tc>
        <w:tc>
          <w:tcPr>
            <w:tcW w:w="0" w:type="auto"/>
            <w:tcBorders>
              <w:top w:val="single" w:sz="4" w:space="0" w:color="auto"/>
              <w:bottom w:val="single" w:sz="4" w:space="0" w:color="auto"/>
            </w:tcBorders>
          </w:tcPr>
          <w:p w14:paraId="57B47B79" w14:textId="77777777" w:rsidR="0090460E" w:rsidRPr="002B62FA" w:rsidRDefault="0090460E" w:rsidP="00CD1B7F">
            <w:pPr>
              <w:spacing w:line="360" w:lineRule="auto"/>
              <w:ind w:firstLine="0"/>
              <w:rPr>
                <w:rFonts w:cstheme="minorHAnsi"/>
              </w:rPr>
            </w:pPr>
            <w:r w:rsidRPr="002B62FA">
              <w:rPr>
                <w:rFonts w:cstheme="minorHAnsi"/>
              </w:rPr>
              <w:t>Proyecto</w:t>
            </w:r>
          </w:p>
        </w:tc>
        <w:tc>
          <w:tcPr>
            <w:tcW w:w="0" w:type="auto"/>
            <w:tcBorders>
              <w:top w:val="single" w:sz="4" w:space="0" w:color="auto"/>
              <w:bottom w:val="single" w:sz="4" w:space="0" w:color="auto"/>
            </w:tcBorders>
          </w:tcPr>
          <w:p w14:paraId="41F1BD61" w14:textId="77777777" w:rsidR="0090460E" w:rsidRPr="002B62FA" w:rsidRDefault="0090460E" w:rsidP="009C1C51">
            <w:pPr>
              <w:spacing w:line="360" w:lineRule="auto"/>
              <w:ind w:firstLine="0"/>
              <w:jc w:val="center"/>
              <w:rPr>
                <w:rFonts w:cstheme="minorHAnsi"/>
              </w:rPr>
            </w:pPr>
            <w:r w:rsidRPr="002B62FA">
              <w:rPr>
                <w:rFonts w:cstheme="minorHAnsi"/>
              </w:rPr>
              <w:t>3</w:t>
            </w:r>
          </w:p>
        </w:tc>
        <w:tc>
          <w:tcPr>
            <w:tcW w:w="0" w:type="auto"/>
            <w:tcBorders>
              <w:top w:val="single" w:sz="4" w:space="0" w:color="auto"/>
              <w:bottom w:val="single" w:sz="4" w:space="0" w:color="auto"/>
            </w:tcBorders>
          </w:tcPr>
          <w:p w14:paraId="71FB05B5" w14:textId="77777777" w:rsidR="0090460E" w:rsidRPr="002B62FA" w:rsidRDefault="0090460E" w:rsidP="009C1C51">
            <w:pPr>
              <w:spacing w:line="360" w:lineRule="auto"/>
              <w:ind w:firstLine="0"/>
              <w:jc w:val="center"/>
              <w:rPr>
                <w:rFonts w:cstheme="minorHAnsi"/>
              </w:rPr>
            </w:pPr>
            <w:r w:rsidRPr="002B62FA">
              <w:rPr>
                <w:rFonts w:cstheme="minorHAnsi"/>
              </w:rPr>
              <w:t>3</w:t>
            </w:r>
          </w:p>
        </w:tc>
        <w:tc>
          <w:tcPr>
            <w:tcW w:w="0" w:type="auto"/>
            <w:tcBorders>
              <w:top w:val="single" w:sz="4" w:space="0" w:color="auto"/>
              <w:bottom w:val="single" w:sz="4" w:space="0" w:color="auto"/>
            </w:tcBorders>
          </w:tcPr>
          <w:p w14:paraId="4616D7EE" w14:textId="77777777" w:rsidR="0090460E" w:rsidRPr="002B62FA" w:rsidRDefault="0090460E" w:rsidP="009C1C51">
            <w:pPr>
              <w:spacing w:line="360" w:lineRule="auto"/>
              <w:ind w:firstLine="0"/>
              <w:jc w:val="center"/>
              <w:rPr>
                <w:rFonts w:cstheme="minorHAnsi"/>
              </w:rPr>
            </w:pPr>
            <w:r w:rsidRPr="002B62FA">
              <w:rPr>
                <w:rFonts w:cstheme="minorHAnsi"/>
              </w:rPr>
              <w:t>9</w:t>
            </w:r>
          </w:p>
        </w:tc>
      </w:tr>
      <w:tr w:rsidR="0090460E" w14:paraId="59E3329F" w14:textId="77777777" w:rsidTr="00951ECE">
        <w:trPr>
          <w:trHeight w:val="418"/>
        </w:trPr>
        <w:tc>
          <w:tcPr>
            <w:tcW w:w="0" w:type="auto"/>
            <w:tcBorders>
              <w:top w:val="single" w:sz="4" w:space="0" w:color="auto"/>
              <w:bottom w:val="single" w:sz="4" w:space="0" w:color="auto"/>
            </w:tcBorders>
          </w:tcPr>
          <w:p w14:paraId="7DAC569F" w14:textId="77777777" w:rsidR="0090460E" w:rsidRPr="002B62FA" w:rsidRDefault="0090460E" w:rsidP="00CD1B7F">
            <w:pPr>
              <w:spacing w:line="360" w:lineRule="auto"/>
              <w:ind w:firstLine="0"/>
              <w:jc w:val="center"/>
              <w:rPr>
                <w:rFonts w:cstheme="minorHAnsi"/>
              </w:rPr>
            </w:pPr>
            <w:bookmarkStart w:id="99" w:name="PD12" w:colFirst="0" w:colLast="0"/>
            <w:r w:rsidRPr="002B62FA">
              <w:rPr>
                <w:rFonts w:cstheme="minorHAnsi"/>
              </w:rPr>
              <w:t>PD-12</w:t>
            </w:r>
          </w:p>
        </w:tc>
        <w:tc>
          <w:tcPr>
            <w:tcW w:w="0" w:type="auto"/>
            <w:tcBorders>
              <w:top w:val="single" w:sz="4" w:space="0" w:color="auto"/>
              <w:bottom w:val="single" w:sz="4" w:space="0" w:color="auto"/>
            </w:tcBorders>
          </w:tcPr>
          <w:p w14:paraId="57841E8D" w14:textId="77777777" w:rsidR="0090460E" w:rsidRPr="002B62FA" w:rsidRDefault="0090460E" w:rsidP="00CD1B7F">
            <w:pPr>
              <w:spacing w:line="360" w:lineRule="auto"/>
              <w:ind w:firstLine="0"/>
              <w:rPr>
                <w:rFonts w:cstheme="minorHAnsi"/>
              </w:rPr>
            </w:pPr>
            <w:r w:rsidRPr="002B62FA">
              <w:rPr>
                <w:rFonts w:cstheme="minorHAnsi"/>
              </w:rPr>
              <w:t>Baja motivación en el equipo.</w:t>
            </w:r>
          </w:p>
        </w:tc>
        <w:tc>
          <w:tcPr>
            <w:tcW w:w="0" w:type="auto"/>
            <w:tcBorders>
              <w:top w:val="single" w:sz="4" w:space="0" w:color="auto"/>
              <w:bottom w:val="single" w:sz="4" w:space="0" w:color="auto"/>
            </w:tcBorders>
          </w:tcPr>
          <w:p w14:paraId="0294ECC1" w14:textId="77777777" w:rsidR="0090460E" w:rsidRPr="002B62FA" w:rsidRDefault="0090460E" w:rsidP="00CD1B7F">
            <w:pPr>
              <w:spacing w:line="360" w:lineRule="auto"/>
              <w:ind w:firstLine="0"/>
              <w:rPr>
                <w:rFonts w:cstheme="minorHAnsi"/>
              </w:rPr>
            </w:pPr>
            <w:r w:rsidRPr="002B62FA">
              <w:rPr>
                <w:rFonts w:cstheme="minorHAnsi"/>
              </w:rPr>
              <w:t>Producto</w:t>
            </w:r>
          </w:p>
        </w:tc>
        <w:tc>
          <w:tcPr>
            <w:tcW w:w="0" w:type="auto"/>
            <w:tcBorders>
              <w:top w:val="single" w:sz="4" w:space="0" w:color="auto"/>
              <w:bottom w:val="single" w:sz="4" w:space="0" w:color="auto"/>
            </w:tcBorders>
          </w:tcPr>
          <w:p w14:paraId="264B6050" w14:textId="77777777" w:rsidR="0090460E" w:rsidRPr="002B62FA" w:rsidRDefault="0090460E" w:rsidP="00CD1B7F">
            <w:pPr>
              <w:spacing w:line="360" w:lineRule="auto"/>
              <w:ind w:firstLine="0"/>
              <w:jc w:val="center"/>
              <w:rPr>
                <w:rFonts w:cstheme="minorHAnsi"/>
              </w:rPr>
            </w:pPr>
            <w:r w:rsidRPr="002B62FA">
              <w:rPr>
                <w:rFonts w:cstheme="minorHAnsi"/>
              </w:rPr>
              <w:t>3</w:t>
            </w:r>
          </w:p>
        </w:tc>
        <w:tc>
          <w:tcPr>
            <w:tcW w:w="0" w:type="auto"/>
            <w:tcBorders>
              <w:top w:val="single" w:sz="4" w:space="0" w:color="auto"/>
              <w:bottom w:val="single" w:sz="4" w:space="0" w:color="auto"/>
            </w:tcBorders>
          </w:tcPr>
          <w:p w14:paraId="34BA9962" w14:textId="77777777" w:rsidR="0090460E" w:rsidRPr="002B62FA" w:rsidRDefault="0090460E" w:rsidP="00CD1B7F">
            <w:pPr>
              <w:spacing w:line="360" w:lineRule="auto"/>
              <w:ind w:firstLine="0"/>
              <w:jc w:val="center"/>
              <w:rPr>
                <w:rFonts w:cstheme="minorHAnsi"/>
              </w:rPr>
            </w:pPr>
            <w:r w:rsidRPr="002B62FA">
              <w:rPr>
                <w:rFonts w:cstheme="minorHAnsi"/>
              </w:rPr>
              <w:t>3</w:t>
            </w:r>
          </w:p>
        </w:tc>
        <w:tc>
          <w:tcPr>
            <w:tcW w:w="0" w:type="auto"/>
            <w:tcBorders>
              <w:top w:val="single" w:sz="4" w:space="0" w:color="auto"/>
              <w:bottom w:val="single" w:sz="4" w:space="0" w:color="auto"/>
            </w:tcBorders>
          </w:tcPr>
          <w:p w14:paraId="759B178B" w14:textId="77777777" w:rsidR="0090460E" w:rsidRPr="002B62FA" w:rsidRDefault="0090460E" w:rsidP="00CD1B7F">
            <w:pPr>
              <w:spacing w:line="360" w:lineRule="auto"/>
              <w:ind w:firstLine="0"/>
              <w:jc w:val="center"/>
              <w:rPr>
                <w:rFonts w:cstheme="minorHAnsi"/>
              </w:rPr>
            </w:pPr>
            <w:r w:rsidRPr="002B62FA">
              <w:rPr>
                <w:rFonts w:cstheme="minorHAnsi"/>
              </w:rPr>
              <w:t>9</w:t>
            </w:r>
          </w:p>
        </w:tc>
      </w:tr>
      <w:tr w:rsidR="0090460E" w14:paraId="4C99DB23" w14:textId="77777777" w:rsidTr="00951ECE">
        <w:trPr>
          <w:trHeight w:val="418"/>
        </w:trPr>
        <w:tc>
          <w:tcPr>
            <w:tcW w:w="0" w:type="auto"/>
            <w:tcBorders>
              <w:top w:val="single" w:sz="4" w:space="0" w:color="auto"/>
              <w:bottom w:val="single" w:sz="4" w:space="0" w:color="auto"/>
            </w:tcBorders>
          </w:tcPr>
          <w:p w14:paraId="7C19D2CD" w14:textId="77777777" w:rsidR="0090460E" w:rsidRDefault="0090460E" w:rsidP="00CD1B7F">
            <w:pPr>
              <w:spacing w:line="360" w:lineRule="auto"/>
              <w:ind w:firstLine="0"/>
              <w:jc w:val="center"/>
            </w:pPr>
            <w:bookmarkStart w:id="100" w:name="PD21"/>
            <w:bookmarkEnd w:id="99"/>
            <w:r>
              <w:t>PD-21</w:t>
            </w:r>
            <w:bookmarkEnd w:id="100"/>
          </w:p>
        </w:tc>
        <w:tc>
          <w:tcPr>
            <w:tcW w:w="0" w:type="auto"/>
            <w:tcBorders>
              <w:top w:val="single" w:sz="4" w:space="0" w:color="auto"/>
              <w:bottom w:val="single" w:sz="4" w:space="0" w:color="auto"/>
            </w:tcBorders>
          </w:tcPr>
          <w:p w14:paraId="05B908E6" w14:textId="10419112" w:rsidR="0090460E" w:rsidRDefault="0090460E" w:rsidP="00CD1B7F">
            <w:pPr>
              <w:spacing w:line="360" w:lineRule="auto"/>
              <w:ind w:firstLine="0"/>
            </w:pPr>
            <w:r>
              <w:t xml:space="preserve">Demasiada cantidad de </w:t>
            </w:r>
            <w:hyperlink w:anchor="Bug" w:history="1">
              <w:r w:rsidRPr="00094A12">
                <w:rPr>
                  <w:rStyle w:val="Hipervnculo"/>
                </w:rPr>
                <w:t>bugs</w:t>
              </w:r>
            </w:hyperlink>
            <w:r>
              <w:t xml:space="preserve"> cargados.</w:t>
            </w:r>
          </w:p>
        </w:tc>
        <w:tc>
          <w:tcPr>
            <w:tcW w:w="0" w:type="auto"/>
            <w:tcBorders>
              <w:top w:val="single" w:sz="4" w:space="0" w:color="auto"/>
              <w:bottom w:val="single" w:sz="4" w:space="0" w:color="auto"/>
            </w:tcBorders>
          </w:tcPr>
          <w:p w14:paraId="26970DF0" w14:textId="77777777" w:rsidR="0090460E" w:rsidRDefault="0090460E" w:rsidP="00CD1B7F">
            <w:pPr>
              <w:spacing w:line="360" w:lineRule="auto"/>
              <w:ind w:firstLine="0"/>
            </w:pPr>
            <w:r>
              <w:t>Producto</w:t>
            </w:r>
          </w:p>
        </w:tc>
        <w:tc>
          <w:tcPr>
            <w:tcW w:w="0" w:type="auto"/>
            <w:tcBorders>
              <w:top w:val="single" w:sz="4" w:space="0" w:color="auto"/>
              <w:bottom w:val="single" w:sz="4" w:space="0" w:color="auto"/>
            </w:tcBorders>
          </w:tcPr>
          <w:p w14:paraId="0BFE7460" w14:textId="77777777" w:rsidR="0090460E" w:rsidRDefault="0090460E" w:rsidP="00CD1B7F">
            <w:pPr>
              <w:spacing w:line="360" w:lineRule="auto"/>
              <w:ind w:firstLine="0"/>
              <w:jc w:val="center"/>
            </w:pPr>
            <w:r>
              <w:t>3</w:t>
            </w:r>
          </w:p>
        </w:tc>
        <w:tc>
          <w:tcPr>
            <w:tcW w:w="0" w:type="auto"/>
            <w:tcBorders>
              <w:top w:val="single" w:sz="4" w:space="0" w:color="auto"/>
              <w:bottom w:val="single" w:sz="4" w:space="0" w:color="auto"/>
            </w:tcBorders>
          </w:tcPr>
          <w:p w14:paraId="3BC34597" w14:textId="77777777" w:rsidR="0090460E" w:rsidRDefault="0090460E" w:rsidP="00CD1B7F">
            <w:pPr>
              <w:spacing w:line="360" w:lineRule="auto"/>
              <w:ind w:firstLine="0"/>
              <w:jc w:val="center"/>
            </w:pPr>
            <w:r>
              <w:t>3</w:t>
            </w:r>
          </w:p>
        </w:tc>
        <w:tc>
          <w:tcPr>
            <w:tcW w:w="0" w:type="auto"/>
            <w:tcBorders>
              <w:top w:val="single" w:sz="4" w:space="0" w:color="auto"/>
              <w:bottom w:val="single" w:sz="4" w:space="0" w:color="auto"/>
            </w:tcBorders>
          </w:tcPr>
          <w:p w14:paraId="4D518CF8" w14:textId="77777777" w:rsidR="0090460E" w:rsidRDefault="0090460E" w:rsidP="00CD1B7F">
            <w:pPr>
              <w:spacing w:line="360" w:lineRule="auto"/>
              <w:ind w:firstLine="0"/>
              <w:jc w:val="center"/>
            </w:pPr>
            <w:r>
              <w:t>9</w:t>
            </w:r>
          </w:p>
        </w:tc>
      </w:tr>
      <w:tr w:rsidR="0090460E" w14:paraId="07857BD4" w14:textId="77777777" w:rsidTr="00951ECE">
        <w:trPr>
          <w:trHeight w:val="418"/>
        </w:trPr>
        <w:tc>
          <w:tcPr>
            <w:tcW w:w="0" w:type="auto"/>
            <w:tcBorders>
              <w:top w:val="single" w:sz="4" w:space="0" w:color="auto"/>
              <w:bottom w:val="single" w:sz="4" w:space="0" w:color="auto"/>
            </w:tcBorders>
          </w:tcPr>
          <w:p w14:paraId="4578ADC6" w14:textId="77777777" w:rsidR="0090460E" w:rsidRDefault="0090460E" w:rsidP="00CD1B7F">
            <w:pPr>
              <w:spacing w:line="360" w:lineRule="auto"/>
              <w:ind w:firstLine="0"/>
              <w:jc w:val="center"/>
            </w:pPr>
            <w:bookmarkStart w:id="101" w:name="PD22"/>
            <w:r>
              <w:t>PD-22</w:t>
            </w:r>
            <w:bookmarkEnd w:id="101"/>
          </w:p>
        </w:tc>
        <w:tc>
          <w:tcPr>
            <w:tcW w:w="0" w:type="auto"/>
            <w:tcBorders>
              <w:top w:val="single" w:sz="4" w:space="0" w:color="auto"/>
              <w:bottom w:val="single" w:sz="4" w:space="0" w:color="auto"/>
            </w:tcBorders>
          </w:tcPr>
          <w:p w14:paraId="41AF5986" w14:textId="77777777" w:rsidR="0090460E" w:rsidRDefault="0090460E" w:rsidP="00CD1B7F">
            <w:pPr>
              <w:spacing w:line="360" w:lineRule="auto"/>
              <w:ind w:firstLine="0"/>
            </w:pPr>
            <w:r>
              <w:t>Lentitud del sistema.</w:t>
            </w:r>
          </w:p>
        </w:tc>
        <w:tc>
          <w:tcPr>
            <w:tcW w:w="0" w:type="auto"/>
            <w:tcBorders>
              <w:top w:val="single" w:sz="4" w:space="0" w:color="auto"/>
              <w:bottom w:val="single" w:sz="4" w:space="0" w:color="auto"/>
            </w:tcBorders>
          </w:tcPr>
          <w:p w14:paraId="7F0A464A" w14:textId="77777777" w:rsidR="0090460E" w:rsidRDefault="0090460E" w:rsidP="00CD1B7F">
            <w:pPr>
              <w:spacing w:line="360" w:lineRule="auto"/>
              <w:ind w:firstLine="0"/>
            </w:pPr>
            <w:r>
              <w:t>Producto</w:t>
            </w:r>
          </w:p>
        </w:tc>
        <w:tc>
          <w:tcPr>
            <w:tcW w:w="0" w:type="auto"/>
            <w:tcBorders>
              <w:top w:val="single" w:sz="4" w:space="0" w:color="auto"/>
              <w:bottom w:val="single" w:sz="4" w:space="0" w:color="auto"/>
            </w:tcBorders>
          </w:tcPr>
          <w:p w14:paraId="48377234" w14:textId="77777777" w:rsidR="0090460E" w:rsidRDefault="0090460E" w:rsidP="00CD1B7F">
            <w:pPr>
              <w:spacing w:line="360" w:lineRule="auto"/>
              <w:ind w:firstLine="0"/>
              <w:jc w:val="center"/>
            </w:pPr>
            <w:r>
              <w:t>3</w:t>
            </w:r>
          </w:p>
        </w:tc>
        <w:tc>
          <w:tcPr>
            <w:tcW w:w="0" w:type="auto"/>
            <w:tcBorders>
              <w:top w:val="single" w:sz="4" w:space="0" w:color="auto"/>
              <w:bottom w:val="single" w:sz="4" w:space="0" w:color="auto"/>
            </w:tcBorders>
          </w:tcPr>
          <w:p w14:paraId="12250F55" w14:textId="77777777" w:rsidR="0090460E" w:rsidRDefault="0090460E" w:rsidP="00CD1B7F">
            <w:pPr>
              <w:spacing w:line="360" w:lineRule="auto"/>
              <w:ind w:firstLine="0"/>
              <w:jc w:val="center"/>
            </w:pPr>
            <w:r>
              <w:t>3</w:t>
            </w:r>
          </w:p>
        </w:tc>
        <w:tc>
          <w:tcPr>
            <w:tcW w:w="0" w:type="auto"/>
            <w:tcBorders>
              <w:top w:val="single" w:sz="4" w:space="0" w:color="auto"/>
              <w:bottom w:val="single" w:sz="4" w:space="0" w:color="auto"/>
            </w:tcBorders>
          </w:tcPr>
          <w:p w14:paraId="32C9EC92" w14:textId="77777777" w:rsidR="0090460E" w:rsidRDefault="0090460E" w:rsidP="00CD1B7F">
            <w:pPr>
              <w:spacing w:line="360" w:lineRule="auto"/>
              <w:ind w:firstLine="0"/>
              <w:jc w:val="center"/>
            </w:pPr>
            <w:r>
              <w:t>9</w:t>
            </w:r>
          </w:p>
        </w:tc>
      </w:tr>
      <w:tr w:rsidR="0090460E" w14:paraId="7B1CF1DC" w14:textId="77777777" w:rsidTr="00951ECE">
        <w:trPr>
          <w:trHeight w:val="418"/>
        </w:trPr>
        <w:tc>
          <w:tcPr>
            <w:tcW w:w="0" w:type="auto"/>
            <w:tcBorders>
              <w:top w:val="single" w:sz="4" w:space="0" w:color="auto"/>
              <w:bottom w:val="single" w:sz="4" w:space="0" w:color="auto"/>
            </w:tcBorders>
          </w:tcPr>
          <w:p w14:paraId="26EC1EE0" w14:textId="77777777" w:rsidR="0090460E" w:rsidRDefault="0090460E" w:rsidP="00CD1B7F">
            <w:pPr>
              <w:spacing w:line="360" w:lineRule="auto"/>
              <w:ind w:firstLine="0"/>
              <w:jc w:val="center"/>
            </w:pPr>
            <w:bookmarkStart w:id="102" w:name="PD26"/>
            <w:r>
              <w:t>PD-26</w:t>
            </w:r>
            <w:bookmarkEnd w:id="102"/>
          </w:p>
        </w:tc>
        <w:tc>
          <w:tcPr>
            <w:tcW w:w="0" w:type="auto"/>
            <w:tcBorders>
              <w:top w:val="single" w:sz="4" w:space="0" w:color="auto"/>
              <w:bottom w:val="single" w:sz="4" w:space="0" w:color="auto"/>
            </w:tcBorders>
          </w:tcPr>
          <w:p w14:paraId="4B694D51" w14:textId="77777777" w:rsidR="0090460E" w:rsidRDefault="0090460E" w:rsidP="00CD1B7F">
            <w:pPr>
              <w:spacing w:line="360" w:lineRule="auto"/>
              <w:ind w:firstLine="0"/>
            </w:pPr>
            <w:r>
              <w:t>Base de datos lenta.</w:t>
            </w:r>
          </w:p>
        </w:tc>
        <w:tc>
          <w:tcPr>
            <w:tcW w:w="0" w:type="auto"/>
            <w:tcBorders>
              <w:top w:val="single" w:sz="4" w:space="0" w:color="auto"/>
              <w:bottom w:val="single" w:sz="4" w:space="0" w:color="auto"/>
            </w:tcBorders>
          </w:tcPr>
          <w:p w14:paraId="21C80361" w14:textId="77777777" w:rsidR="0090460E" w:rsidRDefault="0090460E" w:rsidP="00CD1B7F">
            <w:pPr>
              <w:spacing w:line="360" w:lineRule="auto"/>
              <w:ind w:firstLine="0"/>
            </w:pPr>
            <w:r>
              <w:t>Producto</w:t>
            </w:r>
          </w:p>
        </w:tc>
        <w:tc>
          <w:tcPr>
            <w:tcW w:w="0" w:type="auto"/>
            <w:tcBorders>
              <w:top w:val="single" w:sz="4" w:space="0" w:color="auto"/>
              <w:bottom w:val="single" w:sz="4" w:space="0" w:color="auto"/>
            </w:tcBorders>
          </w:tcPr>
          <w:p w14:paraId="113669BF" w14:textId="77777777" w:rsidR="0090460E" w:rsidRDefault="0090460E" w:rsidP="00CD1B7F">
            <w:pPr>
              <w:spacing w:line="360" w:lineRule="auto"/>
              <w:ind w:firstLine="0"/>
              <w:jc w:val="center"/>
            </w:pPr>
            <w:r>
              <w:t>3</w:t>
            </w:r>
          </w:p>
        </w:tc>
        <w:tc>
          <w:tcPr>
            <w:tcW w:w="0" w:type="auto"/>
            <w:tcBorders>
              <w:top w:val="single" w:sz="4" w:space="0" w:color="auto"/>
              <w:bottom w:val="single" w:sz="4" w:space="0" w:color="auto"/>
            </w:tcBorders>
          </w:tcPr>
          <w:p w14:paraId="6F837F21" w14:textId="77777777" w:rsidR="0090460E" w:rsidRDefault="0090460E" w:rsidP="00CD1B7F">
            <w:pPr>
              <w:spacing w:line="360" w:lineRule="auto"/>
              <w:ind w:firstLine="0"/>
              <w:jc w:val="center"/>
            </w:pPr>
            <w:r>
              <w:t>3</w:t>
            </w:r>
          </w:p>
        </w:tc>
        <w:tc>
          <w:tcPr>
            <w:tcW w:w="0" w:type="auto"/>
            <w:tcBorders>
              <w:top w:val="single" w:sz="4" w:space="0" w:color="auto"/>
              <w:bottom w:val="single" w:sz="4" w:space="0" w:color="auto"/>
            </w:tcBorders>
          </w:tcPr>
          <w:p w14:paraId="22B0FE6A" w14:textId="77777777" w:rsidR="0090460E" w:rsidRDefault="0090460E" w:rsidP="00CD1B7F">
            <w:pPr>
              <w:spacing w:line="360" w:lineRule="auto"/>
              <w:ind w:firstLine="0"/>
              <w:jc w:val="center"/>
            </w:pPr>
            <w:r>
              <w:t>9</w:t>
            </w:r>
          </w:p>
        </w:tc>
      </w:tr>
      <w:tr w:rsidR="0090460E" w14:paraId="63DEC06F" w14:textId="77777777" w:rsidTr="00951ECE">
        <w:trPr>
          <w:trHeight w:val="418"/>
        </w:trPr>
        <w:tc>
          <w:tcPr>
            <w:tcW w:w="0" w:type="auto"/>
            <w:tcBorders>
              <w:top w:val="single" w:sz="4" w:space="0" w:color="auto"/>
              <w:bottom w:val="single" w:sz="4" w:space="0" w:color="auto"/>
            </w:tcBorders>
          </w:tcPr>
          <w:p w14:paraId="20777E75" w14:textId="77777777" w:rsidR="0090460E" w:rsidRPr="002B62FA" w:rsidRDefault="0090460E" w:rsidP="00CD1B7F">
            <w:pPr>
              <w:spacing w:line="360" w:lineRule="auto"/>
              <w:ind w:firstLine="0"/>
              <w:jc w:val="center"/>
              <w:rPr>
                <w:rFonts w:cstheme="minorHAnsi"/>
              </w:rPr>
            </w:pPr>
            <w:bookmarkStart w:id="103" w:name="NG10"/>
            <w:r w:rsidRPr="002B62FA">
              <w:rPr>
                <w:rFonts w:cstheme="minorHAnsi"/>
              </w:rPr>
              <w:t>NG-10</w:t>
            </w:r>
            <w:bookmarkEnd w:id="103"/>
          </w:p>
        </w:tc>
        <w:tc>
          <w:tcPr>
            <w:tcW w:w="0" w:type="auto"/>
            <w:tcBorders>
              <w:top w:val="single" w:sz="4" w:space="0" w:color="auto"/>
              <w:bottom w:val="single" w:sz="4" w:space="0" w:color="auto"/>
            </w:tcBorders>
          </w:tcPr>
          <w:p w14:paraId="233B19F5" w14:textId="77777777" w:rsidR="0090460E" w:rsidRPr="002B62FA" w:rsidRDefault="0090460E" w:rsidP="00CD1B7F">
            <w:pPr>
              <w:spacing w:line="360" w:lineRule="auto"/>
              <w:ind w:firstLine="0"/>
              <w:rPr>
                <w:rFonts w:cstheme="minorHAnsi"/>
              </w:rPr>
            </w:pPr>
            <w:r w:rsidRPr="002B62FA">
              <w:rPr>
                <w:rFonts w:cstheme="minorHAnsi"/>
              </w:rPr>
              <w:t>Recorte presupuestario.</w:t>
            </w:r>
          </w:p>
        </w:tc>
        <w:tc>
          <w:tcPr>
            <w:tcW w:w="0" w:type="auto"/>
            <w:tcBorders>
              <w:top w:val="single" w:sz="4" w:space="0" w:color="auto"/>
              <w:bottom w:val="single" w:sz="4" w:space="0" w:color="auto"/>
            </w:tcBorders>
          </w:tcPr>
          <w:p w14:paraId="2D5FA279" w14:textId="77777777" w:rsidR="0090460E" w:rsidRPr="002B62FA" w:rsidRDefault="0090460E" w:rsidP="00CD1B7F">
            <w:pPr>
              <w:spacing w:line="360" w:lineRule="auto"/>
              <w:ind w:firstLine="0"/>
              <w:rPr>
                <w:rFonts w:cstheme="minorHAnsi"/>
              </w:rPr>
            </w:pPr>
            <w:r w:rsidRPr="002B62FA">
              <w:rPr>
                <w:rFonts w:cstheme="minorHAnsi"/>
              </w:rPr>
              <w:t>Negocio</w:t>
            </w:r>
          </w:p>
        </w:tc>
        <w:tc>
          <w:tcPr>
            <w:tcW w:w="0" w:type="auto"/>
            <w:tcBorders>
              <w:top w:val="single" w:sz="4" w:space="0" w:color="auto"/>
              <w:bottom w:val="single" w:sz="4" w:space="0" w:color="auto"/>
            </w:tcBorders>
          </w:tcPr>
          <w:p w14:paraId="48E8C6F6" w14:textId="77777777" w:rsidR="0090460E" w:rsidRPr="002B62FA" w:rsidRDefault="0090460E" w:rsidP="009C1C51">
            <w:pPr>
              <w:spacing w:line="360" w:lineRule="auto"/>
              <w:ind w:firstLine="0"/>
              <w:jc w:val="center"/>
              <w:rPr>
                <w:rFonts w:cstheme="minorHAnsi"/>
              </w:rPr>
            </w:pPr>
            <w:r w:rsidRPr="002B62FA">
              <w:rPr>
                <w:rFonts w:cstheme="minorHAnsi"/>
              </w:rPr>
              <w:t>2</w:t>
            </w:r>
          </w:p>
        </w:tc>
        <w:tc>
          <w:tcPr>
            <w:tcW w:w="0" w:type="auto"/>
            <w:tcBorders>
              <w:top w:val="single" w:sz="4" w:space="0" w:color="auto"/>
              <w:bottom w:val="single" w:sz="4" w:space="0" w:color="auto"/>
            </w:tcBorders>
          </w:tcPr>
          <w:p w14:paraId="25259E64" w14:textId="77777777" w:rsidR="0090460E" w:rsidRPr="002B62FA" w:rsidRDefault="0090460E" w:rsidP="009C1C51">
            <w:pPr>
              <w:spacing w:line="360" w:lineRule="auto"/>
              <w:ind w:firstLine="0"/>
              <w:jc w:val="center"/>
              <w:rPr>
                <w:rFonts w:cstheme="minorHAnsi"/>
              </w:rPr>
            </w:pPr>
            <w:r w:rsidRPr="002B62FA">
              <w:rPr>
                <w:rFonts w:cstheme="minorHAnsi"/>
              </w:rPr>
              <w:t>4</w:t>
            </w:r>
          </w:p>
        </w:tc>
        <w:tc>
          <w:tcPr>
            <w:tcW w:w="0" w:type="auto"/>
            <w:tcBorders>
              <w:top w:val="single" w:sz="4" w:space="0" w:color="auto"/>
              <w:bottom w:val="single" w:sz="4" w:space="0" w:color="auto"/>
            </w:tcBorders>
          </w:tcPr>
          <w:p w14:paraId="2F3A1FB2" w14:textId="77777777" w:rsidR="0090460E" w:rsidRPr="002B62FA" w:rsidRDefault="0090460E" w:rsidP="009C1C51">
            <w:pPr>
              <w:spacing w:line="360" w:lineRule="auto"/>
              <w:ind w:firstLine="0"/>
              <w:jc w:val="center"/>
              <w:rPr>
                <w:rFonts w:cstheme="minorHAnsi"/>
              </w:rPr>
            </w:pPr>
            <w:r w:rsidRPr="002B62FA">
              <w:rPr>
                <w:rFonts w:cstheme="minorHAnsi"/>
              </w:rPr>
              <w:t>8</w:t>
            </w:r>
          </w:p>
        </w:tc>
      </w:tr>
      <w:tr w:rsidR="0090460E" w14:paraId="3DC91892" w14:textId="77777777" w:rsidTr="00951ECE">
        <w:trPr>
          <w:trHeight w:val="418"/>
        </w:trPr>
        <w:tc>
          <w:tcPr>
            <w:tcW w:w="0" w:type="auto"/>
            <w:tcBorders>
              <w:top w:val="single" w:sz="4" w:space="0" w:color="auto"/>
              <w:bottom w:val="single" w:sz="4" w:space="0" w:color="auto"/>
            </w:tcBorders>
          </w:tcPr>
          <w:p w14:paraId="73895B2E" w14:textId="77777777" w:rsidR="0090460E" w:rsidRDefault="0090460E" w:rsidP="00CD1B7F">
            <w:pPr>
              <w:spacing w:line="360" w:lineRule="auto"/>
              <w:ind w:firstLine="0"/>
              <w:jc w:val="center"/>
            </w:pPr>
            <w:bookmarkStart w:id="104" w:name="PD15"/>
            <w:r>
              <w:t>PD-15</w:t>
            </w:r>
            <w:bookmarkEnd w:id="104"/>
          </w:p>
        </w:tc>
        <w:tc>
          <w:tcPr>
            <w:tcW w:w="0" w:type="auto"/>
            <w:tcBorders>
              <w:top w:val="single" w:sz="4" w:space="0" w:color="auto"/>
              <w:bottom w:val="single" w:sz="4" w:space="0" w:color="auto"/>
            </w:tcBorders>
          </w:tcPr>
          <w:p w14:paraId="777BF363" w14:textId="77777777" w:rsidR="0090460E" w:rsidRDefault="0090460E" w:rsidP="00CD1B7F">
            <w:pPr>
              <w:spacing w:line="360" w:lineRule="auto"/>
              <w:ind w:firstLine="0"/>
            </w:pPr>
            <w:r>
              <w:t>Actualización de una tecnología utilizada a una nueva versión.</w:t>
            </w:r>
          </w:p>
        </w:tc>
        <w:tc>
          <w:tcPr>
            <w:tcW w:w="0" w:type="auto"/>
            <w:tcBorders>
              <w:top w:val="single" w:sz="4" w:space="0" w:color="auto"/>
              <w:bottom w:val="single" w:sz="4" w:space="0" w:color="auto"/>
            </w:tcBorders>
          </w:tcPr>
          <w:p w14:paraId="69350A95" w14:textId="77777777" w:rsidR="0090460E" w:rsidRDefault="0090460E" w:rsidP="00CD1B7F">
            <w:pPr>
              <w:spacing w:line="360" w:lineRule="auto"/>
              <w:ind w:firstLine="0"/>
            </w:pPr>
            <w:r>
              <w:t>Producto</w:t>
            </w:r>
          </w:p>
        </w:tc>
        <w:tc>
          <w:tcPr>
            <w:tcW w:w="0" w:type="auto"/>
            <w:tcBorders>
              <w:top w:val="single" w:sz="4" w:space="0" w:color="auto"/>
              <w:bottom w:val="single" w:sz="4" w:space="0" w:color="auto"/>
            </w:tcBorders>
          </w:tcPr>
          <w:p w14:paraId="32E3EC71" w14:textId="77777777" w:rsidR="0090460E" w:rsidRDefault="0090460E" w:rsidP="00CD1B7F">
            <w:pPr>
              <w:spacing w:line="360" w:lineRule="auto"/>
              <w:ind w:firstLine="0"/>
              <w:jc w:val="center"/>
            </w:pPr>
            <w:r>
              <w:t>4</w:t>
            </w:r>
          </w:p>
        </w:tc>
        <w:tc>
          <w:tcPr>
            <w:tcW w:w="0" w:type="auto"/>
            <w:tcBorders>
              <w:top w:val="single" w:sz="4" w:space="0" w:color="auto"/>
              <w:bottom w:val="single" w:sz="4" w:space="0" w:color="auto"/>
            </w:tcBorders>
          </w:tcPr>
          <w:p w14:paraId="6CF27D9F" w14:textId="77777777" w:rsidR="0090460E" w:rsidRDefault="0090460E" w:rsidP="00CD1B7F">
            <w:pPr>
              <w:spacing w:line="360" w:lineRule="auto"/>
              <w:ind w:firstLine="0"/>
              <w:jc w:val="center"/>
            </w:pPr>
            <w:r>
              <w:t>2</w:t>
            </w:r>
          </w:p>
        </w:tc>
        <w:tc>
          <w:tcPr>
            <w:tcW w:w="0" w:type="auto"/>
            <w:tcBorders>
              <w:top w:val="single" w:sz="4" w:space="0" w:color="auto"/>
              <w:bottom w:val="single" w:sz="4" w:space="0" w:color="auto"/>
            </w:tcBorders>
          </w:tcPr>
          <w:p w14:paraId="2DCA1D0C" w14:textId="77777777" w:rsidR="0090460E" w:rsidRDefault="0090460E" w:rsidP="00CD1B7F">
            <w:pPr>
              <w:spacing w:line="360" w:lineRule="auto"/>
              <w:ind w:firstLine="0"/>
              <w:jc w:val="center"/>
            </w:pPr>
            <w:r>
              <w:t>8</w:t>
            </w:r>
          </w:p>
        </w:tc>
      </w:tr>
      <w:tr w:rsidR="0090460E" w14:paraId="3FA22B09" w14:textId="77777777" w:rsidTr="00951ECE">
        <w:trPr>
          <w:trHeight w:val="418"/>
        </w:trPr>
        <w:tc>
          <w:tcPr>
            <w:tcW w:w="0" w:type="auto"/>
            <w:tcBorders>
              <w:top w:val="single" w:sz="4" w:space="0" w:color="auto"/>
              <w:bottom w:val="single" w:sz="4" w:space="0" w:color="auto"/>
            </w:tcBorders>
          </w:tcPr>
          <w:p w14:paraId="66C07041" w14:textId="77777777" w:rsidR="0090460E" w:rsidRDefault="0090460E" w:rsidP="00B01FAA">
            <w:pPr>
              <w:spacing w:line="360" w:lineRule="auto"/>
              <w:ind w:firstLine="0"/>
              <w:jc w:val="center"/>
            </w:pPr>
            <w:bookmarkStart w:id="105" w:name="PY35" w:colFirst="0" w:colLast="0"/>
            <w:r>
              <w:t>PY-35</w:t>
            </w:r>
          </w:p>
        </w:tc>
        <w:tc>
          <w:tcPr>
            <w:tcW w:w="0" w:type="auto"/>
            <w:tcBorders>
              <w:top w:val="single" w:sz="4" w:space="0" w:color="auto"/>
              <w:bottom w:val="single" w:sz="4" w:space="0" w:color="auto"/>
            </w:tcBorders>
          </w:tcPr>
          <w:p w14:paraId="7F9F57EF" w14:textId="0FB32753" w:rsidR="0090460E" w:rsidRDefault="0090460E" w:rsidP="00B01FAA">
            <w:pPr>
              <w:spacing w:line="360" w:lineRule="auto"/>
              <w:ind w:firstLine="0"/>
            </w:pPr>
            <w:r>
              <w:t xml:space="preserve">Dificultades para implementar </w:t>
            </w:r>
            <w:hyperlink w:anchor="Scrum" w:history="1">
              <w:r w:rsidRPr="00094A12">
                <w:rPr>
                  <w:rStyle w:val="Hipervnculo"/>
                </w:rPr>
                <w:t>Scrum</w:t>
              </w:r>
            </w:hyperlink>
            <w:r>
              <w:t xml:space="preserve"> en el equipo.</w:t>
            </w:r>
          </w:p>
        </w:tc>
        <w:tc>
          <w:tcPr>
            <w:tcW w:w="0" w:type="auto"/>
            <w:tcBorders>
              <w:top w:val="single" w:sz="4" w:space="0" w:color="auto"/>
              <w:bottom w:val="single" w:sz="4" w:space="0" w:color="auto"/>
            </w:tcBorders>
          </w:tcPr>
          <w:p w14:paraId="1EFD625D" w14:textId="77777777" w:rsidR="0090460E" w:rsidRDefault="0090460E" w:rsidP="00B01FAA">
            <w:pPr>
              <w:spacing w:line="360" w:lineRule="auto"/>
              <w:ind w:firstLine="0"/>
            </w:pPr>
            <w:r>
              <w:t>Proyecto</w:t>
            </w:r>
          </w:p>
        </w:tc>
        <w:tc>
          <w:tcPr>
            <w:tcW w:w="0" w:type="auto"/>
            <w:tcBorders>
              <w:top w:val="single" w:sz="4" w:space="0" w:color="auto"/>
              <w:bottom w:val="single" w:sz="4" w:space="0" w:color="auto"/>
            </w:tcBorders>
          </w:tcPr>
          <w:p w14:paraId="79B34B0B" w14:textId="77777777" w:rsidR="0090460E" w:rsidRDefault="0090460E" w:rsidP="00B01FAA">
            <w:pPr>
              <w:spacing w:line="360" w:lineRule="auto"/>
              <w:ind w:firstLine="0"/>
              <w:jc w:val="center"/>
            </w:pPr>
            <w:r>
              <w:t>2</w:t>
            </w:r>
          </w:p>
        </w:tc>
        <w:tc>
          <w:tcPr>
            <w:tcW w:w="0" w:type="auto"/>
            <w:tcBorders>
              <w:top w:val="single" w:sz="4" w:space="0" w:color="auto"/>
              <w:bottom w:val="single" w:sz="4" w:space="0" w:color="auto"/>
            </w:tcBorders>
          </w:tcPr>
          <w:p w14:paraId="6E52ED37" w14:textId="77777777" w:rsidR="0090460E" w:rsidRDefault="0090460E" w:rsidP="00B01FAA">
            <w:pPr>
              <w:spacing w:line="360" w:lineRule="auto"/>
              <w:ind w:firstLine="0"/>
              <w:jc w:val="center"/>
            </w:pPr>
            <w:r>
              <w:t>4</w:t>
            </w:r>
          </w:p>
        </w:tc>
        <w:tc>
          <w:tcPr>
            <w:tcW w:w="0" w:type="auto"/>
            <w:tcBorders>
              <w:top w:val="single" w:sz="4" w:space="0" w:color="auto"/>
              <w:bottom w:val="single" w:sz="4" w:space="0" w:color="auto"/>
            </w:tcBorders>
          </w:tcPr>
          <w:p w14:paraId="7E633982" w14:textId="77777777" w:rsidR="0090460E" w:rsidRDefault="0090460E" w:rsidP="00B01FAA">
            <w:pPr>
              <w:spacing w:line="360" w:lineRule="auto"/>
              <w:ind w:firstLine="0"/>
              <w:jc w:val="center"/>
            </w:pPr>
            <w:r>
              <w:t>8</w:t>
            </w:r>
          </w:p>
        </w:tc>
      </w:tr>
      <w:tr w:rsidR="0090460E" w:rsidRPr="00DF5A2B" w14:paraId="52DC361F" w14:textId="77777777" w:rsidTr="00951ECE">
        <w:trPr>
          <w:trHeight w:val="418"/>
        </w:trPr>
        <w:tc>
          <w:tcPr>
            <w:tcW w:w="0" w:type="auto"/>
            <w:tcBorders>
              <w:top w:val="single" w:sz="4" w:space="0" w:color="auto"/>
              <w:bottom w:val="single" w:sz="4" w:space="0" w:color="auto"/>
            </w:tcBorders>
          </w:tcPr>
          <w:p w14:paraId="4B59C705" w14:textId="77777777" w:rsidR="0090460E" w:rsidRDefault="0090460E" w:rsidP="00807319">
            <w:pPr>
              <w:spacing w:line="360" w:lineRule="auto"/>
              <w:ind w:firstLine="0"/>
              <w:jc w:val="center"/>
            </w:pPr>
            <w:bookmarkStart w:id="106" w:name="PD43"/>
            <w:bookmarkEnd w:id="105"/>
            <w:r>
              <w:t>PD-43</w:t>
            </w:r>
            <w:bookmarkEnd w:id="106"/>
          </w:p>
        </w:tc>
        <w:tc>
          <w:tcPr>
            <w:tcW w:w="0" w:type="auto"/>
            <w:tcBorders>
              <w:top w:val="single" w:sz="4" w:space="0" w:color="auto"/>
              <w:bottom w:val="single" w:sz="4" w:space="0" w:color="auto"/>
            </w:tcBorders>
          </w:tcPr>
          <w:p w14:paraId="4E34E0FC" w14:textId="30462607" w:rsidR="0090460E" w:rsidRPr="00DF5A2B" w:rsidRDefault="0090460E" w:rsidP="00807319">
            <w:pPr>
              <w:spacing w:line="360" w:lineRule="auto"/>
              <w:ind w:firstLine="0"/>
              <w:rPr>
                <w:lang w:val="es-AR"/>
              </w:rPr>
            </w:pPr>
            <w:r w:rsidRPr="00DF5A2B">
              <w:rPr>
                <w:lang w:val="es-AR"/>
              </w:rPr>
              <w:t xml:space="preserve">El </w:t>
            </w:r>
            <w:hyperlink w:anchor="ScrumMaster" w:history="1">
              <w:r w:rsidRPr="00094A12">
                <w:rPr>
                  <w:rStyle w:val="Hipervnculo"/>
                  <w:lang w:val="es-AR"/>
                </w:rPr>
                <w:t>Scrum Master</w:t>
              </w:r>
            </w:hyperlink>
            <w:r w:rsidRPr="00DF5A2B">
              <w:rPr>
                <w:lang w:val="es-AR"/>
              </w:rPr>
              <w:t xml:space="preserve"> subestima/sobre</w:t>
            </w:r>
            <w:r>
              <w:rPr>
                <w:lang w:val="es-AR"/>
              </w:rPr>
              <w:t xml:space="preserve">estima la </w:t>
            </w:r>
            <w:r>
              <w:rPr>
                <w:lang w:val="es-AR"/>
              </w:rPr>
              <w:lastRenderedPageBreak/>
              <w:t xml:space="preserve">cantidad de horas de producción del </w:t>
            </w:r>
            <w:hyperlink w:anchor="EquipodeDesarrollo" w:history="1">
              <w:r w:rsidRPr="00094A12">
                <w:rPr>
                  <w:rStyle w:val="Hipervnculo"/>
                  <w:lang w:val="es-AR"/>
                </w:rPr>
                <w:t>equipo de desarrollo</w:t>
              </w:r>
            </w:hyperlink>
            <w:r>
              <w:rPr>
                <w:lang w:val="es-AR"/>
              </w:rPr>
              <w:t>.</w:t>
            </w:r>
          </w:p>
        </w:tc>
        <w:tc>
          <w:tcPr>
            <w:tcW w:w="0" w:type="auto"/>
            <w:tcBorders>
              <w:top w:val="single" w:sz="4" w:space="0" w:color="auto"/>
              <w:bottom w:val="single" w:sz="4" w:space="0" w:color="auto"/>
            </w:tcBorders>
          </w:tcPr>
          <w:p w14:paraId="5DA7F90A" w14:textId="77777777" w:rsidR="0090460E" w:rsidRPr="00DF5A2B" w:rsidRDefault="0090460E" w:rsidP="00807319">
            <w:pPr>
              <w:spacing w:line="360" w:lineRule="auto"/>
              <w:ind w:firstLine="0"/>
              <w:rPr>
                <w:lang w:val="es-AR"/>
              </w:rPr>
            </w:pPr>
            <w:r>
              <w:rPr>
                <w:lang w:val="es-AR"/>
              </w:rPr>
              <w:lastRenderedPageBreak/>
              <w:t>Proyecto</w:t>
            </w:r>
          </w:p>
        </w:tc>
        <w:tc>
          <w:tcPr>
            <w:tcW w:w="0" w:type="auto"/>
            <w:tcBorders>
              <w:top w:val="single" w:sz="4" w:space="0" w:color="auto"/>
              <w:bottom w:val="single" w:sz="4" w:space="0" w:color="auto"/>
            </w:tcBorders>
          </w:tcPr>
          <w:p w14:paraId="1009D824" w14:textId="77777777" w:rsidR="0090460E" w:rsidRPr="00DF5A2B" w:rsidRDefault="0090460E" w:rsidP="00807319">
            <w:pPr>
              <w:spacing w:line="360" w:lineRule="auto"/>
              <w:ind w:firstLine="0"/>
              <w:jc w:val="center"/>
              <w:rPr>
                <w:lang w:val="es-AR"/>
              </w:rPr>
            </w:pPr>
            <w:r>
              <w:rPr>
                <w:lang w:val="es-AR"/>
              </w:rPr>
              <w:t>2</w:t>
            </w:r>
          </w:p>
        </w:tc>
        <w:tc>
          <w:tcPr>
            <w:tcW w:w="0" w:type="auto"/>
            <w:tcBorders>
              <w:top w:val="single" w:sz="4" w:space="0" w:color="auto"/>
              <w:bottom w:val="single" w:sz="4" w:space="0" w:color="auto"/>
            </w:tcBorders>
          </w:tcPr>
          <w:p w14:paraId="64B598F2" w14:textId="77777777" w:rsidR="0090460E" w:rsidRPr="00DF5A2B" w:rsidRDefault="0090460E" w:rsidP="00807319">
            <w:pPr>
              <w:spacing w:line="360" w:lineRule="auto"/>
              <w:ind w:firstLine="0"/>
              <w:jc w:val="center"/>
              <w:rPr>
                <w:lang w:val="es-AR"/>
              </w:rPr>
            </w:pPr>
            <w:r>
              <w:rPr>
                <w:lang w:val="es-AR"/>
              </w:rPr>
              <w:t>4</w:t>
            </w:r>
          </w:p>
        </w:tc>
        <w:tc>
          <w:tcPr>
            <w:tcW w:w="0" w:type="auto"/>
            <w:tcBorders>
              <w:top w:val="single" w:sz="4" w:space="0" w:color="auto"/>
              <w:bottom w:val="single" w:sz="4" w:space="0" w:color="auto"/>
            </w:tcBorders>
          </w:tcPr>
          <w:p w14:paraId="25B95AC6" w14:textId="77777777" w:rsidR="0090460E" w:rsidRPr="00DF5A2B" w:rsidRDefault="0090460E" w:rsidP="00807319">
            <w:pPr>
              <w:spacing w:line="360" w:lineRule="auto"/>
              <w:ind w:firstLine="0"/>
              <w:jc w:val="center"/>
              <w:rPr>
                <w:lang w:val="es-AR"/>
              </w:rPr>
            </w:pPr>
            <w:r>
              <w:rPr>
                <w:lang w:val="es-AR"/>
              </w:rPr>
              <w:t>8</w:t>
            </w:r>
          </w:p>
        </w:tc>
      </w:tr>
      <w:tr w:rsidR="0090460E" w14:paraId="0C3CB98F" w14:textId="77777777" w:rsidTr="00951ECE">
        <w:trPr>
          <w:trHeight w:val="418"/>
        </w:trPr>
        <w:tc>
          <w:tcPr>
            <w:tcW w:w="0" w:type="auto"/>
            <w:tcBorders>
              <w:top w:val="single" w:sz="4" w:space="0" w:color="auto"/>
              <w:bottom w:val="single" w:sz="4" w:space="0" w:color="auto"/>
            </w:tcBorders>
          </w:tcPr>
          <w:p w14:paraId="65151515" w14:textId="77777777" w:rsidR="0090460E" w:rsidRPr="002B62FA" w:rsidRDefault="0090460E" w:rsidP="00CD1B7F">
            <w:pPr>
              <w:spacing w:line="360" w:lineRule="auto"/>
              <w:ind w:firstLine="0"/>
              <w:jc w:val="center"/>
              <w:rPr>
                <w:rFonts w:cstheme="minorHAnsi"/>
              </w:rPr>
            </w:pPr>
            <w:bookmarkStart w:id="107" w:name="PY2"/>
            <w:r w:rsidRPr="002B62FA">
              <w:rPr>
                <w:rFonts w:cstheme="minorHAnsi"/>
              </w:rPr>
              <w:t>PY-2</w:t>
            </w:r>
            <w:bookmarkEnd w:id="107"/>
          </w:p>
        </w:tc>
        <w:tc>
          <w:tcPr>
            <w:tcW w:w="0" w:type="auto"/>
            <w:tcBorders>
              <w:top w:val="single" w:sz="4" w:space="0" w:color="auto"/>
              <w:bottom w:val="single" w:sz="4" w:space="0" w:color="auto"/>
            </w:tcBorders>
          </w:tcPr>
          <w:p w14:paraId="74D6ADF4" w14:textId="77777777" w:rsidR="0090460E" w:rsidRPr="002B62FA" w:rsidRDefault="0090460E" w:rsidP="00CD1B7F">
            <w:pPr>
              <w:spacing w:line="360" w:lineRule="auto"/>
              <w:ind w:firstLine="0"/>
              <w:rPr>
                <w:rFonts w:cstheme="minorHAnsi"/>
              </w:rPr>
            </w:pPr>
            <w:r w:rsidRPr="002B62FA">
              <w:rPr>
                <w:rFonts w:cstheme="minorHAnsi"/>
              </w:rPr>
              <w:t>Mayor cantidad de cambios no previstos a los requerimientos.</w:t>
            </w:r>
          </w:p>
        </w:tc>
        <w:tc>
          <w:tcPr>
            <w:tcW w:w="0" w:type="auto"/>
            <w:tcBorders>
              <w:top w:val="single" w:sz="4" w:space="0" w:color="auto"/>
              <w:bottom w:val="single" w:sz="4" w:space="0" w:color="auto"/>
            </w:tcBorders>
          </w:tcPr>
          <w:p w14:paraId="6ADC55FC" w14:textId="77777777" w:rsidR="0090460E" w:rsidRPr="002B62FA" w:rsidRDefault="0090460E" w:rsidP="00CD1B7F">
            <w:pPr>
              <w:spacing w:line="360" w:lineRule="auto"/>
              <w:ind w:firstLine="0"/>
              <w:rPr>
                <w:rFonts w:cstheme="minorHAnsi"/>
              </w:rPr>
            </w:pPr>
            <w:r w:rsidRPr="002B62FA">
              <w:rPr>
                <w:rFonts w:cstheme="minorHAnsi"/>
              </w:rPr>
              <w:t>Proyecto</w:t>
            </w:r>
          </w:p>
        </w:tc>
        <w:tc>
          <w:tcPr>
            <w:tcW w:w="0" w:type="auto"/>
            <w:tcBorders>
              <w:top w:val="single" w:sz="4" w:space="0" w:color="auto"/>
              <w:bottom w:val="single" w:sz="4" w:space="0" w:color="auto"/>
            </w:tcBorders>
          </w:tcPr>
          <w:p w14:paraId="21DB9790" w14:textId="77777777" w:rsidR="0090460E" w:rsidRPr="002B62FA" w:rsidRDefault="0090460E" w:rsidP="009C1C51">
            <w:pPr>
              <w:spacing w:line="360" w:lineRule="auto"/>
              <w:ind w:firstLine="0"/>
              <w:jc w:val="center"/>
              <w:rPr>
                <w:rFonts w:cstheme="minorHAnsi"/>
              </w:rPr>
            </w:pPr>
            <w:r w:rsidRPr="002B62FA">
              <w:rPr>
                <w:rFonts w:cstheme="minorHAnsi"/>
              </w:rPr>
              <w:t>3</w:t>
            </w:r>
          </w:p>
        </w:tc>
        <w:tc>
          <w:tcPr>
            <w:tcW w:w="0" w:type="auto"/>
            <w:tcBorders>
              <w:top w:val="single" w:sz="4" w:space="0" w:color="auto"/>
              <w:bottom w:val="single" w:sz="4" w:space="0" w:color="auto"/>
            </w:tcBorders>
          </w:tcPr>
          <w:p w14:paraId="00524243" w14:textId="77777777" w:rsidR="0090460E" w:rsidRPr="002B62FA" w:rsidRDefault="0090460E" w:rsidP="009C1C51">
            <w:pPr>
              <w:spacing w:line="360" w:lineRule="auto"/>
              <w:ind w:firstLine="0"/>
              <w:jc w:val="center"/>
              <w:rPr>
                <w:rFonts w:cstheme="minorHAnsi"/>
              </w:rPr>
            </w:pPr>
            <w:r w:rsidRPr="002B62FA">
              <w:rPr>
                <w:rFonts w:cstheme="minorHAnsi"/>
              </w:rPr>
              <w:t>2</w:t>
            </w:r>
          </w:p>
        </w:tc>
        <w:tc>
          <w:tcPr>
            <w:tcW w:w="0" w:type="auto"/>
            <w:tcBorders>
              <w:top w:val="single" w:sz="4" w:space="0" w:color="auto"/>
              <w:bottom w:val="single" w:sz="4" w:space="0" w:color="auto"/>
            </w:tcBorders>
          </w:tcPr>
          <w:p w14:paraId="6EC4BABC" w14:textId="77777777" w:rsidR="0090460E" w:rsidRPr="002B62FA" w:rsidRDefault="0090460E" w:rsidP="009C1C51">
            <w:pPr>
              <w:spacing w:line="360" w:lineRule="auto"/>
              <w:ind w:firstLine="0"/>
              <w:jc w:val="center"/>
              <w:rPr>
                <w:rFonts w:cstheme="minorHAnsi"/>
              </w:rPr>
            </w:pPr>
            <w:r w:rsidRPr="002B62FA">
              <w:rPr>
                <w:rFonts w:cstheme="minorHAnsi"/>
              </w:rPr>
              <w:t>6</w:t>
            </w:r>
          </w:p>
        </w:tc>
      </w:tr>
      <w:tr w:rsidR="0090460E" w14:paraId="4D9BE6FE" w14:textId="77777777" w:rsidTr="00951ECE">
        <w:trPr>
          <w:trHeight w:val="418"/>
        </w:trPr>
        <w:tc>
          <w:tcPr>
            <w:tcW w:w="0" w:type="auto"/>
            <w:tcBorders>
              <w:top w:val="single" w:sz="4" w:space="0" w:color="auto"/>
              <w:bottom w:val="single" w:sz="4" w:space="0" w:color="auto"/>
            </w:tcBorders>
          </w:tcPr>
          <w:p w14:paraId="10A75D2C" w14:textId="77777777" w:rsidR="0090460E" w:rsidRPr="002B62FA" w:rsidRDefault="0090460E" w:rsidP="00CD1B7F">
            <w:pPr>
              <w:spacing w:line="360" w:lineRule="auto"/>
              <w:ind w:firstLine="0"/>
              <w:jc w:val="center"/>
              <w:rPr>
                <w:rFonts w:cstheme="minorHAnsi"/>
              </w:rPr>
            </w:pPr>
            <w:bookmarkStart w:id="108" w:name="PD5" w:colFirst="0" w:colLast="0"/>
            <w:r w:rsidRPr="002B62FA">
              <w:rPr>
                <w:rFonts w:cstheme="minorHAnsi"/>
              </w:rPr>
              <w:t>PD-5</w:t>
            </w:r>
          </w:p>
        </w:tc>
        <w:tc>
          <w:tcPr>
            <w:tcW w:w="0" w:type="auto"/>
            <w:tcBorders>
              <w:top w:val="single" w:sz="4" w:space="0" w:color="auto"/>
              <w:bottom w:val="single" w:sz="4" w:space="0" w:color="auto"/>
            </w:tcBorders>
          </w:tcPr>
          <w:p w14:paraId="7FAE19A0" w14:textId="77777777" w:rsidR="0090460E" w:rsidRPr="002B62FA" w:rsidRDefault="0090460E" w:rsidP="00CD1B7F">
            <w:pPr>
              <w:spacing w:line="360" w:lineRule="auto"/>
              <w:ind w:firstLine="0"/>
              <w:rPr>
                <w:rFonts w:cstheme="minorHAnsi"/>
              </w:rPr>
            </w:pPr>
            <w:r w:rsidRPr="002B62FA">
              <w:rPr>
                <w:rFonts w:cstheme="minorHAnsi"/>
              </w:rPr>
              <w:t>Especificaciones esenciales no disponibles.</w:t>
            </w:r>
          </w:p>
        </w:tc>
        <w:tc>
          <w:tcPr>
            <w:tcW w:w="0" w:type="auto"/>
            <w:tcBorders>
              <w:top w:val="single" w:sz="4" w:space="0" w:color="auto"/>
              <w:bottom w:val="single" w:sz="4" w:space="0" w:color="auto"/>
            </w:tcBorders>
          </w:tcPr>
          <w:p w14:paraId="551A1B9D" w14:textId="77777777" w:rsidR="0090460E" w:rsidRPr="002B62FA" w:rsidRDefault="0090460E" w:rsidP="00CD1B7F">
            <w:pPr>
              <w:spacing w:line="360" w:lineRule="auto"/>
              <w:ind w:firstLine="0"/>
              <w:rPr>
                <w:rFonts w:cstheme="minorHAnsi"/>
              </w:rPr>
            </w:pPr>
            <w:r w:rsidRPr="002B62FA">
              <w:rPr>
                <w:rFonts w:cstheme="minorHAnsi"/>
              </w:rPr>
              <w:t>Producto</w:t>
            </w:r>
          </w:p>
        </w:tc>
        <w:tc>
          <w:tcPr>
            <w:tcW w:w="0" w:type="auto"/>
            <w:tcBorders>
              <w:top w:val="single" w:sz="4" w:space="0" w:color="auto"/>
              <w:bottom w:val="single" w:sz="4" w:space="0" w:color="auto"/>
            </w:tcBorders>
          </w:tcPr>
          <w:p w14:paraId="65A2460D" w14:textId="77777777" w:rsidR="0090460E" w:rsidRPr="002B62FA" w:rsidRDefault="0090460E" w:rsidP="009C1C51">
            <w:pPr>
              <w:spacing w:line="360" w:lineRule="auto"/>
              <w:ind w:firstLine="0"/>
              <w:jc w:val="center"/>
              <w:rPr>
                <w:rFonts w:cstheme="minorHAnsi"/>
              </w:rPr>
            </w:pPr>
            <w:r w:rsidRPr="002B62FA">
              <w:rPr>
                <w:rFonts w:cstheme="minorHAnsi"/>
              </w:rPr>
              <w:t>2</w:t>
            </w:r>
          </w:p>
        </w:tc>
        <w:tc>
          <w:tcPr>
            <w:tcW w:w="0" w:type="auto"/>
            <w:tcBorders>
              <w:top w:val="single" w:sz="4" w:space="0" w:color="auto"/>
              <w:bottom w:val="single" w:sz="4" w:space="0" w:color="auto"/>
            </w:tcBorders>
          </w:tcPr>
          <w:p w14:paraId="1D664FC5" w14:textId="77777777" w:rsidR="0090460E" w:rsidRPr="002B62FA" w:rsidRDefault="0090460E" w:rsidP="009C1C51">
            <w:pPr>
              <w:spacing w:line="360" w:lineRule="auto"/>
              <w:ind w:firstLine="0"/>
              <w:jc w:val="center"/>
              <w:rPr>
                <w:rFonts w:cstheme="minorHAnsi"/>
              </w:rPr>
            </w:pPr>
            <w:r w:rsidRPr="002B62FA">
              <w:rPr>
                <w:rFonts w:cstheme="minorHAnsi"/>
              </w:rPr>
              <w:t>3</w:t>
            </w:r>
          </w:p>
        </w:tc>
        <w:tc>
          <w:tcPr>
            <w:tcW w:w="0" w:type="auto"/>
            <w:tcBorders>
              <w:top w:val="single" w:sz="4" w:space="0" w:color="auto"/>
              <w:bottom w:val="single" w:sz="4" w:space="0" w:color="auto"/>
            </w:tcBorders>
          </w:tcPr>
          <w:p w14:paraId="790EF362" w14:textId="77777777" w:rsidR="0090460E" w:rsidRPr="002B62FA" w:rsidRDefault="0090460E" w:rsidP="009C1C51">
            <w:pPr>
              <w:spacing w:line="360" w:lineRule="auto"/>
              <w:ind w:firstLine="0"/>
              <w:jc w:val="center"/>
              <w:rPr>
                <w:rFonts w:cstheme="minorHAnsi"/>
              </w:rPr>
            </w:pPr>
            <w:r w:rsidRPr="002B62FA">
              <w:rPr>
                <w:rFonts w:cstheme="minorHAnsi"/>
              </w:rPr>
              <w:t>6</w:t>
            </w:r>
          </w:p>
        </w:tc>
      </w:tr>
      <w:tr w:rsidR="0090460E" w14:paraId="6D3B2644" w14:textId="77777777" w:rsidTr="00951ECE">
        <w:trPr>
          <w:trHeight w:val="418"/>
        </w:trPr>
        <w:tc>
          <w:tcPr>
            <w:tcW w:w="0" w:type="auto"/>
            <w:tcBorders>
              <w:top w:val="single" w:sz="4" w:space="0" w:color="auto"/>
              <w:bottom w:val="single" w:sz="4" w:space="0" w:color="auto"/>
            </w:tcBorders>
          </w:tcPr>
          <w:p w14:paraId="70F989CB" w14:textId="77777777" w:rsidR="0090460E" w:rsidRPr="002B62FA" w:rsidRDefault="0090460E" w:rsidP="00CD1B7F">
            <w:pPr>
              <w:spacing w:line="360" w:lineRule="auto"/>
              <w:ind w:firstLine="0"/>
              <w:jc w:val="center"/>
              <w:rPr>
                <w:rFonts w:cstheme="minorHAnsi"/>
              </w:rPr>
            </w:pPr>
            <w:bookmarkStart w:id="109" w:name="PD6" w:colFirst="0" w:colLast="0"/>
            <w:bookmarkEnd w:id="108"/>
            <w:r w:rsidRPr="002B62FA">
              <w:rPr>
                <w:rFonts w:cstheme="minorHAnsi"/>
              </w:rPr>
              <w:t>PD-6</w:t>
            </w:r>
          </w:p>
        </w:tc>
        <w:tc>
          <w:tcPr>
            <w:tcW w:w="0" w:type="auto"/>
            <w:tcBorders>
              <w:top w:val="single" w:sz="4" w:space="0" w:color="auto"/>
              <w:bottom w:val="single" w:sz="4" w:space="0" w:color="auto"/>
            </w:tcBorders>
          </w:tcPr>
          <w:p w14:paraId="302823B0" w14:textId="77777777" w:rsidR="0090460E" w:rsidRPr="002B62FA" w:rsidRDefault="0090460E" w:rsidP="00CD1B7F">
            <w:pPr>
              <w:spacing w:line="360" w:lineRule="auto"/>
              <w:ind w:firstLine="0"/>
              <w:rPr>
                <w:rFonts w:cstheme="minorHAnsi"/>
              </w:rPr>
            </w:pPr>
            <w:r w:rsidRPr="002B62FA">
              <w:rPr>
                <w:rFonts w:cstheme="minorHAnsi"/>
              </w:rPr>
              <w:t>Inexperiencia con la tecnología utilizada.</w:t>
            </w:r>
          </w:p>
        </w:tc>
        <w:tc>
          <w:tcPr>
            <w:tcW w:w="0" w:type="auto"/>
            <w:tcBorders>
              <w:top w:val="single" w:sz="4" w:space="0" w:color="auto"/>
              <w:bottom w:val="single" w:sz="4" w:space="0" w:color="auto"/>
            </w:tcBorders>
          </w:tcPr>
          <w:p w14:paraId="0EEDE2FE" w14:textId="77777777" w:rsidR="0090460E" w:rsidRPr="002B62FA" w:rsidRDefault="0090460E" w:rsidP="00CD1B7F">
            <w:pPr>
              <w:spacing w:line="360" w:lineRule="auto"/>
              <w:ind w:firstLine="0"/>
              <w:rPr>
                <w:rFonts w:cstheme="minorHAnsi"/>
              </w:rPr>
            </w:pPr>
            <w:r w:rsidRPr="002B62FA">
              <w:rPr>
                <w:rFonts w:cstheme="minorHAnsi"/>
              </w:rPr>
              <w:t>Producto</w:t>
            </w:r>
          </w:p>
        </w:tc>
        <w:tc>
          <w:tcPr>
            <w:tcW w:w="0" w:type="auto"/>
            <w:tcBorders>
              <w:top w:val="single" w:sz="4" w:space="0" w:color="auto"/>
              <w:bottom w:val="single" w:sz="4" w:space="0" w:color="auto"/>
            </w:tcBorders>
          </w:tcPr>
          <w:p w14:paraId="5729EBC2" w14:textId="77777777" w:rsidR="0090460E" w:rsidRPr="002B62FA" w:rsidRDefault="0090460E" w:rsidP="009C1C51">
            <w:pPr>
              <w:spacing w:line="360" w:lineRule="auto"/>
              <w:ind w:firstLine="0"/>
              <w:jc w:val="center"/>
              <w:rPr>
                <w:rFonts w:cstheme="minorHAnsi"/>
              </w:rPr>
            </w:pPr>
            <w:r w:rsidRPr="002B62FA">
              <w:rPr>
                <w:rFonts w:cstheme="minorHAnsi"/>
              </w:rPr>
              <w:t>2</w:t>
            </w:r>
          </w:p>
        </w:tc>
        <w:tc>
          <w:tcPr>
            <w:tcW w:w="0" w:type="auto"/>
            <w:tcBorders>
              <w:top w:val="single" w:sz="4" w:space="0" w:color="auto"/>
              <w:bottom w:val="single" w:sz="4" w:space="0" w:color="auto"/>
            </w:tcBorders>
          </w:tcPr>
          <w:p w14:paraId="7E46683C" w14:textId="77777777" w:rsidR="0090460E" w:rsidRPr="002B62FA" w:rsidRDefault="0090460E" w:rsidP="009C1C51">
            <w:pPr>
              <w:spacing w:line="360" w:lineRule="auto"/>
              <w:ind w:firstLine="0"/>
              <w:jc w:val="center"/>
              <w:rPr>
                <w:rFonts w:cstheme="minorHAnsi"/>
              </w:rPr>
            </w:pPr>
            <w:r w:rsidRPr="002B62FA">
              <w:rPr>
                <w:rFonts w:cstheme="minorHAnsi"/>
              </w:rPr>
              <w:t>3</w:t>
            </w:r>
          </w:p>
        </w:tc>
        <w:tc>
          <w:tcPr>
            <w:tcW w:w="0" w:type="auto"/>
            <w:tcBorders>
              <w:top w:val="single" w:sz="4" w:space="0" w:color="auto"/>
              <w:bottom w:val="single" w:sz="4" w:space="0" w:color="auto"/>
            </w:tcBorders>
          </w:tcPr>
          <w:p w14:paraId="6E19C22D" w14:textId="77777777" w:rsidR="0090460E" w:rsidRPr="002B62FA" w:rsidRDefault="0090460E" w:rsidP="009C1C51">
            <w:pPr>
              <w:spacing w:line="360" w:lineRule="auto"/>
              <w:ind w:firstLine="0"/>
              <w:jc w:val="center"/>
              <w:rPr>
                <w:rFonts w:cstheme="minorHAnsi"/>
              </w:rPr>
            </w:pPr>
            <w:r w:rsidRPr="002B62FA">
              <w:rPr>
                <w:rFonts w:cstheme="minorHAnsi"/>
              </w:rPr>
              <w:t>6</w:t>
            </w:r>
          </w:p>
        </w:tc>
      </w:tr>
      <w:tr w:rsidR="0090460E" w14:paraId="2A4985CC" w14:textId="77777777" w:rsidTr="00951ECE">
        <w:trPr>
          <w:trHeight w:val="418"/>
        </w:trPr>
        <w:tc>
          <w:tcPr>
            <w:tcW w:w="0" w:type="auto"/>
            <w:tcBorders>
              <w:top w:val="single" w:sz="4" w:space="0" w:color="auto"/>
              <w:bottom w:val="single" w:sz="4" w:space="0" w:color="auto"/>
            </w:tcBorders>
          </w:tcPr>
          <w:p w14:paraId="1137EA87" w14:textId="77777777" w:rsidR="0090460E" w:rsidRDefault="0090460E" w:rsidP="00CD1B7F">
            <w:pPr>
              <w:spacing w:line="360" w:lineRule="auto"/>
              <w:ind w:firstLine="0"/>
              <w:jc w:val="center"/>
            </w:pPr>
            <w:bookmarkStart w:id="110" w:name="PY17"/>
            <w:bookmarkEnd w:id="109"/>
            <w:r>
              <w:t>PY-17</w:t>
            </w:r>
            <w:bookmarkEnd w:id="110"/>
          </w:p>
        </w:tc>
        <w:tc>
          <w:tcPr>
            <w:tcW w:w="0" w:type="auto"/>
            <w:tcBorders>
              <w:top w:val="single" w:sz="4" w:space="0" w:color="auto"/>
              <w:bottom w:val="single" w:sz="4" w:space="0" w:color="auto"/>
            </w:tcBorders>
          </w:tcPr>
          <w:p w14:paraId="292CFF35" w14:textId="77777777" w:rsidR="0090460E" w:rsidRDefault="0090460E" w:rsidP="00CD1B7F">
            <w:pPr>
              <w:spacing w:line="360" w:lineRule="auto"/>
              <w:ind w:firstLine="0"/>
            </w:pPr>
            <w:r>
              <w:t>Averío de una computadora de trabajo.</w:t>
            </w:r>
          </w:p>
        </w:tc>
        <w:tc>
          <w:tcPr>
            <w:tcW w:w="0" w:type="auto"/>
            <w:tcBorders>
              <w:top w:val="single" w:sz="4" w:space="0" w:color="auto"/>
              <w:bottom w:val="single" w:sz="4" w:space="0" w:color="auto"/>
            </w:tcBorders>
          </w:tcPr>
          <w:p w14:paraId="3E4756A4" w14:textId="77777777" w:rsidR="0090460E" w:rsidRDefault="0090460E" w:rsidP="00CD1B7F">
            <w:pPr>
              <w:spacing w:line="360" w:lineRule="auto"/>
              <w:ind w:firstLine="0"/>
            </w:pPr>
            <w:r>
              <w:t>Proyecto</w:t>
            </w:r>
          </w:p>
        </w:tc>
        <w:tc>
          <w:tcPr>
            <w:tcW w:w="0" w:type="auto"/>
            <w:tcBorders>
              <w:top w:val="single" w:sz="4" w:space="0" w:color="auto"/>
              <w:bottom w:val="single" w:sz="4" w:space="0" w:color="auto"/>
            </w:tcBorders>
          </w:tcPr>
          <w:p w14:paraId="51D3A8DE" w14:textId="77777777" w:rsidR="0090460E" w:rsidRDefault="0090460E" w:rsidP="00CD1B7F">
            <w:pPr>
              <w:spacing w:line="360" w:lineRule="auto"/>
              <w:ind w:firstLine="0"/>
              <w:jc w:val="center"/>
            </w:pPr>
            <w:r>
              <w:t>2</w:t>
            </w:r>
          </w:p>
        </w:tc>
        <w:tc>
          <w:tcPr>
            <w:tcW w:w="0" w:type="auto"/>
            <w:tcBorders>
              <w:top w:val="single" w:sz="4" w:space="0" w:color="auto"/>
              <w:bottom w:val="single" w:sz="4" w:space="0" w:color="auto"/>
            </w:tcBorders>
          </w:tcPr>
          <w:p w14:paraId="40023DF1" w14:textId="77777777" w:rsidR="0090460E" w:rsidRDefault="0090460E" w:rsidP="00CD1B7F">
            <w:pPr>
              <w:spacing w:line="360" w:lineRule="auto"/>
              <w:ind w:firstLine="0"/>
              <w:jc w:val="center"/>
            </w:pPr>
            <w:r>
              <w:t>3</w:t>
            </w:r>
          </w:p>
        </w:tc>
        <w:tc>
          <w:tcPr>
            <w:tcW w:w="0" w:type="auto"/>
            <w:tcBorders>
              <w:top w:val="single" w:sz="4" w:space="0" w:color="auto"/>
              <w:bottom w:val="single" w:sz="4" w:space="0" w:color="auto"/>
            </w:tcBorders>
          </w:tcPr>
          <w:p w14:paraId="310F129B" w14:textId="77777777" w:rsidR="0090460E" w:rsidRDefault="0090460E" w:rsidP="00CD1B7F">
            <w:pPr>
              <w:spacing w:line="360" w:lineRule="auto"/>
              <w:ind w:firstLine="0"/>
              <w:jc w:val="center"/>
            </w:pPr>
            <w:r>
              <w:t>6</w:t>
            </w:r>
          </w:p>
        </w:tc>
      </w:tr>
      <w:tr w:rsidR="0090460E" w14:paraId="67E15883" w14:textId="77777777" w:rsidTr="00951ECE">
        <w:trPr>
          <w:trHeight w:val="418"/>
        </w:trPr>
        <w:tc>
          <w:tcPr>
            <w:tcW w:w="0" w:type="auto"/>
            <w:tcBorders>
              <w:top w:val="single" w:sz="4" w:space="0" w:color="auto"/>
              <w:bottom w:val="single" w:sz="4" w:space="0" w:color="auto"/>
            </w:tcBorders>
          </w:tcPr>
          <w:p w14:paraId="619EB381" w14:textId="77777777" w:rsidR="0090460E" w:rsidRDefault="0090460E" w:rsidP="00CD1B7F">
            <w:pPr>
              <w:spacing w:line="360" w:lineRule="auto"/>
              <w:ind w:firstLine="0"/>
              <w:jc w:val="center"/>
            </w:pPr>
            <w:bookmarkStart w:id="111" w:name="PD18"/>
            <w:r>
              <w:t>PD-18</w:t>
            </w:r>
            <w:bookmarkEnd w:id="111"/>
          </w:p>
        </w:tc>
        <w:tc>
          <w:tcPr>
            <w:tcW w:w="0" w:type="auto"/>
            <w:tcBorders>
              <w:top w:val="single" w:sz="4" w:space="0" w:color="auto"/>
              <w:bottom w:val="single" w:sz="4" w:space="0" w:color="auto"/>
            </w:tcBorders>
          </w:tcPr>
          <w:p w14:paraId="2059583F" w14:textId="5652D4AA" w:rsidR="0090460E" w:rsidRDefault="0090460E" w:rsidP="00CD1B7F">
            <w:pPr>
              <w:spacing w:line="360" w:lineRule="auto"/>
              <w:ind w:firstLine="0"/>
            </w:pPr>
            <w:r>
              <w:t>Caída de conexión con las</w:t>
            </w:r>
            <w:r w:rsidRPr="00094A12">
              <w:t xml:space="preserve"> </w:t>
            </w:r>
            <w:hyperlink w:anchor="API" w:history="1">
              <w:proofErr w:type="spellStart"/>
              <w:r w:rsidRPr="00094A12">
                <w:rPr>
                  <w:rStyle w:val="Hipervnculo"/>
                </w:rPr>
                <w:t>APIs</w:t>
              </w:r>
              <w:proofErr w:type="spellEnd"/>
            </w:hyperlink>
            <w:r>
              <w:t>.</w:t>
            </w:r>
          </w:p>
        </w:tc>
        <w:tc>
          <w:tcPr>
            <w:tcW w:w="0" w:type="auto"/>
            <w:tcBorders>
              <w:top w:val="single" w:sz="4" w:space="0" w:color="auto"/>
              <w:bottom w:val="single" w:sz="4" w:space="0" w:color="auto"/>
            </w:tcBorders>
          </w:tcPr>
          <w:p w14:paraId="1E9B3072" w14:textId="77777777" w:rsidR="0090460E" w:rsidRDefault="0090460E" w:rsidP="00CD1B7F">
            <w:pPr>
              <w:spacing w:line="360" w:lineRule="auto"/>
              <w:ind w:firstLine="0"/>
            </w:pPr>
            <w:r>
              <w:t>Producto</w:t>
            </w:r>
          </w:p>
        </w:tc>
        <w:tc>
          <w:tcPr>
            <w:tcW w:w="0" w:type="auto"/>
            <w:tcBorders>
              <w:top w:val="single" w:sz="4" w:space="0" w:color="auto"/>
              <w:bottom w:val="single" w:sz="4" w:space="0" w:color="auto"/>
            </w:tcBorders>
          </w:tcPr>
          <w:p w14:paraId="429E4ACC" w14:textId="77777777" w:rsidR="0090460E" w:rsidRDefault="0090460E" w:rsidP="00CD1B7F">
            <w:pPr>
              <w:spacing w:line="360" w:lineRule="auto"/>
              <w:ind w:firstLine="0"/>
              <w:jc w:val="center"/>
            </w:pPr>
            <w:r>
              <w:t>3</w:t>
            </w:r>
          </w:p>
        </w:tc>
        <w:tc>
          <w:tcPr>
            <w:tcW w:w="0" w:type="auto"/>
            <w:tcBorders>
              <w:top w:val="single" w:sz="4" w:space="0" w:color="auto"/>
              <w:bottom w:val="single" w:sz="4" w:space="0" w:color="auto"/>
            </w:tcBorders>
          </w:tcPr>
          <w:p w14:paraId="4DA85597" w14:textId="77777777" w:rsidR="0090460E" w:rsidRDefault="0090460E" w:rsidP="00CD1B7F">
            <w:pPr>
              <w:spacing w:line="360" w:lineRule="auto"/>
              <w:ind w:firstLine="0"/>
              <w:jc w:val="center"/>
            </w:pPr>
            <w:r>
              <w:t>2</w:t>
            </w:r>
          </w:p>
        </w:tc>
        <w:tc>
          <w:tcPr>
            <w:tcW w:w="0" w:type="auto"/>
            <w:tcBorders>
              <w:top w:val="single" w:sz="4" w:space="0" w:color="auto"/>
              <w:bottom w:val="single" w:sz="4" w:space="0" w:color="auto"/>
            </w:tcBorders>
          </w:tcPr>
          <w:p w14:paraId="4DE867C2" w14:textId="77777777" w:rsidR="0090460E" w:rsidRDefault="0090460E" w:rsidP="00CD1B7F">
            <w:pPr>
              <w:spacing w:line="360" w:lineRule="auto"/>
              <w:ind w:firstLine="0"/>
              <w:jc w:val="center"/>
            </w:pPr>
            <w:r>
              <w:t>6</w:t>
            </w:r>
          </w:p>
        </w:tc>
      </w:tr>
      <w:tr w:rsidR="0090460E" w14:paraId="3BD924E5" w14:textId="77777777" w:rsidTr="00951ECE">
        <w:trPr>
          <w:trHeight w:val="418"/>
        </w:trPr>
        <w:tc>
          <w:tcPr>
            <w:tcW w:w="0" w:type="auto"/>
            <w:tcBorders>
              <w:top w:val="single" w:sz="4" w:space="0" w:color="auto"/>
              <w:bottom w:val="single" w:sz="4" w:space="0" w:color="auto"/>
            </w:tcBorders>
          </w:tcPr>
          <w:p w14:paraId="4B0D8E07" w14:textId="77777777" w:rsidR="0090460E" w:rsidRPr="002B62FA" w:rsidRDefault="0090460E" w:rsidP="00CD1B7F">
            <w:pPr>
              <w:spacing w:line="360" w:lineRule="auto"/>
              <w:ind w:firstLine="0"/>
              <w:jc w:val="center"/>
              <w:rPr>
                <w:rFonts w:cstheme="minorHAnsi"/>
              </w:rPr>
            </w:pPr>
            <w:bookmarkStart w:id="112" w:name="NG9"/>
            <w:r w:rsidRPr="002B62FA">
              <w:rPr>
                <w:rFonts w:cstheme="minorHAnsi"/>
              </w:rPr>
              <w:t>NG-9</w:t>
            </w:r>
            <w:bookmarkEnd w:id="112"/>
          </w:p>
        </w:tc>
        <w:tc>
          <w:tcPr>
            <w:tcW w:w="0" w:type="auto"/>
            <w:tcBorders>
              <w:top w:val="single" w:sz="4" w:space="0" w:color="auto"/>
              <w:bottom w:val="single" w:sz="4" w:space="0" w:color="auto"/>
            </w:tcBorders>
          </w:tcPr>
          <w:p w14:paraId="620E86B8" w14:textId="77777777" w:rsidR="0090460E" w:rsidRPr="002B62FA" w:rsidRDefault="0090460E" w:rsidP="00CD1B7F">
            <w:pPr>
              <w:spacing w:line="360" w:lineRule="auto"/>
              <w:ind w:firstLine="0"/>
              <w:rPr>
                <w:rFonts w:cstheme="minorHAnsi"/>
              </w:rPr>
            </w:pPr>
            <w:r w:rsidRPr="002B62FA">
              <w:rPr>
                <w:rFonts w:cstheme="minorHAnsi"/>
              </w:rPr>
              <w:t>Quiebra de la empresa SuperMami.</w:t>
            </w:r>
          </w:p>
        </w:tc>
        <w:tc>
          <w:tcPr>
            <w:tcW w:w="0" w:type="auto"/>
            <w:tcBorders>
              <w:top w:val="single" w:sz="4" w:space="0" w:color="auto"/>
              <w:bottom w:val="single" w:sz="4" w:space="0" w:color="auto"/>
            </w:tcBorders>
          </w:tcPr>
          <w:p w14:paraId="62533B6D" w14:textId="77777777" w:rsidR="0090460E" w:rsidRPr="002B62FA" w:rsidRDefault="0090460E" w:rsidP="00CD1B7F">
            <w:pPr>
              <w:spacing w:line="360" w:lineRule="auto"/>
              <w:ind w:firstLine="0"/>
              <w:rPr>
                <w:rFonts w:cstheme="minorHAnsi"/>
              </w:rPr>
            </w:pPr>
            <w:r w:rsidRPr="002B62FA">
              <w:rPr>
                <w:rFonts w:cstheme="minorHAnsi"/>
              </w:rPr>
              <w:t>Negocio</w:t>
            </w:r>
          </w:p>
        </w:tc>
        <w:tc>
          <w:tcPr>
            <w:tcW w:w="0" w:type="auto"/>
            <w:tcBorders>
              <w:top w:val="single" w:sz="4" w:space="0" w:color="auto"/>
              <w:bottom w:val="single" w:sz="4" w:space="0" w:color="auto"/>
            </w:tcBorders>
          </w:tcPr>
          <w:p w14:paraId="2E1BA4BB" w14:textId="77777777" w:rsidR="0090460E" w:rsidRPr="002B62FA" w:rsidRDefault="0090460E" w:rsidP="009C1C51">
            <w:pPr>
              <w:spacing w:line="360" w:lineRule="auto"/>
              <w:ind w:firstLine="0"/>
              <w:jc w:val="center"/>
              <w:rPr>
                <w:rFonts w:cstheme="minorHAnsi"/>
              </w:rPr>
            </w:pPr>
            <w:r w:rsidRPr="002B62FA">
              <w:rPr>
                <w:rFonts w:cstheme="minorHAnsi"/>
              </w:rPr>
              <w:t>1</w:t>
            </w:r>
          </w:p>
        </w:tc>
        <w:tc>
          <w:tcPr>
            <w:tcW w:w="0" w:type="auto"/>
            <w:tcBorders>
              <w:top w:val="single" w:sz="4" w:space="0" w:color="auto"/>
              <w:bottom w:val="single" w:sz="4" w:space="0" w:color="auto"/>
            </w:tcBorders>
          </w:tcPr>
          <w:p w14:paraId="758B757E" w14:textId="77777777" w:rsidR="0090460E" w:rsidRPr="002B62FA" w:rsidRDefault="0090460E" w:rsidP="009C1C51">
            <w:pPr>
              <w:spacing w:line="360" w:lineRule="auto"/>
              <w:ind w:firstLine="0"/>
              <w:jc w:val="center"/>
              <w:rPr>
                <w:rFonts w:cstheme="minorHAnsi"/>
              </w:rPr>
            </w:pPr>
            <w:r w:rsidRPr="002B62FA">
              <w:rPr>
                <w:rFonts w:cstheme="minorHAnsi"/>
              </w:rPr>
              <w:t>5</w:t>
            </w:r>
          </w:p>
        </w:tc>
        <w:tc>
          <w:tcPr>
            <w:tcW w:w="0" w:type="auto"/>
            <w:tcBorders>
              <w:top w:val="single" w:sz="4" w:space="0" w:color="auto"/>
              <w:bottom w:val="single" w:sz="4" w:space="0" w:color="auto"/>
            </w:tcBorders>
          </w:tcPr>
          <w:p w14:paraId="022761A2" w14:textId="77777777" w:rsidR="0090460E" w:rsidRPr="002B62FA" w:rsidRDefault="0090460E" w:rsidP="009C1C51">
            <w:pPr>
              <w:spacing w:line="360" w:lineRule="auto"/>
              <w:ind w:firstLine="0"/>
              <w:jc w:val="center"/>
              <w:rPr>
                <w:rFonts w:cstheme="minorHAnsi"/>
              </w:rPr>
            </w:pPr>
            <w:r w:rsidRPr="002B62FA">
              <w:rPr>
                <w:rFonts w:cstheme="minorHAnsi"/>
              </w:rPr>
              <w:t>5</w:t>
            </w:r>
          </w:p>
        </w:tc>
      </w:tr>
      <w:tr w:rsidR="0090460E" w14:paraId="1A66B47E" w14:textId="77777777" w:rsidTr="00951ECE">
        <w:trPr>
          <w:trHeight w:val="418"/>
        </w:trPr>
        <w:tc>
          <w:tcPr>
            <w:tcW w:w="0" w:type="auto"/>
            <w:tcBorders>
              <w:top w:val="single" w:sz="4" w:space="0" w:color="auto"/>
              <w:bottom w:val="single" w:sz="4" w:space="0" w:color="auto"/>
            </w:tcBorders>
          </w:tcPr>
          <w:p w14:paraId="14694302" w14:textId="77777777" w:rsidR="0090460E" w:rsidRPr="002B62FA" w:rsidRDefault="0090460E" w:rsidP="00CD1B7F">
            <w:pPr>
              <w:spacing w:line="360" w:lineRule="auto"/>
              <w:ind w:firstLine="0"/>
              <w:jc w:val="center"/>
              <w:rPr>
                <w:rFonts w:cstheme="minorHAnsi"/>
              </w:rPr>
            </w:pPr>
            <w:bookmarkStart w:id="113" w:name="NG8" w:colFirst="0" w:colLast="0"/>
            <w:r w:rsidRPr="002B62FA">
              <w:rPr>
                <w:rFonts w:cstheme="minorHAnsi"/>
              </w:rPr>
              <w:t>NG-8</w:t>
            </w:r>
          </w:p>
        </w:tc>
        <w:tc>
          <w:tcPr>
            <w:tcW w:w="0" w:type="auto"/>
            <w:tcBorders>
              <w:top w:val="single" w:sz="4" w:space="0" w:color="auto"/>
              <w:bottom w:val="single" w:sz="4" w:space="0" w:color="auto"/>
            </w:tcBorders>
          </w:tcPr>
          <w:p w14:paraId="253C57BB" w14:textId="77777777" w:rsidR="0090460E" w:rsidRPr="002B62FA" w:rsidRDefault="0090460E" w:rsidP="00CD1B7F">
            <w:pPr>
              <w:spacing w:line="360" w:lineRule="auto"/>
              <w:ind w:firstLine="0"/>
              <w:rPr>
                <w:rFonts w:cstheme="minorHAnsi"/>
              </w:rPr>
            </w:pPr>
            <w:r w:rsidRPr="002B62FA">
              <w:rPr>
                <w:rFonts w:cstheme="minorHAnsi"/>
              </w:rPr>
              <w:t>Cambios en la regla de negocio del SuperMami.</w:t>
            </w:r>
          </w:p>
        </w:tc>
        <w:tc>
          <w:tcPr>
            <w:tcW w:w="0" w:type="auto"/>
            <w:tcBorders>
              <w:top w:val="single" w:sz="4" w:space="0" w:color="auto"/>
              <w:bottom w:val="single" w:sz="4" w:space="0" w:color="auto"/>
            </w:tcBorders>
          </w:tcPr>
          <w:p w14:paraId="16FE56A9" w14:textId="77777777" w:rsidR="0090460E" w:rsidRPr="002B62FA" w:rsidRDefault="0090460E" w:rsidP="00CD1B7F">
            <w:pPr>
              <w:spacing w:line="360" w:lineRule="auto"/>
              <w:ind w:firstLine="0"/>
              <w:rPr>
                <w:rFonts w:cstheme="minorHAnsi"/>
              </w:rPr>
            </w:pPr>
            <w:r w:rsidRPr="002B62FA">
              <w:rPr>
                <w:rFonts w:cstheme="minorHAnsi"/>
              </w:rPr>
              <w:t>Negocio</w:t>
            </w:r>
          </w:p>
        </w:tc>
        <w:tc>
          <w:tcPr>
            <w:tcW w:w="0" w:type="auto"/>
            <w:tcBorders>
              <w:top w:val="single" w:sz="4" w:space="0" w:color="auto"/>
              <w:bottom w:val="single" w:sz="4" w:space="0" w:color="auto"/>
            </w:tcBorders>
          </w:tcPr>
          <w:p w14:paraId="364F4DF0" w14:textId="77777777" w:rsidR="0090460E" w:rsidRPr="002B62FA" w:rsidRDefault="0090460E" w:rsidP="009C1C51">
            <w:pPr>
              <w:spacing w:line="360" w:lineRule="auto"/>
              <w:ind w:firstLine="0"/>
              <w:jc w:val="center"/>
              <w:rPr>
                <w:rFonts w:cstheme="minorHAnsi"/>
              </w:rPr>
            </w:pPr>
            <w:r w:rsidRPr="002B62FA">
              <w:rPr>
                <w:rFonts w:cstheme="minorHAnsi"/>
              </w:rPr>
              <w:t>1</w:t>
            </w:r>
          </w:p>
        </w:tc>
        <w:tc>
          <w:tcPr>
            <w:tcW w:w="0" w:type="auto"/>
            <w:tcBorders>
              <w:top w:val="single" w:sz="4" w:space="0" w:color="auto"/>
              <w:bottom w:val="single" w:sz="4" w:space="0" w:color="auto"/>
            </w:tcBorders>
          </w:tcPr>
          <w:p w14:paraId="1B6DC10A" w14:textId="77777777" w:rsidR="0090460E" w:rsidRPr="002B62FA" w:rsidRDefault="0090460E" w:rsidP="009C1C51">
            <w:pPr>
              <w:spacing w:line="360" w:lineRule="auto"/>
              <w:ind w:firstLine="0"/>
              <w:jc w:val="center"/>
              <w:rPr>
                <w:rFonts w:cstheme="minorHAnsi"/>
              </w:rPr>
            </w:pPr>
            <w:r w:rsidRPr="002B62FA">
              <w:rPr>
                <w:rFonts w:cstheme="minorHAnsi"/>
              </w:rPr>
              <w:t>4</w:t>
            </w:r>
          </w:p>
        </w:tc>
        <w:tc>
          <w:tcPr>
            <w:tcW w:w="0" w:type="auto"/>
            <w:tcBorders>
              <w:top w:val="single" w:sz="4" w:space="0" w:color="auto"/>
              <w:bottom w:val="single" w:sz="4" w:space="0" w:color="auto"/>
            </w:tcBorders>
          </w:tcPr>
          <w:p w14:paraId="5C934FBC" w14:textId="77777777" w:rsidR="0090460E" w:rsidRPr="002B62FA" w:rsidRDefault="0090460E" w:rsidP="009C1C51">
            <w:pPr>
              <w:spacing w:line="360" w:lineRule="auto"/>
              <w:ind w:firstLine="0"/>
              <w:jc w:val="center"/>
              <w:rPr>
                <w:rFonts w:cstheme="minorHAnsi"/>
              </w:rPr>
            </w:pPr>
            <w:r w:rsidRPr="002B62FA">
              <w:rPr>
                <w:rFonts w:cstheme="minorHAnsi"/>
              </w:rPr>
              <w:t>4</w:t>
            </w:r>
          </w:p>
        </w:tc>
      </w:tr>
      <w:tr w:rsidR="0090460E" w14:paraId="6D7B3BA8" w14:textId="77777777" w:rsidTr="00951ECE">
        <w:trPr>
          <w:trHeight w:val="418"/>
        </w:trPr>
        <w:tc>
          <w:tcPr>
            <w:tcW w:w="0" w:type="auto"/>
            <w:tcBorders>
              <w:top w:val="single" w:sz="4" w:space="0" w:color="auto"/>
              <w:bottom w:val="single" w:sz="4" w:space="0" w:color="auto"/>
            </w:tcBorders>
          </w:tcPr>
          <w:p w14:paraId="71270D67" w14:textId="77777777" w:rsidR="0090460E" w:rsidRPr="002B62FA" w:rsidRDefault="0090460E" w:rsidP="00CD1B7F">
            <w:pPr>
              <w:spacing w:line="360" w:lineRule="auto"/>
              <w:ind w:firstLine="0"/>
              <w:jc w:val="center"/>
              <w:rPr>
                <w:rFonts w:cstheme="minorHAnsi"/>
              </w:rPr>
            </w:pPr>
            <w:bookmarkStart w:id="114" w:name="PY11" w:colFirst="0" w:colLast="0"/>
            <w:bookmarkEnd w:id="113"/>
            <w:r w:rsidRPr="002B62FA">
              <w:rPr>
                <w:rFonts w:cstheme="minorHAnsi"/>
              </w:rPr>
              <w:t>PY-11</w:t>
            </w:r>
          </w:p>
        </w:tc>
        <w:tc>
          <w:tcPr>
            <w:tcW w:w="0" w:type="auto"/>
            <w:tcBorders>
              <w:top w:val="single" w:sz="4" w:space="0" w:color="auto"/>
              <w:bottom w:val="single" w:sz="4" w:space="0" w:color="auto"/>
            </w:tcBorders>
          </w:tcPr>
          <w:p w14:paraId="023A1B23" w14:textId="410CE933" w:rsidR="0090460E" w:rsidRPr="002B62FA" w:rsidRDefault="0090460E" w:rsidP="00CD1B7F">
            <w:pPr>
              <w:spacing w:line="360" w:lineRule="auto"/>
              <w:ind w:firstLine="0"/>
              <w:rPr>
                <w:rFonts w:cstheme="minorHAnsi"/>
              </w:rPr>
            </w:pPr>
            <w:r w:rsidRPr="002B62FA">
              <w:rPr>
                <w:rFonts w:cstheme="minorHAnsi"/>
              </w:rPr>
              <w:t xml:space="preserve">Modificación de la </w:t>
            </w:r>
            <w:hyperlink w:anchor="_Historia_de_Usuario" w:history="1">
              <w:r w:rsidR="00094A12" w:rsidRPr="00094A12">
                <w:rPr>
                  <w:rStyle w:val="Hipervnculo"/>
                  <w:rFonts w:cstheme="minorHAnsi"/>
                </w:rPr>
                <w:t>historia de usuario</w:t>
              </w:r>
              <w:r w:rsidRPr="00094A12">
                <w:rPr>
                  <w:rStyle w:val="Hipervnculo"/>
                  <w:rFonts w:cstheme="minorHAnsi"/>
                </w:rPr>
                <w:t xml:space="preserve"> canónica</w:t>
              </w:r>
            </w:hyperlink>
            <w:r w:rsidRPr="002B62FA">
              <w:rPr>
                <w:rFonts w:cstheme="minorHAnsi"/>
              </w:rPr>
              <w:t>.</w:t>
            </w:r>
          </w:p>
        </w:tc>
        <w:tc>
          <w:tcPr>
            <w:tcW w:w="0" w:type="auto"/>
            <w:tcBorders>
              <w:top w:val="single" w:sz="4" w:space="0" w:color="auto"/>
              <w:bottom w:val="single" w:sz="4" w:space="0" w:color="auto"/>
            </w:tcBorders>
          </w:tcPr>
          <w:p w14:paraId="0A2FC4CA" w14:textId="77777777" w:rsidR="0090460E" w:rsidRPr="002B62FA" w:rsidRDefault="0090460E" w:rsidP="00CD1B7F">
            <w:pPr>
              <w:spacing w:line="360" w:lineRule="auto"/>
              <w:ind w:firstLine="0"/>
              <w:rPr>
                <w:rFonts w:cstheme="minorHAnsi"/>
              </w:rPr>
            </w:pPr>
            <w:r w:rsidRPr="002B62FA">
              <w:rPr>
                <w:rFonts w:cstheme="minorHAnsi"/>
              </w:rPr>
              <w:t>Proyecto</w:t>
            </w:r>
          </w:p>
        </w:tc>
        <w:tc>
          <w:tcPr>
            <w:tcW w:w="0" w:type="auto"/>
            <w:tcBorders>
              <w:top w:val="single" w:sz="4" w:space="0" w:color="auto"/>
              <w:bottom w:val="single" w:sz="4" w:space="0" w:color="auto"/>
            </w:tcBorders>
          </w:tcPr>
          <w:p w14:paraId="659D4044" w14:textId="77777777" w:rsidR="0090460E" w:rsidRPr="002B62FA" w:rsidRDefault="0090460E" w:rsidP="00CD1B7F">
            <w:pPr>
              <w:spacing w:line="360" w:lineRule="auto"/>
              <w:ind w:firstLine="0"/>
              <w:jc w:val="center"/>
              <w:rPr>
                <w:rFonts w:cstheme="minorHAnsi"/>
              </w:rPr>
            </w:pPr>
            <w:r w:rsidRPr="002B62FA">
              <w:rPr>
                <w:rFonts w:cstheme="minorHAnsi"/>
              </w:rPr>
              <w:t>1</w:t>
            </w:r>
          </w:p>
        </w:tc>
        <w:tc>
          <w:tcPr>
            <w:tcW w:w="0" w:type="auto"/>
            <w:tcBorders>
              <w:top w:val="single" w:sz="4" w:space="0" w:color="auto"/>
              <w:bottom w:val="single" w:sz="4" w:space="0" w:color="auto"/>
            </w:tcBorders>
          </w:tcPr>
          <w:p w14:paraId="5CB75B17" w14:textId="77777777" w:rsidR="0090460E" w:rsidRPr="002B62FA" w:rsidRDefault="0090460E" w:rsidP="00CD1B7F">
            <w:pPr>
              <w:spacing w:line="360" w:lineRule="auto"/>
              <w:ind w:firstLine="0"/>
              <w:jc w:val="center"/>
              <w:rPr>
                <w:rFonts w:cstheme="minorHAnsi"/>
              </w:rPr>
            </w:pPr>
            <w:r w:rsidRPr="002B62FA">
              <w:rPr>
                <w:rFonts w:cstheme="minorHAnsi"/>
              </w:rPr>
              <w:t>4</w:t>
            </w:r>
          </w:p>
        </w:tc>
        <w:tc>
          <w:tcPr>
            <w:tcW w:w="0" w:type="auto"/>
            <w:tcBorders>
              <w:top w:val="single" w:sz="4" w:space="0" w:color="auto"/>
              <w:bottom w:val="single" w:sz="4" w:space="0" w:color="auto"/>
            </w:tcBorders>
          </w:tcPr>
          <w:p w14:paraId="012E6F94" w14:textId="77777777" w:rsidR="0090460E" w:rsidRPr="002B62FA" w:rsidRDefault="0090460E" w:rsidP="00CD1B7F">
            <w:pPr>
              <w:spacing w:line="360" w:lineRule="auto"/>
              <w:ind w:firstLine="0"/>
              <w:jc w:val="center"/>
              <w:rPr>
                <w:rFonts w:cstheme="minorHAnsi"/>
              </w:rPr>
            </w:pPr>
            <w:r>
              <w:rPr>
                <w:rFonts w:cstheme="minorHAnsi"/>
              </w:rPr>
              <w:t>4</w:t>
            </w:r>
          </w:p>
        </w:tc>
      </w:tr>
      <w:tr w:rsidR="0090460E" w14:paraId="326B6445" w14:textId="77777777" w:rsidTr="00951ECE">
        <w:trPr>
          <w:trHeight w:val="418"/>
        </w:trPr>
        <w:tc>
          <w:tcPr>
            <w:tcW w:w="0" w:type="auto"/>
            <w:tcBorders>
              <w:top w:val="single" w:sz="4" w:space="0" w:color="auto"/>
              <w:bottom w:val="single" w:sz="4" w:space="0" w:color="auto"/>
            </w:tcBorders>
          </w:tcPr>
          <w:p w14:paraId="2BAC9365" w14:textId="77777777" w:rsidR="0090460E" w:rsidRDefault="0090460E" w:rsidP="00807319">
            <w:pPr>
              <w:spacing w:line="360" w:lineRule="auto"/>
              <w:ind w:firstLine="0"/>
              <w:jc w:val="center"/>
            </w:pPr>
            <w:bookmarkStart w:id="115" w:name="PD37" w:colFirst="0" w:colLast="0"/>
            <w:bookmarkEnd w:id="114"/>
            <w:r>
              <w:t>PD-37</w:t>
            </w:r>
          </w:p>
        </w:tc>
        <w:tc>
          <w:tcPr>
            <w:tcW w:w="0" w:type="auto"/>
            <w:tcBorders>
              <w:top w:val="single" w:sz="4" w:space="0" w:color="auto"/>
              <w:bottom w:val="single" w:sz="4" w:space="0" w:color="auto"/>
            </w:tcBorders>
          </w:tcPr>
          <w:p w14:paraId="169F5659" w14:textId="77777777" w:rsidR="0090460E" w:rsidRDefault="0090460E" w:rsidP="00807319">
            <w:pPr>
              <w:spacing w:line="360" w:lineRule="auto"/>
              <w:ind w:firstLine="0"/>
            </w:pPr>
            <w:r>
              <w:t>Incompatibilidad con un navegador especifico.</w:t>
            </w:r>
          </w:p>
        </w:tc>
        <w:tc>
          <w:tcPr>
            <w:tcW w:w="0" w:type="auto"/>
            <w:tcBorders>
              <w:top w:val="single" w:sz="4" w:space="0" w:color="auto"/>
              <w:bottom w:val="single" w:sz="4" w:space="0" w:color="auto"/>
            </w:tcBorders>
          </w:tcPr>
          <w:p w14:paraId="79C040D6" w14:textId="77777777" w:rsidR="0090460E" w:rsidRDefault="0090460E" w:rsidP="00807319">
            <w:pPr>
              <w:spacing w:line="360" w:lineRule="auto"/>
              <w:ind w:firstLine="0"/>
            </w:pPr>
            <w:r>
              <w:t>Producto</w:t>
            </w:r>
          </w:p>
        </w:tc>
        <w:tc>
          <w:tcPr>
            <w:tcW w:w="0" w:type="auto"/>
            <w:tcBorders>
              <w:top w:val="single" w:sz="4" w:space="0" w:color="auto"/>
              <w:bottom w:val="single" w:sz="4" w:space="0" w:color="auto"/>
            </w:tcBorders>
          </w:tcPr>
          <w:p w14:paraId="5F844DE6" w14:textId="77777777" w:rsidR="0090460E" w:rsidRDefault="0090460E" w:rsidP="00807319">
            <w:pPr>
              <w:spacing w:line="360" w:lineRule="auto"/>
              <w:ind w:firstLine="0"/>
              <w:jc w:val="center"/>
            </w:pPr>
            <w:r>
              <w:t>1</w:t>
            </w:r>
          </w:p>
        </w:tc>
        <w:tc>
          <w:tcPr>
            <w:tcW w:w="0" w:type="auto"/>
            <w:tcBorders>
              <w:top w:val="single" w:sz="4" w:space="0" w:color="auto"/>
              <w:bottom w:val="single" w:sz="4" w:space="0" w:color="auto"/>
            </w:tcBorders>
          </w:tcPr>
          <w:p w14:paraId="71AD49A4" w14:textId="77777777" w:rsidR="0090460E" w:rsidRDefault="0090460E" w:rsidP="00807319">
            <w:pPr>
              <w:spacing w:line="360" w:lineRule="auto"/>
              <w:ind w:firstLine="0"/>
              <w:jc w:val="center"/>
            </w:pPr>
            <w:r>
              <w:t>4</w:t>
            </w:r>
          </w:p>
        </w:tc>
        <w:tc>
          <w:tcPr>
            <w:tcW w:w="0" w:type="auto"/>
            <w:tcBorders>
              <w:top w:val="single" w:sz="4" w:space="0" w:color="auto"/>
              <w:bottom w:val="single" w:sz="4" w:space="0" w:color="auto"/>
            </w:tcBorders>
          </w:tcPr>
          <w:p w14:paraId="1FEF17A9" w14:textId="77777777" w:rsidR="0090460E" w:rsidRDefault="0090460E" w:rsidP="00807319">
            <w:pPr>
              <w:spacing w:line="360" w:lineRule="auto"/>
              <w:ind w:firstLine="0"/>
              <w:jc w:val="center"/>
            </w:pPr>
            <w:r>
              <w:t>4</w:t>
            </w:r>
          </w:p>
        </w:tc>
      </w:tr>
      <w:tr w:rsidR="0090460E" w14:paraId="2868A33D" w14:textId="77777777" w:rsidTr="00951ECE">
        <w:trPr>
          <w:trHeight w:val="418"/>
        </w:trPr>
        <w:tc>
          <w:tcPr>
            <w:tcW w:w="0" w:type="auto"/>
            <w:tcBorders>
              <w:top w:val="single" w:sz="4" w:space="0" w:color="auto"/>
              <w:bottom w:val="single" w:sz="4" w:space="0" w:color="auto"/>
            </w:tcBorders>
          </w:tcPr>
          <w:p w14:paraId="5CF2758B" w14:textId="77777777" w:rsidR="0090460E" w:rsidRDefault="0090460E" w:rsidP="00B01FAA">
            <w:pPr>
              <w:spacing w:line="360" w:lineRule="auto"/>
              <w:ind w:firstLine="0"/>
              <w:jc w:val="center"/>
            </w:pPr>
            <w:bookmarkStart w:id="116" w:name="PD33" w:colFirst="0" w:colLast="0"/>
            <w:bookmarkEnd w:id="115"/>
            <w:r>
              <w:t>PD-33</w:t>
            </w:r>
          </w:p>
        </w:tc>
        <w:tc>
          <w:tcPr>
            <w:tcW w:w="0" w:type="auto"/>
            <w:tcBorders>
              <w:top w:val="single" w:sz="4" w:space="0" w:color="auto"/>
              <w:bottom w:val="single" w:sz="4" w:space="0" w:color="auto"/>
            </w:tcBorders>
          </w:tcPr>
          <w:p w14:paraId="5C944477" w14:textId="77777777" w:rsidR="0090460E" w:rsidRDefault="0090460E" w:rsidP="00B01FAA">
            <w:pPr>
              <w:spacing w:line="360" w:lineRule="auto"/>
              <w:ind w:firstLine="0"/>
            </w:pPr>
            <w:r>
              <w:t>Usuario sin conocimiento del español quiere usar el sistema.</w:t>
            </w:r>
          </w:p>
        </w:tc>
        <w:tc>
          <w:tcPr>
            <w:tcW w:w="0" w:type="auto"/>
            <w:tcBorders>
              <w:top w:val="single" w:sz="4" w:space="0" w:color="auto"/>
              <w:bottom w:val="single" w:sz="4" w:space="0" w:color="auto"/>
            </w:tcBorders>
          </w:tcPr>
          <w:p w14:paraId="3F136372" w14:textId="77777777" w:rsidR="0090460E" w:rsidRDefault="0090460E" w:rsidP="00B01FAA">
            <w:pPr>
              <w:spacing w:line="360" w:lineRule="auto"/>
              <w:ind w:firstLine="0"/>
            </w:pPr>
            <w:r>
              <w:t>Producto</w:t>
            </w:r>
          </w:p>
        </w:tc>
        <w:tc>
          <w:tcPr>
            <w:tcW w:w="0" w:type="auto"/>
            <w:tcBorders>
              <w:top w:val="single" w:sz="4" w:space="0" w:color="auto"/>
              <w:bottom w:val="single" w:sz="4" w:space="0" w:color="auto"/>
            </w:tcBorders>
          </w:tcPr>
          <w:p w14:paraId="65DADA90" w14:textId="77777777" w:rsidR="0090460E" w:rsidRDefault="0090460E" w:rsidP="00B01FAA">
            <w:pPr>
              <w:spacing w:line="360" w:lineRule="auto"/>
              <w:ind w:firstLine="0"/>
              <w:jc w:val="center"/>
            </w:pPr>
            <w:r>
              <w:t>1</w:t>
            </w:r>
          </w:p>
        </w:tc>
        <w:tc>
          <w:tcPr>
            <w:tcW w:w="0" w:type="auto"/>
            <w:tcBorders>
              <w:top w:val="single" w:sz="4" w:space="0" w:color="auto"/>
              <w:bottom w:val="single" w:sz="4" w:space="0" w:color="auto"/>
            </w:tcBorders>
          </w:tcPr>
          <w:p w14:paraId="17FFB176" w14:textId="77777777" w:rsidR="0090460E" w:rsidRDefault="0090460E" w:rsidP="00B01FAA">
            <w:pPr>
              <w:spacing w:line="360" w:lineRule="auto"/>
              <w:ind w:firstLine="0"/>
              <w:jc w:val="center"/>
            </w:pPr>
            <w:r>
              <w:t>2</w:t>
            </w:r>
          </w:p>
        </w:tc>
        <w:tc>
          <w:tcPr>
            <w:tcW w:w="0" w:type="auto"/>
            <w:tcBorders>
              <w:top w:val="single" w:sz="4" w:space="0" w:color="auto"/>
              <w:bottom w:val="single" w:sz="4" w:space="0" w:color="auto"/>
            </w:tcBorders>
          </w:tcPr>
          <w:p w14:paraId="4747CBF7" w14:textId="77777777" w:rsidR="0090460E" w:rsidRDefault="0090460E" w:rsidP="00B01FAA">
            <w:pPr>
              <w:spacing w:line="360" w:lineRule="auto"/>
              <w:ind w:firstLine="0"/>
              <w:jc w:val="center"/>
            </w:pPr>
            <w:r>
              <w:t>2</w:t>
            </w:r>
          </w:p>
        </w:tc>
      </w:tr>
    </w:tbl>
    <w:bookmarkEnd w:id="116"/>
    <w:p w14:paraId="4BA84531" w14:textId="2DE4F9A5" w:rsidR="001D6976" w:rsidRDefault="001D6976" w:rsidP="001D6976">
      <w:pPr>
        <w:ind w:firstLine="0"/>
      </w:pPr>
      <w:r w:rsidRPr="00002418">
        <w:rPr>
          <w:i/>
          <w:iCs/>
        </w:rPr>
        <w:t>Nota</w:t>
      </w:r>
      <w:r>
        <w:t xml:space="preserve">: Esta tabla muestra </w:t>
      </w:r>
      <w:r w:rsidR="00807319">
        <w:t>los riesgos identificados, su clasificación y su correspondiente estimación de probabilidad e impacto</w:t>
      </w:r>
      <w:r w:rsidR="005E0EB4">
        <w:t>, ordenado de manera ascendente por el total, el cual se obtiene por la multiplicación entre la probabilidad de ocurrencia y riesgo</w:t>
      </w:r>
      <w:r w:rsidR="00CE055B">
        <w:t>.</w:t>
      </w:r>
    </w:p>
    <w:p w14:paraId="6EE8DBA4" w14:textId="77777777" w:rsidR="00D934A2" w:rsidRDefault="00D934A2">
      <w:pPr>
        <w:rPr>
          <w:rFonts w:asciiTheme="majorHAnsi" w:eastAsiaTheme="majorEastAsia" w:hAnsiTheme="majorHAnsi" w:cstheme="majorBidi"/>
          <w:b/>
          <w:bCs/>
        </w:rPr>
      </w:pPr>
      <w:bookmarkStart w:id="117" w:name="_Tabla_14"/>
      <w:bookmarkEnd w:id="117"/>
      <w:r>
        <w:br w:type="page"/>
      </w:r>
    </w:p>
    <w:p w14:paraId="47BA71D9" w14:textId="1ECE6441" w:rsidR="0062614F" w:rsidRDefault="0062614F" w:rsidP="009C6338">
      <w:pPr>
        <w:pStyle w:val="Ttulo4"/>
      </w:pPr>
      <w:r>
        <w:lastRenderedPageBreak/>
        <w:t>Tabla</w:t>
      </w:r>
      <w:r w:rsidR="002A609B">
        <w:t xml:space="preserve"> 1</w:t>
      </w:r>
      <w:r w:rsidR="009C6338">
        <w:t>5</w:t>
      </w:r>
    </w:p>
    <w:p w14:paraId="56AE678D" w14:textId="39750C17" w:rsidR="0062614F" w:rsidRPr="00801309" w:rsidRDefault="002B62FA" w:rsidP="0062614F">
      <w:pPr>
        <w:ind w:firstLine="0"/>
        <w:rPr>
          <w:i/>
          <w:iCs/>
        </w:rPr>
      </w:pPr>
      <w:r>
        <w:rPr>
          <w:i/>
          <w:iCs/>
        </w:rPr>
        <w:t>Selección</w:t>
      </w:r>
      <w:r w:rsidR="0062614F">
        <w:rPr>
          <w:i/>
          <w:iCs/>
        </w:rPr>
        <w:t xml:space="preserve"> de riesgo</w:t>
      </w:r>
      <w:r>
        <w:rPr>
          <w:i/>
          <w:iCs/>
        </w:rPr>
        <w:t>s</w:t>
      </w:r>
      <w:r w:rsidR="0062614F">
        <w:rPr>
          <w:i/>
          <w:iCs/>
        </w:rPr>
        <w:t xml:space="preserve"> y plan de contingencia.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
        <w:gridCol w:w="1842"/>
        <w:gridCol w:w="1136"/>
        <w:gridCol w:w="1133"/>
        <w:gridCol w:w="3923"/>
      </w:tblGrid>
      <w:tr w:rsidR="009D7615" w14:paraId="0CD8F4ED" w14:textId="7422FE12" w:rsidTr="00B55ECE">
        <w:trPr>
          <w:trHeight w:val="783"/>
        </w:trPr>
        <w:tc>
          <w:tcPr>
            <w:tcW w:w="550" w:type="pct"/>
            <w:tcBorders>
              <w:top w:val="single" w:sz="4" w:space="0" w:color="auto"/>
            </w:tcBorders>
            <w:shd w:val="clear" w:color="auto" w:fill="FFD047" w:themeFill="accent5" w:themeFillTint="99"/>
          </w:tcPr>
          <w:p w14:paraId="27840998" w14:textId="5BBF5486" w:rsidR="009D7615" w:rsidRPr="00801309" w:rsidRDefault="009D7615" w:rsidP="0062614F">
            <w:pPr>
              <w:ind w:firstLine="0"/>
              <w:jc w:val="center"/>
              <w:rPr>
                <w:b/>
                <w:bCs/>
              </w:rPr>
            </w:pPr>
            <w:bookmarkStart w:id="118" w:name="_Hlk53786640"/>
            <w:r>
              <w:rPr>
                <w:b/>
                <w:bCs/>
              </w:rPr>
              <w:t>Código de Riesgo</w:t>
            </w:r>
          </w:p>
        </w:tc>
        <w:tc>
          <w:tcPr>
            <w:tcW w:w="1021" w:type="pct"/>
            <w:tcBorders>
              <w:top w:val="single" w:sz="4" w:space="0" w:color="auto"/>
            </w:tcBorders>
            <w:shd w:val="clear" w:color="auto" w:fill="FFD047" w:themeFill="accent5" w:themeFillTint="99"/>
          </w:tcPr>
          <w:p w14:paraId="0F70D0A2" w14:textId="0D11B865" w:rsidR="009D7615" w:rsidRPr="00801309" w:rsidRDefault="009D7615" w:rsidP="0062614F">
            <w:pPr>
              <w:ind w:firstLine="0"/>
              <w:jc w:val="center"/>
              <w:rPr>
                <w:b/>
                <w:bCs/>
              </w:rPr>
            </w:pPr>
            <w:r>
              <w:rPr>
                <w:b/>
                <w:bCs/>
              </w:rPr>
              <w:t>Descripción</w:t>
            </w:r>
          </w:p>
        </w:tc>
        <w:tc>
          <w:tcPr>
            <w:tcW w:w="628" w:type="pct"/>
            <w:tcBorders>
              <w:top w:val="single" w:sz="4" w:space="0" w:color="auto"/>
            </w:tcBorders>
            <w:shd w:val="clear" w:color="auto" w:fill="FFD047" w:themeFill="accent5" w:themeFillTint="99"/>
          </w:tcPr>
          <w:p w14:paraId="7600841B" w14:textId="1FC67E49" w:rsidR="009D7615" w:rsidRPr="00801309" w:rsidRDefault="009D7615" w:rsidP="0062614F">
            <w:pPr>
              <w:ind w:firstLine="0"/>
              <w:jc w:val="center"/>
              <w:rPr>
                <w:b/>
                <w:bCs/>
              </w:rPr>
            </w:pPr>
            <w:r>
              <w:rPr>
                <w:b/>
                <w:bCs/>
              </w:rPr>
              <w:t>Tipo de riesgo</w:t>
            </w:r>
          </w:p>
        </w:tc>
        <w:tc>
          <w:tcPr>
            <w:tcW w:w="628" w:type="pct"/>
            <w:tcBorders>
              <w:top w:val="single" w:sz="4" w:space="0" w:color="auto"/>
            </w:tcBorders>
            <w:shd w:val="clear" w:color="auto" w:fill="FFD047" w:themeFill="accent5" w:themeFillTint="99"/>
          </w:tcPr>
          <w:p w14:paraId="4DDD73D9" w14:textId="1EFFCADD" w:rsidR="009D7615" w:rsidRDefault="002A5BBD" w:rsidP="0062614F">
            <w:pPr>
              <w:ind w:firstLine="0"/>
              <w:jc w:val="center"/>
              <w:rPr>
                <w:b/>
                <w:bCs/>
              </w:rPr>
            </w:pPr>
            <w:r>
              <w:rPr>
                <w:b/>
                <w:bCs/>
              </w:rPr>
              <w:t>Nivel de Peligro</w:t>
            </w:r>
          </w:p>
        </w:tc>
        <w:tc>
          <w:tcPr>
            <w:tcW w:w="2173" w:type="pct"/>
            <w:tcBorders>
              <w:top w:val="single" w:sz="4" w:space="0" w:color="auto"/>
            </w:tcBorders>
            <w:shd w:val="clear" w:color="auto" w:fill="FFD047" w:themeFill="accent5" w:themeFillTint="99"/>
          </w:tcPr>
          <w:p w14:paraId="7D79DFA3" w14:textId="3E0B2D81" w:rsidR="009D7615" w:rsidRDefault="009D7615" w:rsidP="0062614F">
            <w:pPr>
              <w:ind w:firstLine="0"/>
              <w:jc w:val="center"/>
              <w:rPr>
                <w:b/>
                <w:bCs/>
              </w:rPr>
            </w:pPr>
            <w:r>
              <w:rPr>
                <w:b/>
                <w:bCs/>
              </w:rPr>
              <w:t>Plan de Contingencia</w:t>
            </w:r>
          </w:p>
        </w:tc>
      </w:tr>
      <w:tr w:rsidR="009D7615" w14:paraId="64B4138E" w14:textId="47856E05" w:rsidTr="00B55ECE">
        <w:trPr>
          <w:trHeight w:val="390"/>
        </w:trPr>
        <w:tc>
          <w:tcPr>
            <w:tcW w:w="550" w:type="pct"/>
            <w:tcBorders>
              <w:top w:val="single" w:sz="4" w:space="0" w:color="auto"/>
              <w:bottom w:val="single" w:sz="4" w:space="0" w:color="auto"/>
            </w:tcBorders>
          </w:tcPr>
          <w:p w14:paraId="7A38D7F9" w14:textId="6C6B6897" w:rsidR="009D7615" w:rsidRPr="00094A12" w:rsidRDefault="00130EFB" w:rsidP="009D7615">
            <w:pPr>
              <w:spacing w:line="360" w:lineRule="auto"/>
              <w:ind w:firstLine="0"/>
              <w:jc w:val="center"/>
            </w:pPr>
            <w:hyperlink w:anchor="PD19" w:history="1">
              <w:r w:rsidR="009D7615" w:rsidRPr="00094A12">
                <w:rPr>
                  <w:rStyle w:val="Hipervnculo"/>
                </w:rPr>
                <w:t>PD-19</w:t>
              </w:r>
            </w:hyperlink>
          </w:p>
        </w:tc>
        <w:tc>
          <w:tcPr>
            <w:tcW w:w="1021" w:type="pct"/>
            <w:tcBorders>
              <w:top w:val="single" w:sz="4" w:space="0" w:color="auto"/>
              <w:bottom w:val="single" w:sz="4" w:space="0" w:color="auto"/>
            </w:tcBorders>
          </w:tcPr>
          <w:p w14:paraId="71C26E47" w14:textId="5E0A5393" w:rsidR="009D7615" w:rsidRDefault="009D7615" w:rsidP="009D7615">
            <w:pPr>
              <w:spacing w:line="360" w:lineRule="auto"/>
              <w:ind w:firstLine="0"/>
            </w:pPr>
            <w:r>
              <w:t>Fallas de seguridad en el sistema.</w:t>
            </w:r>
          </w:p>
        </w:tc>
        <w:tc>
          <w:tcPr>
            <w:tcW w:w="628" w:type="pct"/>
            <w:tcBorders>
              <w:top w:val="single" w:sz="4" w:space="0" w:color="auto"/>
              <w:bottom w:val="single" w:sz="4" w:space="0" w:color="auto"/>
            </w:tcBorders>
          </w:tcPr>
          <w:p w14:paraId="4B0D9FB1" w14:textId="4D35192D" w:rsidR="009D7615" w:rsidRDefault="009D7615" w:rsidP="009D7615">
            <w:pPr>
              <w:spacing w:line="360" w:lineRule="auto"/>
              <w:ind w:firstLine="0"/>
              <w:jc w:val="center"/>
            </w:pPr>
            <w:r>
              <w:t>Producto</w:t>
            </w:r>
          </w:p>
        </w:tc>
        <w:tc>
          <w:tcPr>
            <w:tcW w:w="628" w:type="pct"/>
            <w:tcBorders>
              <w:top w:val="single" w:sz="4" w:space="0" w:color="auto"/>
              <w:bottom w:val="single" w:sz="4" w:space="0" w:color="auto"/>
            </w:tcBorders>
          </w:tcPr>
          <w:p w14:paraId="225C602E" w14:textId="5D6A7409" w:rsidR="009D7615" w:rsidRDefault="009D7615" w:rsidP="009D7615">
            <w:pPr>
              <w:spacing w:line="360" w:lineRule="auto"/>
              <w:ind w:firstLine="0"/>
              <w:jc w:val="center"/>
            </w:pPr>
            <w:r>
              <w:t>20</w:t>
            </w:r>
          </w:p>
        </w:tc>
        <w:tc>
          <w:tcPr>
            <w:tcW w:w="2173" w:type="pct"/>
            <w:tcBorders>
              <w:top w:val="single" w:sz="4" w:space="0" w:color="auto"/>
              <w:bottom w:val="single" w:sz="4" w:space="0" w:color="auto"/>
            </w:tcBorders>
          </w:tcPr>
          <w:p w14:paraId="64DA8EC1" w14:textId="6F1FD3B5" w:rsidR="009D7615" w:rsidRDefault="00F17377" w:rsidP="00F17377">
            <w:pPr>
              <w:spacing w:line="360" w:lineRule="auto"/>
              <w:ind w:firstLine="0"/>
            </w:pPr>
            <w:r>
              <w:t xml:space="preserve">- </w:t>
            </w:r>
            <w:r w:rsidR="00CF321B">
              <w:t xml:space="preserve">Registrar las actividades del usuario que ingresó a mi </w:t>
            </w:r>
            <w:hyperlink w:anchor="BasedeDatos" w:history="1">
              <w:r w:rsidR="00CF321B" w:rsidRPr="00094A12">
                <w:rPr>
                  <w:rStyle w:val="Hipervnculo"/>
                </w:rPr>
                <w:t>base de datos</w:t>
              </w:r>
            </w:hyperlink>
            <w:r w:rsidR="00CF321B">
              <w:t>.</w:t>
            </w:r>
            <w:r w:rsidR="00CF321B">
              <w:br/>
            </w:r>
            <w:r>
              <w:t xml:space="preserve">- </w:t>
            </w:r>
            <w:r w:rsidR="00CF321B">
              <w:t>Actualizar las contraseñas de los usuarios cada determinado tiempo.</w:t>
            </w:r>
            <w:r>
              <w:br/>
              <w:t xml:space="preserve">- Las llamadas a las </w:t>
            </w:r>
            <w:hyperlink w:anchor="API" w:history="1">
              <w:proofErr w:type="spellStart"/>
              <w:r w:rsidRPr="00094A12">
                <w:rPr>
                  <w:rStyle w:val="Hipervnculo"/>
                </w:rPr>
                <w:t>APIs</w:t>
              </w:r>
              <w:proofErr w:type="spellEnd"/>
            </w:hyperlink>
            <w:r>
              <w:t xml:space="preserve"> deben estar protegidas mediante el uso de </w:t>
            </w:r>
            <w:hyperlink w:anchor="Tokens" w:history="1">
              <w:r w:rsidRPr="00094A12">
                <w:rPr>
                  <w:rStyle w:val="Hipervnculo"/>
                </w:rPr>
                <w:t>tokens</w:t>
              </w:r>
            </w:hyperlink>
            <w:r>
              <w:t>.</w:t>
            </w:r>
          </w:p>
        </w:tc>
      </w:tr>
      <w:tr w:rsidR="009D7615" w14:paraId="455C5E35" w14:textId="2FA37342" w:rsidTr="00B55ECE">
        <w:trPr>
          <w:trHeight w:val="390"/>
        </w:trPr>
        <w:tc>
          <w:tcPr>
            <w:tcW w:w="550" w:type="pct"/>
            <w:tcBorders>
              <w:top w:val="single" w:sz="4" w:space="0" w:color="auto"/>
              <w:bottom w:val="single" w:sz="4" w:space="0" w:color="auto"/>
            </w:tcBorders>
          </w:tcPr>
          <w:p w14:paraId="6B5F08A6" w14:textId="69B52D20" w:rsidR="009D7615" w:rsidRDefault="00130EFB" w:rsidP="009D7615">
            <w:pPr>
              <w:spacing w:line="360" w:lineRule="auto"/>
              <w:ind w:firstLine="0"/>
              <w:jc w:val="center"/>
            </w:pPr>
            <w:hyperlink w:anchor="PYPD20" w:history="1">
              <w:r w:rsidR="009D7615" w:rsidRPr="00094A12">
                <w:rPr>
                  <w:rStyle w:val="Hipervnculo"/>
                </w:rPr>
                <w:t>PY-PD-20</w:t>
              </w:r>
            </w:hyperlink>
          </w:p>
        </w:tc>
        <w:tc>
          <w:tcPr>
            <w:tcW w:w="1021" w:type="pct"/>
            <w:tcBorders>
              <w:top w:val="single" w:sz="4" w:space="0" w:color="auto"/>
              <w:bottom w:val="single" w:sz="4" w:space="0" w:color="auto"/>
            </w:tcBorders>
          </w:tcPr>
          <w:p w14:paraId="37DBAEE2" w14:textId="631FA2A2" w:rsidR="009D7615" w:rsidRDefault="009D7615" w:rsidP="009D7615">
            <w:pPr>
              <w:spacing w:line="360" w:lineRule="auto"/>
              <w:ind w:firstLine="0"/>
            </w:pPr>
            <w:r>
              <w:t>Desarrollador pierde los avances del proyecto.</w:t>
            </w:r>
          </w:p>
        </w:tc>
        <w:tc>
          <w:tcPr>
            <w:tcW w:w="628" w:type="pct"/>
            <w:tcBorders>
              <w:top w:val="single" w:sz="4" w:space="0" w:color="auto"/>
              <w:bottom w:val="single" w:sz="4" w:space="0" w:color="auto"/>
            </w:tcBorders>
          </w:tcPr>
          <w:p w14:paraId="01D0E135" w14:textId="4FAF1CB5" w:rsidR="009D7615" w:rsidRDefault="009D7615" w:rsidP="009D7615">
            <w:pPr>
              <w:spacing w:line="360" w:lineRule="auto"/>
              <w:ind w:firstLine="0"/>
              <w:jc w:val="center"/>
            </w:pPr>
            <w:r>
              <w:t>Proyecto/ Producto</w:t>
            </w:r>
          </w:p>
        </w:tc>
        <w:tc>
          <w:tcPr>
            <w:tcW w:w="628" w:type="pct"/>
            <w:tcBorders>
              <w:top w:val="single" w:sz="4" w:space="0" w:color="auto"/>
              <w:bottom w:val="single" w:sz="4" w:space="0" w:color="auto"/>
            </w:tcBorders>
          </w:tcPr>
          <w:p w14:paraId="27CA93DE" w14:textId="0B2C2EFF" w:rsidR="009D7615" w:rsidRDefault="009D7615" w:rsidP="009D7615">
            <w:pPr>
              <w:spacing w:line="360" w:lineRule="auto"/>
              <w:ind w:firstLine="0"/>
              <w:jc w:val="center"/>
            </w:pPr>
            <w:r>
              <w:t>20</w:t>
            </w:r>
          </w:p>
        </w:tc>
        <w:tc>
          <w:tcPr>
            <w:tcW w:w="2173" w:type="pct"/>
            <w:tcBorders>
              <w:top w:val="single" w:sz="4" w:space="0" w:color="auto"/>
              <w:bottom w:val="single" w:sz="4" w:space="0" w:color="auto"/>
            </w:tcBorders>
          </w:tcPr>
          <w:p w14:paraId="2C896918" w14:textId="2480D61C" w:rsidR="009D7615" w:rsidRDefault="009D7615" w:rsidP="009D7615">
            <w:pPr>
              <w:spacing w:line="360" w:lineRule="auto"/>
              <w:ind w:firstLine="0"/>
            </w:pPr>
            <w:r>
              <w:t xml:space="preserve">Implementar el guardado del código en </w:t>
            </w:r>
            <w:hyperlink w:anchor="Repositorio" w:history="1">
              <w:r w:rsidRPr="00094A12">
                <w:rPr>
                  <w:rStyle w:val="Hipervnculo"/>
                </w:rPr>
                <w:t>repositorios</w:t>
              </w:r>
            </w:hyperlink>
            <w:r>
              <w:t xml:space="preserve"> de manera diaria. También</w:t>
            </w:r>
            <w:r w:rsidR="00F17377">
              <w:t>,</w:t>
            </w:r>
            <w:r>
              <w:t xml:space="preserve"> </w:t>
            </w:r>
            <w:r w:rsidR="00F17377">
              <w:t>clonar</w:t>
            </w:r>
            <w:r w:rsidR="00AB3B78">
              <w:t xml:space="preserve"> el repositorio original para tener una copia exacta del mismo.</w:t>
            </w:r>
          </w:p>
        </w:tc>
      </w:tr>
      <w:tr w:rsidR="009D7615" w14:paraId="0FDBC776" w14:textId="2E918773" w:rsidTr="00B55ECE">
        <w:trPr>
          <w:trHeight w:val="379"/>
        </w:trPr>
        <w:tc>
          <w:tcPr>
            <w:tcW w:w="550" w:type="pct"/>
            <w:tcBorders>
              <w:top w:val="single" w:sz="4" w:space="0" w:color="auto"/>
              <w:bottom w:val="single" w:sz="4" w:space="0" w:color="auto"/>
            </w:tcBorders>
          </w:tcPr>
          <w:p w14:paraId="0396FAB1" w14:textId="30129C80" w:rsidR="009D7615" w:rsidRDefault="00130EFB" w:rsidP="009D7615">
            <w:pPr>
              <w:spacing w:line="360" w:lineRule="auto"/>
              <w:ind w:firstLine="0"/>
              <w:jc w:val="center"/>
            </w:pPr>
            <w:hyperlink w:anchor="PD31" w:history="1">
              <w:r w:rsidR="009D7615" w:rsidRPr="00094A12">
                <w:rPr>
                  <w:rStyle w:val="Hipervnculo"/>
                </w:rPr>
                <w:t>PD-31</w:t>
              </w:r>
            </w:hyperlink>
          </w:p>
        </w:tc>
        <w:tc>
          <w:tcPr>
            <w:tcW w:w="1021" w:type="pct"/>
            <w:tcBorders>
              <w:top w:val="single" w:sz="4" w:space="0" w:color="auto"/>
              <w:bottom w:val="single" w:sz="4" w:space="0" w:color="auto"/>
            </w:tcBorders>
          </w:tcPr>
          <w:p w14:paraId="521BFDD7" w14:textId="5DABA51D" w:rsidR="009D7615" w:rsidRDefault="009D7615" w:rsidP="009D7615">
            <w:pPr>
              <w:spacing w:line="360" w:lineRule="auto"/>
              <w:ind w:firstLine="0"/>
            </w:pPr>
            <w:r>
              <w:t>Guardado de datos erróneos por parte del usuario.</w:t>
            </w:r>
          </w:p>
        </w:tc>
        <w:tc>
          <w:tcPr>
            <w:tcW w:w="628" w:type="pct"/>
            <w:tcBorders>
              <w:top w:val="single" w:sz="4" w:space="0" w:color="auto"/>
              <w:bottom w:val="single" w:sz="4" w:space="0" w:color="auto"/>
            </w:tcBorders>
          </w:tcPr>
          <w:p w14:paraId="16E5FB06" w14:textId="1CEA21BA" w:rsidR="009D7615" w:rsidRDefault="009D7615" w:rsidP="009D7615">
            <w:pPr>
              <w:spacing w:line="360" w:lineRule="auto"/>
              <w:ind w:firstLine="0"/>
              <w:jc w:val="center"/>
            </w:pPr>
            <w:r>
              <w:t>Producto</w:t>
            </w:r>
          </w:p>
        </w:tc>
        <w:tc>
          <w:tcPr>
            <w:tcW w:w="628" w:type="pct"/>
            <w:tcBorders>
              <w:top w:val="single" w:sz="4" w:space="0" w:color="auto"/>
              <w:bottom w:val="single" w:sz="4" w:space="0" w:color="auto"/>
            </w:tcBorders>
          </w:tcPr>
          <w:p w14:paraId="4CC09FE4" w14:textId="4256BA2C" w:rsidR="009D7615" w:rsidRDefault="009D7615" w:rsidP="009D7615">
            <w:pPr>
              <w:spacing w:line="360" w:lineRule="auto"/>
              <w:ind w:firstLine="0"/>
              <w:jc w:val="center"/>
            </w:pPr>
            <w:r>
              <w:t>20</w:t>
            </w:r>
          </w:p>
        </w:tc>
        <w:tc>
          <w:tcPr>
            <w:tcW w:w="2173" w:type="pct"/>
            <w:tcBorders>
              <w:top w:val="single" w:sz="4" w:space="0" w:color="auto"/>
              <w:bottom w:val="single" w:sz="4" w:space="0" w:color="auto"/>
            </w:tcBorders>
          </w:tcPr>
          <w:p w14:paraId="2006166E" w14:textId="4C32F8D7" w:rsidR="009D7615" w:rsidRDefault="00F17377" w:rsidP="009D7615">
            <w:pPr>
              <w:spacing w:line="360" w:lineRule="auto"/>
              <w:ind w:firstLine="0"/>
            </w:pPr>
            <w:r>
              <w:t>Llevar a cabo la</w:t>
            </w:r>
            <w:r w:rsidR="00AB3B78">
              <w:t xml:space="preserve"> verificación sobre los datos ingresados por el usuario antes </w:t>
            </w:r>
            <w:r>
              <w:t xml:space="preserve">de </w:t>
            </w:r>
            <w:r w:rsidR="00AB3B78">
              <w:t xml:space="preserve">ser guardados en la </w:t>
            </w:r>
            <w:hyperlink w:anchor="BasedeDatos" w:history="1">
              <w:r w:rsidR="00AB3B78" w:rsidRPr="00094A12">
                <w:rPr>
                  <w:rStyle w:val="Hipervnculo"/>
                </w:rPr>
                <w:t>base de datos</w:t>
              </w:r>
            </w:hyperlink>
            <w:r w:rsidR="00AB3B78">
              <w:t>.</w:t>
            </w:r>
          </w:p>
        </w:tc>
      </w:tr>
      <w:tr w:rsidR="00AB3B78" w14:paraId="3F7421D2" w14:textId="249730A9" w:rsidTr="00B55ECE">
        <w:trPr>
          <w:trHeight w:val="390"/>
        </w:trPr>
        <w:tc>
          <w:tcPr>
            <w:tcW w:w="550" w:type="pct"/>
            <w:tcBorders>
              <w:top w:val="single" w:sz="4" w:space="0" w:color="auto"/>
              <w:bottom w:val="single" w:sz="4" w:space="0" w:color="auto"/>
            </w:tcBorders>
          </w:tcPr>
          <w:p w14:paraId="7D7FA8C5" w14:textId="1714CD6E" w:rsidR="00AB3B78" w:rsidRDefault="00130EFB" w:rsidP="00AB3B78">
            <w:pPr>
              <w:spacing w:line="360" w:lineRule="auto"/>
              <w:ind w:firstLine="0"/>
              <w:jc w:val="center"/>
            </w:pPr>
            <w:hyperlink w:anchor="PD23" w:history="1">
              <w:r w:rsidR="00AB3B78" w:rsidRPr="00094A12">
                <w:rPr>
                  <w:rStyle w:val="Hipervnculo"/>
                </w:rPr>
                <w:t>PD-23</w:t>
              </w:r>
            </w:hyperlink>
          </w:p>
        </w:tc>
        <w:tc>
          <w:tcPr>
            <w:tcW w:w="1021" w:type="pct"/>
            <w:tcBorders>
              <w:top w:val="single" w:sz="4" w:space="0" w:color="auto"/>
              <w:bottom w:val="single" w:sz="4" w:space="0" w:color="auto"/>
            </w:tcBorders>
          </w:tcPr>
          <w:p w14:paraId="257A8288" w14:textId="4B1D1868" w:rsidR="00AB3B78" w:rsidRDefault="00AB3B78" w:rsidP="00AB3B78">
            <w:pPr>
              <w:spacing w:line="360" w:lineRule="auto"/>
              <w:ind w:firstLine="0"/>
            </w:pPr>
            <w:r>
              <w:t xml:space="preserve">El cliente no sabe usar el </w:t>
            </w:r>
            <w:hyperlink w:anchor="Software" w:history="1">
              <w:r w:rsidRPr="00094A12">
                <w:rPr>
                  <w:rStyle w:val="Hipervnculo"/>
                </w:rPr>
                <w:t>software</w:t>
              </w:r>
            </w:hyperlink>
            <w:r>
              <w:t>.</w:t>
            </w:r>
          </w:p>
        </w:tc>
        <w:tc>
          <w:tcPr>
            <w:tcW w:w="628" w:type="pct"/>
            <w:tcBorders>
              <w:top w:val="single" w:sz="4" w:space="0" w:color="auto"/>
              <w:bottom w:val="single" w:sz="4" w:space="0" w:color="auto"/>
            </w:tcBorders>
          </w:tcPr>
          <w:p w14:paraId="67EE63B6" w14:textId="79E44DF4" w:rsidR="00AB3B78" w:rsidRDefault="00AB3B78" w:rsidP="00AB3B78">
            <w:pPr>
              <w:spacing w:line="360" w:lineRule="auto"/>
              <w:ind w:firstLine="0"/>
              <w:jc w:val="center"/>
            </w:pPr>
            <w:r>
              <w:t>Producto</w:t>
            </w:r>
          </w:p>
        </w:tc>
        <w:tc>
          <w:tcPr>
            <w:tcW w:w="628" w:type="pct"/>
            <w:tcBorders>
              <w:top w:val="single" w:sz="4" w:space="0" w:color="auto"/>
              <w:bottom w:val="single" w:sz="4" w:space="0" w:color="auto"/>
            </w:tcBorders>
          </w:tcPr>
          <w:p w14:paraId="12471C35" w14:textId="3583DD4F" w:rsidR="00AB3B78" w:rsidRDefault="00AB3B78" w:rsidP="00AB3B78">
            <w:pPr>
              <w:spacing w:line="360" w:lineRule="auto"/>
              <w:ind w:firstLine="0"/>
              <w:jc w:val="center"/>
            </w:pPr>
            <w:r>
              <w:t>16</w:t>
            </w:r>
          </w:p>
        </w:tc>
        <w:tc>
          <w:tcPr>
            <w:tcW w:w="2173" w:type="pct"/>
            <w:tcBorders>
              <w:top w:val="single" w:sz="4" w:space="0" w:color="auto"/>
              <w:bottom w:val="single" w:sz="4" w:space="0" w:color="auto"/>
            </w:tcBorders>
          </w:tcPr>
          <w:p w14:paraId="57328DCC" w14:textId="6C7DAE88" w:rsidR="00AB3B78" w:rsidRDefault="00AB3B78" w:rsidP="00AB3B78">
            <w:pPr>
              <w:spacing w:line="360" w:lineRule="auto"/>
              <w:ind w:firstLine="0"/>
            </w:pPr>
            <w:r>
              <w:t>Implementa</w:t>
            </w:r>
            <w:r w:rsidR="00F17377">
              <w:t xml:space="preserve">r </w:t>
            </w:r>
            <w:r>
              <w:t>programas de capacitación al usuario.</w:t>
            </w:r>
            <w:r>
              <w:br/>
              <w:t xml:space="preserve">También </w:t>
            </w:r>
            <w:r w:rsidR="00F17377">
              <w:t>hacer</w:t>
            </w:r>
            <w:r>
              <w:t xml:space="preserve"> un diseño con inducción al sistema y, a su vez, amigable para que su navegación sea intuitiva.</w:t>
            </w:r>
          </w:p>
        </w:tc>
      </w:tr>
      <w:tr w:rsidR="00AB3B78" w14:paraId="1793B8A6" w14:textId="77777777" w:rsidTr="00B55ECE">
        <w:trPr>
          <w:trHeight w:val="390"/>
        </w:trPr>
        <w:tc>
          <w:tcPr>
            <w:tcW w:w="550" w:type="pct"/>
            <w:tcBorders>
              <w:top w:val="single" w:sz="4" w:space="0" w:color="auto"/>
              <w:bottom w:val="single" w:sz="4" w:space="0" w:color="auto"/>
            </w:tcBorders>
          </w:tcPr>
          <w:p w14:paraId="37554A1F" w14:textId="3483A08D" w:rsidR="00AB3B78" w:rsidRDefault="00130EFB" w:rsidP="00AB3B78">
            <w:pPr>
              <w:spacing w:line="360" w:lineRule="auto"/>
              <w:ind w:firstLine="0"/>
              <w:jc w:val="center"/>
            </w:pPr>
            <w:hyperlink w:anchor="PD30" w:history="1">
              <w:r w:rsidR="00AB3B78" w:rsidRPr="00094A12">
                <w:rPr>
                  <w:rStyle w:val="Hipervnculo"/>
                </w:rPr>
                <w:t>PD-30</w:t>
              </w:r>
            </w:hyperlink>
          </w:p>
        </w:tc>
        <w:tc>
          <w:tcPr>
            <w:tcW w:w="1021" w:type="pct"/>
            <w:tcBorders>
              <w:top w:val="single" w:sz="4" w:space="0" w:color="auto"/>
              <w:bottom w:val="single" w:sz="4" w:space="0" w:color="auto"/>
            </w:tcBorders>
          </w:tcPr>
          <w:p w14:paraId="5E094BD2" w14:textId="04C0401B" w:rsidR="00AB3B78" w:rsidRDefault="00AB3B78" w:rsidP="00AB3B78">
            <w:pPr>
              <w:spacing w:line="360" w:lineRule="auto"/>
              <w:ind w:firstLine="0"/>
            </w:pPr>
            <w:r>
              <w:t xml:space="preserve">Modificaciones innecesarias sobre la </w:t>
            </w:r>
            <w:hyperlink w:anchor="RamaMaster" w:history="1">
              <w:r w:rsidRPr="00094A12">
                <w:rPr>
                  <w:rStyle w:val="Hipervnculo"/>
                </w:rPr>
                <w:t>rama master</w:t>
              </w:r>
            </w:hyperlink>
            <w:r>
              <w:t>.</w:t>
            </w:r>
          </w:p>
        </w:tc>
        <w:tc>
          <w:tcPr>
            <w:tcW w:w="628" w:type="pct"/>
            <w:tcBorders>
              <w:top w:val="single" w:sz="4" w:space="0" w:color="auto"/>
              <w:bottom w:val="single" w:sz="4" w:space="0" w:color="auto"/>
            </w:tcBorders>
          </w:tcPr>
          <w:p w14:paraId="25AE98D9" w14:textId="7F88443E" w:rsidR="00AB3B78" w:rsidRDefault="00AB3B78" w:rsidP="00AB3B78">
            <w:pPr>
              <w:spacing w:line="360" w:lineRule="auto"/>
              <w:ind w:firstLine="0"/>
              <w:jc w:val="center"/>
            </w:pPr>
            <w:r>
              <w:t>Producto</w:t>
            </w:r>
          </w:p>
        </w:tc>
        <w:tc>
          <w:tcPr>
            <w:tcW w:w="628" w:type="pct"/>
            <w:tcBorders>
              <w:top w:val="single" w:sz="4" w:space="0" w:color="auto"/>
              <w:bottom w:val="single" w:sz="4" w:space="0" w:color="auto"/>
            </w:tcBorders>
          </w:tcPr>
          <w:p w14:paraId="3F08AD0A" w14:textId="605AE440" w:rsidR="00AB3B78" w:rsidRDefault="00AB3B78" w:rsidP="00AB3B78">
            <w:pPr>
              <w:spacing w:line="360" w:lineRule="auto"/>
              <w:ind w:firstLine="0"/>
              <w:jc w:val="center"/>
            </w:pPr>
            <w:r>
              <w:t>16</w:t>
            </w:r>
          </w:p>
        </w:tc>
        <w:tc>
          <w:tcPr>
            <w:tcW w:w="2173" w:type="pct"/>
            <w:tcBorders>
              <w:top w:val="single" w:sz="4" w:space="0" w:color="auto"/>
              <w:bottom w:val="single" w:sz="4" w:space="0" w:color="auto"/>
            </w:tcBorders>
          </w:tcPr>
          <w:p w14:paraId="71DF1E20" w14:textId="1945C259" w:rsidR="00AB3B78" w:rsidRDefault="00AB3B78" w:rsidP="00AB3B78">
            <w:pPr>
              <w:spacing w:line="360" w:lineRule="auto"/>
              <w:ind w:firstLine="0"/>
            </w:pPr>
            <w:r>
              <w:t xml:space="preserve">Implementar el uso de </w:t>
            </w:r>
            <w:hyperlink w:anchor="Rama" w:history="1">
              <w:proofErr w:type="spellStart"/>
              <w:r w:rsidR="00094A12" w:rsidRPr="00094A12">
                <w:rPr>
                  <w:rStyle w:val="Hipervnculo"/>
                </w:rPr>
                <w:t>b</w:t>
              </w:r>
              <w:r w:rsidRPr="00094A12">
                <w:rPr>
                  <w:rStyle w:val="Hipervnculo"/>
                </w:rPr>
                <w:t>ranch</w:t>
              </w:r>
              <w:proofErr w:type="spellEnd"/>
            </w:hyperlink>
            <w:r>
              <w:t xml:space="preserve"> por desarrollado.</w:t>
            </w:r>
            <w:r>
              <w:br/>
              <w:t xml:space="preserve">Por otro lado, la </w:t>
            </w:r>
            <w:hyperlink w:anchor="RamaMaster" w:history="1">
              <w:r w:rsidRPr="00094A12">
                <w:rPr>
                  <w:rStyle w:val="Hipervnculo"/>
                </w:rPr>
                <w:t>rama master</w:t>
              </w:r>
            </w:hyperlink>
            <w:r>
              <w:t xml:space="preserve"> </w:t>
            </w:r>
            <w:r w:rsidR="00F17377">
              <w:t>debe tener</w:t>
            </w:r>
            <w:r>
              <w:t xml:space="preserve"> permisos de modificación solo para un usuario, el cual será el encargado de hacer el </w:t>
            </w:r>
            <w:hyperlink w:anchor="Merge" w:history="1">
              <w:proofErr w:type="spellStart"/>
              <w:r w:rsidRPr="00094A12">
                <w:rPr>
                  <w:rStyle w:val="Hipervnculo"/>
                </w:rPr>
                <w:t>merge</w:t>
              </w:r>
              <w:proofErr w:type="spellEnd"/>
            </w:hyperlink>
            <w:r>
              <w:t xml:space="preserve"> de dicha </w:t>
            </w:r>
            <w:hyperlink w:anchor="Rama" w:history="1">
              <w:r w:rsidRPr="00094A12">
                <w:rPr>
                  <w:rStyle w:val="Hipervnculo"/>
                </w:rPr>
                <w:t>rama</w:t>
              </w:r>
            </w:hyperlink>
            <w:r>
              <w:t>.</w:t>
            </w:r>
          </w:p>
        </w:tc>
      </w:tr>
      <w:tr w:rsidR="00AB3B78" w14:paraId="67AD2DEF" w14:textId="77777777" w:rsidTr="00B55ECE">
        <w:trPr>
          <w:trHeight w:val="390"/>
        </w:trPr>
        <w:tc>
          <w:tcPr>
            <w:tcW w:w="550" w:type="pct"/>
            <w:tcBorders>
              <w:top w:val="single" w:sz="4" w:space="0" w:color="auto"/>
              <w:bottom w:val="single" w:sz="4" w:space="0" w:color="auto"/>
            </w:tcBorders>
          </w:tcPr>
          <w:p w14:paraId="0714A539" w14:textId="7387A8DC" w:rsidR="00AB3B78" w:rsidRDefault="00130EFB" w:rsidP="00AB3B78">
            <w:pPr>
              <w:spacing w:line="360" w:lineRule="auto"/>
              <w:ind w:firstLine="0"/>
              <w:jc w:val="center"/>
            </w:pPr>
            <w:hyperlink w:anchor="PY42" w:history="1">
              <w:r w:rsidR="00AB3B78" w:rsidRPr="00094A12">
                <w:rPr>
                  <w:rStyle w:val="Hipervnculo"/>
                </w:rPr>
                <w:t>PY-42</w:t>
              </w:r>
            </w:hyperlink>
          </w:p>
        </w:tc>
        <w:tc>
          <w:tcPr>
            <w:tcW w:w="1021" w:type="pct"/>
            <w:tcBorders>
              <w:top w:val="single" w:sz="4" w:space="0" w:color="auto"/>
              <w:bottom w:val="single" w:sz="4" w:space="0" w:color="auto"/>
            </w:tcBorders>
          </w:tcPr>
          <w:p w14:paraId="3E133B19" w14:textId="7EA908C4" w:rsidR="00AB3B78" w:rsidRDefault="00AB3B78" w:rsidP="00AB3B78">
            <w:pPr>
              <w:spacing w:line="360" w:lineRule="auto"/>
              <w:ind w:firstLine="0"/>
            </w:pPr>
            <w:r>
              <w:t>Subestimación/</w:t>
            </w:r>
            <w:r w:rsidR="00B55ECE">
              <w:t xml:space="preserve"> </w:t>
            </w:r>
            <w:r>
              <w:t xml:space="preserve">Sobreestimación del esfuerzo o complejidad de una </w:t>
            </w:r>
            <w:hyperlink w:anchor="HistoriadeUsuario" w:history="1">
              <w:r w:rsidRPr="00094A12">
                <w:rPr>
                  <w:rStyle w:val="Hipervnculo"/>
                </w:rPr>
                <w:t>historia de usuario</w:t>
              </w:r>
            </w:hyperlink>
            <w:r>
              <w:t>.</w:t>
            </w:r>
          </w:p>
        </w:tc>
        <w:tc>
          <w:tcPr>
            <w:tcW w:w="628" w:type="pct"/>
            <w:tcBorders>
              <w:top w:val="single" w:sz="4" w:space="0" w:color="auto"/>
              <w:bottom w:val="single" w:sz="4" w:space="0" w:color="auto"/>
            </w:tcBorders>
          </w:tcPr>
          <w:p w14:paraId="02CEFB30" w14:textId="14A4DBCB" w:rsidR="00AB3B78" w:rsidRDefault="00AB3B78" w:rsidP="00AB3B78">
            <w:pPr>
              <w:spacing w:line="360" w:lineRule="auto"/>
              <w:ind w:firstLine="0"/>
              <w:jc w:val="center"/>
            </w:pPr>
            <w:r>
              <w:t>Proyecto</w:t>
            </w:r>
          </w:p>
        </w:tc>
        <w:tc>
          <w:tcPr>
            <w:tcW w:w="628" w:type="pct"/>
            <w:tcBorders>
              <w:top w:val="single" w:sz="4" w:space="0" w:color="auto"/>
              <w:bottom w:val="single" w:sz="4" w:space="0" w:color="auto"/>
            </w:tcBorders>
          </w:tcPr>
          <w:p w14:paraId="06343EBD" w14:textId="260D0540" w:rsidR="00AB3B78" w:rsidRDefault="00AB3B78" w:rsidP="00AB3B78">
            <w:pPr>
              <w:spacing w:line="360" w:lineRule="auto"/>
              <w:ind w:firstLine="0"/>
              <w:jc w:val="center"/>
            </w:pPr>
            <w:r>
              <w:t>16</w:t>
            </w:r>
          </w:p>
        </w:tc>
        <w:tc>
          <w:tcPr>
            <w:tcW w:w="2173" w:type="pct"/>
            <w:tcBorders>
              <w:top w:val="single" w:sz="4" w:space="0" w:color="auto"/>
              <w:bottom w:val="single" w:sz="4" w:space="0" w:color="auto"/>
            </w:tcBorders>
          </w:tcPr>
          <w:p w14:paraId="7255184E" w14:textId="77777777" w:rsidR="00AB3B78" w:rsidRDefault="00366EE5" w:rsidP="00366EE5">
            <w:pPr>
              <w:spacing w:line="360" w:lineRule="auto"/>
              <w:ind w:firstLine="0"/>
            </w:pPr>
            <w:r>
              <w:t>- A la hora de hacer las historias de usuario se deberá simplificar lo más posible.</w:t>
            </w:r>
          </w:p>
          <w:p w14:paraId="509F12C7" w14:textId="77777777" w:rsidR="00366EE5" w:rsidRDefault="00366EE5" w:rsidP="00366EE5">
            <w:pPr>
              <w:spacing w:line="360" w:lineRule="auto"/>
              <w:ind w:firstLine="0"/>
            </w:pPr>
            <w:r>
              <w:t>- Asegurar que quienes estiman las historias de usuario sean los desarrolladores que trabajaran en ellas.</w:t>
            </w:r>
          </w:p>
          <w:p w14:paraId="09765528" w14:textId="07EAFD84" w:rsidR="00366EE5" w:rsidRDefault="00366EE5" w:rsidP="00366EE5">
            <w:pPr>
              <w:spacing w:line="360" w:lineRule="auto"/>
              <w:ind w:firstLine="0"/>
            </w:pPr>
            <w:r>
              <w:t xml:space="preserve">- Eliminar las dependencias entre </w:t>
            </w:r>
            <w:r w:rsidR="00CF321B">
              <w:t>historias de usuario para evitar demoras.</w:t>
            </w:r>
          </w:p>
          <w:p w14:paraId="093F97BF" w14:textId="63C80584" w:rsidR="00CF321B" w:rsidRDefault="00CF321B" w:rsidP="00366EE5">
            <w:pPr>
              <w:spacing w:line="360" w:lineRule="auto"/>
              <w:ind w:firstLine="0"/>
            </w:pPr>
            <w:r>
              <w:t>- Utilizar una historia de usuario canónica para tener una referencia a la hora de estimar.</w:t>
            </w:r>
          </w:p>
        </w:tc>
      </w:tr>
      <w:tr w:rsidR="00AB3B78" w14:paraId="120876C5" w14:textId="77777777" w:rsidTr="00B55ECE">
        <w:trPr>
          <w:trHeight w:val="390"/>
        </w:trPr>
        <w:tc>
          <w:tcPr>
            <w:tcW w:w="550" w:type="pct"/>
            <w:tcBorders>
              <w:top w:val="single" w:sz="4" w:space="0" w:color="auto"/>
              <w:bottom w:val="single" w:sz="4" w:space="0" w:color="auto"/>
            </w:tcBorders>
          </w:tcPr>
          <w:p w14:paraId="4ACA827F" w14:textId="6E7147CF" w:rsidR="00AB3B78" w:rsidRDefault="00130EFB" w:rsidP="00AB3B78">
            <w:pPr>
              <w:spacing w:line="360" w:lineRule="auto"/>
              <w:ind w:firstLine="0"/>
              <w:jc w:val="center"/>
            </w:pPr>
            <w:hyperlink w:anchor="PY40" w:history="1">
              <w:r w:rsidR="00AB3B78" w:rsidRPr="00094A12">
                <w:rPr>
                  <w:rStyle w:val="Hipervnculo"/>
                </w:rPr>
                <w:t>PY-40</w:t>
              </w:r>
            </w:hyperlink>
          </w:p>
        </w:tc>
        <w:tc>
          <w:tcPr>
            <w:tcW w:w="1021" w:type="pct"/>
            <w:tcBorders>
              <w:top w:val="single" w:sz="4" w:space="0" w:color="auto"/>
              <w:bottom w:val="single" w:sz="4" w:space="0" w:color="auto"/>
            </w:tcBorders>
          </w:tcPr>
          <w:p w14:paraId="55FD1083" w14:textId="69F59D66" w:rsidR="00AB3B78" w:rsidRDefault="00AB3B78" w:rsidP="00AB3B78">
            <w:pPr>
              <w:spacing w:line="360" w:lineRule="auto"/>
              <w:ind w:firstLine="0"/>
            </w:pPr>
            <w:r>
              <w:t>Error al hacer la descripción de una</w:t>
            </w:r>
            <w:hyperlink w:anchor="HistoriadeUsuario" w:history="1">
              <w:r w:rsidRPr="00094A12">
                <w:rPr>
                  <w:rStyle w:val="Hipervnculo"/>
                </w:rPr>
                <w:t xml:space="preserve"> historia de usuario</w:t>
              </w:r>
            </w:hyperlink>
            <w:r>
              <w:t>.</w:t>
            </w:r>
          </w:p>
        </w:tc>
        <w:tc>
          <w:tcPr>
            <w:tcW w:w="628" w:type="pct"/>
            <w:tcBorders>
              <w:top w:val="single" w:sz="4" w:space="0" w:color="auto"/>
              <w:bottom w:val="single" w:sz="4" w:space="0" w:color="auto"/>
            </w:tcBorders>
          </w:tcPr>
          <w:p w14:paraId="686F4B47" w14:textId="46A2735C" w:rsidR="00AB3B78" w:rsidRDefault="00AB3B78" w:rsidP="00AB3B78">
            <w:pPr>
              <w:spacing w:line="360" w:lineRule="auto"/>
              <w:ind w:firstLine="0"/>
              <w:jc w:val="center"/>
            </w:pPr>
            <w:r>
              <w:t>Proyecto</w:t>
            </w:r>
          </w:p>
        </w:tc>
        <w:tc>
          <w:tcPr>
            <w:tcW w:w="628" w:type="pct"/>
            <w:tcBorders>
              <w:top w:val="single" w:sz="4" w:space="0" w:color="auto"/>
              <w:bottom w:val="single" w:sz="4" w:space="0" w:color="auto"/>
            </w:tcBorders>
          </w:tcPr>
          <w:p w14:paraId="45768C0E" w14:textId="7E3AC5C9" w:rsidR="00AB3B78" w:rsidRDefault="00AB3B78" w:rsidP="00AB3B78">
            <w:pPr>
              <w:spacing w:line="360" w:lineRule="auto"/>
              <w:ind w:firstLine="0"/>
              <w:jc w:val="center"/>
            </w:pPr>
            <w:r>
              <w:t>16</w:t>
            </w:r>
          </w:p>
        </w:tc>
        <w:tc>
          <w:tcPr>
            <w:tcW w:w="2173" w:type="pct"/>
            <w:tcBorders>
              <w:top w:val="single" w:sz="4" w:space="0" w:color="auto"/>
              <w:bottom w:val="single" w:sz="4" w:space="0" w:color="auto"/>
            </w:tcBorders>
          </w:tcPr>
          <w:p w14:paraId="09116BCD" w14:textId="14A979D7" w:rsidR="00974B21" w:rsidRDefault="00974B21" w:rsidP="00AB3B78">
            <w:pPr>
              <w:spacing w:line="360" w:lineRule="auto"/>
              <w:ind w:firstLine="0"/>
            </w:pPr>
            <w:r>
              <w:t xml:space="preserve">Las historias de usuario se deben confeccionar siguiendo el </w:t>
            </w:r>
            <w:hyperlink w:anchor="_Método_INVEST_1" w:history="1">
              <w:r w:rsidRPr="00F34AFE">
                <w:rPr>
                  <w:rStyle w:val="Hipervnculo"/>
                </w:rPr>
                <w:t>método INVEST</w:t>
              </w:r>
            </w:hyperlink>
            <w:r>
              <w:t>.</w:t>
            </w:r>
          </w:p>
          <w:p w14:paraId="20590458" w14:textId="300A4395" w:rsidR="00AB3B78" w:rsidRDefault="00AB3B78" w:rsidP="00AB3B78">
            <w:pPr>
              <w:spacing w:line="360" w:lineRule="auto"/>
              <w:ind w:firstLine="0"/>
            </w:pPr>
            <w:r>
              <w:t xml:space="preserve">Se </w:t>
            </w:r>
            <w:r w:rsidR="00F17377">
              <w:t>va a tener</w:t>
            </w:r>
            <w:r>
              <w:t xml:space="preserve"> a disposición varias historias de usuario hechas de manera completa y correcta para ser utilizadas como ejemplos a la hora de construir nuevas.</w:t>
            </w:r>
            <w:r>
              <w:br/>
              <w:t>También</w:t>
            </w:r>
            <w:r w:rsidR="00F17377">
              <w:t xml:space="preserve"> se dispondrá de</w:t>
            </w:r>
            <w:r>
              <w:t xml:space="preserve"> un paso a paso </w:t>
            </w:r>
            <w:r w:rsidR="00B35738">
              <w:t>para su elaboración</w:t>
            </w:r>
            <w:r>
              <w:t xml:space="preserve"> y una plantilla para usar </w:t>
            </w:r>
            <w:r w:rsidR="00D3400C">
              <w:t xml:space="preserve">en </w:t>
            </w:r>
            <w:proofErr w:type="gramStart"/>
            <w:r w:rsidR="00D3400C">
              <w:t>todas un diseño homogéneo</w:t>
            </w:r>
            <w:proofErr w:type="gramEnd"/>
            <w:r w:rsidR="00D3400C">
              <w:t>.</w:t>
            </w:r>
          </w:p>
        </w:tc>
      </w:tr>
      <w:tr w:rsidR="00AB3B78" w14:paraId="439061F6" w14:textId="77777777" w:rsidTr="00B55ECE">
        <w:trPr>
          <w:trHeight w:val="390"/>
        </w:trPr>
        <w:tc>
          <w:tcPr>
            <w:tcW w:w="550" w:type="pct"/>
            <w:tcBorders>
              <w:top w:val="single" w:sz="4" w:space="0" w:color="auto"/>
              <w:bottom w:val="single" w:sz="4" w:space="0" w:color="auto"/>
            </w:tcBorders>
          </w:tcPr>
          <w:p w14:paraId="6AA3E160" w14:textId="21A70731" w:rsidR="00AB3B78" w:rsidRDefault="00130EFB" w:rsidP="00AB3B78">
            <w:pPr>
              <w:spacing w:line="360" w:lineRule="auto"/>
              <w:ind w:firstLine="0"/>
              <w:jc w:val="center"/>
            </w:pPr>
            <w:hyperlink w:anchor="PD25" w:history="1">
              <w:r w:rsidR="00AB3B78" w:rsidRPr="00094A12">
                <w:rPr>
                  <w:rStyle w:val="Hipervnculo"/>
                </w:rPr>
                <w:t>PD-25</w:t>
              </w:r>
            </w:hyperlink>
          </w:p>
        </w:tc>
        <w:tc>
          <w:tcPr>
            <w:tcW w:w="1021" w:type="pct"/>
            <w:tcBorders>
              <w:top w:val="single" w:sz="4" w:space="0" w:color="auto"/>
              <w:bottom w:val="single" w:sz="4" w:space="0" w:color="auto"/>
            </w:tcBorders>
          </w:tcPr>
          <w:p w14:paraId="2C09FED0" w14:textId="26B0FBC9" w:rsidR="00AB3B78" w:rsidRDefault="00130EFB" w:rsidP="00AB3B78">
            <w:pPr>
              <w:spacing w:line="360" w:lineRule="auto"/>
              <w:ind w:firstLine="0"/>
            </w:pPr>
            <w:hyperlink w:anchor="BasedeDatos" w:history="1">
              <w:r w:rsidR="00AB3B78" w:rsidRPr="00F34AFE">
                <w:rPr>
                  <w:rStyle w:val="Hipervnculo"/>
                </w:rPr>
                <w:t>Base de datos</w:t>
              </w:r>
            </w:hyperlink>
            <w:r w:rsidR="00AB3B78">
              <w:t xml:space="preserve"> </w:t>
            </w:r>
            <w:hyperlink w:anchor="EncriptarInformacion" w:history="1">
              <w:r w:rsidR="00AB3B78" w:rsidRPr="00F34AFE">
                <w:rPr>
                  <w:rStyle w:val="Hipervnculo"/>
                </w:rPr>
                <w:t>encriptada</w:t>
              </w:r>
            </w:hyperlink>
            <w:r w:rsidR="00AB3B78">
              <w:t>.</w:t>
            </w:r>
          </w:p>
        </w:tc>
        <w:tc>
          <w:tcPr>
            <w:tcW w:w="628" w:type="pct"/>
            <w:tcBorders>
              <w:top w:val="single" w:sz="4" w:space="0" w:color="auto"/>
              <w:bottom w:val="single" w:sz="4" w:space="0" w:color="auto"/>
            </w:tcBorders>
          </w:tcPr>
          <w:p w14:paraId="16812A5C" w14:textId="5547259E" w:rsidR="00AB3B78" w:rsidRDefault="00AB3B78" w:rsidP="00AB3B78">
            <w:pPr>
              <w:spacing w:line="360" w:lineRule="auto"/>
              <w:ind w:firstLine="0"/>
              <w:jc w:val="center"/>
            </w:pPr>
            <w:r>
              <w:t>Producto</w:t>
            </w:r>
          </w:p>
        </w:tc>
        <w:tc>
          <w:tcPr>
            <w:tcW w:w="628" w:type="pct"/>
            <w:tcBorders>
              <w:top w:val="single" w:sz="4" w:space="0" w:color="auto"/>
              <w:bottom w:val="single" w:sz="4" w:space="0" w:color="auto"/>
            </w:tcBorders>
          </w:tcPr>
          <w:p w14:paraId="46C4F875" w14:textId="57ADB1F5" w:rsidR="00AB3B78" w:rsidRDefault="00AB3B78" w:rsidP="00AB3B78">
            <w:pPr>
              <w:spacing w:line="360" w:lineRule="auto"/>
              <w:ind w:firstLine="0"/>
              <w:jc w:val="center"/>
            </w:pPr>
            <w:r>
              <w:t>15</w:t>
            </w:r>
          </w:p>
        </w:tc>
        <w:tc>
          <w:tcPr>
            <w:tcW w:w="2173" w:type="pct"/>
            <w:tcBorders>
              <w:top w:val="single" w:sz="4" w:space="0" w:color="auto"/>
              <w:bottom w:val="single" w:sz="4" w:space="0" w:color="auto"/>
            </w:tcBorders>
          </w:tcPr>
          <w:p w14:paraId="7442D91F" w14:textId="285B9D7F" w:rsidR="00AB3B78" w:rsidRDefault="00366EE5" w:rsidP="00366EE5">
            <w:pPr>
              <w:spacing w:line="360" w:lineRule="auto"/>
              <w:ind w:firstLine="0"/>
            </w:pPr>
            <w:r>
              <w:t xml:space="preserve">Implementar el uso de un </w:t>
            </w:r>
            <w:hyperlink w:anchor="Firewall" w:history="1">
              <w:r w:rsidRPr="00F34AFE">
                <w:rPr>
                  <w:rStyle w:val="Hipervnculo"/>
                </w:rPr>
                <w:t>firewall</w:t>
              </w:r>
            </w:hyperlink>
            <w:r>
              <w:t>.</w:t>
            </w:r>
            <w:r>
              <w:br/>
              <w:t xml:space="preserve">Por otro lado se </w:t>
            </w:r>
            <w:r w:rsidR="00F17377">
              <w:t>debe autenticar</w:t>
            </w:r>
            <w:r w:rsidRPr="00D3400C">
              <w:t xml:space="preserve"> a los administradores</w:t>
            </w:r>
            <w:r w:rsidR="00F17377">
              <w:t xml:space="preserve">; garantizar </w:t>
            </w:r>
            <w:r w:rsidRPr="00D3400C">
              <w:t>la separación de tareas</w:t>
            </w:r>
            <w:r>
              <w:t xml:space="preserve"> y </w:t>
            </w:r>
            <w:r w:rsidR="00F17377">
              <w:t>realizar</w:t>
            </w:r>
            <w:r w:rsidR="00D3400C">
              <w:t xml:space="preserve"> un </w:t>
            </w:r>
            <w:hyperlink w:anchor="Backup" w:history="1">
              <w:proofErr w:type="spellStart"/>
              <w:r w:rsidR="00D3400C" w:rsidRPr="00F34AFE">
                <w:rPr>
                  <w:rStyle w:val="Hipervnculo"/>
                </w:rPr>
                <w:t>backup</w:t>
              </w:r>
              <w:proofErr w:type="spellEnd"/>
            </w:hyperlink>
            <w:r w:rsidR="00D3400C">
              <w:t xml:space="preserve"> de la base de datos en </w:t>
            </w:r>
            <w:hyperlink w:anchor="LaNube" w:history="1">
              <w:r w:rsidR="00D3400C" w:rsidRPr="00F34AFE">
                <w:rPr>
                  <w:rStyle w:val="Hipervnculo"/>
                </w:rPr>
                <w:t>la nube</w:t>
              </w:r>
            </w:hyperlink>
            <w:r w:rsidR="00D3400C">
              <w:t>.</w:t>
            </w:r>
          </w:p>
        </w:tc>
      </w:tr>
    </w:tbl>
    <w:bookmarkEnd w:id="118"/>
    <w:p w14:paraId="039BCCF6" w14:textId="5A06FB9F" w:rsidR="00082A63" w:rsidRPr="0090460E" w:rsidRDefault="0062614F" w:rsidP="0090460E">
      <w:pPr>
        <w:ind w:firstLine="0"/>
      </w:pPr>
      <w:r w:rsidRPr="00002418">
        <w:rPr>
          <w:i/>
          <w:iCs/>
        </w:rPr>
        <w:t>Nota</w:t>
      </w:r>
      <w:r>
        <w:t xml:space="preserve">: Esta tabla muestra </w:t>
      </w:r>
      <w:r w:rsidR="002B62FA">
        <w:t>los riesgos que el equipo consideró más relevantes y su respectivo plan de contingencia.</w:t>
      </w:r>
    </w:p>
    <w:p w14:paraId="2ABEF608" w14:textId="77777777" w:rsidR="002A5BBD" w:rsidRDefault="002A5BBD">
      <w:pPr>
        <w:rPr>
          <w:rFonts w:asciiTheme="majorHAnsi" w:eastAsiaTheme="majorEastAsia" w:hAnsiTheme="majorHAnsi" w:cstheme="majorBidi"/>
          <w:b/>
          <w:bCs/>
        </w:rPr>
      </w:pPr>
      <w:r>
        <w:br w:type="page"/>
      </w:r>
    </w:p>
    <w:p w14:paraId="0782A129" w14:textId="1CF3E025" w:rsidR="00950DB9" w:rsidRDefault="00950DB9" w:rsidP="009C6338">
      <w:pPr>
        <w:pStyle w:val="Ttulo4"/>
      </w:pPr>
      <w:bookmarkStart w:id="119" w:name="_Tabla_7"/>
      <w:bookmarkStart w:id="120" w:name="_Tabla_15"/>
      <w:bookmarkEnd w:id="119"/>
      <w:bookmarkEnd w:id="120"/>
      <w:r>
        <w:lastRenderedPageBreak/>
        <w:t xml:space="preserve">Tabla </w:t>
      </w:r>
      <w:r w:rsidR="002A609B">
        <w:t>1</w:t>
      </w:r>
      <w:r w:rsidR="009C6338">
        <w:t>6</w:t>
      </w:r>
    </w:p>
    <w:p w14:paraId="396D56DF" w14:textId="28DAE757" w:rsidR="00950DB9" w:rsidRPr="00801309" w:rsidRDefault="00794542" w:rsidP="00950DB9">
      <w:pPr>
        <w:ind w:firstLine="0"/>
        <w:rPr>
          <w:i/>
          <w:iCs/>
        </w:rPr>
      </w:pPr>
      <w:r>
        <w:rPr>
          <w:i/>
          <w:iCs/>
        </w:rPr>
        <w:t>Matriz de Impacto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1447"/>
        <w:gridCol w:w="1795"/>
        <w:gridCol w:w="955"/>
        <w:gridCol w:w="1395"/>
        <w:gridCol w:w="1128"/>
        <w:gridCol w:w="1648"/>
      </w:tblGrid>
      <w:tr w:rsidR="00950DB9" w14:paraId="656AE154" w14:textId="77777777" w:rsidTr="00220F16">
        <w:trPr>
          <w:trHeight w:val="431"/>
        </w:trPr>
        <w:tc>
          <w:tcPr>
            <w:tcW w:w="0" w:type="auto"/>
            <w:vMerge w:val="restart"/>
            <w:tcBorders>
              <w:top w:val="single" w:sz="4" w:space="0" w:color="262626"/>
              <w:left w:val="single" w:sz="4" w:space="0" w:color="262626" w:themeColor="text1" w:themeTint="D9"/>
              <w:right w:val="single" w:sz="4" w:space="0" w:color="262626"/>
            </w:tcBorders>
            <w:shd w:val="clear" w:color="auto" w:fill="F2F2F2" w:themeFill="background1" w:themeFillShade="F2"/>
            <w:textDirection w:val="btLr"/>
          </w:tcPr>
          <w:p w14:paraId="32AA6C99" w14:textId="77777777" w:rsidR="00950DB9" w:rsidRPr="00F85210" w:rsidRDefault="00950DB9" w:rsidP="00D96B1C">
            <w:pPr>
              <w:spacing w:line="360" w:lineRule="auto"/>
              <w:ind w:left="113" w:right="113" w:firstLine="0"/>
              <w:jc w:val="center"/>
              <w:rPr>
                <w:b/>
                <w:bCs/>
              </w:rPr>
            </w:pPr>
            <w:r w:rsidRPr="00F85210">
              <w:rPr>
                <w:b/>
                <w:bCs/>
              </w:rPr>
              <w:t>Probabilidad</w:t>
            </w:r>
          </w:p>
        </w:tc>
        <w:tc>
          <w:tcPr>
            <w:tcW w:w="0" w:type="auto"/>
            <w:tcBorders>
              <w:top w:val="single" w:sz="4" w:space="0" w:color="auto"/>
              <w:left w:val="single" w:sz="4" w:space="0" w:color="262626"/>
              <w:bottom w:val="single" w:sz="4" w:space="0" w:color="auto"/>
              <w:right w:val="single" w:sz="4" w:space="0" w:color="262626"/>
            </w:tcBorders>
          </w:tcPr>
          <w:p w14:paraId="4F14FD47" w14:textId="77777777" w:rsidR="00950DB9" w:rsidRDefault="00950DB9" w:rsidP="00D96B1C">
            <w:pPr>
              <w:spacing w:line="360" w:lineRule="auto"/>
              <w:ind w:firstLine="0"/>
              <w:jc w:val="center"/>
            </w:pPr>
            <w:r>
              <w:t>Muy baja (1)</w:t>
            </w:r>
          </w:p>
        </w:tc>
        <w:tc>
          <w:tcPr>
            <w:tcW w:w="0" w:type="auto"/>
            <w:tcBorders>
              <w:top w:val="single" w:sz="4" w:space="0" w:color="auto"/>
              <w:left w:val="single" w:sz="4" w:space="0" w:color="262626"/>
              <w:bottom w:val="single" w:sz="4" w:space="0" w:color="auto"/>
              <w:right w:val="single" w:sz="4" w:space="0" w:color="262626" w:themeColor="text1" w:themeTint="D9"/>
            </w:tcBorders>
            <w:shd w:val="clear" w:color="auto" w:fill="C7E5C8"/>
          </w:tcPr>
          <w:p w14:paraId="73456282" w14:textId="416D37DF" w:rsidR="00950DB9" w:rsidRPr="00F34AFE" w:rsidRDefault="00950DB9" w:rsidP="00D96B1C">
            <w:pPr>
              <w:spacing w:line="360" w:lineRule="auto"/>
              <w:ind w:firstLine="0"/>
              <w:jc w:val="center"/>
              <w:rPr>
                <w:color w:val="auto"/>
              </w:rPr>
            </w:pPr>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66BB6A"/>
          </w:tcPr>
          <w:p w14:paraId="47E10DA3" w14:textId="19953F94" w:rsidR="00950DB9" w:rsidRPr="00F34AFE" w:rsidRDefault="00130EFB" w:rsidP="00D96B1C">
            <w:pPr>
              <w:spacing w:line="360" w:lineRule="auto"/>
              <w:ind w:firstLine="0"/>
              <w:jc w:val="center"/>
              <w:rPr>
                <w:color w:val="auto"/>
              </w:rPr>
            </w:pPr>
            <w:hyperlink w:anchor="PD33" w:history="1">
              <w:r w:rsidR="00082A63" w:rsidRPr="00F34AFE">
                <w:rPr>
                  <w:rStyle w:val="Hipervnculo"/>
                  <w:color w:val="auto"/>
                </w:rPr>
                <w:t>PD-33</w:t>
              </w:r>
            </w:hyperlink>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43A047"/>
          </w:tcPr>
          <w:p w14:paraId="1FD4FC29" w14:textId="0523A2FF" w:rsidR="00950DB9" w:rsidRPr="00F34AFE" w:rsidRDefault="00950DB9" w:rsidP="00D96B1C">
            <w:pPr>
              <w:spacing w:line="360" w:lineRule="auto"/>
              <w:ind w:firstLine="0"/>
              <w:jc w:val="center"/>
              <w:rPr>
                <w:color w:val="auto"/>
              </w:rPr>
            </w:pPr>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2E7D32"/>
          </w:tcPr>
          <w:p w14:paraId="28F1BB41" w14:textId="03324ECD" w:rsidR="00794542" w:rsidRPr="00F34AFE" w:rsidRDefault="00130EFB" w:rsidP="00D96B1C">
            <w:pPr>
              <w:spacing w:line="360" w:lineRule="auto"/>
              <w:ind w:firstLine="0"/>
              <w:jc w:val="center"/>
              <w:rPr>
                <w:color w:val="auto"/>
              </w:rPr>
            </w:pPr>
            <w:hyperlink w:anchor="NG8" w:history="1">
              <w:r w:rsidR="00082A63" w:rsidRPr="00F34AFE">
                <w:rPr>
                  <w:rStyle w:val="Hipervnculo"/>
                  <w:color w:val="auto"/>
                </w:rPr>
                <w:t>NG-8</w:t>
              </w:r>
            </w:hyperlink>
          </w:p>
          <w:p w14:paraId="24367B45" w14:textId="08E12EA1" w:rsidR="00082A63" w:rsidRPr="00F34AFE" w:rsidRDefault="00130EFB" w:rsidP="00D96B1C">
            <w:pPr>
              <w:spacing w:line="360" w:lineRule="auto"/>
              <w:ind w:firstLine="0"/>
              <w:jc w:val="center"/>
              <w:rPr>
                <w:color w:val="auto"/>
              </w:rPr>
            </w:pPr>
            <w:hyperlink w:anchor="PY11" w:history="1">
              <w:r w:rsidR="00082A63" w:rsidRPr="00F34AFE">
                <w:rPr>
                  <w:rStyle w:val="Hipervnculo"/>
                  <w:color w:val="auto"/>
                </w:rPr>
                <w:t>PY-11</w:t>
              </w:r>
            </w:hyperlink>
          </w:p>
          <w:p w14:paraId="48DA717C" w14:textId="7C51DCF3" w:rsidR="0090460E" w:rsidRPr="00F34AFE" w:rsidRDefault="00130EFB" w:rsidP="00D96B1C">
            <w:pPr>
              <w:spacing w:line="360" w:lineRule="auto"/>
              <w:ind w:firstLine="0"/>
              <w:jc w:val="center"/>
              <w:rPr>
                <w:color w:val="auto"/>
              </w:rPr>
            </w:pPr>
            <w:hyperlink w:anchor="PD37" w:history="1">
              <w:r w:rsidR="0090460E" w:rsidRPr="00F34AFE">
                <w:rPr>
                  <w:rStyle w:val="Hipervnculo"/>
                  <w:color w:val="auto"/>
                </w:rPr>
                <w:t>PD-37</w:t>
              </w:r>
            </w:hyperlink>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FDD835"/>
          </w:tcPr>
          <w:p w14:paraId="7F406B8C" w14:textId="38006142" w:rsidR="00950DB9" w:rsidRPr="00F34AFE" w:rsidRDefault="00130EFB" w:rsidP="00D96B1C">
            <w:pPr>
              <w:spacing w:line="360" w:lineRule="auto"/>
              <w:ind w:firstLine="0"/>
              <w:jc w:val="center"/>
              <w:rPr>
                <w:color w:val="auto"/>
              </w:rPr>
            </w:pPr>
            <w:hyperlink w:anchor="NG9" w:history="1">
              <w:r w:rsidR="00082A63" w:rsidRPr="00F34AFE">
                <w:rPr>
                  <w:rStyle w:val="Hipervnculo"/>
                  <w:color w:val="auto"/>
                </w:rPr>
                <w:t>NG-9</w:t>
              </w:r>
            </w:hyperlink>
          </w:p>
        </w:tc>
      </w:tr>
      <w:tr w:rsidR="00950DB9" w14:paraId="59043A9E" w14:textId="77777777" w:rsidTr="00220F16">
        <w:trPr>
          <w:trHeight w:val="431"/>
        </w:trPr>
        <w:tc>
          <w:tcPr>
            <w:tcW w:w="0" w:type="auto"/>
            <w:vMerge/>
            <w:tcBorders>
              <w:left w:val="single" w:sz="4" w:space="0" w:color="262626" w:themeColor="text1" w:themeTint="D9"/>
              <w:right w:val="single" w:sz="4" w:space="0" w:color="262626"/>
            </w:tcBorders>
            <w:shd w:val="clear" w:color="auto" w:fill="F2F2F2" w:themeFill="background1" w:themeFillShade="F2"/>
          </w:tcPr>
          <w:p w14:paraId="50533CF0" w14:textId="77777777" w:rsidR="00950DB9" w:rsidRDefault="00950DB9" w:rsidP="00D96B1C">
            <w:pPr>
              <w:spacing w:line="360" w:lineRule="auto"/>
              <w:ind w:firstLine="0"/>
              <w:jc w:val="center"/>
            </w:pPr>
          </w:p>
        </w:tc>
        <w:tc>
          <w:tcPr>
            <w:tcW w:w="0" w:type="auto"/>
            <w:tcBorders>
              <w:top w:val="single" w:sz="4" w:space="0" w:color="auto"/>
              <w:left w:val="single" w:sz="4" w:space="0" w:color="262626"/>
              <w:bottom w:val="single" w:sz="4" w:space="0" w:color="auto"/>
              <w:right w:val="single" w:sz="4" w:space="0" w:color="262626"/>
            </w:tcBorders>
          </w:tcPr>
          <w:p w14:paraId="2455B2D5" w14:textId="77777777" w:rsidR="00950DB9" w:rsidRDefault="00950DB9" w:rsidP="00D96B1C">
            <w:pPr>
              <w:spacing w:line="360" w:lineRule="auto"/>
              <w:ind w:firstLine="0"/>
              <w:jc w:val="center"/>
            </w:pPr>
            <w:r>
              <w:t>Baja (2)</w:t>
            </w:r>
          </w:p>
        </w:tc>
        <w:tc>
          <w:tcPr>
            <w:tcW w:w="0" w:type="auto"/>
            <w:tcBorders>
              <w:top w:val="single" w:sz="4" w:space="0" w:color="auto"/>
              <w:left w:val="single" w:sz="4" w:space="0" w:color="262626"/>
              <w:bottom w:val="single" w:sz="4" w:space="0" w:color="auto"/>
              <w:right w:val="single" w:sz="4" w:space="0" w:color="262626" w:themeColor="text1" w:themeTint="D9"/>
            </w:tcBorders>
            <w:shd w:val="clear" w:color="auto" w:fill="66BB6A"/>
          </w:tcPr>
          <w:p w14:paraId="06BA6196" w14:textId="68F786A5" w:rsidR="00950DB9" w:rsidRPr="00F34AFE" w:rsidRDefault="00950DB9" w:rsidP="00D96B1C">
            <w:pPr>
              <w:spacing w:line="360" w:lineRule="auto"/>
              <w:ind w:firstLine="0"/>
              <w:jc w:val="center"/>
              <w:rPr>
                <w:color w:val="auto"/>
              </w:rPr>
            </w:pPr>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2E7D32"/>
          </w:tcPr>
          <w:p w14:paraId="373E608E" w14:textId="65CF9E44" w:rsidR="00950DB9" w:rsidRPr="00F34AFE" w:rsidRDefault="00950DB9" w:rsidP="00D96B1C">
            <w:pPr>
              <w:spacing w:line="360" w:lineRule="auto"/>
              <w:ind w:firstLine="0"/>
              <w:jc w:val="center"/>
              <w:rPr>
                <w:color w:val="auto"/>
              </w:rPr>
            </w:pPr>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FBC02D"/>
          </w:tcPr>
          <w:p w14:paraId="6951F11B" w14:textId="6B061320" w:rsidR="00794542" w:rsidRPr="00F34AFE" w:rsidRDefault="00130EFB" w:rsidP="00D96B1C">
            <w:pPr>
              <w:spacing w:line="360" w:lineRule="auto"/>
              <w:ind w:firstLine="0"/>
              <w:jc w:val="center"/>
              <w:rPr>
                <w:color w:val="auto"/>
              </w:rPr>
            </w:pPr>
            <w:hyperlink w:anchor="PD5" w:history="1">
              <w:r w:rsidR="00082A63" w:rsidRPr="00F34AFE">
                <w:rPr>
                  <w:rStyle w:val="Hipervnculo"/>
                  <w:color w:val="auto"/>
                </w:rPr>
                <w:t>PD-5</w:t>
              </w:r>
            </w:hyperlink>
          </w:p>
          <w:p w14:paraId="7B1305E5" w14:textId="1C7399E0" w:rsidR="00082A63" w:rsidRPr="00F34AFE" w:rsidRDefault="00130EFB" w:rsidP="00D96B1C">
            <w:pPr>
              <w:spacing w:line="360" w:lineRule="auto"/>
              <w:ind w:firstLine="0"/>
              <w:jc w:val="center"/>
              <w:rPr>
                <w:color w:val="auto"/>
              </w:rPr>
            </w:pPr>
            <w:hyperlink w:anchor="PD6" w:history="1">
              <w:r w:rsidR="00082A63" w:rsidRPr="00F34AFE">
                <w:rPr>
                  <w:rStyle w:val="Hipervnculo"/>
                  <w:color w:val="auto"/>
                </w:rPr>
                <w:t>PD-6</w:t>
              </w:r>
            </w:hyperlink>
          </w:p>
          <w:p w14:paraId="6F0AEFBD" w14:textId="3AD33B4B" w:rsidR="00082A63" w:rsidRPr="00F34AFE" w:rsidRDefault="00130EFB" w:rsidP="00D96B1C">
            <w:pPr>
              <w:spacing w:line="360" w:lineRule="auto"/>
              <w:ind w:firstLine="0"/>
              <w:jc w:val="center"/>
              <w:rPr>
                <w:color w:val="auto"/>
              </w:rPr>
            </w:pPr>
            <w:hyperlink w:anchor="PY17" w:history="1">
              <w:r w:rsidR="00082A63" w:rsidRPr="00F34AFE">
                <w:rPr>
                  <w:rStyle w:val="Hipervnculo"/>
                  <w:color w:val="auto"/>
                </w:rPr>
                <w:t>PY-17</w:t>
              </w:r>
            </w:hyperlink>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FFA000"/>
          </w:tcPr>
          <w:p w14:paraId="56D803B6" w14:textId="3AC0C543" w:rsidR="00794542" w:rsidRPr="00F34AFE" w:rsidRDefault="00130EFB" w:rsidP="00D96B1C">
            <w:pPr>
              <w:spacing w:line="360" w:lineRule="auto"/>
              <w:ind w:firstLine="0"/>
              <w:jc w:val="center"/>
              <w:rPr>
                <w:color w:val="auto"/>
              </w:rPr>
            </w:pPr>
            <w:hyperlink w:anchor="NG10" w:history="1">
              <w:r w:rsidR="00082A63" w:rsidRPr="00F34AFE">
                <w:rPr>
                  <w:rStyle w:val="Hipervnculo"/>
                  <w:color w:val="auto"/>
                </w:rPr>
                <w:t>NG-10</w:t>
              </w:r>
            </w:hyperlink>
          </w:p>
          <w:p w14:paraId="697495A7" w14:textId="261BE4A8" w:rsidR="0090460E" w:rsidRPr="00F34AFE" w:rsidRDefault="00130EFB" w:rsidP="00D96B1C">
            <w:pPr>
              <w:spacing w:line="360" w:lineRule="auto"/>
              <w:ind w:firstLine="0"/>
              <w:jc w:val="center"/>
              <w:rPr>
                <w:color w:val="auto"/>
              </w:rPr>
            </w:pPr>
            <w:hyperlink w:anchor="PY35" w:history="1">
              <w:r w:rsidR="0090460E" w:rsidRPr="00F34AFE">
                <w:rPr>
                  <w:rStyle w:val="Hipervnculo"/>
                  <w:color w:val="auto"/>
                </w:rPr>
                <w:t>PY-35</w:t>
              </w:r>
            </w:hyperlink>
          </w:p>
          <w:p w14:paraId="119C22CB" w14:textId="530B10D0" w:rsidR="0090460E" w:rsidRPr="00F34AFE" w:rsidRDefault="00130EFB" w:rsidP="00D96B1C">
            <w:pPr>
              <w:spacing w:line="360" w:lineRule="auto"/>
              <w:ind w:firstLine="0"/>
              <w:jc w:val="center"/>
              <w:rPr>
                <w:color w:val="auto"/>
              </w:rPr>
            </w:pPr>
            <w:hyperlink w:anchor="PD43" w:history="1">
              <w:r w:rsidR="0090460E" w:rsidRPr="00F34AFE">
                <w:rPr>
                  <w:rStyle w:val="Hipervnculo"/>
                  <w:color w:val="auto"/>
                </w:rPr>
                <w:t>PD-43</w:t>
              </w:r>
            </w:hyperlink>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EF9A9A"/>
          </w:tcPr>
          <w:p w14:paraId="2DEF8669" w14:textId="1605354A" w:rsidR="00950DB9" w:rsidRPr="00F34AFE" w:rsidRDefault="00950DB9" w:rsidP="00D96B1C">
            <w:pPr>
              <w:spacing w:line="360" w:lineRule="auto"/>
              <w:ind w:firstLine="0"/>
              <w:jc w:val="center"/>
              <w:rPr>
                <w:color w:val="auto"/>
              </w:rPr>
            </w:pPr>
          </w:p>
        </w:tc>
      </w:tr>
      <w:tr w:rsidR="00950DB9" w14:paraId="4455F12E" w14:textId="77777777" w:rsidTr="00220F16">
        <w:trPr>
          <w:trHeight w:val="418"/>
        </w:trPr>
        <w:tc>
          <w:tcPr>
            <w:tcW w:w="0" w:type="auto"/>
            <w:vMerge/>
            <w:tcBorders>
              <w:left w:val="single" w:sz="4" w:space="0" w:color="262626" w:themeColor="text1" w:themeTint="D9"/>
              <w:right w:val="single" w:sz="4" w:space="0" w:color="262626"/>
            </w:tcBorders>
            <w:shd w:val="clear" w:color="auto" w:fill="F2F2F2" w:themeFill="background1" w:themeFillShade="F2"/>
          </w:tcPr>
          <w:p w14:paraId="12499C63" w14:textId="77777777" w:rsidR="00950DB9" w:rsidRDefault="00950DB9" w:rsidP="00D96B1C">
            <w:pPr>
              <w:spacing w:line="360" w:lineRule="auto"/>
              <w:ind w:firstLine="0"/>
              <w:jc w:val="center"/>
            </w:pPr>
          </w:p>
        </w:tc>
        <w:tc>
          <w:tcPr>
            <w:tcW w:w="0" w:type="auto"/>
            <w:tcBorders>
              <w:top w:val="single" w:sz="4" w:space="0" w:color="auto"/>
              <w:left w:val="single" w:sz="4" w:space="0" w:color="262626"/>
              <w:bottom w:val="single" w:sz="4" w:space="0" w:color="auto"/>
              <w:right w:val="single" w:sz="4" w:space="0" w:color="262626"/>
            </w:tcBorders>
          </w:tcPr>
          <w:p w14:paraId="2D014567" w14:textId="77777777" w:rsidR="00950DB9" w:rsidRDefault="00950DB9" w:rsidP="00D96B1C">
            <w:pPr>
              <w:spacing w:line="360" w:lineRule="auto"/>
              <w:ind w:firstLine="0"/>
              <w:jc w:val="center"/>
            </w:pPr>
            <w:r>
              <w:t>Moderada (3)</w:t>
            </w:r>
          </w:p>
        </w:tc>
        <w:tc>
          <w:tcPr>
            <w:tcW w:w="0" w:type="auto"/>
            <w:tcBorders>
              <w:top w:val="single" w:sz="4" w:space="0" w:color="auto"/>
              <w:left w:val="single" w:sz="4" w:space="0" w:color="262626"/>
              <w:bottom w:val="single" w:sz="4" w:space="0" w:color="auto"/>
              <w:right w:val="single" w:sz="4" w:space="0" w:color="262626" w:themeColor="text1" w:themeTint="D9"/>
            </w:tcBorders>
            <w:shd w:val="clear" w:color="auto" w:fill="43A047"/>
          </w:tcPr>
          <w:p w14:paraId="24D0462E" w14:textId="78665316" w:rsidR="00950DB9" w:rsidRPr="00F34AFE" w:rsidRDefault="00950DB9" w:rsidP="00D96B1C">
            <w:pPr>
              <w:spacing w:line="360" w:lineRule="auto"/>
              <w:ind w:firstLine="0"/>
              <w:jc w:val="center"/>
              <w:rPr>
                <w:color w:val="auto"/>
              </w:rPr>
            </w:pPr>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FBC02D"/>
          </w:tcPr>
          <w:p w14:paraId="25272187" w14:textId="42ECF0F4" w:rsidR="00794542" w:rsidRPr="00F34AFE" w:rsidRDefault="00130EFB" w:rsidP="00D96B1C">
            <w:pPr>
              <w:spacing w:line="360" w:lineRule="auto"/>
              <w:ind w:firstLine="0"/>
              <w:jc w:val="center"/>
              <w:rPr>
                <w:color w:val="auto"/>
              </w:rPr>
            </w:pPr>
            <w:hyperlink w:anchor="PY2" w:history="1">
              <w:r w:rsidR="00082A63" w:rsidRPr="00F34AFE">
                <w:rPr>
                  <w:rStyle w:val="Hipervnculo"/>
                  <w:color w:val="auto"/>
                </w:rPr>
                <w:t>PY-2</w:t>
              </w:r>
            </w:hyperlink>
          </w:p>
          <w:p w14:paraId="65210A4E" w14:textId="24318E7F" w:rsidR="00082A63" w:rsidRPr="00F34AFE" w:rsidRDefault="00130EFB" w:rsidP="00D96B1C">
            <w:pPr>
              <w:spacing w:line="360" w:lineRule="auto"/>
              <w:ind w:firstLine="0"/>
              <w:jc w:val="center"/>
              <w:rPr>
                <w:color w:val="auto"/>
              </w:rPr>
            </w:pPr>
            <w:hyperlink w:anchor="PD18" w:history="1">
              <w:r w:rsidR="00082A63" w:rsidRPr="00F34AFE">
                <w:rPr>
                  <w:rStyle w:val="Hipervnculo"/>
                  <w:color w:val="auto"/>
                </w:rPr>
                <w:t>PD-18</w:t>
              </w:r>
            </w:hyperlink>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F57C00"/>
          </w:tcPr>
          <w:p w14:paraId="6289537C" w14:textId="017B3444" w:rsidR="00794542" w:rsidRPr="00F34AFE" w:rsidRDefault="00130EFB" w:rsidP="00D96B1C">
            <w:pPr>
              <w:spacing w:line="360" w:lineRule="auto"/>
              <w:ind w:firstLine="0"/>
              <w:jc w:val="center"/>
              <w:rPr>
                <w:color w:val="auto"/>
                <w:lang w:val="en-GB"/>
              </w:rPr>
            </w:pPr>
            <w:hyperlink w:anchor="PY7" w:history="1">
              <w:r w:rsidR="00082A63" w:rsidRPr="00F34AFE">
                <w:rPr>
                  <w:rStyle w:val="Hipervnculo"/>
                  <w:color w:val="auto"/>
                  <w:lang w:val="en-GB"/>
                </w:rPr>
                <w:t>PY-7</w:t>
              </w:r>
            </w:hyperlink>
          </w:p>
          <w:p w14:paraId="7DD1D2EF" w14:textId="75C7508F" w:rsidR="00082A63" w:rsidRPr="00F34AFE" w:rsidRDefault="00130EFB" w:rsidP="00D96B1C">
            <w:pPr>
              <w:spacing w:line="360" w:lineRule="auto"/>
              <w:ind w:firstLine="0"/>
              <w:jc w:val="center"/>
              <w:rPr>
                <w:color w:val="auto"/>
                <w:lang w:val="en-GB"/>
              </w:rPr>
            </w:pPr>
            <w:hyperlink w:anchor="PD12" w:history="1">
              <w:r w:rsidR="00082A63" w:rsidRPr="00F34AFE">
                <w:rPr>
                  <w:rStyle w:val="Hipervnculo"/>
                  <w:color w:val="auto"/>
                  <w:lang w:val="en-GB"/>
                </w:rPr>
                <w:t>PD-12</w:t>
              </w:r>
            </w:hyperlink>
          </w:p>
          <w:p w14:paraId="3369DFAF" w14:textId="2BC261F6" w:rsidR="00082A63" w:rsidRPr="00F34AFE" w:rsidRDefault="00130EFB" w:rsidP="00D96B1C">
            <w:pPr>
              <w:spacing w:line="360" w:lineRule="auto"/>
              <w:ind w:firstLine="0"/>
              <w:jc w:val="center"/>
              <w:rPr>
                <w:color w:val="auto"/>
                <w:lang w:val="en-GB"/>
              </w:rPr>
            </w:pPr>
            <w:hyperlink w:anchor="PD21" w:history="1">
              <w:r w:rsidR="00082A63" w:rsidRPr="00F34AFE">
                <w:rPr>
                  <w:rStyle w:val="Hipervnculo"/>
                  <w:color w:val="auto"/>
                  <w:lang w:val="en-GB"/>
                </w:rPr>
                <w:t>PD-21</w:t>
              </w:r>
            </w:hyperlink>
          </w:p>
          <w:p w14:paraId="0EC4930D" w14:textId="4061DD0C" w:rsidR="00082A63" w:rsidRPr="00F34AFE" w:rsidRDefault="00130EFB" w:rsidP="00D96B1C">
            <w:pPr>
              <w:spacing w:line="360" w:lineRule="auto"/>
              <w:ind w:firstLine="0"/>
              <w:jc w:val="center"/>
              <w:rPr>
                <w:color w:val="auto"/>
                <w:lang w:val="en-GB"/>
              </w:rPr>
            </w:pPr>
            <w:hyperlink w:anchor="PD22" w:history="1">
              <w:r w:rsidR="00082A63" w:rsidRPr="00F34AFE">
                <w:rPr>
                  <w:rStyle w:val="Hipervnculo"/>
                  <w:color w:val="auto"/>
                  <w:lang w:val="en-GB"/>
                </w:rPr>
                <w:t>PD-22</w:t>
              </w:r>
            </w:hyperlink>
          </w:p>
          <w:p w14:paraId="3F9549FF" w14:textId="10CD568E" w:rsidR="00082A63" w:rsidRPr="00F34AFE" w:rsidRDefault="00130EFB" w:rsidP="00D96B1C">
            <w:pPr>
              <w:spacing w:line="360" w:lineRule="auto"/>
              <w:ind w:firstLine="0"/>
              <w:jc w:val="center"/>
              <w:rPr>
                <w:color w:val="auto"/>
                <w:lang w:val="en-GB"/>
              </w:rPr>
            </w:pPr>
            <w:hyperlink w:anchor="PD26" w:history="1">
              <w:r w:rsidR="00082A63" w:rsidRPr="00F34AFE">
                <w:rPr>
                  <w:rStyle w:val="Hipervnculo"/>
                  <w:color w:val="auto"/>
                  <w:lang w:val="en-GB"/>
                </w:rPr>
                <w:t>PD-26</w:t>
              </w:r>
            </w:hyperlink>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E57373"/>
          </w:tcPr>
          <w:p w14:paraId="5C59B5A4" w14:textId="0069D83D" w:rsidR="00950DB9" w:rsidRPr="00F34AFE" w:rsidRDefault="00130EFB" w:rsidP="00D96B1C">
            <w:pPr>
              <w:spacing w:line="360" w:lineRule="auto"/>
              <w:ind w:firstLine="0"/>
              <w:jc w:val="center"/>
              <w:rPr>
                <w:color w:val="auto"/>
                <w:lang w:val="en-GB"/>
              </w:rPr>
            </w:pPr>
            <w:hyperlink w:anchor="PY1" w:history="1">
              <w:r w:rsidR="00082A63" w:rsidRPr="00F34AFE">
                <w:rPr>
                  <w:rStyle w:val="Hipervnculo"/>
                  <w:color w:val="auto"/>
                  <w:lang w:val="en-GB"/>
                </w:rPr>
                <w:t>PY-1</w:t>
              </w:r>
            </w:hyperlink>
          </w:p>
          <w:p w14:paraId="0034730E" w14:textId="6BF96605" w:rsidR="00082A63" w:rsidRPr="00F34AFE" w:rsidRDefault="00130EFB" w:rsidP="00D96B1C">
            <w:pPr>
              <w:spacing w:line="360" w:lineRule="auto"/>
              <w:ind w:firstLine="0"/>
              <w:jc w:val="center"/>
              <w:rPr>
                <w:color w:val="auto"/>
                <w:lang w:val="en-GB"/>
              </w:rPr>
            </w:pPr>
            <w:hyperlink w:anchor="PD29" w:history="1">
              <w:r w:rsidR="00082A63" w:rsidRPr="00F34AFE">
                <w:rPr>
                  <w:rStyle w:val="Hipervnculo"/>
                  <w:color w:val="auto"/>
                  <w:lang w:val="en-GB"/>
                </w:rPr>
                <w:t>PD-29</w:t>
              </w:r>
            </w:hyperlink>
          </w:p>
          <w:p w14:paraId="7DC8BBAB" w14:textId="51046E43" w:rsidR="00082A63" w:rsidRPr="00F34AFE" w:rsidRDefault="00130EFB" w:rsidP="00D96B1C">
            <w:pPr>
              <w:spacing w:line="360" w:lineRule="auto"/>
              <w:ind w:firstLine="0"/>
              <w:jc w:val="center"/>
              <w:rPr>
                <w:color w:val="auto"/>
                <w:lang w:val="en-GB"/>
              </w:rPr>
            </w:pPr>
            <w:hyperlink w:anchor="PY32" w:history="1">
              <w:r w:rsidR="00082A63" w:rsidRPr="00F34AFE">
                <w:rPr>
                  <w:rStyle w:val="Hipervnculo"/>
                  <w:color w:val="auto"/>
                  <w:lang w:val="en-GB"/>
                </w:rPr>
                <w:t>PY-32</w:t>
              </w:r>
            </w:hyperlink>
          </w:p>
          <w:p w14:paraId="515D1423" w14:textId="564D7A4B" w:rsidR="00082A63" w:rsidRPr="00F34AFE" w:rsidRDefault="00130EFB" w:rsidP="00D96B1C">
            <w:pPr>
              <w:spacing w:line="360" w:lineRule="auto"/>
              <w:ind w:firstLine="0"/>
              <w:jc w:val="center"/>
              <w:rPr>
                <w:color w:val="auto"/>
                <w:lang w:val="en-GB"/>
              </w:rPr>
            </w:pPr>
            <w:hyperlink w:anchor="PD34" w:history="1">
              <w:r w:rsidR="00082A63" w:rsidRPr="00F34AFE">
                <w:rPr>
                  <w:rStyle w:val="Hipervnculo"/>
                  <w:color w:val="auto"/>
                  <w:lang w:val="en-GB"/>
                </w:rPr>
                <w:t>PD-34</w:t>
              </w:r>
            </w:hyperlink>
          </w:p>
          <w:p w14:paraId="64C37452" w14:textId="28C7E694" w:rsidR="0090460E" w:rsidRPr="00F34AFE" w:rsidRDefault="00130EFB" w:rsidP="00D96B1C">
            <w:pPr>
              <w:spacing w:line="360" w:lineRule="auto"/>
              <w:ind w:firstLine="0"/>
              <w:jc w:val="center"/>
              <w:rPr>
                <w:color w:val="auto"/>
                <w:lang w:val="en-GB"/>
              </w:rPr>
            </w:pPr>
            <w:hyperlink w:anchor="PY36" w:history="1">
              <w:r w:rsidR="0090460E" w:rsidRPr="00F34AFE">
                <w:rPr>
                  <w:rStyle w:val="Hipervnculo"/>
                  <w:color w:val="auto"/>
                  <w:lang w:val="en-GB"/>
                </w:rPr>
                <w:t>PY-36</w:t>
              </w:r>
            </w:hyperlink>
          </w:p>
          <w:p w14:paraId="35CEE691" w14:textId="0660CD98" w:rsidR="0090460E" w:rsidRPr="00F34AFE" w:rsidRDefault="00130EFB" w:rsidP="00D96B1C">
            <w:pPr>
              <w:spacing w:line="360" w:lineRule="auto"/>
              <w:ind w:firstLine="0"/>
              <w:jc w:val="center"/>
              <w:rPr>
                <w:color w:val="auto"/>
              </w:rPr>
            </w:pPr>
            <w:hyperlink w:anchor="PD38" w:history="1">
              <w:r w:rsidR="0090460E" w:rsidRPr="00F34AFE">
                <w:rPr>
                  <w:rStyle w:val="Hipervnculo"/>
                  <w:color w:val="auto"/>
                </w:rPr>
                <w:t>PD-38</w:t>
              </w:r>
            </w:hyperlink>
          </w:p>
          <w:p w14:paraId="3E62C2C1" w14:textId="0B0E68A4" w:rsidR="0090460E" w:rsidRPr="00F34AFE" w:rsidRDefault="00130EFB" w:rsidP="00D96B1C">
            <w:pPr>
              <w:spacing w:line="360" w:lineRule="auto"/>
              <w:ind w:firstLine="0"/>
              <w:jc w:val="center"/>
              <w:rPr>
                <w:color w:val="auto"/>
              </w:rPr>
            </w:pPr>
            <w:hyperlink w:anchor="PD39" w:history="1">
              <w:r w:rsidR="0090460E" w:rsidRPr="00F34AFE">
                <w:rPr>
                  <w:rStyle w:val="Hipervnculo"/>
                  <w:color w:val="auto"/>
                </w:rPr>
                <w:t>PD-39</w:t>
              </w:r>
            </w:hyperlink>
          </w:p>
          <w:p w14:paraId="5D44988C" w14:textId="62E3673C" w:rsidR="0090460E" w:rsidRPr="00F34AFE" w:rsidRDefault="00130EFB" w:rsidP="00D96B1C">
            <w:pPr>
              <w:spacing w:line="360" w:lineRule="auto"/>
              <w:ind w:firstLine="0"/>
              <w:jc w:val="center"/>
              <w:rPr>
                <w:color w:val="auto"/>
              </w:rPr>
            </w:pPr>
            <w:hyperlink w:anchor="PD41" w:history="1">
              <w:r w:rsidR="0090460E" w:rsidRPr="00F34AFE">
                <w:rPr>
                  <w:rStyle w:val="Hipervnculo"/>
                  <w:color w:val="auto"/>
                </w:rPr>
                <w:t>PD-41</w:t>
              </w:r>
            </w:hyperlink>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EF5350"/>
          </w:tcPr>
          <w:p w14:paraId="7FF4BF4B" w14:textId="2DFCF7A6" w:rsidR="00950DB9" w:rsidRPr="00F34AFE" w:rsidRDefault="00130EFB" w:rsidP="00D96B1C">
            <w:pPr>
              <w:spacing w:line="360" w:lineRule="auto"/>
              <w:ind w:firstLine="0"/>
              <w:jc w:val="center"/>
              <w:rPr>
                <w:color w:val="auto"/>
              </w:rPr>
            </w:pPr>
            <w:hyperlink w:anchor="PD25" w:history="1">
              <w:r w:rsidR="00082A63" w:rsidRPr="00F34AFE">
                <w:rPr>
                  <w:rStyle w:val="Hipervnculo"/>
                  <w:color w:val="auto"/>
                </w:rPr>
                <w:t>PD-25</w:t>
              </w:r>
            </w:hyperlink>
          </w:p>
          <w:p w14:paraId="7A5A8219" w14:textId="50ECBD4C" w:rsidR="00082A63" w:rsidRPr="00F34AFE" w:rsidRDefault="00130EFB" w:rsidP="00D96B1C">
            <w:pPr>
              <w:spacing w:line="360" w:lineRule="auto"/>
              <w:ind w:firstLine="0"/>
              <w:jc w:val="center"/>
              <w:rPr>
                <w:color w:val="auto"/>
              </w:rPr>
            </w:pPr>
            <w:hyperlink w:anchor="PD27" w:history="1">
              <w:r w:rsidR="00082A63" w:rsidRPr="00F34AFE">
                <w:rPr>
                  <w:rStyle w:val="Hipervnculo"/>
                  <w:color w:val="auto"/>
                </w:rPr>
                <w:t>PD-27</w:t>
              </w:r>
            </w:hyperlink>
          </w:p>
          <w:p w14:paraId="2B9D15B1" w14:textId="58804CDB" w:rsidR="00082A63" w:rsidRPr="00F34AFE" w:rsidRDefault="00130EFB" w:rsidP="00D96B1C">
            <w:pPr>
              <w:spacing w:line="360" w:lineRule="auto"/>
              <w:ind w:firstLine="0"/>
              <w:jc w:val="center"/>
              <w:rPr>
                <w:color w:val="auto"/>
              </w:rPr>
            </w:pPr>
            <w:hyperlink w:anchor="PD28" w:history="1">
              <w:r w:rsidR="00082A63" w:rsidRPr="00F34AFE">
                <w:rPr>
                  <w:rStyle w:val="Hipervnculo"/>
                  <w:color w:val="auto"/>
                </w:rPr>
                <w:t>PD-28</w:t>
              </w:r>
            </w:hyperlink>
          </w:p>
        </w:tc>
      </w:tr>
      <w:tr w:rsidR="00950DB9" w14:paraId="7550A920" w14:textId="77777777" w:rsidTr="00220F16">
        <w:trPr>
          <w:trHeight w:val="418"/>
        </w:trPr>
        <w:tc>
          <w:tcPr>
            <w:tcW w:w="0" w:type="auto"/>
            <w:vMerge/>
            <w:tcBorders>
              <w:left w:val="single" w:sz="4" w:space="0" w:color="262626" w:themeColor="text1" w:themeTint="D9"/>
              <w:right w:val="single" w:sz="4" w:space="0" w:color="262626"/>
            </w:tcBorders>
            <w:shd w:val="clear" w:color="auto" w:fill="F2F2F2" w:themeFill="background1" w:themeFillShade="F2"/>
          </w:tcPr>
          <w:p w14:paraId="30124F4C" w14:textId="77777777" w:rsidR="00950DB9" w:rsidRDefault="00950DB9" w:rsidP="00D96B1C">
            <w:pPr>
              <w:spacing w:line="360" w:lineRule="auto"/>
              <w:ind w:firstLine="0"/>
              <w:jc w:val="center"/>
            </w:pPr>
          </w:p>
        </w:tc>
        <w:tc>
          <w:tcPr>
            <w:tcW w:w="0" w:type="auto"/>
            <w:tcBorders>
              <w:top w:val="single" w:sz="4" w:space="0" w:color="auto"/>
              <w:left w:val="single" w:sz="4" w:space="0" w:color="262626"/>
              <w:bottom w:val="single" w:sz="4" w:space="0" w:color="auto"/>
              <w:right w:val="single" w:sz="4" w:space="0" w:color="262626"/>
            </w:tcBorders>
          </w:tcPr>
          <w:p w14:paraId="4978EB6E" w14:textId="77777777" w:rsidR="00950DB9" w:rsidRDefault="00950DB9" w:rsidP="00D96B1C">
            <w:pPr>
              <w:spacing w:line="360" w:lineRule="auto"/>
              <w:ind w:firstLine="0"/>
              <w:jc w:val="center"/>
            </w:pPr>
            <w:r>
              <w:t>Alta (4)</w:t>
            </w:r>
          </w:p>
        </w:tc>
        <w:tc>
          <w:tcPr>
            <w:tcW w:w="0" w:type="auto"/>
            <w:tcBorders>
              <w:top w:val="single" w:sz="4" w:space="0" w:color="auto"/>
              <w:left w:val="single" w:sz="4" w:space="0" w:color="262626"/>
              <w:bottom w:val="single" w:sz="4" w:space="0" w:color="auto"/>
              <w:right w:val="single" w:sz="4" w:space="0" w:color="262626" w:themeColor="text1" w:themeTint="D9"/>
            </w:tcBorders>
            <w:shd w:val="clear" w:color="auto" w:fill="2E7D32"/>
          </w:tcPr>
          <w:p w14:paraId="3EECA61D" w14:textId="25A7F5A9" w:rsidR="00950DB9" w:rsidRPr="00F34AFE" w:rsidRDefault="00950DB9" w:rsidP="00D96B1C">
            <w:pPr>
              <w:spacing w:line="360" w:lineRule="auto"/>
              <w:ind w:firstLine="0"/>
              <w:jc w:val="center"/>
              <w:rPr>
                <w:color w:val="auto"/>
              </w:rPr>
            </w:pPr>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FFA000"/>
          </w:tcPr>
          <w:p w14:paraId="17AD877F" w14:textId="6FEDE808" w:rsidR="00950DB9" w:rsidRPr="00F34AFE" w:rsidRDefault="00130EFB" w:rsidP="00D96B1C">
            <w:pPr>
              <w:spacing w:line="360" w:lineRule="auto"/>
              <w:ind w:firstLine="0"/>
              <w:jc w:val="center"/>
              <w:rPr>
                <w:color w:val="auto"/>
              </w:rPr>
            </w:pPr>
            <w:hyperlink w:anchor="PD15" w:history="1">
              <w:r w:rsidR="00082A63" w:rsidRPr="00F34AFE">
                <w:rPr>
                  <w:rStyle w:val="Hipervnculo"/>
                  <w:color w:val="auto"/>
                </w:rPr>
                <w:t>PD-15</w:t>
              </w:r>
            </w:hyperlink>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E57373"/>
          </w:tcPr>
          <w:p w14:paraId="03872DF4" w14:textId="00F0149F" w:rsidR="00950DB9" w:rsidRPr="00F34AFE" w:rsidRDefault="00130EFB" w:rsidP="00950DB9">
            <w:pPr>
              <w:spacing w:line="360" w:lineRule="auto"/>
              <w:ind w:firstLine="0"/>
              <w:jc w:val="center"/>
              <w:rPr>
                <w:color w:val="auto"/>
                <w:lang w:val="en-GB"/>
              </w:rPr>
            </w:pPr>
            <w:hyperlink w:anchor="PD3" w:history="1">
              <w:r w:rsidR="00082A63" w:rsidRPr="00F34AFE">
                <w:rPr>
                  <w:rStyle w:val="Hipervnculo"/>
                  <w:color w:val="auto"/>
                  <w:lang w:val="en-GB"/>
                </w:rPr>
                <w:t>PD-3</w:t>
              </w:r>
            </w:hyperlink>
          </w:p>
          <w:p w14:paraId="7FAFC3F5" w14:textId="04C70DF6" w:rsidR="00082A63" w:rsidRPr="00F34AFE" w:rsidRDefault="00130EFB" w:rsidP="00950DB9">
            <w:pPr>
              <w:spacing w:line="360" w:lineRule="auto"/>
              <w:ind w:firstLine="0"/>
              <w:jc w:val="center"/>
              <w:rPr>
                <w:color w:val="auto"/>
                <w:lang w:val="en-GB"/>
              </w:rPr>
            </w:pPr>
            <w:hyperlink w:anchor="PY13" w:history="1">
              <w:r w:rsidR="00082A63" w:rsidRPr="00F34AFE">
                <w:rPr>
                  <w:rStyle w:val="Hipervnculo"/>
                  <w:color w:val="auto"/>
                  <w:lang w:val="en-GB"/>
                </w:rPr>
                <w:t>PY-13</w:t>
              </w:r>
            </w:hyperlink>
          </w:p>
          <w:p w14:paraId="744F8555" w14:textId="35889590" w:rsidR="00082A63" w:rsidRPr="00F34AFE" w:rsidRDefault="00130EFB" w:rsidP="00950DB9">
            <w:pPr>
              <w:spacing w:line="360" w:lineRule="auto"/>
              <w:ind w:firstLine="0"/>
              <w:jc w:val="center"/>
              <w:rPr>
                <w:color w:val="auto"/>
                <w:lang w:val="en-GB"/>
              </w:rPr>
            </w:pPr>
            <w:hyperlink w:anchor="PY16" w:history="1">
              <w:r w:rsidR="00082A63" w:rsidRPr="00F34AFE">
                <w:rPr>
                  <w:rStyle w:val="Hipervnculo"/>
                  <w:color w:val="auto"/>
                  <w:lang w:val="en-GB"/>
                </w:rPr>
                <w:t>PY-16</w:t>
              </w:r>
            </w:hyperlink>
          </w:p>
          <w:p w14:paraId="7733C842" w14:textId="6B495E72" w:rsidR="00082A63" w:rsidRPr="00F34AFE" w:rsidRDefault="00130EFB" w:rsidP="00950DB9">
            <w:pPr>
              <w:spacing w:line="360" w:lineRule="auto"/>
              <w:ind w:firstLine="0"/>
              <w:jc w:val="center"/>
              <w:rPr>
                <w:color w:val="auto"/>
                <w:lang w:val="en-GB"/>
              </w:rPr>
            </w:pPr>
            <w:hyperlink w:anchor="PD24" w:history="1">
              <w:r w:rsidR="00082A63" w:rsidRPr="00F34AFE">
                <w:rPr>
                  <w:rStyle w:val="Hipervnculo"/>
                  <w:color w:val="auto"/>
                  <w:lang w:val="en-GB"/>
                </w:rPr>
                <w:t>PD-24</w:t>
              </w:r>
            </w:hyperlink>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D32F2F"/>
          </w:tcPr>
          <w:p w14:paraId="27747197" w14:textId="70A093C4" w:rsidR="00950DB9" w:rsidRPr="00F34AFE" w:rsidRDefault="00130EFB" w:rsidP="00D96B1C">
            <w:pPr>
              <w:spacing w:line="360" w:lineRule="auto"/>
              <w:ind w:firstLine="0"/>
              <w:jc w:val="center"/>
              <w:rPr>
                <w:color w:val="auto"/>
              </w:rPr>
            </w:pPr>
            <w:hyperlink w:anchor="PD30" w:history="1">
              <w:r w:rsidR="00082A63" w:rsidRPr="00F34AFE">
                <w:rPr>
                  <w:rStyle w:val="Hipervnculo"/>
                  <w:color w:val="auto"/>
                </w:rPr>
                <w:t>PD-30</w:t>
              </w:r>
            </w:hyperlink>
          </w:p>
          <w:p w14:paraId="25EFBAB6" w14:textId="5DADBC43" w:rsidR="0090460E" w:rsidRPr="00F34AFE" w:rsidRDefault="00130EFB" w:rsidP="00D96B1C">
            <w:pPr>
              <w:spacing w:line="360" w:lineRule="auto"/>
              <w:ind w:firstLine="0"/>
              <w:jc w:val="center"/>
              <w:rPr>
                <w:color w:val="auto"/>
              </w:rPr>
            </w:pPr>
            <w:hyperlink w:anchor="PY40" w:history="1">
              <w:r w:rsidR="0090460E" w:rsidRPr="00F34AFE">
                <w:rPr>
                  <w:rStyle w:val="Hipervnculo"/>
                  <w:color w:val="auto"/>
                </w:rPr>
                <w:t>PY-40</w:t>
              </w:r>
            </w:hyperlink>
          </w:p>
          <w:p w14:paraId="189683DD" w14:textId="49F6481F" w:rsidR="0090460E" w:rsidRPr="00F34AFE" w:rsidRDefault="00130EFB" w:rsidP="00D96B1C">
            <w:pPr>
              <w:spacing w:line="360" w:lineRule="auto"/>
              <w:ind w:firstLine="0"/>
              <w:jc w:val="center"/>
              <w:rPr>
                <w:color w:val="auto"/>
              </w:rPr>
            </w:pPr>
            <w:hyperlink w:anchor="PY42" w:history="1">
              <w:r w:rsidR="0090460E" w:rsidRPr="00F34AFE">
                <w:rPr>
                  <w:rStyle w:val="Hipervnculo"/>
                  <w:color w:val="auto"/>
                </w:rPr>
                <w:t>PY-42</w:t>
              </w:r>
            </w:hyperlink>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B71C1C"/>
          </w:tcPr>
          <w:p w14:paraId="614D80BC" w14:textId="1EA2AF9C" w:rsidR="00950DB9" w:rsidRPr="00F34AFE" w:rsidRDefault="00130EFB" w:rsidP="00D96B1C">
            <w:pPr>
              <w:spacing w:line="360" w:lineRule="auto"/>
              <w:ind w:firstLine="0"/>
              <w:jc w:val="center"/>
              <w:rPr>
                <w:color w:val="auto"/>
              </w:rPr>
            </w:pPr>
            <w:hyperlink w:anchor="PD31" w:history="1">
              <w:r w:rsidR="00082A63" w:rsidRPr="00F34AFE">
                <w:rPr>
                  <w:rStyle w:val="Hipervnculo"/>
                  <w:color w:val="auto"/>
                </w:rPr>
                <w:t>PD-31</w:t>
              </w:r>
            </w:hyperlink>
          </w:p>
        </w:tc>
      </w:tr>
      <w:tr w:rsidR="00950DB9" w14:paraId="4F206FF5" w14:textId="77777777" w:rsidTr="00220F16">
        <w:trPr>
          <w:trHeight w:val="418"/>
        </w:trPr>
        <w:tc>
          <w:tcPr>
            <w:tcW w:w="0" w:type="auto"/>
            <w:vMerge/>
            <w:tcBorders>
              <w:left w:val="single" w:sz="4" w:space="0" w:color="262626" w:themeColor="text1" w:themeTint="D9"/>
              <w:bottom w:val="single" w:sz="4" w:space="0" w:color="FFFFFF" w:themeColor="background1"/>
              <w:right w:val="single" w:sz="4" w:space="0" w:color="262626"/>
            </w:tcBorders>
            <w:shd w:val="clear" w:color="auto" w:fill="F2F2F2" w:themeFill="background1" w:themeFillShade="F2"/>
          </w:tcPr>
          <w:p w14:paraId="327521FE" w14:textId="77777777" w:rsidR="00950DB9" w:rsidRDefault="00950DB9" w:rsidP="00D96B1C">
            <w:pPr>
              <w:spacing w:line="360" w:lineRule="auto"/>
              <w:ind w:firstLine="0"/>
              <w:jc w:val="center"/>
            </w:pPr>
          </w:p>
        </w:tc>
        <w:tc>
          <w:tcPr>
            <w:tcW w:w="0" w:type="auto"/>
            <w:tcBorders>
              <w:top w:val="single" w:sz="4" w:space="0" w:color="auto"/>
              <w:left w:val="single" w:sz="4" w:space="0" w:color="262626"/>
              <w:bottom w:val="single" w:sz="4" w:space="0" w:color="auto"/>
              <w:right w:val="single" w:sz="4" w:space="0" w:color="262626"/>
            </w:tcBorders>
          </w:tcPr>
          <w:p w14:paraId="52A5E05E" w14:textId="77777777" w:rsidR="00950DB9" w:rsidRDefault="00950DB9" w:rsidP="00D96B1C">
            <w:pPr>
              <w:spacing w:line="360" w:lineRule="auto"/>
              <w:ind w:firstLine="0"/>
              <w:jc w:val="center"/>
            </w:pPr>
            <w:r>
              <w:t>Muy Alta (5)</w:t>
            </w:r>
          </w:p>
        </w:tc>
        <w:tc>
          <w:tcPr>
            <w:tcW w:w="0" w:type="auto"/>
            <w:tcBorders>
              <w:top w:val="single" w:sz="4" w:space="0" w:color="auto"/>
              <w:left w:val="single" w:sz="4" w:space="0" w:color="262626"/>
              <w:bottom w:val="single" w:sz="4" w:space="0" w:color="auto"/>
              <w:right w:val="single" w:sz="4" w:space="0" w:color="262626" w:themeColor="text1" w:themeTint="D9"/>
            </w:tcBorders>
            <w:shd w:val="clear" w:color="auto" w:fill="FDD835"/>
          </w:tcPr>
          <w:p w14:paraId="409D60D9" w14:textId="5C919BA6" w:rsidR="00950DB9" w:rsidRPr="00F34AFE" w:rsidRDefault="00950DB9" w:rsidP="00D96B1C">
            <w:pPr>
              <w:spacing w:line="360" w:lineRule="auto"/>
              <w:ind w:firstLine="0"/>
              <w:jc w:val="center"/>
              <w:rPr>
                <w:color w:val="auto"/>
              </w:rPr>
            </w:pPr>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EF9A9A"/>
          </w:tcPr>
          <w:p w14:paraId="7099317B" w14:textId="06A3FF9B" w:rsidR="00950DB9" w:rsidRPr="00F34AFE" w:rsidRDefault="00950DB9" w:rsidP="00D96B1C">
            <w:pPr>
              <w:spacing w:line="360" w:lineRule="auto"/>
              <w:ind w:firstLine="0"/>
              <w:jc w:val="center"/>
              <w:rPr>
                <w:color w:val="auto"/>
              </w:rPr>
            </w:pPr>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EF5350"/>
          </w:tcPr>
          <w:p w14:paraId="5378969A" w14:textId="11B8C7CB" w:rsidR="00950DB9" w:rsidRPr="00F34AFE" w:rsidRDefault="00130EFB" w:rsidP="00D96B1C">
            <w:pPr>
              <w:spacing w:line="360" w:lineRule="auto"/>
              <w:ind w:firstLine="0"/>
              <w:jc w:val="center"/>
              <w:rPr>
                <w:color w:val="auto"/>
              </w:rPr>
            </w:pPr>
            <w:hyperlink w:anchor="PY4" w:history="1">
              <w:r w:rsidR="00082A63" w:rsidRPr="00F34AFE">
                <w:rPr>
                  <w:rStyle w:val="Hipervnculo"/>
                  <w:color w:val="auto"/>
                </w:rPr>
                <w:t>PY-4</w:t>
              </w:r>
            </w:hyperlink>
          </w:p>
          <w:p w14:paraId="400C34EB" w14:textId="0A266F8C" w:rsidR="00082A63" w:rsidRPr="00F34AFE" w:rsidRDefault="00130EFB" w:rsidP="00D96B1C">
            <w:pPr>
              <w:spacing w:line="360" w:lineRule="auto"/>
              <w:ind w:firstLine="0"/>
              <w:jc w:val="center"/>
              <w:rPr>
                <w:color w:val="auto"/>
              </w:rPr>
            </w:pPr>
            <w:hyperlink w:anchor="PY14" w:history="1">
              <w:r w:rsidR="00082A63" w:rsidRPr="00F34AFE">
                <w:rPr>
                  <w:rStyle w:val="Hipervnculo"/>
                  <w:color w:val="auto"/>
                </w:rPr>
                <w:t>PY-14</w:t>
              </w:r>
            </w:hyperlink>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B71C1C"/>
          </w:tcPr>
          <w:p w14:paraId="7348A77C" w14:textId="016E47A3" w:rsidR="00950DB9" w:rsidRPr="00F34AFE" w:rsidRDefault="00130EFB" w:rsidP="00D96B1C">
            <w:pPr>
              <w:spacing w:line="360" w:lineRule="auto"/>
              <w:ind w:firstLine="0"/>
              <w:jc w:val="center"/>
              <w:rPr>
                <w:color w:val="auto"/>
              </w:rPr>
            </w:pPr>
            <w:hyperlink w:anchor="PD19" w:history="1">
              <w:r w:rsidR="00082A63" w:rsidRPr="00F34AFE">
                <w:rPr>
                  <w:rStyle w:val="Hipervnculo"/>
                  <w:color w:val="auto"/>
                </w:rPr>
                <w:t>PD-19</w:t>
              </w:r>
            </w:hyperlink>
          </w:p>
          <w:p w14:paraId="2F56F151" w14:textId="560A1A96" w:rsidR="00082A63" w:rsidRPr="00F34AFE" w:rsidRDefault="00130EFB" w:rsidP="00D96B1C">
            <w:pPr>
              <w:spacing w:line="360" w:lineRule="auto"/>
              <w:ind w:firstLine="0"/>
              <w:jc w:val="center"/>
              <w:rPr>
                <w:color w:val="auto"/>
              </w:rPr>
            </w:pPr>
            <w:hyperlink w:anchor="PYPD20" w:history="1">
              <w:r w:rsidR="00082A63" w:rsidRPr="00F34AFE">
                <w:rPr>
                  <w:rStyle w:val="Hipervnculo"/>
                  <w:color w:val="auto"/>
                </w:rPr>
                <w:t>PY-PD-20</w:t>
              </w:r>
            </w:hyperlink>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7F0000"/>
          </w:tcPr>
          <w:p w14:paraId="35747104" w14:textId="37882D09" w:rsidR="00950DB9" w:rsidRPr="00F34AFE" w:rsidRDefault="00950DB9" w:rsidP="00D96B1C">
            <w:pPr>
              <w:spacing w:line="360" w:lineRule="auto"/>
              <w:ind w:firstLine="0"/>
              <w:jc w:val="center"/>
              <w:rPr>
                <w:color w:val="auto"/>
              </w:rPr>
            </w:pPr>
          </w:p>
        </w:tc>
      </w:tr>
      <w:tr w:rsidR="00950DB9" w14:paraId="1C589753" w14:textId="77777777" w:rsidTr="00220F16">
        <w:trPr>
          <w:trHeight w:val="418"/>
        </w:trPr>
        <w:tc>
          <w:tcPr>
            <w:tcW w:w="0" w:type="auto"/>
            <w:gridSpan w:val="2"/>
            <w:tcBorders>
              <w:top w:val="single" w:sz="4" w:space="0" w:color="auto"/>
              <w:bottom w:val="single" w:sz="4" w:space="0" w:color="FFFFFF"/>
              <w:right w:val="single" w:sz="4" w:space="0" w:color="262626"/>
            </w:tcBorders>
          </w:tcPr>
          <w:p w14:paraId="2A73EB1D" w14:textId="77777777" w:rsidR="00950DB9" w:rsidRDefault="00950DB9" w:rsidP="00D96B1C">
            <w:pPr>
              <w:spacing w:line="360" w:lineRule="auto"/>
              <w:ind w:firstLine="0"/>
              <w:jc w:val="center"/>
            </w:pPr>
          </w:p>
        </w:tc>
        <w:tc>
          <w:tcPr>
            <w:tcW w:w="0" w:type="auto"/>
            <w:tcBorders>
              <w:top w:val="single" w:sz="4" w:space="0" w:color="auto"/>
              <w:left w:val="single" w:sz="4" w:space="0" w:color="262626"/>
              <w:bottom w:val="single" w:sz="4" w:space="0" w:color="auto"/>
              <w:right w:val="single" w:sz="4" w:space="0" w:color="262626" w:themeColor="text1" w:themeTint="D9"/>
            </w:tcBorders>
            <w:shd w:val="clear" w:color="auto" w:fill="auto"/>
          </w:tcPr>
          <w:p w14:paraId="3C0F7A99" w14:textId="77777777" w:rsidR="00950DB9" w:rsidRDefault="00950DB9" w:rsidP="00D96B1C">
            <w:pPr>
              <w:spacing w:line="360" w:lineRule="auto"/>
              <w:ind w:firstLine="0"/>
              <w:jc w:val="center"/>
            </w:pPr>
            <w:r>
              <w:t>Insignificante (1)</w:t>
            </w:r>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auto"/>
          </w:tcPr>
          <w:p w14:paraId="38DF08DD" w14:textId="77777777" w:rsidR="00950DB9" w:rsidRDefault="00950DB9" w:rsidP="00D96B1C">
            <w:pPr>
              <w:spacing w:line="360" w:lineRule="auto"/>
              <w:ind w:firstLine="0"/>
              <w:jc w:val="center"/>
            </w:pPr>
            <w:r>
              <w:t>Leve (2)</w:t>
            </w:r>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auto"/>
          </w:tcPr>
          <w:p w14:paraId="5F63D27C" w14:textId="77777777" w:rsidR="00950DB9" w:rsidRDefault="00950DB9" w:rsidP="00D96B1C">
            <w:pPr>
              <w:spacing w:line="360" w:lineRule="auto"/>
              <w:ind w:firstLine="0"/>
              <w:jc w:val="center"/>
            </w:pPr>
            <w:r>
              <w:t>Tolerable (3)</w:t>
            </w:r>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auto"/>
          </w:tcPr>
          <w:p w14:paraId="138ED4D6" w14:textId="77777777" w:rsidR="00950DB9" w:rsidRDefault="00950DB9" w:rsidP="00D96B1C">
            <w:pPr>
              <w:spacing w:line="360" w:lineRule="auto"/>
              <w:ind w:firstLine="0"/>
              <w:jc w:val="center"/>
            </w:pPr>
            <w:r>
              <w:t>Grave (4)</w:t>
            </w:r>
          </w:p>
        </w:tc>
        <w:tc>
          <w:tcPr>
            <w:tcW w:w="0" w:type="auto"/>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auto"/>
          </w:tcPr>
          <w:p w14:paraId="6987DDE5" w14:textId="77777777" w:rsidR="00950DB9" w:rsidRDefault="00950DB9" w:rsidP="00D96B1C">
            <w:pPr>
              <w:spacing w:line="360" w:lineRule="auto"/>
              <w:ind w:firstLine="0"/>
              <w:jc w:val="center"/>
            </w:pPr>
            <w:r>
              <w:t>Catastrófico (5)</w:t>
            </w:r>
          </w:p>
        </w:tc>
      </w:tr>
      <w:tr w:rsidR="00950DB9" w14:paraId="128D4F43" w14:textId="77777777" w:rsidTr="00220F16">
        <w:trPr>
          <w:trHeight w:val="418"/>
        </w:trPr>
        <w:tc>
          <w:tcPr>
            <w:tcW w:w="0" w:type="auto"/>
            <w:gridSpan w:val="2"/>
            <w:tcBorders>
              <w:top w:val="single" w:sz="4" w:space="0" w:color="FFFFFF"/>
              <w:bottom w:val="single" w:sz="4" w:space="0" w:color="FFFFFF" w:themeColor="background1"/>
              <w:right w:val="single" w:sz="4" w:space="0" w:color="262626" w:themeColor="text1" w:themeTint="D9"/>
            </w:tcBorders>
          </w:tcPr>
          <w:p w14:paraId="0DB20BAB" w14:textId="77777777" w:rsidR="00950DB9" w:rsidRDefault="00950DB9" w:rsidP="00D96B1C">
            <w:pPr>
              <w:spacing w:line="360" w:lineRule="auto"/>
              <w:ind w:firstLine="0"/>
              <w:jc w:val="center"/>
            </w:pPr>
          </w:p>
        </w:tc>
        <w:tc>
          <w:tcPr>
            <w:tcW w:w="0" w:type="auto"/>
            <w:gridSpan w:val="5"/>
            <w:tcBorders>
              <w:top w:val="single" w:sz="4" w:space="0" w:color="auto"/>
              <w:left w:val="single" w:sz="4" w:space="0" w:color="262626" w:themeColor="text1" w:themeTint="D9"/>
              <w:bottom w:val="single" w:sz="4" w:space="0" w:color="auto"/>
              <w:right w:val="single" w:sz="4" w:space="0" w:color="262626" w:themeColor="text1" w:themeTint="D9"/>
            </w:tcBorders>
            <w:shd w:val="clear" w:color="auto" w:fill="F2F2F2" w:themeFill="background1" w:themeFillShade="F2"/>
          </w:tcPr>
          <w:p w14:paraId="027661A9" w14:textId="77777777" w:rsidR="00950DB9" w:rsidRPr="00F85210" w:rsidRDefault="00950DB9" w:rsidP="00D96B1C">
            <w:pPr>
              <w:spacing w:line="360" w:lineRule="auto"/>
              <w:ind w:firstLine="0"/>
              <w:jc w:val="center"/>
              <w:rPr>
                <w:b/>
                <w:bCs/>
              </w:rPr>
            </w:pPr>
            <w:r w:rsidRPr="00F85210">
              <w:rPr>
                <w:b/>
                <w:bCs/>
              </w:rPr>
              <w:t>Efecto</w:t>
            </w:r>
          </w:p>
        </w:tc>
      </w:tr>
    </w:tbl>
    <w:p w14:paraId="52268007" w14:textId="208EBF77" w:rsidR="00950DB9" w:rsidRDefault="00950DB9" w:rsidP="00950DB9">
      <w:pPr>
        <w:ind w:firstLine="0"/>
      </w:pPr>
      <w:r w:rsidRPr="00002418">
        <w:rPr>
          <w:i/>
          <w:iCs/>
        </w:rPr>
        <w:t>Nota</w:t>
      </w:r>
      <w:r>
        <w:t xml:space="preserve">: Esta tabla muestra el criterio que </w:t>
      </w:r>
      <w:r w:rsidR="00B35738">
        <w:t>tenemos en cuenta</w:t>
      </w:r>
      <w:r>
        <w:t xml:space="preserve"> para clasificar los riesgos según la frecuencia de ocurrencia del evento (probabilidad de ocurrencia) y el impacto del evento (efecto).</w:t>
      </w:r>
    </w:p>
    <w:p w14:paraId="6A4E4C3D" w14:textId="77777777" w:rsidR="002A5BBD" w:rsidRDefault="002A5BBD">
      <w:pPr>
        <w:rPr>
          <w:rFonts w:asciiTheme="majorHAnsi" w:eastAsiaTheme="majorEastAsia" w:hAnsiTheme="majorHAnsi" w:cstheme="majorBidi"/>
          <w:b/>
          <w:bCs/>
        </w:rPr>
      </w:pPr>
      <w:r>
        <w:br w:type="page"/>
      </w:r>
    </w:p>
    <w:p w14:paraId="1CAF1220" w14:textId="3E2D48CA" w:rsidR="00794542" w:rsidRDefault="00794542" w:rsidP="009C6338">
      <w:pPr>
        <w:pStyle w:val="Ttulo2"/>
      </w:pPr>
      <w:bookmarkStart w:id="121" w:name="_Toc54390217"/>
      <w:r>
        <w:lastRenderedPageBreak/>
        <w:t>Monitorización del riesgo</w:t>
      </w:r>
      <w:bookmarkEnd w:id="121"/>
    </w:p>
    <w:p w14:paraId="1CA198ED" w14:textId="6ED11E8F" w:rsidR="00794542" w:rsidRDefault="002A5BBD" w:rsidP="00794542">
      <w:r>
        <w:t>El seguimiento de los riesgos se hará cada</w:t>
      </w:r>
      <w:r w:rsidR="00794542">
        <w:t xml:space="preserve"> </w:t>
      </w:r>
      <w:r w:rsidR="008F3662">
        <w:t xml:space="preserve">15 días </w:t>
      </w:r>
      <w:r>
        <w:t>por el</w:t>
      </w:r>
      <w:r w:rsidR="008F3662">
        <w:t xml:space="preserve"> </w:t>
      </w:r>
      <w:hyperlink w:anchor="DirectorProyecto" w:history="1">
        <w:proofErr w:type="gramStart"/>
        <w:r w:rsidR="00220F16" w:rsidRPr="00220F16">
          <w:rPr>
            <w:rStyle w:val="Hipervnculo"/>
          </w:rPr>
          <w:t>Director</w:t>
        </w:r>
        <w:proofErr w:type="gramEnd"/>
        <w:r w:rsidR="008F3662" w:rsidRPr="00220F16">
          <w:rPr>
            <w:rStyle w:val="Hipervnculo"/>
          </w:rPr>
          <w:t xml:space="preserve"> del Proyecto</w:t>
        </w:r>
      </w:hyperlink>
      <w:r>
        <w:t>, quien realizará</w:t>
      </w:r>
      <w:r w:rsidR="00794542">
        <w:t xml:space="preserve"> una revisión sobre los </w:t>
      </w:r>
      <w:r>
        <w:t>peligros</w:t>
      </w:r>
      <w:r w:rsidR="000A1199">
        <w:t xml:space="preserve"> identificados</w:t>
      </w:r>
      <w:r w:rsidR="00794542">
        <w:t xml:space="preserve"> para verificar</w:t>
      </w:r>
      <w:r w:rsidR="00E25007">
        <w:t xml:space="preserve"> y actualizar</w:t>
      </w:r>
      <w:r w:rsidR="00794542">
        <w:t xml:space="preserve"> </w:t>
      </w:r>
      <w:r w:rsidR="00E25007">
        <w:t>si el efecto y la probabilidad aumentaron o disminuyeron</w:t>
      </w:r>
      <w:r w:rsidR="000A1199">
        <w:t>. Como así también, renovar la lista si es necesario, ya sea porque un riesgo quedó en desuso o porque se está identificando un nuevo riesgo por venir.</w:t>
      </w:r>
    </w:p>
    <w:p w14:paraId="51D50504" w14:textId="232AEE64" w:rsidR="00286E89" w:rsidRPr="00286E89" w:rsidRDefault="008F3662" w:rsidP="00F72CED">
      <w:r>
        <w:t xml:space="preserve">En </w:t>
      </w:r>
      <w:r w:rsidR="00286E89">
        <w:t>esta revisión</w:t>
      </w:r>
      <w:r>
        <w:t>, se analizará si se están tomando</w:t>
      </w:r>
      <w:r w:rsidR="000A1199">
        <w:t xml:space="preserve"> correctamente</w:t>
      </w:r>
      <w:r>
        <w:t xml:space="preserve"> las medidas necesarias para disminuir o evitar los riesgos.</w:t>
      </w:r>
    </w:p>
    <w:p w14:paraId="4DD28E31" w14:textId="77777777" w:rsidR="006B7B65" w:rsidRDefault="006B7B65">
      <w:pPr>
        <w:rPr>
          <w:rFonts w:asciiTheme="majorHAnsi" w:eastAsiaTheme="majorEastAsia" w:hAnsiTheme="majorHAnsi" w:cstheme="majorBidi"/>
          <w:b/>
          <w:bCs/>
        </w:rPr>
      </w:pPr>
      <w:r>
        <w:rPr>
          <w:rFonts w:asciiTheme="majorHAnsi" w:eastAsiaTheme="majorEastAsia" w:hAnsiTheme="majorHAnsi" w:cstheme="majorBidi"/>
          <w:b/>
          <w:bCs/>
        </w:rPr>
        <w:br w:type="page"/>
      </w:r>
    </w:p>
    <w:p w14:paraId="6F58F6B7" w14:textId="38B63B13" w:rsidR="006B7B65" w:rsidRDefault="006B7B65" w:rsidP="009C6338">
      <w:pPr>
        <w:pStyle w:val="Ttulo1"/>
      </w:pPr>
      <w:bookmarkStart w:id="122" w:name="_Toc54390218"/>
      <w:r>
        <w:lastRenderedPageBreak/>
        <w:t>D</w:t>
      </w:r>
      <w:r w:rsidRPr="006B7B65">
        <w:t xml:space="preserve">iagrama de </w:t>
      </w:r>
      <w:r>
        <w:t>C</w:t>
      </w:r>
      <w:r w:rsidRPr="006B7B65">
        <w:t xml:space="preserve">lases del </w:t>
      </w:r>
      <w:r>
        <w:t>P</w:t>
      </w:r>
      <w:r w:rsidRPr="006B7B65">
        <w:t>royecto</w:t>
      </w:r>
      <w:bookmarkEnd w:id="122"/>
    </w:p>
    <w:p w14:paraId="63C7FF94" w14:textId="29E732AA" w:rsidR="006B7B65" w:rsidRDefault="00632852">
      <w:r>
        <w:t xml:space="preserve">En este apartado realizamos </w:t>
      </w:r>
      <w:r w:rsidR="000A725A">
        <w:t xml:space="preserve">un </w:t>
      </w:r>
      <w:hyperlink w:anchor="DiagramadeClases" w:history="1">
        <w:r w:rsidR="006B7B65" w:rsidRPr="000A725A">
          <w:rPr>
            <w:rStyle w:val="Hipervnculo"/>
          </w:rPr>
          <w:t>diagrama de clase</w:t>
        </w:r>
      </w:hyperlink>
      <w:r w:rsidR="006B7B65">
        <w:t xml:space="preserve"> </w:t>
      </w:r>
      <w:r w:rsidR="000A725A">
        <w:t>(</w:t>
      </w:r>
      <w:hyperlink w:anchor="_Figura_10" w:history="1">
        <w:r w:rsidR="000A725A" w:rsidRPr="003F788C">
          <w:rPr>
            <w:rStyle w:val="Hipervnculo"/>
          </w:rPr>
          <w:t>Figura 10</w:t>
        </w:r>
      </w:hyperlink>
      <w:r w:rsidR="000A725A">
        <w:t>) el cual logra</w:t>
      </w:r>
      <w:r>
        <w:t xml:space="preserve"> representa</w:t>
      </w:r>
      <w:r w:rsidR="00B53346">
        <w:t>r</w:t>
      </w:r>
      <w:r>
        <w:t xml:space="preserve"> los elementos de</w:t>
      </w:r>
      <w:r w:rsidR="006B7B65">
        <w:t xml:space="preserve"> nuestro </w:t>
      </w:r>
      <w:r>
        <w:t>Sistema de Información</w:t>
      </w:r>
      <w:r w:rsidR="006B7B65">
        <w:t xml:space="preserve">, </w:t>
      </w:r>
      <w:r w:rsidR="000A725A" w:rsidRPr="000A725A">
        <w:t>visualiza</w:t>
      </w:r>
      <w:r w:rsidR="000A725A">
        <w:t>ndo</w:t>
      </w:r>
      <w:r w:rsidR="000A725A" w:rsidRPr="000A725A">
        <w:t xml:space="preserve"> el aspecto estático</w:t>
      </w:r>
      <w:r w:rsidR="000A725A">
        <w:t xml:space="preserve"> de </w:t>
      </w:r>
      <w:r w:rsidR="006B7B65">
        <w:t>las clases, atributos, métodos y relaciones entre cada objeto</w:t>
      </w:r>
      <w:r w:rsidR="0051744E">
        <w:t>, ayudando a gestionar la complejidad de dicho sistema</w:t>
      </w:r>
      <w:r w:rsidR="00B35738">
        <w:t xml:space="preserve"> por medio de una</w:t>
      </w:r>
      <w:r w:rsidR="0051744E">
        <w:t xml:space="preserve"> representación más simple </w:t>
      </w:r>
      <w:r w:rsidR="00B35738">
        <w:t>que</w:t>
      </w:r>
      <w:r w:rsidR="0051744E">
        <w:t xml:space="preserve"> la realidad</w:t>
      </w:r>
      <w:r w:rsidR="006B7B65">
        <w:t>.</w:t>
      </w:r>
    </w:p>
    <w:p w14:paraId="4EA5D0FB" w14:textId="375EEDF0" w:rsidR="000A725A" w:rsidRDefault="000A725A" w:rsidP="000A725A">
      <w:pPr>
        <w:pStyle w:val="Ttulo4"/>
      </w:pPr>
      <w:bookmarkStart w:id="123" w:name="_Figura_10"/>
      <w:bookmarkEnd w:id="123"/>
      <w:r>
        <w:t>Figura 10</w:t>
      </w:r>
    </w:p>
    <w:p w14:paraId="4A4F1C4D" w14:textId="4FDAE90D" w:rsidR="000A725A" w:rsidRPr="003C70E3" w:rsidRDefault="006832E2" w:rsidP="000A725A">
      <w:pPr>
        <w:tabs>
          <w:tab w:val="left" w:pos="3261"/>
        </w:tabs>
        <w:ind w:firstLine="0"/>
        <w:rPr>
          <w:i/>
          <w:iCs/>
        </w:rPr>
      </w:pPr>
      <w:r>
        <w:rPr>
          <w:noProof/>
        </w:rPr>
        <w:drawing>
          <wp:anchor distT="0" distB="0" distL="114300" distR="114300" simplePos="0" relativeHeight="251855872" behindDoc="0" locked="0" layoutInCell="1" allowOverlap="1" wp14:anchorId="37A7F789" wp14:editId="12C5C508">
            <wp:simplePos x="0" y="0"/>
            <wp:positionH relativeFrom="column">
              <wp:posOffset>-326832</wp:posOffset>
            </wp:positionH>
            <wp:positionV relativeFrom="paragraph">
              <wp:posOffset>226060</wp:posOffset>
            </wp:positionV>
            <wp:extent cx="6519545" cy="5890895"/>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38"/>
                    <a:srcRect l="3095" t="2775" r="1779" b="1839"/>
                    <a:stretch/>
                  </pic:blipFill>
                  <pic:spPr bwMode="auto">
                    <a:xfrm>
                      <a:off x="0" y="0"/>
                      <a:ext cx="6519545" cy="5890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725A">
        <w:rPr>
          <w:i/>
          <w:iCs/>
        </w:rPr>
        <w:t xml:space="preserve">Diagrama de clases </w:t>
      </w:r>
      <w:r w:rsidR="003F788C">
        <w:rPr>
          <w:i/>
          <w:iCs/>
        </w:rPr>
        <w:t>del problema</w:t>
      </w:r>
    </w:p>
    <w:p w14:paraId="75EEC455" w14:textId="0DE965B9" w:rsidR="006B7B65" w:rsidRDefault="000A725A" w:rsidP="00304F05">
      <w:r w:rsidRPr="00AA5ED5">
        <w:rPr>
          <w:i/>
          <w:iCs/>
        </w:rPr>
        <w:t>Nota:</w:t>
      </w:r>
      <w:r w:rsidRPr="00AA5ED5">
        <w:t xml:space="preserve"> </w:t>
      </w:r>
      <w:r>
        <w:t xml:space="preserve">El gráfico representa el </w:t>
      </w:r>
      <w:hyperlink w:anchor="DiagramadeClases" w:history="1">
        <w:r w:rsidR="003F788C" w:rsidRPr="003F788C">
          <w:rPr>
            <w:rStyle w:val="Hipervnculo"/>
          </w:rPr>
          <w:t>diagrama de clases</w:t>
        </w:r>
      </w:hyperlink>
      <w:r w:rsidR="00E4785E">
        <w:t>,</w:t>
      </w:r>
      <w:r w:rsidR="003F788C">
        <w:t xml:space="preserve"> realizad</w:t>
      </w:r>
      <w:r w:rsidR="00E4785E">
        <w:t>o</w:t>
      </w:r>
      <w:r w:rsidR="003F788C">
        <w:t xml:space="preserve"> por nuestro equipo para el </w:t>
      </w:r>
      <w:hyperlink w:anchor="SistemadeInformación" w:history="1">
        <w:r w:rsidR="003F788C" w:rsidRPr="003F788C">
          <w:rPr>
            <w:rStyle w:val="Hipervnculo"/>
          </w:rPr>
          <w:t>Sistema de Información</w:t>
        </w:r>
      </w:hyperlink>
      <w:r w:rsidR="003F788C">
        <w:t xml:space="preserve"> desarrollado para el área de Finanzas del SuperMami</w:t>
      </w:r>
      <w:r>
        <w:t>.</w:t>
      </w:r>
    </w:p>
    <w:p w14:paraId="1363AA0E" w14:textId="4108493F" w:rsidR="008F2739" w:rsidRDefault="008F2739" w:rsidP="009C6338">
      <w:pPr>
        <w:pStyle w:val="Ttulo1"/>
      </w:pPr>
      <w:bookmarkStart w:id="124" w:name="_Conclusión"/>
      <w:bookmarkStart w:id="125" w:name="_Toc54390219"/>
      <w:bookmarkEnd w:id="124"/>
      <w:r>
        <w:lastRenderedPageBreak/>
        <w:t>Conclusión</w:t>
      </w:r>
      <w:bookmarkEnd w:id="125"/>
    </w:p>
    <w:p w14:paraId="35BC9376" w14:textId="0FA76A64" w:rsidR="00622C56" w:rsidRDefault="00622C56" w:rsidP="008F2739">
      <w:r>
        <w:t xml:space="preserve">El presente trabajo </w:t>
      </w:r>
      <w:r w:rsidR="00B35738">
        <w:t>tiene</w:t>
      </w:r>
      <w:r>
        <w:t xml:space="preserve"> como finalidad desarrollar una propuesta de desarrollo de software a medida para el área de Contabilidad de la empresa SuperMami, para lo cual se analizó de manera detallada cada necesidad insatisfecha</w:t>
      </w:r>
      <w:r w:rsidR="00DF7C81">
        <w:t xml:space="preserve"> del sector anteriormente nombrado.</w:t>
      </w:r>
    </w:p>
    <w:p w14:paraId="32EC2093" w14:textId="0BD12787" w:rsidR="00DF7C81" w:rsidRDefault="00DF7C81" w:rsidP="008F2739">
      <w:r>
        <w:t xml:space="preserve">En dicho análisis, la necesidad imperante de un </w:t>
      </w:r>
      <w:hyperlink w:anchor="SistemadeInformación" w:history="1">
        <w:r w:rsidRPr="00220F16">
          <w:rPr>
            <w:rStyle w:val="Hipervnculo"/>
          </w:rPr>
          <w:t>Sistema de Información</w:t>
        </w:r>
      </w:hyperlink>
      <w:r>
        <w:t xml:space="preserve"> quedó reflejada, lo </w:t>
      </w:r>
      <w:r w:rsidR="00A2753B">
        <w:t>cual,</w:t>
      </w:r>
      <w:r w:rsidR="00D35C94">
        <w:t xml:space="preserve"> a través de relevamiento de requerimientos, diagn</w:t>
      </w:r>
      <w:r w:rsidR="00B35738">
        <w:t>ó</w:t>
      </w:r>
      <w:r w:rsidR="00D35C94">
        <w:t xml:space="preserve">stico, gestión del proyecto, entre otras, logramos de manera grupal </w:t>
      </w:r>
      <w:r>
        <w:t>proponer una solución acorde.</w:t>
      </w:r>
    </w:p>
    <w:p w14:paraId="7372B82A" w14:textId="698BA02E" w:rsidR="00DF7C81" w:rsidRDefault="00DF7C81" w:rsidP="008F2739">
      <w:r>
        <w:t>Fue imprescindible comprender y utilizar los valores</w:t>
      </w:r>
      <w:r w:rsidR="00D35C94">
        <w:t xml:space="preserve"> y</w:t>
      </w:r>
      <w:r>
        <w:t xml:space="preserve"> principios de </w:t>
      </w:r>
      <w:hyperlink w:anchor="MetodologiaAgil" w:history="1">
        <w:r w:rsidRPr="00220F16">
          <w:rPr>
            <w:rStyle w:val="Hipervnculo"/>
          </w:rPr>
          <w:t>metodologías ágiles</w:t>
        </w:r>
      </w:hyperlink>
      <w:r w:rsidR="00D35C94">
        <w:t xml:space="preserve"> y,</w:t>
      </w:r>
      <w:r>
        <w:t xml:space="preserve"> </w:t>
      </w:r>
      <w:r w:rsidR="00D35C94">
        <w:t>en especial, aplicar el marco de trabajo</w:t>
      </w:r>
      <w:r>
        <w:t xml:space="preserve"> </w:t>
      </w:r>
      <w:hyperlink w:anchor="Scrum" w:history="1">
        <w:r w:rsidRPr="00220F16">
          <w:rPr>
            <w:rStyle w:val="Hipervnculo"/>
          </w:rPr>
          <w:t>Scrum</w:t>
        </w:r>
      </w:hyperlink>
      <w:r>
        <w:t xml:space="preserve"> para poder hacer frente a la problemática que se nos </w:t>
      </w:r>
      <w:r w:rsidR="00D35C94">
        <w:t>presentó</w:t>
      </w:r>
      <w:r>
        <w:t xml:space="preserve">. Estas </w:t>
      </w:r>
      <w:r w:rsidR="00D35C94">
        <w:t>metodologías</w:t>
      </w:r>
      <w:r>
        <w:t xml:space="preserve"> nos ayud</w:t>
      </w:r>
      <w:r w:rsidR="00D35C94">
        <w:t>aron</w:t>
      </w:r>
      <w:r>
        <w:t xml:space="preserve"> a la organización, seguimiento, inspección</w:t>
      </w:r>
      <w:r w:rsidR="00D35C94">
        <w:t>, estimación</w:t>
      </w:r>
      <w:r>
        <w:t xml:space="preserve"> y planificación tanto de las tareas</w:t>
      </w:r>
      <w:r w:rsidR="00D35C94">
        <w:t xml:space="preserve"> y</w:t>
      </w:r>
      <w:r>
        <w:t xml:space="preserve"> objetivos, como de nuestro propio crecimiento personal.</w:t>
      </w:r>
    </w:p>
    <w:p w14:paraId="7CDA49C2" w14:textId="0EAC244C" w:rsidR="008F2739" w:rsidRDefault="008F2739">
      <w:r>
        <w:br w:type="page"/>
      </w:r>
    </w:p>
    <w:p w14:paraId="7CF92AA2" w14:textId="4C560FB8" w:rsidR="008F2739" w:rsidRDefault="008F2739" w:rsidP="009C6338">
      <w:pPr>
        <w:pStyle w:val="Ttulo1"/>
      </w:pPr>
      <w:bookmarkStart w:id="126" w:name="_Glosario"/>
      <w:bookmarkStart w:id="127" w:name="_Toc54390220"/>
      <w:bookmarkEnd w:id="126"/>
      <w:r>
        <w:lastRenderedPageBreak/>
        <w:t>Glosario</w:t>
      </w:r>
      <w:bookmarkEnd w:id="127"/>
    </w:p>
    <w:p w14:paraId="0A173946" w14:textId="0EEFDDE5" w:rsidR="00A2753B" w:rsidRDefault="00A2753B" w:rsidP="00E04179">
      <w:pPr>
        <w:pStyle w:val="Prrafodelista"/>
        <w:numPr>
          <w:ilvl w:val="0"/>
          <w:numId w:val="32"/>
        </w:numPr>
      </w:pPr>
      <w:bookmarkStart w:id="128" w:name="SistemadeInformación"/>
      <w:r>
        <w:t>Sistema de Información</w:t>
      </w:r>
      <w:bookmarkEnd w:id="128"/>
      <w:r w:rsidR="0006318B">
        <w:t>/S.I</w:t>
      </w:r>
      <w:r w:rsidR="000A725A">
        <w:t>.</w:t>
      </w:r>
      <w:r>
        <w:t xml:space="preserve">: </w:t>
      </w:r>
      <w:r w:rsidR="00341508">
        <w:t>C</w:t>
      </w:r>
      <w:r w:rsidR="00341508" w:rsidRPr="00341508">
        <w:t>onjunto de elementos orientados al tratamiento y administración de datos e información, generados y organizados para cubrir una necesidad u objetivo.</w:t>
      </w:r>
    </w:p>
    <w:p w14:paraId="42AB4D73" w14:textId="666B05B6" w:rsidR="0006318B" w:rsidRDefault="0006318B" w:rsidP="00E04179">
      <w:pPr>
        <w:pStyle w:val="Prrafodelista"/>
        <w:numPr>
          <w:ilvl w:val="0"/>
          <w:numId w:val="32"/>
        </w:numPr>
      </w:pPr>
      <w:bookmarkStart w:id="129" w:name="DiagramadeFlujo"/>
      <w:r>
        <w:t>Diagrama de flujo</w:t>
      </w:r>
      <w:bookmarkEnd w:id="129"/>
      <w:r>
        <w:t>: Representación gráfica de procesos a través de una serie de pasos estructurados y vinculados que permiten su revisión como un todo.</w:t>
      </w:r>
    </w:p>
    <w:p w14:paraId="32C71692" w14:textId="1FD24164" w:rsidR="0006318B" w:rsidRDefault="0006318B" w:rsidP="00E04179">
      <w:pPr>
        <w:pStyle w:val="Prrafodelista"/>
        <w:numPr>
          <w:ilvl w:val="0"/>
          <w:numId w:val="32"/>
        </w:numPr>
      </w:pPr>
      <w:bookmarkStart w:id="130" w:name="MetodologiaAgil"/>
      <w:r>
        <w:t>Metodología Ágil</w:t>
      </w:r>
      <w:bookmarkEnd w:id="130"/>
      <w:r>
        <w:t xml:space="preserve">: </w:t>
      </w:r>
      <w:r w:rsidR="007B72EB">
        <w:t>Metodologías que s</w:t>
      </w:r>
      <w:r w:rsidR="007B72EB" w:rsidRPr="007B72EB">
        <w:t>e enfocan en el desarrollo de software en sus inicios, siendo éste, incremental, cooperativo, sencillo y adapta</w:t>
      </w:r>
      <w:r w:rsidR="007B72EB">
        <w:t>tivo</w:t>
      </w:r>
      <w:r w:rsidR="007B72EB" w:rsidRPr="007B72EB">
        <w:t>.</w:t>
      </w:r>
    </w:p>
    <w:p w14:paraId="25C43928" w14:textId="49677541" w:rsidR="00A2753B" w:rsidRDefault="00A2753B" w:rsidP="00E04179">
      <w:pPr>
        <w:pStyle w:val="Prrafodelista"/>
        <w:numPr>
          <w:ilvl w:val="0"/>
          <w:numId w:val="32"/>
        </w:numPr>
      </w:pPr>
      <w:bookmarkStart w:id="131" w:name="Git"/>
      <w:r>
        <w:t>Git</w:t>
      </w:r>
      <w:bookmarkEnd w:id="131"/>
      <w:r>
        <w:t xml:space="preserve">: </w:t>
      </w:r>
      <w:r w:rsidR="00341508">
        <w:t>S</w:t>
      </w:r>
      <w:r w:rsidR="00341508" w:rsidRPr="00341508">
        <w:t>oftware de control de versiones</w:t>
      </w:r>
      <w:r w:rsidR="007B72EB">
        <w:t>, ayudando a</w:t>
      </w:r>
      <w:r w:rsidR="007B72EB" w:rsidRPr="007B72EB">
        <w:t xml:space="preserve"> organizar el código de trabajo, el historial y</w:t>
      </w:r>
      <w:r w:rsidR="007B72EB">
        <w:t xml:space="preserve"> la</w:t>
      </w:r>
      <w:r w:rsidR="007B72EB" w:rsidRPr="007B72EB">
        <w:t xml:space="preserve"> evolución del mismo.</w:t>
      </w:r>
    </w:p>
    <w:p w14:paraId="644178BF" w14:textId="08606AFD" w:rsidR="00A2753B" w:rsidRDefault="00A2753B" w:rsidP="00E04179">
      <w:pPr>
        <w:pStyle w:val="Prrafodelista"/>
        <w:numPr>
          <w:ilvl w:val="0"/>
          <w:numId w:val="32"/>
        </w:numPr>
      </w:pPr>
      <w:bookmarkStart w:id="132" w:name="Trello"/>
      <w:r>
        <w:t>Trello</w:t>
      </w:r>
      <w:bookmarkEnd w:id="132"/>
      <w:r>
        <w:t xml:space="preserve">: </w:t>
      </w:r>
      <w:r w:rsidR="00341508">
        <w:t xml:space="preserve">Software de administración de proyectos con metodología </w:t>
      </w:r>
      <w:hyperlink w:anchor="Kanban" w:history="1">
        <w:r w:rsidR="00341508" w:rsidRPr="001E6AB2">
          <w:rPr>
            <w:rStyle w:val="Hipervnculo"/>
          </w:rPr>
          <w:t>Kanban</w:t>
        </w:r>
      </w:hyperlink>
      <w:r w:rsidR="00341508">
        <w:t>.</w:t>
      </w:r>
    </w:p>
    <w:p w14:paraId="2ADB0D9F" w14:textId="338A3A46" w:rsidR="001E6AB2" w:rsidRDefault="001E6AB2" w:rsidP="00E04179">
      <w:pPr>
        <w:pStyle w:val="Prrafodelista"/>
        <w:numPr>
          <w:ilvl w:val="0"/>
          <w:numId w:val="32"/>
        </w:numPr>
      </w:pPr>
      <w:bookmarkStart w:id="133" w:name="Kanban"/>
      <w:r>
        <w:t>Kanban</w:t>
      </w:r>
      <w:bookmarkEnd w:id="133"/>
      <w:r>
        <w:t xml:space="preserve">: </w:t>
      </w:r>
      <w:r w:rsidRPr="001E6AB2">
        <w:t>Es una metodología para gestionar el trabajo, indicando qué producir, cuándo y cuánto, no sobrecargando a los miembros del equipo.</w:t>
      </w:r>
      <w:r>
        <w:t xml:space="preserve"> Esto se da a través del uso del tablero Kanban.</w:t>
      </w:r>
    </w:p>
    <w:p w14:paraId="0D9583EA" w14:textId="5C5FC80A" w:rsidR="00656A38" w:rsidRDefault="00A2753B" w:rsidP="006A0E82">
      <w:pPr>
        <w:pStyle w:val="Prrafodelista"/>
        <w:numPr>
          <w:ilvl w:val="0"/>
          <w:numId w:val="32"/>
        </w:numPr>
      </w:pPr>
      <w:bookmarkStart w:id="134" w:name="Scrum"/>
      <w:r>
        <w:t>Scrum</w:t>
      </w:r>
      <w:bookmarkEnd w:id="134"/>
      <w:r>
        <w:t xml:space="preserve">: </w:t>
      </w:r>
      <w:r w:rsidR="00341508" w:rsidRPr="00341508">
        <w:t>Es un marco de trabajo para desarrollar entregar y mantener productos complejos.</w:t>
      </w:r>
    </w:p>
    <w:p w14:paraId="618A1879" w14:textId="21E05E52" w:rsidR="008B1A5E" w:rsidRDefault="008B1A5E" w:rsidP="008B1A5E">
      <w:pPr>
        <w:pStyle w:val="Prrafodelista"/>
        <w:numPr>
          <w:ilvl w:val="1"/>
          <w:numId w:val="32"/>
        </w:numPr>
      </w:pPr>
      <w:r>
        <w:t>Roles de Scrum:</w:t>
      </w:r>
    </w:p>
    <w:p w14:paraId="604AA513" w14:textId="5F33F913" w:rsidR="008B1A5E" w:rsidRPr="008B1A5E" w:rsidRDefault="008B1A5E" w:rsidP="008B1A5E">
      <w:pPr>
        <w:pStyle w:val="Prrafodelista"/>
        <w:numPr>
          <w:ilvl w:val="2"/>
          <w:numId w:val="32"/>
        </w:numPr>
      </w:pPr>
      <w:bookmarkStart w:id="135" w:name="ScrumMaster"/>
      <w:r>
        <w:t xml:space="preserve"> Scrum Master</w:t>
      </w:r>
      <w:bookmarkEnd w:id="135"/>
      <w:r>
        <w:t>: E</w:t>
      </w:r>
      <w:r w:rsidRPr="008B1A5E">
        <w:t>ncargado de facilitar la realización de ceremonias, la cooperación y el enfoque por parte del Equipo Scrum, garantizando el compromiso total del grupo. Así también, enseña las prácticas de Scrum a todos los involucrados en el proyecto y ayuda al equipo en desarrollar el producto.</w:t>
      </w:r>
    </w:p>
    <w:p w14:paraId="2169EF8E" w14:textId="658D67C4" w:rsidR="00897B03" w:rsidRDefault="00897B03" w:rsidP="00897B03">
      <w:pPr>
        <w:pStyle w:val="Prrafodelista"/>
        <w:numPr>
          <w:ilvl w:val="2"/>
          <w:numId w:val="32"/>
        </w:numPr>
      </w:pPr>
      <w:bookmarkStart w:id="136" w:name="EquipodeDesarrollo"/>
      <w:r>
        <w:t>Equipo de Desarrollo</w:t>
      </w:r>
      <w:bookmarkEnd w:id="136"/>
      <w:r>
        <w:t>: Son</w:t>
      </w:r>
      <w:r w:rsidRPr="00897B03">
        <w:t xml:space="preserve"> los profesionales que realizan el trabajo de entregar un </w:t>
      </w:r>
      <w:hyperlink w:anchor="IncrementodeProducto" w:history="1">
        <w:r w:rsidRPr="00897B03">
          <w:rPr>
            <w:rStyle w:val="Hipervnculo"/>
          </w:rPr>
          <w:t>incremento de producto</w:t>
        </w:r>
      </w:hyperlink>
      <w:r>
        <w:t>.</w:t>
      </w:r>
    </w:p>
    <w:p w14:paraId="1D3AFCE9" w14:textId="77C77FA0" w:rsidR="00897B03" w:rsidRPr="00897B03" w:rsidRDefault="00897B03" w:rsidP="00897B03">
      <w:pPr>
        <w:pStyle w:val="Prrafodelista"/>
        <w:numPr>
          <w:ilvl w:val="3"/>
          <w:numId w:val="32"/>
        </w:numPr>
      </w:pPr>
      <w:bookmarkStart w:id="137" w:name="ProgramadorFrontend"/>
      <w:r>
        <w:lastRenderedPageBreak/>
        <w:t>Programador frontend</w:t>
      </w:r>
      <w:bookmarkEnd w:id="137"/>
      <w:r>
        <w:t>: E</w:t>
      </w:r>
      <w:r w:rsidRPr="00897B03">
        <w:t>ncargad</w:t>
      </w:r>
      <w:r w:rsidR="00681D21">
        <w:t>o</w:t>
      </w:r>
      <w:r w:rsidRPr="00897B03">
        <w:t xml:space="preserve"> de la programación del lado del cliente.</w:t>
      </w:r>
    </w:p>
    <w:p w14:paraId="15C0576A" w14:textId="097922AD" w:rsidR="00897B03" w:rsidRPr="00897B03" w:rsidRDefault="00897B03" w:rsidP="00897B03">
      <w:pPr>
        <w:pStyle w:val="Prrafodelista"/>
        <w:numPr>
          <w:ilvl w:val="3"/>
          <w:numId w:val="32"/>
        </w:numPr>
      </w:pPr>
      <w:bookmarkStart w:id="138" w:name="ProgramadorBackend"/>
      <w:r>
        <w:t>Programador backend</w:t>
      </w:r>
      <w:bookmarkEnd w:id="138"/>
      <w:r>
        <w:t>: E</w:t>
      </w:r>
      <w:r w:rsidRPr="00897B03">
        <w:t>ncargado de la programación del lado del servidor.</w:t>
      </w:r>
    </w:p>
    <w:p w14:paraId="523E14F7" w14:textId="06B157CE" w:rsidR="00897B03" w:rsidRDefault="00897B03" w:rsidP="00897B03">
      <w:pPr>
        <w:pStyle w:val="Prrafodelista"/>
        <w:numPr>
          <w:ilvl w:val="3"/>
          <w:numId w:val="32"/>
        </w:numPr>
      </w:pPr>
      <w:bookmarkStart w:id="139" w:name="ProgramadorFullStack"/>
      <w:r>
        <w:t>Programador Full-Stack</w:t>
      </w:r>
      <w:bookmarkEnd w:id="139"/>
      <w:r>
        <w:t>:</w:t>
      </w:r>
      <w:r w:rsidRPr="00897B03">
        <w:t xml:space="preserve"> </w:t>
      </w:r>
      <w:r w:rsidR="00681D21">
        <w:t>D</w:t>
      </w:r>
      <w:r w:rsidRPr="00897B03">
        <w:t xml:space="preserve">esarrollador con conocimientos y experiencia en </w:t>
      </w:r>
      <w:hyperlink w:anchor="Frontend" w:history="1">
        <w:r w:rsidRPr="00215293">
          <w:rPr>
            <w:rStyle w:val="Hipervnculo"/>
          </w:rPr>
          <w:t>Frontend</w:t>
        </w:r>
      </w:hyperlink>
      <w:r w:rsidRPr="00897B03">
        <w:t xml:space="preserve"> y en </w:t>
      </w:r>
      <w:hyperlink w:anchor="Backend" w:history="1">
        <w:r w:rsidRPr="00897B03">
          <w:rPr>
            <w:rStyle w:val="Hipervnculo"/>
          </w:rPr>
          <w:t>Backend</w:t>
        </w:r>
      </w:hyperlink>
      <w:r>
        <w:t>.</w:t>
      </w:r>
    </w:p>
    <w:p w14:paraId="7817E7D5" w14:textId="255D501C" w:rsidR="00897B03" w:rsidRDefault="00897B03" w:rsidP="00897B03">
      <w:pPr>
        <w:pStyle w:val="Prrafodelista"/>
        <w:numPr>
          <w:ilvl w:val="3"/>
          <w:numId w:val="32"/>
        </w:numPr>
      </w:pPr>
      <w:bookmarkStart w:id="140" w:name="DiseñadorUI"/>
      <w:r>
        <w:t>Diseñador UI</w:t>
      </w:r>
      <w:bookmarkEnd w:id="140"/>
      <w:r>
        <w:t>:</w:t>
      </w:r>
      <w:r w:rsidRPr="00897B03">
        <w:t xml:space="preserve"> </w:t>
      </w:r>
      <w:proofErr w:type="gramStart"/>
      <w:r>
        <w:t>Delegado</w:t>
      </w:r>
      <w:proofErr w:type="gramEnd"/>
      <w:r w:rsidRPr="00897B03">
        <w:t xml:space="preserve"> en definir los lineamientos visuales del product</w:t>
      </w:r>
      <w:r>
        <w:t>o</w:t>
      </w:r>
      <w:r w:rsidRPr="00897B03">
        <w:t>.</w:t>
      </w:r>
    </w:p>
    <w:p w14:paraId="4825E0FF" w14:textId="4B987022" w:rsidR="00897B03" w:rsidRDefault="00897B03" w:rsidP="00897B03">
      <w:pPr>
        <w:pStyle w:val="Prrafodelista"/>
        <w:numPr>
          <w:ilvl w:val="3"/>
          <w:numId w:val="32"/>
        </w:numPr>
      </w:pPr>
      <w:bookmarkStart w:id="141" w:name="DiseñadorUX"/>
      <w:r>
        <w:t>Diseñador UX</w:t>
      </w:r>
      <w:bookmarkEnd w:id="141"/>
      <w:r>
        <w:t xml:space="preserve">: </w:t>
      </w:r>
      <w:proofErr w:type="gramStart"/>
      <w:r>
        <w:t>Delegado</w:t>
      </w:r>
      <w:proofErr w:type="gramEnd"/>
      <w:r>
        <w:t xml:space="preserve"> en </w:t>
      </w:r>
      <w:r w:rsidRPr="00897B03">
        <w:t xml:space="preserve">mejorar la experiencia del usuario en su interacción con el </w:t>
      </w:r>
      <w:r w:rsidR="00681D21">
        <w:t>software</w:t>
      </w:r>
      <w:r>
        <w:t>.</w:t>
      </w:r>
    </w:p>
    <w:p w14:paraId="50F4FABA" w14:textId="7A4B8CFC" w:rsidR="00897B03" w:rsidRPr="00897B03" w:rsidRDefault="00897B03" w:rsidP="00897B03">
      <w:pPr>
        <w:pStyle w:val="Prrafodelista"/>
        <w:numPr>
          <w:ilvl w:val="3"/>
          <w:numId w:val="32"/>
        </w:numPr>
      </w:pPr>
      <w:bookmarkStart w:id="142" w:name="AdministradordeBasedeDatos"/>
      <w:r>
        <w:t>Administrador de base de datos</w:t>
      </w:r>
      <w:bookmarkEnd w:id="142"/>
      <w:r>
        <w:t xml:space="preserve">: Es </w:t>
      </w:r>
      <w:r w:rsidRPr="00897B03">
        <w:t xml:space="preserve">quien dirige todas las actividades relacionadas con el mantenimiento del entorno de </w:t>
      </w:r>
      <w:hyperlink w:anchor="BasedeDatos" w:history="1">
        <w:r w:rsidRPr="00897B03">
          <w:rPr>
            <w:rStyle w:val="Hipervnculo"/>
          </w:rPr>
          <w:t>Base de Datos</w:t>
        </w:r>
      </w:hyperlink>
      <w:r w:rsidRPr="00897B03">
        <w:t>.</w:t>
      </w:r>
    </w:p>
    <w:p w14:paraId="5CF1D971" w14:textId="4C798205" w:rsidR="008B1A5E" w:rsidRDefault="00897B03" w:rsidP="00897B03">
      <w:pPr>
        <w:pStyle w:val="Prrafodelista"/>
        <w:numPr>
          <w:ilvl w:val="3"/>
          <w:numId w:val="32"/>
        </w:numPr>
      </w:pPr>
      <w:bookmarkStart w:id="143" w:name="Tester"/>
      <w:r>
        <w:t>Tester</w:t>
      </w:r>
      <w:bookmarkEnd w:id="143"/>
      <w:r>
        <w:t>:</w:t>
      </w:r>
      <w:r w:rsidR="005E2994">
        <w:t xml:space="preserve"> A</w:t>
      </w:r>
      <w:r w:rsidR="005E2994" w:rsidRPr="005E2994">
        <w:t>segura que los requerimientos definidos se cumplan en la implementación del producto, informando todos los defectos encontrados</w:t>
      </w:r>
      <w:r w:rsidR="005E2994">
        <w:t>.</w:t>
      </w:r>
    </w:p>
    <w:p w14:paraId="276A27A4" w14:textId="5B2B02EF" w:rsidR="00260A91" w:rsidRDefault="00260A91" w:rsidP="00897B03">
      <w:pPr>
        <w:pStyle w:val="Prrafodelista"/>
        <w:numPr>
          <w:ilvl w:val="1"/>
          <w:numId w:val="32"/>
        </w:numPr>
      </w:pPr>
      <w:bookmarkStart w:id="144" w:name="IncrementodeProducto"/>
      <w:r>
        <w:t>Artefactos Scrum:</w:t>
      </w:r>
    </w:p>
    <w:p w14:paraId="515CFAED" w14:textId="1C1C62A5" w:rsidR="00897B03" w:rsidRDefault="00897B03" w:rsidP="00260A91">
      <w:pPr>
        <w:pStyle w:val="Prrafodelista"/>
        <w:numPr>
          <w:ilvl w:val="2"/>
          <w:numId w:val="32"/>
        </w:numPr>
      </w:pPr>
      <w:r>
        <w:t>Incremento de producto</w:t>
      </w:r>
      <w:bookmarkEnd w:id="144"/>
      <w:r>
        <w:t xml:space="preserve">: </w:t>
      </w:r>
      <w:r w:rsidRPr="00897B03">
        <w:t xml:space="preserve">Producto de </w:t>
      </w:r>
      <w:hyperlink w:anchor="Software" w:history="1">
        <w:r w:rsidRPr="00897B03">
          <w:rPr>
            <w:rStyle w:val="Hipervnculo"/>
          </w:rPr>
          <w:t>software</w:t>
        </w:r>
      </w:hyperlink>
      <w:r w:rsidRPr="00897B03">
        <w:t xml:space="preserve"> potencialmente listo para producción.</w:t>
      </w:r>
    </w:p>
    <w:p w14:paraId="080102ED" w14:textId="3ADB35C7" w:rsidR="00260A91" w:rsidRDefault="00260A91" w:rsidP="00260A91">
      <w:pPr>
        <w:pStyle w:val="Prrafodelista"/>
        <w:numPr>
          <w:ilvl w:val="2"/>
          <w:numId w:val="32"/>
        </w:numPr>
      </w:pPr>
      <w:bookmarkStart w:id="145" w:name="ProductBacklog"/>
      <w:r>
        <w:t>Product Backlog</w:t>
      </w:r>
      <w:bookmarkEnd w:id="145"/>
      <w:r>
        <w:t>: L</w:t>
      </w:r>
      <w:r w:rsidRPr="00260A91">
        <w:t>ista ordenada de todo lo que se conoce que es necesario en el producto.</w:t>
      </w:r>
    </w:p>
    <w:p w14:paraId="21E84EF0" w14:textId="7F2D3EAF" w:rsidR="00260A91" w:rsidRDefault="00260A91" w:rsidP="00260A91">
      <w:pPr>
        <w:pStyle w:val="Prrafodelista"/>
        <w:numPr>
          <w:ilvl w:val="2"/>
          <w:numId w:val="32"/>
        </w:numPr>
      </w:pPr>
      <w:bookmarkStart w:id="146" w:name="SprintBacklog"/>
      <w:r>
        <w:t>Sprint Backlog</w:t>
      </w:r>
      <w:bookmarkEnd w:id="146"/>
      <w:r>
        <w:t xml:space="preserve">: </w:t>
      </w:r>
      <w:r w:rsidRPr="00260A91">
        <w:t>Son el conjunto de elementos de</w:t>
      </w:r>
      <w:r>
        <w:t xml:space="preserve">l Product Backlog </w:t>
      </w:r>
      <w:r w:rsidRPr="00260A91">
        <w:t>seleccionados para el Sprint.</w:t>
      </w:r>
    </w:p>
    <w:p w14:paraId="05CAAFF8" w14:textId="22C33B72" w:rsidR="00260A91" w:rsidRDefault="00260A91" w:rsidP="00260A91">
      <w:pPr>
        <w:pStyle w:val="Prrafodelista"/>
        <w:numPr>
          <w:ilvl w:val="1"/>
          <w:numId w:val="32"/>
        </w:numPr>
      </w:pPr>
      <w:bookmarkStart w:id="147" w:name="Sprint"/>
      <w:r>
        <w:t>Sprint</w:t>
      </w:r>
      <w:bookmarkEnd w:id="147"/>
      <w:r>
        <w:t>: E</w:t>
      </w:r>
      <w:r w:rsidRPr="00260A91">
        <w:t>s un bloque de tiempo</w:t>
      </w:r>
      <w:r>
        <w:t xml:space="preserve"> </w:t>
      </w:r>
      <w:r w:rsidRPr="00260A91">
        <w:t xml:space="preserve">durante el cual se crea un </w:t>
      </w:r>
      <w:hyperlink w:anchor="IncrementodeProducto" w:history="1">
        <w:r w:rsidRPr="00260A91">
          <w:rPr>
            <w:rStyle w:val="Hipervnculo"/>
          </w:rPr>
          <w:t>incremento de producto</w:t>
        </w:r>
      </w:hyperlink>
      <w:r>
        <w:t>.</w:t>
      </w:r>
    </w:p>
    <w:p w14:paraId="36CC4860" w14:textId="0C6F4D86" w:rsidR="00CB5F10" w:rsidRDefault="00CB5F10" w:rsidP="00260A91">
      <w:pPr>
        <w:pStyle w:val="Prrafodelista"/>
        <w:numPr>
          <w:ilvl w:val="1"/>
          <w:numId w:val="32"/>
        </w:numPr>
      </w:pPr>
      <w:r>
        <w:lastRenderedPageBreak/>
        <w:t>Daily</w:t>
      </w:r>
      <w:bookmarkStart w:id="148" w:name="Daily"/>
      <w:bookmarkEnd w:id="148"/>
      <w:r>
        <w:t>: E</w:t>
      </w:r>
      <w:r w:rsidRPr="00CB5F10">
        <w:t xml:space="preserve">s una reunión con un bloque de tiempo de 15 minutos para el </w:t>
      </w:r>
      <w:hyperlink w:anchor="EquipodeDesarrollo" w:history="1">
        <w:r w:rsidRPr="00CB5F10">
          <w:rPr>
            <w:rStyle w:val="Hipervnculo"/>
          </w:rPr>
          <w:t>Equipo de Desarrollo</w:t>
        </w:r>
      </w:hyperlink>
      <w:r>
        <w:t xml:space="preserve">. En él se evalúa el progreso hacia el objetivo del </w:t>
      </w:r>
      <w:hyperlink w:anchor="Sprint" w:history="1">
        <w:r w:rsidRPr="00CB5F10">
          <w:rPr>
            <w:rStyle w:val="Hipervnculo"/>
          </w:rPr>
          <w:t>Sprint</w:t>
        </w:r>
      </w:hyperlink>
      <w:r>
        <w:t>.</w:t>
      </w:r>
    </w:p>
    <w:p w14:paraId="6F7EB69D" w14:textId="70672753" w:rsidR="00260A91" w:rsidRDefault="00260A91" w:rsidP="00260A91">
      <w:pPr>
        <w:pStyle w:val="Prrafodelista"/>
        <w:numPr>
          <w:ilvl w:val="1"/>
          <w:numId w:val="32"/>
        </w:numPr>
      </w:pPr>
      <w:bookmarkStart w:id="149" w:name="Theme"/>
      <w:r>
        <w:t>Theme</w:t>
      </w:r>
      <w:bookmarkEnd w:id="149"/>
      <w:r>
        <w:t>:</w:t>
      </w:r>
      <w:r w:rsidRPr="00260A91">
        <w:t xml:space="preserve"> </w:t>
      </w:r>
      <w:r>
        <w:t>S</w:t>
      </w:r>
      <w:r w:rsidRPr="00260A91">
        <w:t>on grandes áreas de enfoque que abarcan a toda la organización</w:t>
      </w:r>
    </w:p>
    <w:p w14:paraId="0441794D" w14:textId="7E5F1C3F" w:rsidR="00260A91" w:rsidRDefault="00260A91" w:rsidP="00260A91">
      <w:pPr>
        <w:pStyle w:val="Prrafodelista"/>
        <w:numPr>
          <w:ilvl w:val="1"/>
          <w:numId w:val="32"/>
        </w:numPr>
      </w:pPr>
      <w:bookmarkStart w:id="150" w:name="Epics"/>
      <w:r>
        <w:t>Epics</w:t>
      </w:r>
      <w:bookmarkEnd w:id="150"/>
      <w:r>
        <w:t>: H</w:t>
      </w:r>
      <w:r w:rsidRPr="00260A91">
        <w:t xml:space="preserve">istoria de usuario </w:t>
      </w:r>
      <w:r>
        <w:t>de</w:t>
      </w:r>
      <w:r w:rsidRPr="00260A91">
        <w:t xml:space="preserve"> gran tamaño</w:t>
      </w:r>
      <w:r>
        <w:t>.</w:t>
      </w:r>
    </w:p>
    <w:p w14:paraId="7E89284B" w14:textId="1B1FAF7D" w:rsidR="00260A91" w:rsidRDefault="00260A91" w:rsidP="00260A91">
      <w:pPr>
        <w:pStyle w:val="Prrafodelista"/>
        <w:numPr>
          <w:ilvl w:val="1"/>
          <w:numId w:val="32"/>
        </w:numPr>
      </w:pPr>
      <w:bookmarkStart w:id="151" w:name="Features"/>
      <w:r>
        <w:t>Features</w:t>
      </w:r>
      <w:bookmarkEnd w:id="151"/>
      <w:r>
        <w:t>: S</w:t>
      </w:r>
      <w:r w:rsidRPr="00260A91">
        <w:t>on conjuntos de épicas que conducen hacia un objetivo común.</w:t>
      </w:r>
    </w:p>
    <w:p w14:paraId="299C0303" w14:textId="7404FB56" w:rsidR="00260A91" w:rsidRDefault="00260A91" w:rsidP="00260A91">
      <w:pPr>
        <w:pStyle w:val="Prrafodelista"/>
        <w:numPr>
          <w:ilvl w:val="1"/>
          <w:numId w:val="32"/>
        </w:numPr>
      </w:pPr>
      <w:bookmarkStart w:id="152" w:name="HistoriadeUsuario"/>
      <w:r>
        <w:t>Historia de Usuario</w:t>
      </w:r>
      <w:bookmarkEnd w:id="152"/>
      <w:r>
        <w:t>:</w:t>
      </w:r>
      <w:r w:rsidRPr="00260A91">
        <w:t xml:space="preserve"> </w:t>
      </w:r>
      <w:r>
        <w:t>R</w:t>
      </w:r>
      <w:r w:rsidRPr="00260A91">
        <w:t>epresentación de un requisito escrito en una o dos frases utilizando el lenguaje común del usuario.</w:t>
      </w:r>
    </w:p>
    <w:p w14:paraId="7E2B12BE" w14:textId="28D3F924" w:rsidR="00215293" w:rsidRDefault="00215293" w:rsidP="00215293">
      <w:pPr>
        <w:pStyle w:val="Prrafodelista"/>
        <w:numPr>
          <w:ilvl w:val="2"/>
          <w:numId w:val="32"/>
        </w:numPr>
      </w:pPr>
      <w:bookmarkStart w:id="153" w:name="CriteriodeAceptacion"/>
      <w:r>
        <w:t>Criterio de Aceptación</w:t>
      </w:r>
      <w:bookmarkEnd w:id="153"/>
      <w:r>
        <w:t xml:space="preserve">: </w:t>
      </w:r>
      <w:r w:rsidRPr="00215293">
        <w:t>Estos criterios definen los requisitos sobre cómo debe comportarse la aplicación para que determinada acción se pueda llevar a cabo.</w:t>
      </w:r>
    </w:p>
    <w:p w14:paraId="4C1AD605" w14:textId="46F8723C" w:rsidR="0031210E" w:rsidRDefault="0031210E" w:rsidP="0031210E">
      <w:pPr>
        <w:pStyle w:val="Prrafodelista"/>
        <w:numPr>
          <w:ilvl w:val="0"/>
          <w:numId w:val="32"/>
        </w:numPr>
      </w:pPr>
      <w:bookmarkStart w:id="154" w:name="Software"/>
      <w:r>
        <w:t>Software</w:t>
      </w:r>
      <w:bookmarkEnd w:id="154"/>
      <w:r>
        <w:t>:</w:t>
      </w:r>
      <w:r w:rsidRPr="0031210E">
        <w:t xml:space="preserve"> </w:t>
      </w:r>
      <w:r>
        <w:t>C</w:t>
      </w:r>
      <w:r w:rsidRPr="0031210E">
        <w:t xml:space="preserve">onjunto de programas, instrucciones y reglas informáticas que permiten ejecutar distintas tareas </w:t>
      </w:r>
      <w:r>
        <w:t xml:space="preserve">en </w:t>
      </w:r>
      <w:r w:rsidRPr="0031210E">
        <w:t>un sistema informático</w:t>
      </w:r>
      <w:r>
        <w:t>.</w:t>
      </w:r>
    </w:p>
    <w:p w14:paraId="28A97057" w14:textId="4D3BA0CA" w:rsidR="0031210E" w:rsidRDefault="0031210E" w:rsidP="00E04179">
      <w:pPr>
        <w:pStyle w:val="Prrafodelista"/>
        <w:numPr>
          <w:ilvl w:val="0"/>
          <w:numId w:val="32"/>
        </w:numPr>
      </w:pPr>
      <w:bookmarkStart w:id="155" w:name="Hardware"/>
      <w:r>
        <w:t>Hardware</w:t>
      </w:r>
      <w:bookmarkEnd w:id="155"/>
      <w:r>
        <w:t xml:space="preserve">: </w:t>
      </w:r>
      <w:r w:rsidRPr="0031210E">
        <w:t xml:space="preserve">Conjunto de elementos físicos o materiales que constituyen </w:t>
      </w:r>
      <w:r>
        <w:t xml:space="preserve">en </w:t>
      </w:r>
      <w:r w:rsidRPr="0031210E">
        <w:t>un sistema informático</w:t>
      </w:r>
      <w:r>
        <w:t>.</w:t>
      </w:r>
    </w:p>
    <w:p w14:paraId="7AD3E861" w14:textId="52156857" w:rsidR="00327E40" w:rsidRDefault="00327E40" w:rsidP="00E04179">
      <w:pPr>
        <w:pStyle w:val="Prrafodelista"/>
        <w:numPr>
          <w:ilvl w:val="0"/>
          <w:numId w:val="32"/>
        </w:numPr>
      </w:pPr>
      <w:bookmarkStart w:id="156" w:name="InterfazGrafica"/>
      <w:r>
        <w:t>Interfaz Gráfica</w:t>
      </w:r>
      <w:bookmarkEnd w:id="156"/>
      <w:r>
        <w:t>:</w:t>
      </w:r>
      <w:r w:rsidR="0031210E">
        <w:t xml:space="preserve"> </w:t>
      </w:r>
      <w:r w:rsidR="00F81C57">
        <w:t xml:space="preserve">Parte del </w:t>
      </w:r>
      <w:hyperlink w:anchor="Software" w:history="1">
        <w:r w:rsidR="00F81C57" w:rsidRPr="00F81C57">
          <w:rPr>
            <w:rStyle w:val="Hipervnculo"/>
          </w:rPr>
          <w:t>software</w:t>
        </w:r>
      </w:hyperlink>
      <w:r w:rsidR="0031210E" w:rsidRPr="0031210E">
        <w:t xml:space="preserve"> que muestra de forma visual todas las acciones </w:t>
      </w:r>
      <w:r w:rsidR="00F81C57">
        <w:t>e</w:t>
      </w:r>
      <w:r w:rsidR="0031210E" w:rsidRPr="0031210E">
        <w:t xml:space="preserve"> información disponible, para que los usuarios puedan interactuar con mayor facilidad y sin necesidad de disponer de profundos conocimientos de informática.</w:t>
      </w:r>
    </w:p>
    <w:p w14:paraId="1A50AFCB" w14:textId="276BF473" w:rsidR="00F81C57" w:rsidRDefault="00F81C57" w:rsidP="00E04179">
      <w:pPr>
        <w:pStyle w:val="Prrafodelista"/>
        <w:numPr>
          <w:ilvl w:val="0"/>
          <w:numId w:val="32"/>
        </w:numPr>
      </w:pPr>
      <w:bookmarkStart w:id="157" w:name="UserFriendly"/>
      <w:proofErr w:type="spellStart"/>
      <w:r>
        <w:t>User</w:t>
      </w:r>
      <w:proofErr w:type="spellEnd"/>
      <w:r w:rsidR="0019171D">
        <w:t xml:space="preserve"> </w:t>
      </w:r>
      <w:proofErr w:type="spellStart"/>
      <w:r>
        <w:t>friendly</w:t>
      </w:r>
      <w:bookmarkEnd w:id="157"/>
      <w:proofErr w:type="spellEnd"/>
      <w:r>
        <w:t xml:space="preserve">: </w:t>
      </w:r>
      <w:r w:rsidR="0019171D">
        <w:t>Fácil de usar para el usuario.</w:t>
      </w:r>
    </w:p>
    <w:p w14:paraId="3AD3BC2C" w14:textId="34C358CE" w:rsidR="00327E40" w:rsidRDefault="00327E40" w:rsidP="00E04179">
      <w:pPr>
        <w:pStyle w:val="Prrafodelista"/>
        <w:numPr>
          <w:ilvl w:val="0"/>
          <w:numId w:val="32"/>
        </w:numPr>
      </w:pPr>
      <w:bookmarkStart w:id="158" w:name="EncriptarInformacion"/>
      <w:r>
        <w:t>Encriptar</w:t>
      </w:r>
      <w:r w:rsidR="0019171D">
        <w:t xml:space="preserve"> información</w:t>
      </w:r>
      <w:bookmarkEnd w:id="158"/>
      <w:r>
        <w:t>:</w:t>
      </w:r>
      <w:r w:rsidR="0019171D">
        <w:t xml:space="preserve"> Oc</w:t>
      </w:r>
      <w:r w:rsidR="0019171D" w:rsidRPr="0019171D">
        <w:t>ultar el contenido de un mensaje a simple vista, de manera que haga falta una interacción concreta para poder desvelar ese contenido.</w:t>
      </w:r>
    </w:p>
    <w:p w14:paraId="6254238A" w14:textId="08D68DD8" w:rsidR="00327E40" w:rsidRDefault="00327E40" w:rsidP="00E04179">
      <w:pPr>
        <w:pStyle w:val="Prrafodelista"/>
        <w:numPr>
          <w:ilvl w:val="0"/>
          <w:numId w:val="32"/>
        </w:numPr>
      </w:pPr>
      <w:bookmarkStart w:id="159" w:name="TablasTransaccionales"/>
      <w:r>
        <w:t xml:space="preserve">Tablas </w:t>
      </w:r>
      <w:r w:rsidR="0019171D">
        <w:t>transaccionales</w:t>
      </w:r>
      <w:bookmarkEnd w:id="159"/>
      <w:r>
        <w:t xml:space="preserve">: </w:t>
      </w:r>
      <w:r w:rsidR="0019171D">
        <w:t xml:space="preserve">Tabla en el motor de </w:t>
      </w:r>
      <w:hyperlink w:anchor="BasedeDatos" w:history="1">
        <w:r w:rsidR="0019171D" w:rsidRPr="0019171D">
          <w:rPr>
            <w:rStyle w:val="Hipervnculo"/>
          </w:rPr>
          <w:t>Base de Datos</w:t>
        </w:r>
      </w:hyperlink>
      <w:r w:rsidR="0019171D">
        <w:t xml:space="preserve"> donde el sistema guarda todas las transacciones realizadas pero que no son relevantes para guardar, sino que son para tareas operacionales.</w:t>
      </w:r>
    </w:p>
    <w:p w14:paraId="58DCD6A9" w14:textId="184DE246" w:rsidR="0019171D" w:rsidRDefault="0019171D" w:rsidP="00E04179">
      <w:pPr>
        <w:pStyle w:val="Prrafodelista"/>
        <w:numPr>
          <w:ilvl w:val="0"/>
          <w:numId w:val="32"/>
        </w:numPr>
      </w:pPr>
      <w:bookmarkStart w:id="160" w:name="BasedeDatos"/>
      <w:r>
        <w:t>Base de Datos</w:t>
      </w:r>
      <w:bookmarkEnd w:id="160"/>
      <w:r>
        <w:t>: C</w:t>
      </w:r>
      <w:r w:rsidRPr="0019171D">
        <w:t>onjunto de datos pertenecientes a un mismo contexto y almacenados sistemáticamente para su posterior uso.</w:t>
      </w:r>
    </w:p>
    <w:p w14:paraId="6B83DCFD" w14:textId="5199B1AC" w:rsidR="00327E40" w:rsidRDefault="00327E40" w:rsidP="00E04179">
      <w:pPr>
        <w:pStyle w:val="Prrafodelista"/>
        <w:numPr>
          <w:ilvl w:val="0"/>
          <w:numId w:val="32"/>
        </w:numPr>
      </w:pPr>
      <w:bookmarkStart w:id="161" w:name="DesarrolloModular"/>
      <w:r>
        <w:lastRenderedPageBreak/>
        <w:t>Desarrollo modular</w:t>
      </w:r>
      <w:bookmarkEnd w:id="161"/>
      <w:r>
        <w:t>:</w:t>
      </w:r>
      <w:r w:rsidR="008B1A5E">
        <w:t xml:space="preserve"> Desarrollo de componentes que se pueden agregar o extraer con facilidad, aumentando la independencia entre ellos.</w:t>
      </w:r>
    </w:p>
    <w:p w14:paraId="4C122AA4" w14:textId="59EF4D68" w:rsidR="00327E40" w:rsidRDefault="00327E40" w:rsidP="00E04179">
      <w:pPr>
        <w:pStyle w:val="Prrafodelista"/>
        <w:numPr>
          <w:ilvl w:val="0"/>
          <w:numId w:val="32"/>
        </w:numPr>
      </w:pPr>
      <w:bookmarkStart w:id="162" w:name="Testing"/>
      <w:r>
        <w:t>Testing</w:t>
      </w:r>
      <w:bookmarkEnd w:id="162"/>
      <w:r>
        <w:t xml:space="preserve">: </w:t>
      </w:r>
      <w:r w:rsidR="008B1A5E">
        <w:t>P</w:t>
      </w:r>
      <w:r w:rsidR="008B1A5E" w:rsidRPr="008B1A5E">
        <w:t>r</w:t>
      </w:r>
      <w:r w:rsidR="008B1A5E">
        <w:t>oceso de pr</w:t>
      </w:r>
      <w:r w:rsidR="008B1A5E" w:rsidRPr="008B1A5E">
        <w:t>uebas de software</w:t>
      </w:r>
      <w:r w:rsidR="008B1A5E">
        <w:t xml:space="preserve"> cuyo objetivo es encontrar errores en el mismo</w:t>
      </w:r>
      <w:r w:rsidR="005E2994">
        <w:t>,</w:t>
      </w:r>
      <w:r w:rsidR="005E2994" w:rsidRPr="005E2994">
        <w:t xml:space="preserve"> </w:t>
      </w:r>
      <w:r w:rsidR="005E2994">
        <w:t>a</w:t>
      </w:r>
      <w:r w:rsidR="005E2994" w:rsidRPr="005E2994">
        <w:t>segura</w:t>
      </w:r>
      <w:r w:rsidR="005E2994">
        <w:t>ndo</w:t>
      </w:r>
      <w:r w:rsidR="005E2994" w:rsidRPr="005E2994">
        <w:t xml:space="preserve"> que los requerimientos definidos se cumplan en la implementación del producto</w:t>
      </w:r>
      <w:r w:rsidR="008B1A5E">
        <w:t>.</w:t>
      </w:r>
    </w:p>
    <w:p w14:paraId="0A62D2A7" w14:textId="6F3C677A" w:rsidR="008B1A5E" w:rsidRDefault="008B1A5E" w:rsidP="008B1A5E">
      <w:pPr>
        <w:pStyle w:val="Prrafodelista"/>
        <w:numPr>
          <w:ilvl w:val="1"/>
          <w:numId w:val="32"/>
        </w:numPr>
      </w:pPr>
      <w:bookmarkStart w:id="163" w:name="TestingAutomatico"/>
      <w:r>
        <w:t>Testing automático</w:t>
      </w:r>
      <w:bookmarkEnd w:id="163"/>
      <w:r>
        <w:t>: Proceso de pruebas</w:t>
      </w:r>
      <w:r w:rsidRPr="008B1A5E">
        <w:t xml:space="preserve"> automatizadas </w:t>
      </w:r>
      <w:r>
        <w:t xml:space="preserve">que </w:t>
      </w:r>
      <w:r w:rsidRPr="008B1A5E">
        <w:t>tienen como objetivo detectar fallas en el software evitando que una persona tenga que ejecutar las pruebas manualmente</w:t>
      </w:r>
    </w:p>
    <w:p w14:paraId="4A3948C5" w14:textId="77777777" w:rsidR="00CA1F34" w:rsidRDefault="00327E40" w:rsidP="00260A91">
      <w:pPr>
        <w:pStyle w:val="Prrafodelista"/>
        <w:numPr>
          <w:ilvl w:val="0"/>
          <w:numId w:val="32"/>
        </w:numPr>
      </w:pPr>
      <w:bookmarkStart w:id="164" w:name="Tokens"/>
      <w:r>
        <w:t>Tokens</w:t>
      </w:r>
      <w:bookmarkEnd w:id="164"/>
      <w:r>
        <w:t>:</w:t>
      </w:r>
      <w:r w:rsidR="008B1A5E">
        <w:t xml:space="preserve"> Es un elemento no sensible, es decir, que no tiene un significado o valor extrínseco o explotable. El mismo sirve para ser puesto en el lugar de un elemento de datos sensible.</w:t>
      </w:r>
    </w:p>
    <w:p w14:paraId="6675535C" w14:textId="364168B8" w:rsidR="00E76025" w:rsidRDefault="00E76025" w:rsidP="00CA1F34">
      <w:pPr>
        <w:pStyle w:val="Prrafodelista"/>
        <w:numPr>
          <w:ilvl w:val="0"/>
          <w:numId w:val="32"/>
        </w:numPr>
      </w:pPr>
      <w:bookmarkStart w:id="165" w:name="Rama"/>
      <w:bookmarkStart w:id="166" w:name="RamaMaster"/>
      <w:r>
        <w:t>Rama</w:t>
      </w:r>
      <w:bookmarkEnd w:id="165"/>
      <w:r w:rsidR="00094A12">
        <w:t>/Branch</w:t>
      </w:r>
      <w:r>
        <w:t>: Es</w:t>
      </w:r>
      <w:r w:rsidRPr="00E76025">
        <w:t xml:space="preserve"> un apuntador móvil apuntando a una de esas confirmaciones.</w:t>
      </w:r>
    </w:p>
    <w:p w14:paraId="2F999B91" w14:textId="4B21B04D" w:rsidR="00CA1F34" w:rsidRDefault="00CA1F34" w:rsidP="00E76025">
      <w:pPr>
        <w:pStyle w:val="Prrafodelista"/>
        <w:numPr>
          <w:ilvl w:val="1"/>
          <w:numId w:val="32"/>
        </w:numPr>
      </w:pPr>
      <w:r>
        <w:t>Rama master</w:t>
      </w:r>
      <w:bookmarkEnd w:id="166"/>
      <w:r>
        <w:t>: E</w:t>
      </w:r>
      <w:r w:rsidRPr="00CA1F34">
        <w:t>s la rama con la que se comienza en cualquier proyecto, y es la que se utiliza como rama principal donde se encuentra el proyecto en su estado final</w:t>
      </w:r>
      <w:r>
        <w:t>.</w:t>
      </w:r>
    </w:p>
    <w:p w14:paraId="4666E242" w14:textId="2C0E2865" w:rsidR="001E6AB2" w:rsidRDefault="001E6AB2" w:rsidP="00CA1F34">
      <w:pPr>
        <w:pStyle w:val="Prrafodelista"/>
        <w:numPr>
          <w:ilvl w:val="0"/>
          <w:numId w:val="32"/>
        </w:numPr>
      </w:pPr>
      <w:bookmarkStart w:id="167" w:name="CapacidaddelEquipo"/>
      <w:r>
        <w:t>Capacidad del equipo</w:t>
      </w:r>
      <w:bookmarkEnd w:id="167"/>
      <w:r>
        <w:t xml:space="preserve">: </w:t>
      </w:r>
      <w:r w:rsidRPr="001E6AB2">
        <w:t>La capacidad de trabajo de un equipo Scrum es la cantidad de trabajo que puede hacer el equipo en un sprint</w:t>
      </w:r>
      <w:r>
        <w:t xml:space="preserve">, estimándose </w:t>
      </w:r>
      <w:r w:rsidRPr="001E6AB2">
        <w:t xml:space="preserve">en función del promedio de la velocidad del equipo en </w:t>
      </w:r>
      <w:hyperlink w:anchor="Sprint" w:history="1">
        <w:proofErr w:type="spellStart"/>
        <w:r w:rsidRPr="001E6AB2">
          <w:rPr>
            <w:rStyle w:val="Hipervnculo"/>
          </w:rPr>
          <w:t>sprints</w:t>
        </w:r>
        <w:proofErr w:type="spellEnd"/>
      </w:hyperlink>
      <w:r w:rsidRPr="001E6AB2">
        <w:t xml:space="preserve"> anteriores, el promedio de la velocidad x persona x </w:t>
      </w:r>
      <w:proofErr w:type="spellStart"/>
      <w:r w:rsidRPr="001E6AB2">
        <w:t>dia</w:t>
      </w:r>
      <w:proofErr w:type="spellEnd"/>
      <w:r w:rsidRPr="001E6AB2">
        <w:t xml:space="preserve"> y de los días efectivos de trabajo que va a haber en un </w:t>
      </w:r>
      <w:hyperlink w:anchor="Sprint" w:history="1">
        <w:r w:rsidRPr="001E6AB2">
          <w:rPr>
            <w:rStyle w:val="Hipervnculo"/>
          </w:rPr>
          <w:t>sprint</w:t>
        </w:r>
      </w:hyperlink>
      <w:r w:rsidRPr="001E6AB2">
        <w:t>.</w:t>
      </w:r>
    </w:p>
    <w:p w14:paraId="36306C08" w14:textId="199B4305" w:rsidR="00215293" w:rsidRDefault="00215293" w:rsidP="00CA1F34">
      <w:pPr>
        <w:pStyle w:val="Prrafodelista"/>
        <w:numPr>
          <w:ilvl w:val="0"/>
          <w:numId w:val="32"/>
        </w:numPr>
      </w:pPr>
      <w:bookmarkStart w:id="168" w:name="DiagramadeGantt"/>
      <w:r>
        <w:t>Diagrama de Gantt</w:t>
      </w:r>
      <w:bookmarkEnd w:id="168"/>
      <w:r>
        <w:t>: Herramienta</w:t>
      </w:r>
      <w:r w:rsidRPr="00215293">
        <w:t xml:space="preserve"> gráfica cuyo objetivo es exponer el tiempo de dedicación previsto para diferentes tareas o actividades a lo largo de un tiempo total determinado</w:t>
      </w:r>
      <w:r>
        <w:t>.</w:t>
      </w:r>
    </w:p>
    <w:p w14:paraId="7466CD96" w14:textId="3747488F" w:rsidR="00215293" w:rsidRDefault="00215293" w:rsidP="00CA1F34">
      <w:pPr>
        <w:pStyle w:val="Prrafodelista"/>
        <w:numPr>
          <w:ilvl w:val="0"/>
          <w:numId w:val="32"/>
        </w:numPr>
      </w:pPr>
      <w:bookmarkStart w:id="169" w:name="Frontend"/>
      <w:r>
        <w:t>Frontend</w:t>
      </w:r>
      <w:bookmarkEnd w:id="169"/>
      <w:r>
        <w:t>: E</w:t>
      </w:r>
      <w:r w:rsidRPr="00215293">
        <w:t>s la parte de un sitio web que interactúa con los usuarios, por eso decimos que está del lado del cliente</w:t>
      </w:r>
      <w:r>
        <w:t>.</w:t>
      </w:r>
    </w:p>
    <w:p w14:paraId="6D5B8C4D" w14:textId="77777777" w:rsidR="00924C00" w:rsidRDefault="00215293" w:rsidP="00540940">
      <w:pPr>
        <w:pStyle w:val="Prrafodelista"/>
        <w:numPr>
          <w:ilvl w:val="0"/>
          <w:numId w:val="32"/>
        </w:numPr>
      </w:pPr>
      <w:bookmarkStart w:id="170" w:name="Backend"/>
      <w:r>
        <w:lastRenderedPageBreak/>
        <w:t>Backend</w:t>
      </w:r>
      <w:bookmarkEnd w:id="170"/>
      <w:r>
        <w:t>: Es</w:t>
      </w:r>
      <w:r w:rsidRPr="00215293">
        <w:t xml:space="preserve"> la parte del programa que se ejecuta en un servidor</w:t>
      </w:r>
      <w:r>
        <w:t>, por eso decimos que está del lado del servidor.</w:t>
      </w:r>
    </w:p>
    <w:p w14:paraId="3C91BA57" w14:textId="77777777" w:rsidR="00924C00" w:rsidRDefault="00924C00" w:rsidP="00540940">
      <w:pPr>
        <w:pStyle w:val="Prrafodelista"/>
        <w:numPr>
          <w:ilvl w:val="0"/>
          <w:numId w:val="32"/>
        </w:numPr>
      </w:pPr>
      <w:bookmarkStart w:id="171" w:name="PopUp"/>
      <w:r>
        <w:t>Pop-up</w:t>
      </w:r>
      <w:bookmarkEnd w:id="171"/>
      <w:r>
        <w:t xml:space="preserve">: Ventana emergente que </w:t>
      </w:r>
      <w:r w:rsidRPr="00924C00">
        <w:t xml:space="preserve">aparece de repente en la pantalla de tu </w:t>
      </w:r>
      <w:r>
        <w:t>navegador</w:t>
      </w:r>
      <w:r w:rsidRPr="00924C00">
        <w:t>.</w:t>
      </w:r>
    </w:p>
    <w:p w14:paraId="25A63625" w14:textId="77777777" w:rsidR="000F1D54" w:rsidRDefault="00924C00" w:rsidP="00540940">
      <w:pPr>
        <w:pStyle w:val="Prrafodelista"/>
        <w:numPr>
          <w:ilvl w:val="0"/>
          <w:numId w:val="32"/>
        </w:numPr>
      </w:pPr>
      <w:bookmarkStart w:id="172" w:name="Textbox"/>
      <w:proofErr w:type="spellStart"/>
      <w:r>
        <w:t>Textbox</w:t>
      </w:r>
      <w:bookmarkEnd w:id="172"/>
      <w:proofErr w:type="spellEnd"/>
      <w:r>
        <w:t>:</w:t>
      </w:r>
      <w:r w:rsidRPr="00924C00">
        <w:t xml:space="preserve"> </w:t>
      </w:r>
      <w:r>
        <w:t xml:space="preserve">Caja de texto utilizada para </w:t>
      </w:r>
      <w:r w:rsidRPr="00924C00">
        <w:t>que el usuario introduzca datos</w:t>
      </w:r>
      <w:r>
        <w:t xml:space="preserve"> y/o para</w:t>
      </w:r>
      <w:r w:rsidRPr="00924C00">
        <w:t xml:space="preserve"> mostrar una respuesta predeterminada</w:t>
      </w:r>
      <w:r>
        <w:t>.</w:t>
      </w:r>
    </w:p>
    <w:p w14:paraId="430922D0" w14:textId="77777777" w:rsidR="000F1D54" w:rsidRDefault="000F1D54" w:rsidP="00540940">
      <w:pPr>
        <w:pStyle w:val="Prrafodelista"/>
        <w:numPr>
          <w:ilvl w:val="0"/>
          <w:numId w:val="32"/>
        </w:numPr>
      </w:pPr>
      <w:bookmarkStart w:id="173" w:name="Backup"/>
      <w:proofErr w:type="spellStart"/>
      <w:r>
        <w:t>Backup</w:t>
      </w:r>
      <w:bookmarkEnd w:id="173"/>
      <w:proofErr w:type="spellEnd"/>
      <w:r>
        <w:t>: E</w:t>
      </w:r>
      <w:r w:rsidRPr="000F1D54">
        <w:t>s una copia de los datos originales que se realiza con el fin de disponer de un medio para recuperarlos en caso de su pérdida</w:t>
      </w:r>
      <w:r>
        <w:t>.</w:t>
      </w:r>
    </w:p>
    <w:p w14:paraId="1CF309D4" w14:textId="1ED08A12" w:rsidR="000F1D54" w:rsidRDefault="000F1D54" w:rsidP="00F34AFE">
      <w:pPr>
        <w:pStyle w:val="Prrafodelista"/>
        <w:numPr>
          <w:ilvl w:val="0"/>
          <w:numId w:val="32"/>
        </w:numPr>
        <w:rPr>
          <w:rStyle w:val="acopre"/>
        </w:rPr>
      </w:pPr>
      <w:bookmarkStart w:id="174" w:name="Repositorio"/>
      <w:bookmarkStart w:id="175" w:name="LaNube"/>
      <w:r>
        <w:t>Repositorio</w:t>
      </w:r>
      <w:bookmarkEnd w:id="174"/>
      <w:r>
        <w:t>: S</w:t>
      </w:r>
      <w:r w:rsidRPr="000F1D54">
        <w:t>on instalaciones virtuales donde se deposita</w:t>
      </w:r>
      <w:r>
        <w:t xml:space="preserve"> </w:t>
      </w:r>
      <w:r>
        <w:rPr>
          <w:rStyle w:val="acopre"/>
        </w:rPr>
        <w:t>información digital.</w:t>
      </w:r>
    </w:p>
    <w:p w14:paraId="5BACD1B8" w14:textId="77777777" w:rsidR="009A61F1" w:rsidRDefault="000F1D54" w:rsidP="00F34AFE">
      <w:pPr>
        <w:pStyle w:val="Prrafodelista"/>
        <w:numPr>
          <w:ilvl w:val="0"/>
          <w:numId w:val="32"/>
        </w:numPr>
      </w:pPr>
      <w:r>
        <w:t>La nube</w:t>
      </w:r>
      <w:bookmarkEnd w:id="175"/>
      <w:r>
        <w:t>: P</w:t>
      </w:r>
      <w:r w:rsidRPr="000F1D54">
        <w:t xml:space="preserve">ermite almacenar y acceder a datos </w:t>
      </w:r>
      <w:r>
        <w:t xml:space="preserve">y </w:t>
      </w:r>
      <w:r w:rsidRPr="000F1D54">
        <w:t xml:space="preserve">programas a través de Internet en lugar del disco duro de </w:t>
      </w:r>
      <w:r>
        <w:t>una</w:t>
      </w:r>
      <w:r w:rsidRPr="000F1D54">
        <w:t xml:space="preserve"> computadora</w:t>
      </w:r>
      <w:r>
        <w:t>.</w:t>
      </w:r>
    </w:p>
    <w:p w14:paraId="2A9742A9" w14:textId="77777777" w:rsidR="009A61F1" w:rsidRDefault="009A61F1" w:rsidP="00F34AFE">
      <w:pPr>
        <w:pStyle w:val="Prrafodelista"/>
        <w:numPr>
          <w:ilvl w:val="0"/>
          <w:numId w:val="32"/>
        </w:numPr>
      </w:pPr>
      <w:bookmarkStart w:id="176" w:name="Framework"/>
      <w:r>
        <w:t>Framework</w:t>
      </w:r>
      <w:bookmarkEnd w:id="176"/>
      <w:r>
        <w:t xml:space="preserve">: Un </w:t>
      </w:r>
      <w:r w:rsidRPr="009A61F1">
        <w:t xml:space="preserve">entorno de </w:t>
      </w:r>
      <w:r>
        <w:t xml:space="preserve">trabajo </w:t>
      </w:r>
      <w:r w:rsidRPr="009A61F1">
        <w:t xml:space="preserve">estandarizado de conceptos, prácticas y criterios para enfocar un tipo de problemática particular que sirve como referencia, para enfrentar y resolver nuevos problemas de índole similar. </w:t>
      </w:r>
    </w:p>
    <w:p w14:paraId="41203BBB" w14:textId="030CB1EA" w:rsidR="00E76025" w:rsidRDefault="00E76025" w:rsidP="00E76025">
      <w:pPr>
        <w:pStyle w:val="Prrafodelista"/>
        <w:numPr>
          <w:ilvl w:val="0"/>
          <w:numId w:val="32"/>
        </w:numPr>
      </w:pPr>
      <w:bookmarkStart w:id="177" w:name="Bug"/>
      <w:r>
        <w:t>Bug</w:t>
      </w:r>
      <w:bookmarkEnd w:id="177"/>
      <w:r>
        <w:t xml:space="preserve">: </w:t>
      </w:r>
      <w:r w:rsidRPr="00E76025">
        <w:t>Un bug se genera en la programación o el diseño del software y, en algún momento, se manifiesta ante el usuario.</w:t>
      </w:r>
    </w:p>
    <w:p w14:paraId="3DBDB7CC" w14:textId="77777777" w:rsidR="00E76025" w:rsidRDefault="00E76025" w:rsidP="00E76025">
      <w:pPr>
        <w:pStyle w:val="Prrafodelista"/>
        <w:numPr>
          <w:ilvl w:val="0"/>
          <w:numId w:val="32"/>
        </w:numPr>
      </w:pPr>
      <w:bookmarkStart w:id="178" w:name="Merge"/>
      <w:proofErr w:type="spellStart"/>
      <w:r>
        <w:t>Merge</w:t>
      </w:r>
      <w:bookmarkEnd w:id="178"/>
      <w:proofErr w:type="spellEnd"/>
      <w:r>
        <w:t xml:space="preserve">: Fusionar una </w:t>
      </w:r>
      <w:hyperlink w:anchor="Rama" w:history="1">
        <w:r w:rsidRPr="00E76025">
          <w:rPr>
            <w:rStyle w:val="Hipervnculo"/>
          </w:rPr>
          <w:t>rama</w:t>
        </w:r>
      </w:hyperlink>
      <w:r>
        <w:t xml:space="preserve"> con otra.</w:t>
      </w:r>
    </w:p>
    <w:p w14:paraId="2B71F2F6" w14:textId="77777777" w:rsidR="00094A12" w:rsidRDefault="00E76025" w:rsidP="00E76025">
      <w:pPr>
        <w:pStyle w:val="Prrafodelista"/>
        <w:numPr>
          <w:ilvl w:val="0"/>
          <w:numId w:val="32"/>
        </w:numPr>
      </w:pPr>
      <w:bookmarkStart w:id="179" w:name="DiseñoResponsive"/>
      <w:r>
        <w:t>Diseño responsive</w:t>
      </w:r>
      <w:bookmarkEnd w:id="179"/>
      <w:r>
        <w:t>: D</w:t>
      </w:r>
      <w:r w:rsidRPr="00E76025">
        <w:t>iseño que busca la correcta visualización</w:t>
      </w:r>
      <w:r w:rsidR="00094A12">
        <w:t xml:space="preserve"> y adaptación</w:t>
      </w:r>
      <w:r w:rsidRPr="00E76025">
        <w:t xml:space="preserve"> en distintos dispositivos</w:t>
      </w:r>
      <w:r w:rsidR="00094A12">
        <w:t>.</w:t>
      </w:r>
    </w:p>
    <w:p w14:paraId="20357B1D" w14:textId="26C0E445" w:rsidR="00094A12" w:rsidRDefault="00094A12" w:rsidP="00094A12">
      <w:pPr>
        <w:pStyle w:val="Prrafodelista"/>
        <w:numPr>
          <w:ilvl w:val="0"/>
          <w:numId w:val="32"/>
        </w:numPr>
      </w:pPr>
      <w:bookmarkStart w:id="180" w:name="API"/>
      <w:r>
        <w:t>API</w:t>
      </w:r>
      <w:bookmarkEnd w:id="180"/>
      <w:r>
        <w:t>: C</w:t>
      </w:r>
      <w:r w:rsidRPr="00094A12">
        <w:t xml:space="preserve">onjunto de </w:t>
      </w:r>
      <w:r>
        <w:t>funciones</w:t>
      </w:r>
      <w:r w:rsidRPr="00094A12">
        <w:t xml:space="preserve"> que ofrece cierta biblioteca para ser utilizado por otro </w:t>
      </w:r>
      <w:hyperlink w:anchor="Software" w:history="1">
        <w:r w:rsidRPr="00094A12">
          <w:rPr>
            <w:rStyle w:val="Hipervnculo"/>
          </w:rPr>
          <w:t>software</w:t>
        </w:r>
      </w:hyperlink>
      <w:r w:rsidRPr="00094A12">
        <w:t>. ​</w:t>
      </w:r>
    </w:p>
    <w:p w14:paraId="5102026F" w14:textId="78F94B5C" w:rsidR="00F34AFE" w:rsidRDefault="00F34AFE" w:rsidP="00094A12">
      <w:pPr>
        <w:pStyle w:val="Prrafodelista"/>
        <w:numPr>
          <w:ilvl w:val="0"/>
          <w:numId w:val="32"/>
        </w:numPr>
      </w:pPr>
      <w:bookmarkStart w:id="181" w:name="Firewall"/>
      <w:r>
        <w:t>Firewall</w:t>
      </w:r>
      <w:bookmarkEnd w:id="181"/>
      <w:r>
        <w:t>: D</w:t>
      </w:r>
      <w:r w:rsidRPr="00F34AFE">
        <w:t>iseñada para bloquear el acceso no autorizado, permitiendo al mismo tiempo comunicaciones autorizadas.</w:t>
      </w:r>
    </w:p>
    <w:p w14:paraId="0B4D70B9" w14:textId="61570EBA" w:rsidR="00632852" w:rsidRDefault="00E008AC" w:rsidP="00094A12">
      <w:pPr>
        <w:pStyle w:val="Prrafodelista"/>
        <w:numPr>
          <w:ilvl w:val="0"/>
          <w:numId w:val="32"/>
        </w:numPr>
      </w:pPr>
      <w:bookmarkStart w:id="182" w:name="ROI"/>
      <w:r>
        <w:t xml:space="preserve">Valor de Retorno (ROI): </w:t>
      </w:r>
      <w:bookmarkEnd w:id="182"/>
      <w:r>
        <w:t>determina cuanto ganó una empresa a través de sus inversiones. Su fórmula es:</w:t>
      </w:r>
      <m:oMath>
        <m:r>
          <m:rPr>
            <m:sty m:val="p"/>
          </m:rPr>
          <w:rPr>
            <w:rFonts w:ascii="Cambria Math" w:hAnsi="Cambria Math"/>
          </w:rPr>
          <w:br/>
        </m:r>
      </m:oMath>
      <m:oMathPara>
        <m:oMath>
          <m:r>
            <w:rPr>
              <w:rFonts w:ascii="Cambria Math" w:hAnsi="Cambria Math"/>
            </w:rPr>
            <m:t xml:space="preserve">ROI = </m:t>
          </m:r>
          <m:f>
            <m:fPr>
              <m:ctrlPr>
                <w:rPr>
                  <w:rFonts w:ascii="Cambria Math" w:hAnsi="Cambria Math"/>
                  <w:i/>
                </w:rPr>
              </m:ctrlPr>
            </m:fPr>
            <m:num>
              <m:r>
                <w:rPr>
                  <w:rFonts w:ascii="Cambria Math" w:hAnsi="Cambria Math"/>
                </w:rPr>
                <m:t>Ingresos del proyecto - Costo del proyecto</m:t>
              </m:r>
            </m:num>
            <m:den>
              <m:r>
                <w:rPr>
                  <w:rFonts w:ascii="Cambria Math" w:hAnsi="Cambria Math"/>
                </w:rPr>
                <m:t xml:space="preserve"> Costo del proyecto</m:t>
              </m:r>
            </m:den>
          </m:f>
        </m:oMath>
      </m:oMathPara>
    </w:p>
    <w:p w14:paraId="415A497B" w14:textId="3894B50E" w:rsidR="007C3101" w:rsidRDefault="00632852" w:rsidP="000A725A">
      <w:pPr>
        <w:pStyle w:val="Prrafodelista"/>
        <w:numPr>
          <w:ilvl w:val="0"/>
          <w:numId w:val="32"/>
        </w:numPr>
      </w:pPr>
      <w:bookmarkStart w:id="183" w:name="DiagramadeClases"/>
      <w:r>
        <w:lastRenderedPageBreak/>
        <w:t>Diagrama de Clases</w:t>
      </w:r>
      <w:bookmarkEnd w:id="183"/>
      <w:r>
        <w:t xml:space="preserve">: </w:t>
      </w:r>
      <w:r w:rsidR="006F5CAB">
        <w:t xml:space="preserve">Muestra la vista estática de un sistema a través de un conjunto de </w:t>
      </w:r>
      <w:hyperlink w:anchor="Clases" w:history="1">
        <w:r w:rsidR="006F5CAB" w:rsidRPr="007C3101">
          <w:rPr>
            <w:rStyle w:val="Hipervnculo"/>
          </w:rPr>
          <w:t>clases</w:t>
        </w:r>
      </w:hyperlink>
      <w:r w:rsidR="006F5CAB">
        <w:t xml:space="preserve">, </w:t>
      </w:r>
      <w:hyperlink w:anchor="Interfaces" w:history="1">
        <w:r w:rsidR="006F5CAB" w:rsidRPr="007C3101">
          <w:rPr>
            <w:rStyle w:val="Hipervnculo"/>
          </w:rPr>
          <w:t>interfaces</w:t>
        </w:r>
      </w:hyperlink>
      <w:r w:rsidR="006F5CAB">
        <w:t xml:space="preserve"> y colaboraciones junto con sus relaciones.</w:t>
      </w:r>
    </w:p>
    <w:p w14:paraId="0ECD00C3" w14:textId="33B3214A" w:rsidR="00E008AC" w:rsidRDefault="007C3101" w:rsidP="000A725A">
      <w:pPr>
        <w:pStyle w:val="Prrafodelista"/>
        <w:numPr>
          <w:ilvl w:val="0"/>
          <w:numId w:val="32"/>
        </w:numPr>
      </w:pPr>
      <w:bookmarkStart w:id="184" w:name="Clases"/>
      <w:r>
        <w:t>Clases</w:t>
      </w:r>
      <w:bookmarkEnd w:id="184"/>
      <w:r>
        <w:t>: U</w:t>
      </w:r>
      <w:r w:rsidRPr="007C3101">
        <w:t xml:space="preserve">nidad básica que contiene toda la información de un </w:t>
      </w:r>
      <w:hyperlink w:anchor="Objeto" w:history="1">
        <w:r w:rsidRPr="007C3101">
          <w:rPr>
            <w:rStyle w:val="Hipervnculo"/>
          </w:rPr>
          <w:t>objeto</w:t>
        </w:r>
      </w:hyperlink>
      <w:r w:rsidRPr="007C3101">
        <w:t xml:space="preserve">, es decir, contienen las características y comportamiento de este. </w:t>
      </w:r>
    </w:p>
    <w:p w14:paraId="25D310DE" w14:textId="5712D4F6" w:rsidR="007C3101" w:rsidRDefault="007C3101" w:rsidP="000A725A">
      <w:pPr>
        <w:pStyle w:val="Prrafodelista"/>
        <w:numPr>
          <w:ilvl w:val="0"/>
          <w:numId w:val="32"/>
        </w:numPr>
      </w:pPr>
      <w:bookmarkStart w:id="185" w:name="Objeto"/>
      <w:r>
        <w:t>Objeto</w:t>
      </w:r>
      <w:bookmarkEnd w:id="185"/>
      <w:r>
        <w:t xml:space="preserve">: Instancia de una </w:t>
      </w:r>
      <w:hyperlink w:anchor="Clases" w:history="1">
        <w:r w:rsidRPr="007C3101">
          <w:rPr>
            <w:rStyle w:val="Hipervnculo"/>
          </w:rPr>
          <w:t>clase</w:t>
        </w:r>
      </w:hyperlink>
      <w:r>
        <w:t>.</w:t>
      </w:r>
    </w:p>
    <w:p w14:paraId="42B5D011" w14:textId="22852673" w:rsidR="007C3101" w:rsidRDefault="007C3101" w:rsidP="000A725A">
      <w:pPr>
        <w:pStyle w:val="Prrafodelista"/>
        <w:numPr>
          <w:ilvl w:val="0"/>
          <w:numId w:val="32"/>
        </w:numPr>
      </w:pPr>
      <w:bookmarkStart w:id="186" w:name="Interfaces"/>
      <w:r>
        <w:t>Interfaces</w:t>
      </w:r>
      <w:bookmarkEnd w:id="186"/>
      <w:r>
        <w:t>: Colección de operaciones que son usadas para especificar un servicio de una clase.</w:t>
      </w:r>
    </w:p>
    <w:p w14:paraId="3DFCF431" w14:textId="77777777" w:rsidR="006A0E82" w:rsidRDefault="006A0E82" w:rsidP="00632852">
      <w:r>
        <w:br w:type="page"/>
      </w:r>
    </w:p>
    <w:p w14:paraId="676CD2AA" w14:textId="7596F133" w:rsidR="006A0E82" w:rsidRPr="006A0E82" w:rsidRDefault="006A0E82" w:rsidP="002A609B">
      <w:pPr>
        <w:pStyle w:val="Ttulo2"/>
      </w:pPr>
      <w:bookmarkStart w:id="187" w:name="_Toc54390221"/>
      <w:r>
        <w:lastRenderedPageBreak/>
        <w:t>Glosario contable</w:t>
      </w:r>
      <w:bookmarkEnd w:id="187"/>
    </w:p>
    <w:p w14:paraId="5AABD130" w14:textId="77777777" w:rsidR="006A0E82" w:rsidRDefault="006A0E82" w:rsidP="006A0E82">
      <w:pPr>
        <w:pStyle w:val="Prrafodelista"/>
        <w:numPr>
          <w:ilvl w:val="0"/>
          <w:numId w:val="47"/>
        </w:numPr>
      </w:pPr>
      <w:bookmarkStart w:id="188" w:name="CuentaContable"/>
      <w:r>
        <w:t>Cuentas contable</w:t>
      </w:r>
      <w:bookmarkEnd w:id="188"/>
      <w:r>
        <w:t>s: Nombres o denominaciones que se les da a las cosas en contabilidad.</w:t>
      </w:r>
    </w:p>
    <w:p w14:paraId="0C851581" w14:textId="77777777" w:rsidR="006A0E82" w:rsidRDefault="006A0E82" w:rsidP="006A0E82">
      <w:pPr>
        <w:pStyle w:val="Prrafodelista"/>
        <w:numPr>
          <w:ilvl w:val="1"/>
          <w:numId w:val="47"/>
        </w:numPr>
      </w:pPr>
      <w:bookmarkStart w:id="189" w:name="CuentasPatrimoniales"/>
      <w:r>
        <w:t>Cuentas Patrimoniales</w:t>
      </w:r>
      <w:bookmarkEnd w:id="189"/>
      <w:r>
        <w:t>: S</w:t>
      </w:r>
      <w:r w:rsidRPr="00AC1112">
        <w:t>on aquellas que se refieren al patrimonio de u</w:t>
      </w:r>
      <w:r>
        <w:t>na entidad</w:t>
      </w:r>
      <w:r w:rsidRPr="00AC1112">
        <w:t xml:space="preserve">, y se dividen en cuentas de </w:t>
      </w:r>
      <w:hyperlink w:anchor="Activo" w:history="1">
        <w:r w:rsidRPr="00AC1112">
          <w:rPr>
            <w:rStyle w:val="Hipervnculo"/>
          </w:rPr>
          <w:t>activo</w:t>
        </w:r>
      </w:hyperlink>
      <w:r w:rsidRPr="00AC1112">
        <w:t xml:space="preserve">, cuentas de </w:t>
      </w:r>
      <w:hyperlink w:anchor="Pasivo" w:history="1">
        <w:r w:rsidRPr="00AC1112">
          <w:rPr>
            <w:rStyle w:val="Hipervnculo"/>
          </w:rPr>
          <w:t>pasivo</w:t>
        </w:r>
      </w:hyperlink>
      <w:r w:rsidRPr="00AC1112">
        <w:t xml:space="preserve"> y cuentas de </w:t>
      </w:r>
      <w:hyperlink w:anchor="PatrimonioNeto" w:history="1">
        <w:r w:rsidRPr="00AC1112">
          <w:rPr>
            <w:rStyle w:val="Hipervnculo"/>
          </w:rPr>
          <w:t>patrimonio neto</w:t>
        </w:r>
      </w:hyperlink>
      <w:r>
        <w:t>.</w:t>
      </w:r>
    </w:p>
    <w:p w14:paraId="68969B07" w14:textId="77777777" w:rsidR="006A0E82" w:rsidRDefault="006A0E82" w:rsidP="006A0E82">
      <w:pPr>
        <w:pStyle w:val="Prrafodelista"/>
        <w:numPr>
          <w:ilvl w:val="1"/>
          <w:numId w:val="47"/>
        </w:numPr>
      </w:pPr>
      <w:bookmarkStart w:id="190" w:name="CuentasdeEstadodeResultados"/>
      <w:r>
        <w:t>Cuentas de Estado de Resultados</w:t>
      </w:r>
      <w:bookmarkEnd w:id="190"/>
      <w:r>
        <w:t xml:space="preserve">: Son las cuentas de </w:t>
      </w:r>
      <w:hyperlink w:anchor="ResultadoPositivo" w:history="1">
        <w:r w:rsidRPr="00AC1112">
          <w:rPr>
            <w:rStyle w:val="Hipervnculo"/>
          </w:rPr>
          <w:t>resultado positivo</w:t>
        </w:r>
      </w:hyperlink>
      <w:r>
        <w:t xml:space="preserve"> y </w:t>
      </w:r>
      <w:hyperlink w:anchor="ResultadoNegativo" w:history="1">
        <w:r w:rsidRPr="00AC1112">
          <w:rPr>
            <w:rStyle w:val="Hipervnculo"/>
          </w:rPr>
          <w:t>resultado negativo</w:t>
        </w:r>
      </w:hyperlink>
      <w:r>
        <w:t>.</w:t>
      </w:r>
    </w:p>
    <w:p w14:paraId="74C638FA" w14:textId="77777777" w:rsidR="006A0E82" w:rsidRDefault="006A0E82" w:rsidP="006A0E82">
      <w:pPr>
        <w:pStyle w:val="Prrafodelista"/>
        <w:numPr>
          <w:ilvl w:val="0"/>
          <w:numId w:val="47"/>
        </w:numPr>
      </w:pPr>
      <w:bookmarkStart w:id="191" w:name="RubrosContables"/>
      <w:r>
        <w:t>Rubros contables</w:t>
      </w:r>
      <w:bookmarkEnd w:id="191"/>
      <w:r>
        <w:t>: Apartado que permite agrupar diferentes cuentas.</w:t>
      </w:r>
    </w:p>
    <w:p w14:paraId="7384BC10" w14:textId="77777777" w:rsidR="006A0E82" w:rsidRDefault="006A0E82" w:rsidP="006A0E82">
      <w:pPr>
        <w:pStyle w:val="Prrafodelista"/>
        <w:numPr>
          <w:ilvl w:val="1"/>
          <w:numId w:val="47"/>
        </w:numPr>
      </w:pPr>
      <w:bookmarkStart w:id="192" w:name="Activo"/>
      <w:r>
        <w:t>Activo</w:t>
      </w:r>
      <w:bookmarkEnd w:id="192"/>
      <w:r>
        <w:t>: Cuentas que representan el conjunto de bienes y derechos que posee un ente.</w:t>
      </w:r>
    </w:p>
    <w:p w14:paraId="462FABB9" w14:textId="77777777" w:rsidR="006A0E82" w:rsidRDefault="006A0E82" w:rsidP="006A0E82">
      <w:pPr>
        <w:pStyle w:val="Prrafodelista"/>
        <w:numPr>
          <w:ilvl w:val="1"/>
          <w:numId w:val="47"/>
        </w:numPr>
      </w:pPr>
      <w:bookmarkStart w:id="193" w:name="Pasivo"/>
      <w:r>
        <w:t>Pasivo</w:t>
      </w:r>
      <w:bookmarkEnd w:id="193"/>
      <w:r>
        <w:t>: Cuentas que representan las obligaciones ciertas del ente y las contingencias que deben registrarse.</w:t>
      </w:r>
    </w:p>
    <w:p w14:paraId="2DDBA011" w14:textId="77777777" w:rsidR="006A0E82" w:rsidRDefault="006A0E82" w:rsidP="006A0E82">
      <w:pPr>
        <w:pStyle w:val="Prrafodelista"/>
        <w:numPr>
          <w:ilvl w:val="1"/>
          <w:numId w:val="47"/>
        </w:numPr>
      </w:pPr>
      <w:bookmarkStart w:id="194" w:name="PatrimonioNeto"/>
      <w:r>
        <w:t>Patrimonio Neto</w:t>
      </w:r>
      <w:bookmarkEnd w:id="194"/>
      <w:r>
        <w:t xml:space="preserve">: Rubro que representa el valor total de una organización una vez descontadas las deudas, es decir, la diferencia entre el </w:t>
      </w:r>
      <w:hyperlink w:anchor="Activo" w:history="1">
        <w:r w:rsidRPr="00F84584">
          <w:rPr>
            <w:rStyle w:val="Hipervnculo"/>
          </w:rPr>
          <w:t>activo</w:t>
        </w:r>
      </w:hyperlink>
      <w:r>
        <w:t xml:space="preserve"> y el </w:t>
      </w:r>
      <w:hyperlink w:anchor="Pasivo" w:history="1">
        <w:r w:rsidRPr="00F84584">
          <w:rPr>
            <w:rStyle w:val="Hipervnculo"/>
          </w:rPr>
          <w:t>pasivo</w:t>
        </w:r>
      </w:hyperlink>
      <w:r>
        <w:t>.</w:t>
      </w:r>
    </w:p>
    <w:p w14:paraId="5D986711" w14:textId="77777777" w:rsidR="006A0E82" w:rsidRDefault="006A0E82" w:rsidP="006A0E82">
      <w:pPr>
        <w:pStyle w:val="Prrafodelista"/>
        <w:numPr>
          <w:ilvl w:val="1"/>
          <w:numId w:val="47"/>
        </w:numPr>
      </w:pPr>
      <w:bookmarkStart w:id="195" w:name="ResultadoPositivo"/>
      <w:r>
        <w:t>Resultado Positivo</w:t>
      </w:r>
      <w:bookmarkEnd w:id="195"/>
      <w:r>
        <w:t>: Son todas aquellas cuentas que generan ingresos dentro de la organización.</w:t>
      </w:r>
    </w:p>
    <w:p w14:paraId="3AB6EE8A" w14:textId="77777777" w:rsidR="006A0E82" w:rsidRDefault="006A0E82" w:rsidP="006A0E82">
      <w:pPr>
        <w:pStyle w:val="Prrafodelista"/>
        <w:numPr>
          <w:ilvl w:val="1"/>
          <w:numId w:val="47"/>
        </w:numPr>
      </w:pPr>
      <w:bookmarkStart w:id="196" w:name="ResultadoNegativo"/>
      <w:r>
        <w:t>Resultado Negativo</w:t>
      </w:r>
      <w:bookmarkEnd w:id="196"/>
      <w:r>
        <w:t>: Son todas las cuentas que representan acciones que generan pérdida en la organización.</w:t>
      </w:r>
    </w:p>
    <w:p w14:paraId="16E9E52C" w14:textId="77777777" w:rsidR="006A0E82" w:rsidRDefault="006A0E82" w:rsidP="006A0E82">
      <w:pPr>
        <w:pStyle w:val="Prrafodelista"/>
        <w:numPr>
          <w:ilvl w:val="0"/>
          <w:numId w:val="47"/>
        </w:numPr>
      </w:pPr>
      <w:bookmarkStart w:id="197" w:name="AsientosContables"/>
      <w:r>
        <w:t>Asientos contables</w:t>
      </w:r>
      <w:bookmarkEnd w:id="197"/>
      <w:r>
        <w:t>: Son registraciones que se realizan en el Libro Diario reflejando los movimientos económicos de una organización.</w:t>
      </w:r>
    </w:p>
    <w:p w14:paraId="260995F0" w14:textId="5E679A71" w:rsidR="006A0E82" w:rsidRDefault="006A0E82" w:rsidP="006A0E82">
      <w:pPr>
        <w:pStyle w:val="Prrafodelista"/>
        <w:numPr>
          <w:ilvl w:val="0"/>
          <w:numId w:val="47"/>
        </w:numPr>
      </w:pPr>
      <w:bookmarkStart w:id="198" w:name="AjustesContables"/>
      <w:r>
        <w:t>Ajustes contables</w:t>
      </w:r>
      <w:bookmarkEnd w:id="198"/>
      <w:r>
        <w:t xml:space="preserve">: Es la corrección que realiza una organización para imputar los correspondientes ingresos, gastos, pasivos y activos en sus respectivos </w:t>
      </w:r>
      <w:hyperlink w:anchor="EjercicioContable" w:history="1">
        <w:r w:rsidRPr="004E391C">
          <w:rPr>
            <w:rStyle w:val="Hipervnculo"/>
          </w:rPr>
          <w:t>ejercicios contables</w:t>
        </w:r>
      </w:hyperlink>
      <w:r>
        <w:t>.</w:t>
      </w:r>
    </w:p>
    <w:p w14:paraId="58C9E091" w14:textId="77777777" w:rsidR="006A0E82" w:rsidRDefault="006A0E82" w:rsidP="006A0E82">
      <w:pPr>
        <w:pStyle w:val="Prrafodelista"/>
        <w:numPr>
          <w:ilvl w:val="0"/>
          <w:numId w:val="47"/>
        </w:numPr>
      </w:pPr>
      <w:bookmarkStart w:id="199" w:name="EjercicioContable"/>
      <w:r>
        <w:lastRenderedPageBreak/>
        <w:t>Ejercicio Contable</w:t>
      </w:r>
      <w:bookmarkEnd w:id="199"/>
      <w:r>
        <w:t>: Periodo de tiempo en el que se mide la situación económica y financiera de una organización.</w:t>
      </w:r>
    </w:p>
    <w:p w14:paraId="53B90659" w14:textId="77777777" w:rsidR="006A0E82" w:rsidRDefault="006A0E82" w:rsidP="006A0E82">
      <w:pPr>
        <w:pStyle w:val="Prrafodelista"/>
        <w:numPr>
          <w:ilvl w:val="0"/>
          <w:numId w:val="47"/>
        </w:numPr>
      </w:pPr>
      <w:bookmarkStart w:id="200" w:name="InformesContables"/>
      <w:r>
        <w:t>Informes Contables</w:t>
      </w:r>
      <w:bookmarkEnd w:id="200"/>
      <w:r>
        <w:t>: Informes utilizados por las organizaciones para dar a conocer la situación financiera en una determina fecha o periodo de tiempo.</w:t>
      </w:r>
    </w:p>
    <w:p w14:paraId="7C355ED8" w14:textId="77777777" w:rsidR="006A0E82" w:rsidRDefault="006A0E82" w:rsidP="006A0E82">
      <w:pPr>
        <w:pStyle w:val="Prrafodelista"/>
        <w:numPr>
          <w:ilvl w:val="1"/>
          <w:numId w:val="33"/>
        </w:numPr>
      </w:pPr>
      <w:bookmarkStart w:id="201" w:name="EstadodeResultados"/>
      <w:r>
        <w:t>Estado de Resultados</w:t>
      </w:r>
      <w:bookmarkEnd w:id="201"/>
      <w:r>
        <w:t xml:space="preserve">: Reporte en cual se informan las causas según las cuales se originó el </w:t>
      </w:r>
      <w:hyperlink w:anchor="ResultadodelEjercicio" w:history="1">
        <w:r w:rsidRPr="004E391C">
          <w:rPr>
            <w:rStyle w:val="Hipervnculo"/>
          </w:rPr>
          <w:t>resultado del ejercicio</w:t>
        </w:r>
      </w:hyperlink>
      <w:r>
        <w:t>, efectuando un detalle de los ingresos y gastos que motivaron a dicho resultado.</w:t>
      </w:r>
    </w:p>
    <w:p w14:paraId="26846E7F" w14:textId="77777777" w:rsidR="006A0E82" w:rsidRDefault="006A0E82" w:rsidP="006A0E82">
      <w:pPr>
        <w:pStyle w:val="Prrafodelista"/>
        <w:numPr>
          <w:ilvl w:val="1"/>
          <w:numId w:val="33"/>
        </w:numPr>
      </w:pPr>
      <w:bookmarkStart w:id="202" w:name="EstadodeEvolucióndelPatrimonioNeto"/>
      <w:r>
        <w:t>Estado de Evolución del Patrimonio Neto</w:t>
      </w:r>
      <w:bookmarkEnd w:id="202"/>
      <w:r>
        <w:t xml:space="preserve">: Reporte que muestra las causas de las variaciones sufridas en el </w:t>
      </w:r>
      <w:hyperlink w:anchor="PatrimonioNeto" w:history="1">
        <w:r w:rsidRPr="00F84584">
          <w:rPr>
            <w:rStyle w:val="Hipervnculo"/>
          </w:rPr>
          <w:t>Patrimonio Neto</w:t>
        </w:r>
      </w:hyperlink>
      <w:r>
        <w:t xml:space="preserve">. </w:t>
      </w:r>
    </w:p>
    <w:p w14:paraId="418FB283" w14:textId="77777777" w:rsidR="006A0E82" w:rsidRDefault="006A0E82" w:rsidP="006A0E82">
      <w:pPr>
        <w:pStyle w:val="Prrafodelista"/>
        <w:numPr>
          <w:ilvl w:val="1"/>
          <w:numId w:val="33"/>
        </w:numPr>
      </w:pPr>
      <w:bookmarkStart w:id="203" w:name="BalanceGeneral"/>
      <w:r>
        <w:t>Balance General</w:t>
      </w:r>
      <w:bookmarkEnd w:id="203"/>
      <w:r>
        <w:t xml:space="preserve">: Es un informe que refleja la situación económica de una organización en un momento determinado. En él se refleja el </w:t>
      </w:r>
      <w:hyperlink w:anchor="Activo" w:history="1">
        <w:r w:rsidRPr="00656A38">
          <w:rPr>
            <w:rStyle w:val="Hipervnculo"/>
          </w:rPr>
          <w:t>Activo</w:t>
        </w:r>
      </w:hyperlink>
      <w:r>
        <w:t xml:space="preserve">, </w:t>
      </w:r>
      <w:hyperlink w:anchor="Pasivo" w:history="1">
        <w:r w:rsidRPr="00656A38">
          <w:rPr>
            <w:rStyle w:val="Hipervnculo"/>
          </w:rPr>
          <w:t>Pasivo</w:t>
        </w:r>
      </w:hyperlink>
      <w:r>
        <w:t xml:space="preserve"> y el </w:t>
      </w:r>
      <w:hyperlink w:anchor="PatrimonioNeto" w:history="1">
        <w:r w:rsidRPr="00656A38">
          <w:rPr>
            <w:rStyle w:val="Hipervnculo"/>
          </w:rPr>
          <w:t>Patrimonio Neto</w:t>
        </w:r>
      </w:hyperlink>
      <w:r>
        <w:t>.</w:t>
      </w:r>
    </w:p>
    <w:p w14:paraId="40C02428" w14:textId="1AA44278" w:rsidR="006A0E82" w:rsidRDefault="006A0E82" w:rsidP="006A0E82">
      <w:pPr>
        <w:pStyle w:val="Prrafodelista"/>
        <w:numPr>
          <w:ilvl w:val="1"/>
          <w:numId w:val="33"/>
        </w:numPr>
      </w:pPr>
      <w:bookmarkStart w:id="204" w:name="LibroDiario"/>
      <w:r>
        <w:t>Libro diario</w:t>
      </w:r>
      <w:bookmarkEnd w:id="204"/>
      <w:r>
        <w:t xml:space="preserve">: </w:t>
      </w:r>
      <w:r w:rsidR="0031210E">
        <w:t>E</w:t>
      </w:r>
      <w:r w:rsidR="00A71FB0" w:rsidRPr="00A71FB0">
        <w:t xml:space="preserve">s un </w:t>
      </w:r>
      <w:r w:rsidR="00A71FB0">
        <w:t>informe</w:t>
      </w:r>
      <w:r w:rsidR="00A71FB0" w:rsidRPr="00A71FB0">
        <w:t xml:space="preserve"> contable donde se registran, día a día, los hechos económicos de una empresa. </w:t>
      </w:r>
      <w:r w:rsidR="00A71FB0">
        <w:t xml:space="preserve">Dicho registro se llama </w:t>
      </w:r>
      <w:hyperlink w:anchor="AsientosContables" w:history="1">
        <w:r w:rsidR="00A71FB0" w:rsidRPr="00A71FB0">
          <w:rPr>
            <w:rStyle w:val="Hipervnculo"/>
          </w:rPr>
          <w:t>asiento contable</w:t>
        </w:r>
      </w:hyperlink>
      <w:r w:rsidR="00A71FB0" w:rsidRPr="00A71FB0">
        <w:t>.</w:t>
      </w:r>
    </w:p>
    <w:p w14:paraId="2637E0D5" w14:textId="6858B357" w:rsidR="006A0E82" w:rsidRDefault="006A0E82" w:rsidP="006A0E82">
      <w:pPr>
        <w:pStyle w:val="Prrafodelista"/>
        <w:numPr>
          <w:ilvl w:val="1"/>
          <w:numId w:val="33"/>
        </w:numPr>
      </w:pPr>
      <w:bookmarkStart w:id="205" w:name="LibroMayor"/>
      <w:r>
        <w:t>Libro mayor</w:t>
      </w:r>
      <w:bookmarkEnd w:id="205"/>
      <w:r>
        <w:t xml:space="preserve">: </w:t>
      </w:r>
      <w:r w:rsidR="0031210E">
        <w:t>Reporte donde</w:t>
      </w:r>
      <w:r w:rsidR="00A71FB0" w:rsidRPr="00A71FB0">
        <w:t xml:space="preserve"> podemos ver los movimientos que se han realizado en una </w:t>
      </w:r>
      <w:hyperlink w:anchor="CuentaContable" w:history="1">
        <w:r w:rsidR="00A71FB0" w:rsidRPr="0031210E">
          <w:rPr>
            <w:rStyle w:val="Hipervnculo"/>
          </w:rPr>
          <w:t>cuenta contable</w:t>
        </w:r>
      </w:hyperlink>
      <w:r w:rsidR="00A71FB0" w:rsidRPr="00A71FB0">
        <w:t xml:space="preserve"> específica, teniendo así un control de lo que ha entrado y salido en esa cuenta en particular y su balance en cualquier momento.</w:t>
      </w:r>
    </w:p>
    <w:p w14:paraId="48B91E19" w14:textId="77777777" w:rsidR="006A0E82" w:rsidRDefault="006A0E82" w:rsidP="006A0E82">
      <w:pPr>
        <w:pStyle w:val="Prrafodelista"/>
        <w:numPr>
          <w:ilvl w:val="0"/>
          <w:numId w:val="47"/>
        </w:numPr>
      </w:pPr>
      <w:bookmarkStart w:id="206" w:name="ResultadodelEjercicio"/>
      <w:r>
        <w:t>Resultado del Ejercicio</w:t>
      </w:r>
      <w:bookmarkEnd w:id="206"/>
      <w:r>
        <w:t>: Representa el importe que realmente ha ganado o perdido una organización.</w:t>
      </w:r>
    </w:p>
    <w:p w14:paraId="00C4934E" w14:textId="77777777" w:rsidR="006A0E82" w:rsidRDefault="006A0E82" w:rsidP="006A0E82">
      <w:pPr>
        <w:pStyle w:val="Prrafodelista"/>
        <w:numPr>
          <w:ilvl w:val="0"/>
          <w:numId w:val="47"/>
        </w:numPr>
      </w:pPr>
      <w:bookmarkStart w:id="207" w:name="ConciliaciónBancaria"/>
      <w:r>
        <w:t>Conciliación bancaria</w:t>
      </w:r>
      <w:bookmarkEnd w:id="207"/>
      <w:r>
        <w:t>: Es un proceso de control entre los registros contables de una organización y los movimientos reales de la cuenta bancaria.</w:t>
      </w:r>
    </w:p>
    <w:p w14:paraId="1053D23C" w14:textId="77777777" w:rsidR="006A0E82" w:rsidRDefault="006A0E82" w:rsidP="006A0E82">
      <w:pPr>
        <w:pStyle w:val="Prrafodelista"/>
        <w:numPr>
          <w:ilvl w:val="0"/>
          <w:numId w:val="47"/>
        </w:numPr>
      </w:pPr>
      <w:bookmarkStart w:id="208" w:name="LiquidaciondeImpuestosyRetenciones"/>
      <w:r>
        <w:t>Liquidación de impuestos y retenciones</w:t>
      </w:r>
      <w:bookmarkEnd w:id="208"/>
      <w:r>
        <w:t>: D</w:t>
      </w:r>
      <w:r w:rsidRPr="00656A38">
        <w:t>etermina el importe de la deuda tributaria o de la cantidad que, en su caso, resulte a devolver o a compensar de acuerdo con la normativa tributaria.</w:t>
      </w:r>
    </w:p>
    <w:p w14:paraId="30A27069" w14:textId="77777777" w:rsidR="00A71FB0" w:rsidRDefault="006A0E82" w:rsidP="006A0E82">
      <w:pPr>
        <w:pStyle w:val="Prrafodelista"/>
        <w:numPr>
          <w:ilvl w:val="0"/>
          <w:numId w:val="47"/>
        </w:numPr>
      </w:pPr>
      <w:bookmarkStart w:id="209" w:name="LiquidaciondeSueldos"/>
      <w:r>
        <w:lastRenderedPageBreak/>
        <w:t>Liquidación de sueldos</w:t>
      </w:r>
      <w:bookmarkEnd w:id="209"/>
      <w:r>
        <w:t>: Determina el</w:t>
      </w:r>
      <w:r w:rsidRPr="00656A38">
        <w:t xml:space="preserve"> sueldo bruto </w:t>
      </w:r>
      <w:r>
        <w:t xml:space="preserve">(sueldo total que recibe el trabajador) </w:t>
      </w:r>
      <w:r w:rsidRPr="00656A38">
        <w:t>generado, las bonificaciones de sueldo, ganancias adicionales, descuentos por Ley, sueldo líquido y todas las ganancias monetarias generadas durante el mes trabajado.</w:t>
      </w:r>
    </w:p>
    <w:p w14:paraId="23561251" w14:textId="32BA8E87" w:rsidR="00A71FB0" w:rsidRDefault="00A71FB0" w:rsidP="006A0E82">
      <w:pPr>
        <w:pStyle w:val="Prrafodelista"/>
        <w:numPr>
          <w:ilvl w:val="0"/>
          <w:numId w:val="47"/>
        </w:numPr>
      </w:pPr>
      <w:r>
        <w:t>Saldo:</w:t>
      </w:r>
    </w:p>
    <w:p w14:paraId="046BE0EA" w14:textId="3337F95C" w:rsidR="00A71FB0" w:rsidRDefault="00A71FB0" w:rsidP="00A71FB0">
      <w:pPr>
        <w:pStyle w:val="Prrafodelista"/>
        <w:numPr>
          <w:ilvl w:val="1"/>
          <w:numId w:val="47"/>
        </w:numPr>
      </w:pPr>
      <w:bookmarkStart w:id="210" w:name="SaldoDeudor"/>
      <w:r>
        <w:t>Saldo deudor</w:t>
      </w:r>
      <w:bookmarkEnd w:id="210"/>
      <w:r>
        <w:t>: Se da cuando la suma del debe es mayor a la del haber.</w:t>
      </w:r>
    </w:p>
    <w:p w14:paraId="16C511A8" w14:textId="358C6A2A" w:rsidR="00A71FB0" w:rsidRDefault="00A71FB0" w:rsidP="00A71FB0">
      <w:pPr>
        <w:pStyle w:val="Prrafodelista"/>
        <w:numPr>
          <w:ilvl w:val="1"/>
          <w:numId w:val="47"/>
        </w:numPr>
      </w:pPr>
      <w:bookmarkStart w:id="211" w:name="SaldoAcreedor"/>
      <w:r>
        <w:t>Saldo acreedor</w:t>
      </w:r>
      <w:bookmarkEnd w:id="211"/>
      <w:r>
        <w:t>: Se da cuando la suma del haber es mayor a la del debe.</w:t>
      </w:r>
    </w:p>
    <w:p w14:paraId="66D19EB4" w14:textId="7435DDF3" w:rsidR="00235421" w:rsidRDefault="00235421" w:rsidP="00235421">
      <w:pPr>
        <w:pStyle w:val="Prrafodelista"/>
        <w:numPr>
          <w:ilvl w:val="0"/>
          <w:numId w:val="47"/>
        </w:numPr>
      </w:pPr>
      <w:bookmarkStart w:id="212" w:name="PrincipiodelaPartidaDoble"/>
      <w:r>
        <w:t>Principio de la partida doble</w:t>
      </w:r>
      <w:bookmarkEnd w:id="212"/>
      <w:r>
        <w:t>: Es el</w:t>
      </w:r>
      <w:r w:rsidRPr="00235421">
        <w:t xml:space="preserve"> principio universal de la contabilidad moderna</w:t>
      </w:r>
      <w:r>
        <w:t>, la cual c</w:t>
      </w:r>
      <w:r w:rsidRPr="00235421">
        <w:t xml:space="preserve">onsiste en realizar una doble anotación es decir una cuenta que entra en </w:t>
      </w:r>
      <w:proofErr w:type="spellStart"/>
      <w:r w:rsidRPr="00235421">
        <w:t>el</w:t>
      </w:r>
      <w:proofErr w:type="spellEnd"/>
      <w:r w:rsidRPr="00235421">
        <w:t xml:space="preserve"> debe y otra que sale por el haber. Esto quiere decir que cualquier </w:t>
      </w:r>
      <w:hyperlink w:anchor="AsientosContables" w:history="1">
        <w:r w:rsidRPr="00235421">
          <w:rPr>
            <w:rStyle w:val="Hipervnculo"/>
          </w:rPr>
          <w:t>asiento contable</w:t>
        </w:r>
      </w:hyperlink>
      <w:r w:rsidRPr="00235421">
        <w:t xml:space="preserve"> es la suma de los débitos debe ser igual a la suma de los créditos.</w:t>
      </w:r>
    </w:p>
    <w:p w14:paraId="39F91B93" w14:textId="70195454" w:rsidR="008F2739" w:rsidRDefault="008F2739" w:rsidP="006A0E82">
      <w:pPr>
        <w:pStyle w:val="Prrafodelista"/>
        <w:numPr>
          <w:ilvl w:val="0"/>
          <w:numId w:val="47"/>
        </w:numPr>
      </w:pPr>
      <w:r>
        <w:br w:type="page"/>
      </w:r>
    </w:p>
    <w:p w14:paraId="37748531" w14:textId="7F02F2CA" w:rsidR="008F2739" w:rsidRDefault="008F2739" w:rsidP="009C6338">
      <w:pPr>
        <w:pStyle w:val="Ttulo1"/>
      </w:pPr>
      <w:bookmarkStart w:id="213" w:name="_Apéndice"/>
      <w:bookmarkStart w:id="214" w:name="_Toc54390222"/>
      <w:bookmarkEnd w:id="213"/>
      <w:r>
        <w:lastRenderedPageBreak/>
        <w:t>Apéndice</w:t>
      </w:r>
      <w:bookmarkEnd w:id="214"/>
    </w:p>
    <w:p w14:paraId="4E93294B" w14:textId="77777777" w:rsidR="009842EB" w:rsidRDefault="009842EB" w:rsidP="009C6338">
      <w:pPr>
        <w:pStyle w:val="Ttulo4"/>
      </w:pPr>
      <w:bookmarkStart w:id="215" w:name="_Método_INVEST"/>
      <w:bookmarkStart w:id="216" w:name="_Toc51343098"/>
      <w:bookmarkEnd w:id="215"/>
      <w:r>
        <w:t>Figura 1</w:t>
      </w:r>
      <w:bookmarkEnd w:id="216"/>
    </w:p>
    <w:p w14:paraId="7EA4134F" w14:textId="77777777" w:rsidR="009842EB" w:rsidRPr="00801309" w:rsidRDefault="009842EB" w:rsidP="009842EB">
      <w:pPr>
        <w:ind w:firstLine="0"/>
        <w:rPr>
          <w:i/>
          <w:iCs/>
        </w:rPr>
      </w:pPr>
      <w:r>
        <w:rPr>
          <w:i/>
          <w:iCs/>
        </w:rPr>
        <w:t>Organigrama del área de Finanzas de la empresa SuperMami</w:t>
      </w:r>
    </w:p>
    <w:p w14:paraId="7785C192" w14:textId="77777777" w:rsidR="009842EB" w:rsidRDefault="009842EB" w:rsidP="009842EB">
      <w:r>
        <w:rPr>
          <w:noProof/>
        </w:rPr>
        <w:drawing>
          <wp:inline distT="0" distB="0" distL="0" distR="0" wp14:anchorId="2A622B09" wp14:editId="1319C633">
            <wp:extent cx="4942840" cy="468172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39"/>
                    <a:srcRect t="2697" b="1418"/>
                    <a:stretch/>
                  </pic:blipFill>
                  <pic:spPr bwMode="auto">
                    <a:xfrm>
                      <a:off x="0" y="0"/>
                      <a:ext cx="4952146" cy="4690542"/>
                    </a:xfrm>
                    <a:prstGeom prst="rect">
                      <a:avLst/>
                    </a:prstGeom>
                    <a:ln>
                      <a:noFill/>
                    </a:ln>
                    <a:extLst>
                      <a:ext uri="{53640926-AAD7-44D8-BBD7-CCE9431645EC}">
                        <a14:shadowObscured xmlns:a14="http://schemas.microsoft.com/office/drawing/2010/main"/>
                      </a:ext>
                    </a:extLst>
                  </pic:spPr>
                </pic:pic>
              </a:graphicData>
            </a:graphic>
          </wp:inline>
        </w:drawing>
      </w:r>
    </w:p>
    <w:p w14:paraId="615FF240" w14:textId="77777777" w:rsidR="009842EB" w:rsidRDefault="009842EB" w:rsidP="009842EB">
      <w:r w:rsidRPr="00AA5ED5">
        <w:rPr>
          <w:i/>
          <w:iCs/>
        </w:rPr>
        <w:t>Nota:</w:t>
      </w:r>
      <w:r w:rsidRPr="00AA5ED5">
        <w:t xml:space="preserve"> </w:t>
      </w:r>
      <w:r>
        <w:t>El gráfico representa la composición interna del sector de Finanzas en la empresa SuperMami.</w:t>
      </w:r>
    </w:p>
    <w:p w14:paraId="38DD76F7" w14:textId="77777777" w:rsidR="009842EB" w:rsidRDefault="009842EB" w:rsidP="009842EB">
      <w:pPr>
        <w:rPr>
          <w:rFonts w:asciiTheme="majorHAnsi" w:eastAsiaTheme="majorEastAsia" w:hAnsiTheme="majorHAnsi" w:cstheme="majorBidi"/>
          <w:b/>
          <w:bCs/>
        </w:rPr>
      </w:pPr>
      <w:r>
        <w:br w:type="page"/>
      </w:r>
    </w:p>
    <w:p w14:paraId="2329A2EC" w14:textId="77777777" w:rsidR="009842EB" w:rsidRDefault="009842EB" w:rsidP="009C6338">
      <w:pPr>
        <w:pStyle w:val="Ttulo4"/>
      </w:pPr>
      <w:bookmarkStart w:id="217" w:name="_Figura_2"/>
      <w:bookmarkStart w:id="218" w:name="_Toc51343099"/>
      <w:bookmarkEnd w:id="217"/>
      <w:r>
        <w:lastRenderedPageBreak/>
        <w:t>Figura 2</w:t>
      </w:r>
      <w:bookmarkEnd w:id="218"/>
    </w:p>
    <w:p w14:paraId="0F5BEC43" w14:textId="77777777" w:rsidR="009842EB" w:rsidRPr="00801309" w:rsidRDefault="009842EB" w:rsidP="009842EB">
      <w:pPr>
        <w:ind w:firstLine="0"/>
        <w:rPr>
          <w:i/>
          <w:iCs/>
        </w:rPr>
      </w:pPr>
      <w:r>
        <w:rPr>
          <w:i/>
          <w:iCs/>
        </w:rPr>
        <w:t>Proceso de Contabilidad de las Ventas sin S.I</w:t>
      </w:r>
    </w:p>
    <w:p w14:paraId="5483867A" w14:textId="77777777" w:rsidR="009842EB" w:rsidRDefault="009842EB" w:rsidP="009842EB">
      <w:r>
        <w:rPr>
          <w:noProof/>
        </w:rPr>
        <w:drawing>
          <wp:inline distT="0" distB="0" distL="0" distR="0" wp14:anchorId="5ED54268" wp14:editId="36616C3E">
            <wp:extent cx="5080883" cy="383514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0"/>
                    <a:stretch>
                      <a:fillRect/>
                    </a:stretch>
                  </pic:blipFill>
                  <pic:spPr>
                    <a:xfrm>
                      <a:off x="0" y="0"/>
                      <a:ext cx="5098753" cy="3848636"/>
                    </a:xfrm>
                    <a:prstGeom prst="rect">
                      <a:avLst/>
                    </a:prstGeom>
                  </pic:spPr>
                </pic:pic>
              </a:graphicData>
            </a:graphic>
          </wp:inline>
        </w:drawing>
      </w:r>
    </w:p>
    <w:p w14:paraId="54CAE2BE" w14:textId="77777777" w:rsidR="009842EB" w:rsidRDefault="009842EB" w:rsidP="009842EB">
      <w:r w:rsidRPr="00AA5ED5">
        <w:rPr>
          <w:i/>
          <w:iCs/>
        </w:rPr>
        <w:t>Nota:</w:t>
      </w:r>
      <w:r w:rsidRPr="00AA5ED5">
        <w:t xml:space="preserve"> </w:t>
      </w:r>
      <w:r>
        <w:t xml:space="preserve">El gráfico representa el proceso de contabilidad de las ventas, llevada a cabo por el área de Finanzas, con sus respectivas subáreas de Contabilidad y Tesorería, y la relación con el área de Ventas. Esto es sin tener implementado el </w:t>
      </w:r>
      <w:hyperlink w:anchor="SistemadeInformación" w:history="1">
        <w:r w:rsidRPr="00DE3A00">
          <w:rPr>
            <w:rStyle w:val="Hipervnculo"/>
          </w:rPr>
          <w:t>S.I</w:t>
        </w:r>
      </w:hyperlink>
      <w:r>
        <w:t>.</w:t>
      </w:r>
    </w:p>
    <w:p w14:paraId="0669667F" w14:textId="77777777" w:rsidR="009842EB" w:rsidRDefault="009842EB" w:rsidP="009842EB">
      <w:r>
        <w:br w:type="page"/>
      </w:r>
    </w:p>
    <w:p w14:paraId="148DD6F4" w14:textId="77777777" w:rsidR="009842EB" w:rsidRDefault="009842EB" w:rsidP="009C6338">
      <w:pPr>
        <w:pStyle w:val="Ttulo4"/>
      </w:pPr>
      <w:bookmarkStart w:id="219" w:name="_Figura_3"/>
      <w:bookmarkStart w:id="220" w:name="_Toc51343100"/>
      <w:bookmarkEnd w:id="219"/>
      <w:r>
        <w:lastRenderedPageBreak/>
        <w:t>Figura 3</w:t>
      </w:r>
      <w:bookmarkEnd w:id="220"/>
    </w:p>
    <w:p w14:paraId="207C06B0" w14:textId="77777777" w:rsidR="009842EB" w:rsidRPr="001178EC" w:rsidRDefault="009842EB" w:rsidP="009842EB">
      <w:pPr>
        <w:ind w:firstLine="0"/>
        <w:rPr>
          <w:i/>
          <w:iCs/>
        </w:rPr>
      </w:pPr>
      <w:r>
        <w:rPr>
          <w:i/>
          <w:iCs/>
        </w:rPr>
        <w:t>Proceso de Contabilidad de las Compras sin S.I</w:t>
      </w:r>
    </w:p>
    <w:p w14:paraId="511962AE" w14:textId="77777777" w:rsidR="009842EB" w:rsidRDefault="009842EB" w:rsidP="009842EB">
      <w:r>
        <w:rPr>
          <w:noProof/>
        </w:rPr>
        <w:drawing>
          <wp:inline distT="0" distB="0" distL="0" distR="0" wp14:anchorId="528265E8" wp14:editId="6F8C57E2">
            <wp:extent cx="4921857" cy="399048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41"/>
                    <a:stretch>
                      <a:fillRect/>
                    </a:stretch>
                  </pic:blipFill>
                  <pic:spPr>
                    <a:xfrm>
                      <a:off x="0" y="0"/>
                      <a:ext cx="4940320" cy="4005458"/>
                    </a:xfrm>
                    <a:prstGeom prst="rect">
                      <a:avLst/>
                    </a:prstGeom>
                  </pic:spPr>
                </pic:pic>
              </a:graphicData>
            </a:graphic>
          </wp:inline>
        </w:drawing>
      </w:r>
    </w:p>
    <w:p w14:paraId="55EB97C2" w14:textId="77777777" w:rsidR="009842EB" w:rsidRDefault="009842EB" w:rsidP="009842EB">
      <w:r w:rsidRPr="00AA5ED5">
        <w:rPr>
          <w:i/>
          <w:iCs/>
        </w:rPr>
        <w:t>Nota:</w:t>
      </w:r>
      <w:r w:rsidRPr="00AA5ED5">
        <w:t xml:space="preserve"> </w:t>
      </w:r>
      <w:r>
        <w:t xml:space="preserve">El gráfico representa el proceso de contabilidad de las compras, llevada a cabo por el área de Finanzas, con sus respectivas subáreas de Contabilidad y Tesorería, y la relación con el área de Compras. Esto es sin tener implementado el </w:t>
      </w:r>
      <w:hyperlink w:anchor="SistemadeInformación" w:history="1">
        <w:r w:rsidRPr="00DE3A00">
          <w:rPr>
            <w:rStyle w:val="Hipervnculo"/>
          </w:rPr>
          <w:t>S.I.</w:t>
        </w:r>
      </w:hyperlink>
    </w:p>
    <w:p w14:paraId="4A29D28E" w14:textId="77777777" w:rsidR="009842EB" w:rsidRDefault="009842EB" w:rsidP="009842EB">
      <w:pPr>
        <w:rPr>
          <w:rFonts w:asciiTheme="majorHAnsi" w:eastAsiaTheme="majorEastAsia" w:hAnsiTheme="majorHAnsi" w:cstheme="majorBidi"/>
          <w:b/>
          <w:bCs/>
        </w:rPr>
      </w:pPr>
      <w:r>
        <w:br w:type="page"/>
      </w:r>
    </w:p>
    <w:p w14:paraId="417F6CB3" w14:textId="77777777" w:rsidR="009842EB" w:rsidRDefault="009842EB" w:rsidP="009C6338">
      <w:pPr>
        <w:pStyle w:val="Ttulo4"/>
      </w:pPr>
      <w:bookmarkStart w:id="221" w:name="_Figura_4"/>
      <w:bookmarkStart w:id="222" w:name="_Toc51343101"/>
      <w:bookmarkEnd w:id="221"/>
      <w:r>
        <w:lastRenderedPageBreak/>
        <w:t>Figura 4</w:t>
      </w:r>
      <w:bookmarkEnd w:id="222"/>
    </w:p>
    <w:p w14:paraId="5079E412" w14:textId="77777777" w:rsidR="009842EB" w:rsidRPr="00801309" w:rsidRDefault="009842EB" w:rsidP="009842EB">
      <w:pPr>
        <w:ind w:firstLine="0"/>
        <w:rPr>
          <w:i/>
          <w:iCs/>
        </w:rPr>
      </w:pPr>
      <w:r>
        <w:rPr>
          <w:i/>
          <w:iCs/>
        </w:rPr>
        <w:t>Proceso de Contabilidad de Gastos y Sueldos</w:t>
      </w:r>
      <w:r w:rsidRPr="003A1CB8">
        <w:rPr>
          <w:i/>
          <w:iCs/>
        </w:rPr>
        <w:t xml:space="preserve"> </w:t>
      </w:r>
      <w:r>
        <w:rPr>
          <w:i/>
          <w:iCs/>
        </w:rPr>
        <w:t>sin S.I</w:t>
      </w:r>
    </w:p>
    <w:p w14:paraId="6F2F6698" w14:textId="77777777" w:rsidR="009842EB" w:rsidRDefault="009842EB" w:rsidP="009842EB">
      <w:r>
        <w:rPr>
          <w:noProof/>
        </w:rPr>
        <w:drawing>
          <wp:inline distT="0" distB="0" distL="0" distR="0" wp14:anchorId="76147ACD" wp14:editId="0AB7F480">
            <wp:extent cx="4707172" cy="35739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42"/>
                    <a:srcRect l="1729" t="3338" r="1872" b="2516"/>
                    <a:stretch/>
                  </pic:blipFill>
                  <pic:spPr bwMode="auto">
                    <a:xfrm>
                      <a:off x="0" y="0"/>
                      <a:ext cx="4765940" cy="3618590"/>
                    </a:xfrm>
                    <a:prstGeom prst="rect">
                      <a:avLst/>
                    </a:prstGeom>
                    <a:ln>
                      <a:noFill/>
                    </a:ln>
                    <a:extLst>
                      <a:ext uri="{53640926-AAD7-44D8-BBD7-CCE9431645EC}">
                        <a14:shadowObscured xmlns:a14="http://schemas.microsoft.com/office/drawing/2010/main"/>
                      </a:ext>
                    </a:extLst>
                  </pic:spPr>
                </pic:pic>
              </a:graphicData>
            </a:graphic>
          </wp:inline>
        </w:drawing>
      </w:r>
    </w:p>
    <w:p w14:paraId="40BA8528" w14:textId="61398E0A" w:rsidR="009842EB" w:rsidRDefault="009842EB" w:rsidP="009842EB">
      <w:r w:rsidRPr="00AA5ED5">
        <w:rPr>
          <w:i/>
          <w:iCs/>
        </w:rPr>
        <w:t>Nota:</w:t>
      </w:r>
      <w:r w:rsidRPr="00AA5ED5">
        <w:t xml:space="preserve"> </w:t>
      </w:r>
      <w:r>
        <w:t xml:space="preserve">El gráfico representa el proceso de contabilidad de los gastos y sueldos, llevada a cabo por el área de Finanzas, con sus respectivas subáreas de Contabilidad y Tesorería, y la relación con las áreas de Gerencia General, Marketing y Recursos Humanos. Esto es sin tener implementado el </w:t>
      </w:r>
      <w:hyperlink w:anchor="SistemadeInformación" w:history="1">
        <w:r w:rsidRPr="00DE3A00">
          <w:rPr>
            <w:rStyle w:val="Hipervnculo"/>
          </w:rPr>
          <w:t>S.I</w:t>
        </w:r>
      </w:hyperlink>
      <w:r>
        <w:t>.</w:t>
      </w:r>
    </w:p>
    <w:p w14:paraId="3ECD0270" w14:textId="77777777" w:rsidR="009842EB" w:rsidRDefault="009842EB">
      <w:pPr>
        <w:rPr>
          <w:rFonts w:asciiTheme="majorHAnsi" w:eastAsiaTheme="majorEastAsia" w:hAnsiTheme="majorHAnsi" w:cstheme="majorBidi"/>
          <w:b/>
          <w:bCs/>
        </w:rPr>
      </w:pPr>
      <w:bookmarkStart w:id="223" w:name="_Toc51343119"/>
      <w:r>
        <w:br w:type="page"/>
      </w:r>
    </w:p>
    <w:p w14:paraId="100A84FC" w14:textId="4BBD78B8" w:rsidR="009842EB" w:rsidRDefault="009842EB" w:rsidP="009C6338">
      <w:pPr>
        <w:pStyle w:val="Ttulo4"/>
      </w:pPr>
      <w:bookmarkStart w:id="224" w:name="_Figura_5_1"/>
      <w:bookmarkEnd w:id="224"/>
      <w:r>
        <w:lastRenderedPageBreak/>
        <w:t>Figura 5</w:t>
      </w:r>
      <w:bookmarkEnd w:id="223"/>
    </w:p>
    <w:p w14:paraId="7E9C7429" w14:textId="77777777" w:rsidR="009842EB" w:rsidRPr="00801309" w:rsidRDefault="009842EB" w:rsidP="009842EB">
      <w:pPr>
        <w:ind w:firstLine="0"/>
        <w:rPr>
          <w:i/>
          <w:iCs/>
        </w:rPr>
      </w:pPr>
      <w:r>
        <w:rPr>
          <w:i/>
          <w:iCs/>
        </w:rPr>
        <w:t>Proceso de Contabilidad de las Ventas</w:t>
      </w:r>
      <w:r w:rsidRPr="003A1CB8">
        <w:rPr>
          <w:i/>
          <w:iCs/>
        </w:rPr>
        <w:t xml:space="preserve"> </w:t>
      </w:r>
      <w:r>
        <w:rPr>
          <w:i/>
          <w:iCs/>
        </w:rPr>
        <w:t>con S.I</w:t>
      </w:r>
    </w:p>
    <w:p w14:paraId="53214713" w14:textId="77777777" w:rsidR="009842EB" w:rsidRDefault="009842EB" w:rsidP="009842EB">
      <w:r>
        <w:rPr>
          <w:noProof/>
        </w:rPr>
        <w:drawing>
          <wp:inline distT="0" distB="0" distL="0" distR="0" wp14:anchorId="1412A689" wp14:editId="2A8B989B">
            <wp:extent cx="4796889" cy="3800724"/>
            <wp:effectExtent l="0" t="0" r="381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43"/>
                    <a:srcRect l="2082" t="3935" r="2473" b="2803"/>
                    <a:stretch/>
                  </pic:blipFill>
                  <pic:spPr bwMode="auto">
                    <a:xfrm>
                      <a:off x="0" y="0"/>
                      <a:ext cx="4808144" cy="3809642"/>
                    </a:xfrm>
                    <a:prstGeom prst="rect">
                      <a:avLst/>
                    </a:prstGeom>
                    <a:ln>
                      <a:noFill/>
                    </a:ln>
                    <a:extLst>
                      <a:ext uri="{53640926-AAD7-44D8-BBD7-CCE9431645EC}">
                        <a14:shadowObscured xmlns:a14="http://schemas.microsoft.com/office/drawing/2010/main"/>
                      </a:ext>
                    </a:extLst>
                  </pic:spPr>
                </pic:pic>
              </a:graphicData>
            </a:graphic>
          </wp:inline>
        </w:drawing>
      </w:r>
    </w:p>
    <w:p w14:paraId="3EB0793F" w14:textId="77777777" w:rsidR="009842EB" w:rsidRDefault="009842EB" w:rsidP="009842EB">
      <w:r w:rsidRPr="00AA5ED5">
        <w:rPr>
          <w:i/>
          <w:iCs/>
        </w:rPr>
        <w:t>Nota:</w:t>
      </w:r>
      <w:r w:rsidRPr="00AA5ED5">
        <w:t xml:space="preserve"> </w:t>
      </w:r>
      <w:r>
        <w:t xml:space="preserve">El gráfico representa el proceso de contabilidad de las ventas, llevada a cabo por el área de Finanzas, con sus respectivas subáreas de Contabilidad y Tesorería, y la relación con el área de Ventas aplicando nuestro </w:t>
      </w:r>
      <w:hyperlink w:anchor="SistemadeInformación" w:history="1">
        <w:r w:rsidRPr="005E2994">
          <w:rPr>
            <w:rStyle w:val="Hipervnculo"/>
          </w:rPr>
          <w:t>S.I</w:t>
        </w:r>
      </w:hyperlink>
      <w:r>
        <w:t>.</w:t>
      </w:r>
    </w:p>
    <w:p w14:paraId="13283B75" w14:textId="77777777" w:rsidR="009842EB" w:rsidRDefault="009842EB" w:rsidP="009842EB">
      <w:pPr>
        <w:rPr>
          <w:rFonts w:asciiTheme="majorHAnsi" w:eastAsiaTheme="majorEastAsia" w:hAnsiTheme="majorHAnsi" w:cstheme="majorBidi"/>
          <w:b/>
          <w:bCs/>
        </w:rPr>
      </w:pPr>
      <w:r>
        <w:br w:type="page"/>
      </w:r>
    </w:p>
    <w:p w14:paraId="097DBB9E" w14:textId="77777777" w:rsidR="009842EB" w:rsidRDefault="009842EB" w:rsidP="009C6338">
      <w:pPr>
        <w:pStyle w:val="Ttulo4"/>
      </w:pPr>
      <w:bookmarkStart w:id="225" w:name="_Figura_6"/>
      <w:bookmarkStart w:id="226" w:name="_Toc51343120"/>
      <w:bookmarkEnd w:id="225"/>
      <w:r>
        <w:lastRenderedPageBreak/>
        <w:t>Figura 6</w:t>
      </w:r>
      <w:bookmarkEnd w:id="226"/>
    </w:p>
    <w:p w14:paraId="37935425" w14:textId="77777777" w:rsidR="009842EB" w:rsidRPr="00801309" w:rsidRDefault="009842EB" w:rsidP="009842EB">
      <w:pPr>
        <w:ind w:firstLine="0"/>
        <w:rPr>
          <w:i/>
          <w:iCs/>
        </w:rPr>
      </w:pPr>
      <w:r>
        <w:rPr>
          <w:i/>
          <w:iCs/>
        </w:rPr>
        <w:t>Proceso de Contabilidad de las Compras</w:t>
      </w:r>
      <w:r w:rsidRPr="003A1CB8">
        <w:rPr>
          <w:i/>
          <w:iCs/>
        </w:rPr>
        <w:t xml:space="preserve"> </w:t>
      </w:r>
      <w:r>
        <w:rPr>
          <w:i/>
          <w:iCs/>
        </w:rPr>
        <w:t>con S.I</w:t>
      </w:r>
    </w:p>
    <w:p w14:paraId="2A0FEEAD" w14:textId="77777777" w:rsidR="009842EB" w:rsidRDefault="009842EB" w:rsidP="009842EB">
      <w:r>
        <w:rPr>
          <w:noProof/>
        </w:rPr>
        <w:drawing>
          <wp:inline distT="0" distB="0" distL="0" distR="0" wp14:anchorId="486A4D0C" wp14:editId="311A9DED">
            <wp:extent cx="4882101" cy="391079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44"/>
                    <a:srcRect l="1880" t="2897" r="1972" b="2120"/>
                    <a:stretch/>
                  </pic:blipFill>
                  <pic:spPr bwMode="auto">
                    <a:xfrm>
                      <a:off x="0" y="0"/>
                      <a:ext cx="4894343" cy="3920599"/>
                    </a:xfrm>
                    <a:prstGeom prst="rect">
                      <a:avLst/>
                    </a:prstGeom>
                    <a:ln>
                      <a:noFill/>
                    </a:ln>
                    <a:extLst>
                      <a:ext uri="{53640926-AAD7-44D8-BBD7-CCE9431645EC}">
                        <a14:shadowObscured xmlns:a14="http://schemas.microsoft.com/office/drawing/2010/main"/>
                      </a:ext>
                    </a:extLst>
                  </pic:spPr>
                </pic:pic>
              </a:graphicData>
            </a:graphic>
          </wp:inline>
        </w:drawing>
      </w:r>
    </w:p>
    <w:p w14:paraId="40443784" w14:textId="77777777" w:rsidR="009842EB" w:rsidRDefault="009842EB" w:rsidP="009842EB">
      <w:r w:rsidRPr="00AA5ED5">
        <w:rPr>
          <w:i/>
          <w:iCs/>
        </w:rPr>
        <w:t>Nota:</w:t>
      </w:r>
      <w:r w:rsidRPr="00AA5ED5">
        <w:t xml:space="preserve"> </w:t>
      </w:r>
      <w:r>
        <w:t xml:space="preserve">El gráfico representa el proceso de contabilidad de las compras, llevada a cabo por el área de Finanzas, con sus respectivas subáreas de Contabilidad y Tesorería, y la relación con el área de Compras aplicando nuestro </w:t>
      </w:r>
      <w:hyperlink w:anchor="SistemadeInformación" w:history="1">
        <w:r w:rsidRPr="005E2994">
          <w:rPr>
            <w:rStyle w:val="Hipervnculo"/>
          </w:rPr>
          <w:t>S.I</w:t>
        </w:r>
      </w:hyperlink>
      <w:r>
        <w:t>.</w:t>
      </w:r>
    </w:p>
    <w:p w14:paraId="6C2BA0F7" w14:textId="77777777" w:rsidR="00FD30D7" w:rsidRDefault="00FD30D7">
      <w:pPr>
        <w:rPr>
          <w:rFonts w:asciiTheme="majorHAnsi" w:eastAsiaTheme="majorEastAsia" w:hAnsiTheme="majorHAnsi" w:cstheme="majorBidi"/>
          <w:b/>
          <w:bCs/>
        </w:rPr>
      </w:pPr>
      <w:r>
        <w:br w:type="page"/>
      </w:r>
    </w:p>
    <w:p w14:paraId="2F291C1B" w14:textId="72B02FEE" w:rsidR="008F2739" w:rsidRDefault="00F34AFE" w:rsidP="009C6338">
      <w:pPr>
        <w:pStyle w:val="Ttulo4"/>
      </w:pPr>
      <w:bookmarkStart w:id="227" w:name="_Método_INVEST_1"/>
      <w:bookmarkEnd w:id="227"/>
      <w:r>
        <w:lastRenderedPageBreak/>
        <w:t>Método INVEST</w:t>
      </w:r>
    </w:p>
    <w:p w14:paraId="602EE391" w14:textId="201DC041" w:rsidR="00F34AFE" w:rsidRDefault="00F34AFE" w:rsidP="00F34AFE">
      <w:r>
        <w:t xml:space="preserve">Sirve para comprobar la calidad de una </w:t>
      </w:r>
      <w:hyperlink w:anchor="HistoriadeUsuario" w:history="1">
        <w:r w:rsidRPr="00F34AFE">
          <w:rPr>
            <w:rStyle w:val="Hipervnculo"/>
          </w:rPr>
          <w:t>historia de usuario</w:t>
        </w:r>
      </w:hyperlink>
      <w:r>
        <w:t xml:space="preserve"> revisando que cumpla una serie de características:</w:t>
      </w:r>
    </w:p>
    <w:p w14:paraId="01DD1E8D" w14:textId="5281DCC3" w:rsidR="00F34AFE" w:rsidRDefault="00F34AFE" w:rsidP="00F34AFE">
      <w:pPr>
        <w:pStyle w:val="Prrafodelista"/>
        <w:numPr>
          <w:ilvl w:val="1"/>
          <w:numId w:val="50"/>
        </w:numPr>
      </w:pPr>
      <w:r>
        <w:t xml:space="preserve">I - </w:t>
      </w:r>
      <w:proofErr w:type="spellStart"/>
      <w:r>
        <w:t>Independent</w:t>
      </w:r>
      <w:proofErr w:type="spellEnd"/>
      <w:r>
        <w:t xml:space="preserve"> -&gt; independiente.</w:t>
      </w:r>
    </w:p>
    <w:p w14:paraId="1AE9B7C7" w14:textId="21CD0D3F" w:rsidR="00F34AFE" w:rsidRDefault="00F34AFE" w:rsidP="00F34AFE">
      <w:pPr>
        <w:pStyle w:val="Prrafodelista"/>
        <w:numPr>
          <w:ilvl w:val="1"/>
          <w:numId w:val="50"/>
        </w:numPr>
      </w:pPr>
      <w:r>
        <w:t xml:space="preserve">N - </w:t>
      </w:r>
      <w:proofErr w:type="spellStart"/>
      <w:r>
        <w:t>Negotiable</w:t>
      </w:r>
      <w:proofErr w:type="spellEnd"/>
      <w:r>
        <w:t xml:space="preserve"> -&gt; negociable.</w:t>
      </w:r>
    </w:p>
    <w:p w14:paraId="133C1BC0" w14:textId="54642ADC" w:rsidR="00F34AFE" w:rsidRDefault="00F34AFE" w:rsidP="00F34AFE">
      <w:pPr>
        <w:pStyle w:val="Prrafodelista"/>
        <w:numPr>
          <w:ilvl w:val="1"/>
          <w:numId w:val="50"/>
        </w:numPr>
      </w:pPr>
      <w:r>
        <w:t xml:space="preserve">V - </w:t>
      </w:r>
      <w:proofErr w:type="spellStart"/>
      <w:r>
        <w:t>Valuable</w:t>
      </w:r>
      <w:proofErr w:type="spellEnd"/>
      <w:r>
        <w:t xml:space="preserve"> -&gt; valiosa.</w:t>
      </w:r>
    </w:p>
    <w:p w14:paraId="04013FB0" w14:textId="1B818F53" w:rsidR="00F34AFE" w:rsidRDefault="00F34AFE" w:rsidP="00F34AFE">
      <w:pPr>
        <w:pStyle w:val="Prrafodelista"/>
        <w:numPr>
          <w:ilvl w:val="1"/>
          <w:numId w:val="50"/>
        </w:numPr>
      </w:pPr>
      <w:r>
        <w:t>E - Estimable -&gt; estimable.</w:t>
      </w:r>
    </w:p>
    <w:p w14:paraId="3EF4F97C" w14:textId="218F8F84" w:rsidR="00F34AFE" w:rsidRDefault="00F34AFE" w:rsidP="00F34AFE">
      <w:pPr>
        <w:pStyle w:val="Prrafodelista"/>
        <w:numPr>
          <w:ilvl w:val="1"/>
          <w:numId w:val="50"/>
        </w:numPr>
      </w:pPr>
      <w:r>
        <w:t>S - Small -&gt; pequeña.</w:t>
      </w:r>
    </w:p>
    <w:p w14:paraId="4A65C467" w14:textId="5AFF0B7E" w:rsidR="00F34AFE" w:rsidRDefault="00F34AFE" w:rsidP="00F34AFE">
      <w:pPr>
        <w:pStyle w:val="Prrafodelista"/>
        <w:numPr>
          <w:ilvl w:val="1"/>
          <w:numId w:val="50"/>
        </w:numPr>
      </w:pPr>
      <w:r>
        <w:t xml:space="preserve">T - </w:t>
      </w:r>
      <w:proofErr w:type="spellStart"/>
      <w:r>
        <w:t>Testable</w:t>
      </w:r>
      <w:proofErr w:type="spellEnd"/>
      <w:r>
        <w:t xml:space="preserve"> -&gt; comprobable.</w:t>
      </w:r>
    </w:p>
    <w:p w14:paraId="0568B4C6" w14:textId="374B854B" w:rsidR="00F34AFE" w:rsidRDefault="00F34AFE" w:rsidP="00F34AFE">
      <w:pPr>
        <w:pStyle w:val="Prrafodelista"/>
      </w:pPr>
      <w:r>
        <w:t>Este método aplicaremos en nuestras historias de usuario para que estén lo mejor desarrolladas posible.</w:t>
      </w:r>
    </w:p>
    <w:p w14:paraId="054EDA27" w14:textId="77777777" w:rsidR="003A3C8E" w:rsidRDefault="003A3C8E" w:rsidP="000A725A">
      <w:pPr>
        <w:pStyle w:val="Ttulo4"/>
      </w:pPr>
      <w:bookmarkStart w:id="228" w:name="_Relación_costo-beneficio_(R)"/>
      <w:bookmarkStart w:id="229" w:name="RelacionCostoBeneficio"/>
      <w:bookmarkEnd w:id="228"/>
      <w:r>
        <w:t>Relación costo-beneficio (R)</w:t>
      </w:r>
      <w:bookmarkEnd w:id="229"/>
      <w:r>
        <w:t xml:space="preserve"> / Índice neto de rentabilidad</w:t>
      </w:r>
    </w:p>
    <w:p w14:paraId="53A62478" w14:textId="3E7559E0" w:rsidR="003A3C8E" w:rsidRDefault="003A3C8E" w:rsidP="003A3C8E">
      <w:pPr>
        <w:ind w:firstLine="0"/>
      </w:pPr>
      <w:r>
        <w:t xml:space="preserve"> El índice neto de rentabilidad es una técnica que p</w:t>
      </w:r>
      <w:r w:rsidRPr="008624ED">
        <w:t>retende determinar la conveniencia del proyecto mediante la enumeración y valoración posterior en términos monetarios de todos los costos y beneficios derivados</w:t>
      </w:r>
      <w:r>
        <w:t xml:space="preserve"> </w:t>
      </w:r>
      <w:r w:rsidRPr="008624ED">
        <w:t>directa e indirectamente de dicho proyecto.</w:t>
      </w:r>
      <w:r>
        <w:br/>
        <w:t>Su fórmula es:</w:t>
      </w:r>
      <w:r>
        <w:br/>
      </w:r>
      <m:oMathPara>
        <m:oMath>
          <m:r>
            <w:rPr>
              <w:rFonts w:ascii="Cambria Math" w:hAnsi="Cambria Math" w:cs="Cambria Math"/>
            </w:rPr>
            <m:t>R</m:t>
          </m:r>
          <m:r>
            <w:rPr>
              <w:rFonts w:ascii="Cambria Math" w:hAnsi="Cambria Math"/>
            </w:rPr>
            <m:t xml:space="preserve"> =</m:t>
          </m:r>
          <m:f>
            <m:fPr>
              <m:ctrlPr>
                <w:rPr>
                  <w:rFonts w:ascii="Cambria Math" w:hAnsi="Cambria Math" w:cs="Cambria Math"/>
                  <w:i/>
                </w:rPr>
              </m:ctrlPr>
            </m:fPr>
            <m:num>
              <m:r>
                <w:rPr>
                  <w:rFonts w:ascii="Cambria Math" w:hAnsi="Cambria Math" w:cs="Cambria Math"/>
                </w:rPr>
                <m:t>beneficios</m:t>
              </m:r>
            </m:num>
            <m:den>
              <m:r>
                <w:rPr>
                  <w:rFonts w:ascii="Cambria Math" w:hAnsi="Cambria Math" w:cs="Cambria Math"/>
                </w:rPr>
                <m:t>costos</m:t>
              </m:r>
            </m:den>
          </m:f>
          <m:r>
            <m:rPr>
              <m:sty m:val="p"/>
            </m:rPr>
            <w:rPr>
              <w:rFonts w:ascii="Cambria Math" w:hAnsi="Cambria Math"/>
            </w:rPr>
            <w:br/>
          </m:r>
        </m:oMath>
      </m:oMathPara>
      <w:r>
        <w:t>Donde:</w:t>
      </w:r>
    </w:p>
    <w:p w14:paraId="27D20469" w14:textId="6DCF42C9" w:rsidR="003A3C8E" w:rsidRDefault="003A3C8E" w:rsidP="003A3C8E">
      <w:pPr>
        <w:pStyle w:val="Prrafodelista"/>
        <w:numPr>
          <w:ilvl w:val="1"/>
          <w:numId w:val="32"/>
        </w:numPr>
      </w:pPr>
      <w:r>
        <w:t>Si R &gt; 1 -&gt; proyecto rentable.</w:t>
      </w:r>
    </w:p>
    <w:p w14:paraId="3EFFEA70" w14:textId="77AEE91E" w:rsidR="003A3C8E" w:rsidRDefault="003A3C8E" w:rsidP="003A3C8E">
      <w:pPr>
        <w:pStyle w:val="Prrafodelista"/>
        <w:numPr>
          <w:ilvl w:val="1"/>
          <w:numId w:val="32"/>
        </w:numPr>
      </w:pPr>
      <w:r>
        <w:t>Si R = 1 -&gt; proyecto indiferente.</w:t>
      </w:r>
    </w:p>
    <w:p w14:paraId="7AD1B0A9" w14:textId="6D4DE23F" w:rsidR="003A3C8E" w:rsidRDefault="003A3C8E" w:rsidP="003A3C8E">
      <w:pPr>
        <w:pStyle w:val="Prrafodelista"/>
        <w:numPr>
          <w:ilvl w:val="1"/>
          <w:numId w:val="32"/>
        </w:numPr>
      </w:pPr>
      <w:r>
        <w:t>Si R &lt; 1 -&gt; proyecto NO rentable.</w:t>
      </w:r>
    </w:p>
    <w:p w14:paraId="4F60C838" w14:textId="77777777" w:rsidR="000A725A" w:rsidRPr="000A725A" w:rsidRDefault="000A725A" w:rsidP="000A725A">
      <w:pPr>
        <w:ind w:firstLine="0"/>
      </w:pPr>
    </w:p>
    <w:sectPr w:rsidR="000A725A" w:rsidRPr="000A725A" w:rsidSect="005F56CC">
      <w:headerReference w:type="default" r:id="rId45"/>
      <w:footerReference w:type="default" r:id="rId46"/>
      <w:headerReference w:type="first" r:id="rId47"/>
      <w:footerReference w:type="first" r:id="rId48"/>
      <w:footnotePr>
        <w:pos w:val="beneathText"/>
      </w:footnotePr>
      <w:pgSz w:w="11906" w:h="16838" w:code="9"/>
      <w:pgMar w:top="1440" w:right="1440" w:bottom="1440" w:left="1440" w:header="720" w:footer="423" w:gutter="0"/>
      <w:pgNumType w:start="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9255E5" w14:textId="77777777" w:rsidR="00130EFB" w:rsidRDefault="00130EFB">
      <w:pPr>
        <w:spacing w:line="240" w:lineRule="auto"/>
      </w:pPr>
      <w:r>
        <w:separator/>
      </w:r>
    </w:p>
    <w:p w14:paraId="08F5F2DC" w14:textId="77777777" w:rsidR="00130EFB" w:rsidRDefault="00130EFB"/>
  </w:endnote>
  <w:endnote w:type="continuationSeparator" w:id="0">
    <w:p w14:paraId="6B72F764" w14:textId="77777777" w:rsidR="00130EFB" w:rsidRDefault="00130EFB">
      <w:pPr>
        <w:spacing w:line="240" w:lineRule="auto"/>
      </w:pPr>
      <w:r>
        <w:continuationSeparator/>
      </w:r>
    </w:p>
    <w:p w14:paraId="3489AFD0" w14:textId="77777777" w:rsidR="00130EFB" w:rsidRDefault="00130E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A3C9B" w14:textId="069CA413" w:rsidR="00160568" w:rsidRPr="00605076" w:rsidRDefault="00160568" w:rsidP="00747760">
    <w:pPr>
      <w:pStyle w:val="Piedepgina"/>
      <w:rPr>
        <w:color w:val="7F7F7F" w:themeColor="text1" w:themeTint="80"/>
        <w:lang w:val="es-AR"/>
      </w:rPr>
    </w:pPr>
    <w:r w:rsidRPr="00605076">
      <w:rPr>
        <w:noProof/>
        <w:color w:val="7F7F7F" w:themeColor="text1" w:themeTint="80"/>
        <w:lang w:val="es-AR"/>
      </w:rPr>
      <mc:AlternateContent>
        <mc:Choice Requires="wps">
          <w:drawing>
            <wp:anchor distT="0" distB="0" distL="114300" distR="114300" simplePos="0" relativeHeight="251659264" behindDoc="0" locked="0" layoutInCell="1" allowOverlap="1" wp14:anchorId="424F1EF4" wp14:editId="72B369F8">
              <wp:simplePos x="0" y="0"/>
              <wp:positionH relativeFrom="column">
                <wp:posOffset>-224790</wp:posOffset>
              </wp:positionH>
              <wp:positionV relativeFrom="paragraph">
                <wp:posOffset>-40236</wp:posOffset>
              </wp:positionV>
              <wp:extent cx="6530454" cy="0"/>
              <wp:effectExtent l="0" t="0" r="0" b="0"/>
              <wp:wrapNone/>
              <wp:docPr id="3" name="Conector recto 3"/>
              <wp:cNvGraphicFramePr/>
              <a:graphic xmlns:a="http://schemas.openxmlformats.org/drawingml/2006/main">
                <a:graphicData uri="http://schemas.microsoft.com/office/word/2010/wordprocessingShape">
                  <wps:wsp>
                    <wps:cNvCnPr/>
                    <wps:spPr>
                      <a:xfrm>
                        <a:off x="0" y="0"/>
                        <a:ext cx="6530454" cy="0"/>
                      </a:xfrm>
                      <a:prstGeom prst="line">
                        <a:avLst/>
                      </a:prstGeom>
                      <a:ln w="12700">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631310" id="Conector recto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7pt,-3.15pt" to="496.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" strokecolor="gray [1629]" strokeweight="1pt">
              <v:stroke joinstyle="miter"/>
            </v:line>
          </w:pict>
        </mc:Fallback>
      </mc:AlternateContent>
    </w:r>
    <w:r w:rsidRPr="00605076">
      <w:rPr>
        <w:color w:val="7F7F7F" w:themeColor="text1" w:themeTint="80"/>
        <w:lang w:val="es-AR"/>
      </w:rPr>
      <w:t xml:space="preserve">Universidad Tecnológica Nacional - Tecnicatura Universitaria en Programación -           </w:t>
    </w:r>
  </w:p>
  <w:p w14:paraId="6893F7AC" w14:textId="77777777" w:rsidR="00160568" w:rsidRPr="00605076" w:rsidRDefault="00160568" w:rsidP="00747760">
    <w:pPr>
      <w:pStyle w:val="Piedepgina"/>
      <w:rPr>
        <w:color w:val="7F7F7F" w:themeColor="text1" w:themeTint="80"/>
        <w:lang w:val="es-AR"/>
      </w:rPr>
    </w:pPr>
    <w:r w:rsidRPr="00605076">
      <w:rPr>
        <w:color w:val="7F7F7F" w:themeColor="text1" w:themeTint="80"/>
        <w:lang w:val="es-AR"/>
      </w:rPr>
      <w:t>Metodología de Sistemas I</w:t>
    </w:r>
  </w:p>
  <w:p w14:paraId="5980E43D" w14:textId="77777777" w:rsidR="00160568" w:rsidRDefault="0016056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B4DDE" w14:textId="7C0A2B31" w:rsidR="00160568" w:rsidRPr="003A1CB8" w:rsidRDefault="00160568" w:rsidP="003A1CB8">
    <w:pPr>
      <w:pStyle w:val="Piedepgin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0B921E" w14:textId="77777777" w:rsidR="00130EFB" w:rsidRDefault="00130EFB">
      <w:pPr>
        <w:spacing w:line="240" w:lineRule="auto"/>
      </w:pPr>
      <w:r>
        <w:separator/>
      </w:r>
    </w:p>
    <w:p w14:paraId="7CF16655" w14:textId="77777777" w:rsidR="00130EFB" w:rsidRDefault="00130EFB"/>
  </w:footnote>
  <w:footnote w:type="continuationSeparator" w:id="0">
    <w:p w14:paraId="2E77772C" w14:textId="77777777" w:rsidR="00130EFB" w:rsidRDefault="00130EFB">
      <w:pPr>
        <w:spacing w:line="240" w:lineRule="auto"/>
      </w:pPr>
      <w:r>
        <w:continuationSeparator/>
      </w:r>
    </w:p>
    <w:p w14:paraId="38239AC4" w14:textId="77777777" w:rsidR="00130EFB" w:rsidRDefault="00130E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CellMar>
        <w:left w:w="0" w:type="dxa"/>
        <w:right w:w="0" w:type="dxa"/>
      </w:tblCellMar>
      <w:tblLook w:val="04A0" w:firstRow="1" w:lastRow="0" w:firstColumn="1" w:lastColumn="0" w:noHBand="0" w:noVBand="1"/>
      <w:tblDescription w:val="Tabla de diseño de encabezado"/>
    </w:tblPr>
    <w:tblGrid>
      <w:gridCol w:w="7985"/>
      <w:gridCol w:w="1041"/>
    </w:tblGrid>
    <w:tr w:rsidR="00160568" w14:paraId="2984AE21" w14:textId="77777777">
      <w:tc>
        <w:tcPr>
          <w:tcW w:w="8280" w:type="dxa"/>
        </w:tcPr>
        <w:p w14:paraId="27C9851A" w14:textId="73B459FB" w:rsidR="00160568" w:rsidRPr="00605076" w:rsidRDefault="00130EFB" w:rsidP="00170521">
          <w:pPr>
            <w:pStyle w:val="Encabezado"/>
            <w:rPr>
              <w:color w:val="7F7F7F" w:themeColor="text1" w:themeTint="80"/>
            </w:rPr>
          </w:pPr>
          <w:sdt>
            <w:sdtPr>
              <w:rPr>
                <w:color w:val="7F7F7F" w:themeColor="text1" w:themeTint="80"/>
              </w:rPr>
              <w:alias w:val="Escriba el título abreviado:"/>
              <w:tag w:val="Escriba el título abreviado:"/>
              <w:id w:val="-582528332"/>
              <w:placeholder>
                <w:docPart w:val="57A8968B90B0440D99A9DC3C2E8A7DBB"/>
              </w:placeholder>
              <w15:dataBinding w:prefixMappings="xmlns:ns0='http://schemas.microsoft.com/temp/samples' " w:xpath="/ns0:employees[1]/ns0:employee[1]/ns0:CustomerName[1]" w:storeItemID="{B98E728A-96FF-4995-885C-5AF887AB0C35}"/>
              <w15:appearance w15:val="hidden"/>
            </w:sdtPr>
            <w:sdtEndPr/>
            <w:sdtContent>
              <w:r w:rsidR="00AB75CE" w:rsidRPr="00605076">
                <w:rPr>
                  <w:color w:val="7F7F7F" w:themeColor="text1" w:themeTint="80"/>
                </w:rPr>
                <w:t>Trabajo Práctico Integrador</w:t>
              </w:r>
            </w:sdtContent>
          </w:sdt>
        </w:p>
      </w:tc>
      <w:tc>
        <w:tcPr>
          <w:tcW w:w="1080" w:type="dxa"/>
        </w:tcPr>
        <w:p w14:paraId="79040019" w14:textId="77777777" w:rsidR="00160568" w:rsidRPr="00605076" w:rsidRDefault="00160568">
          <w:pPr>
            <w:pStyle w:val="Encabezado"/>
            <w:jc w:val="right"/>
            <w:rPr>
              <w:color w:val="7F7F7F" w:themeColor="text1" w:themeTint="80"/>
            </w:rPr>
          </w:pPr>
          <w:r w:rsidRPr="00605076">
            <w:rPr>
              <w:color w:val="7F7F7F" w:themeColor="text1" w:themeTint="80"/>
              <w:lang w:bidi="es-ES"/>
            </w:rPr>
            <w:fldChar w:fldCharType="begin"/>
          </w:r>
          <w:r w:rsidRPr="00605076">
            <w:rPr>
              <w:color w:val="7F7F7F" w:themeColor="text1" w:themeTint="80"/>
              <w:lang w:bidi="es-ES"/>
            </w:rPr>
            <w:instrText xml:space="preserve"> PAGE   \* MERGEFORMAT </w:instrText>
          </w:r>
          <w:r w:rsidRPr="00605076">
            <w:rPr>
              <w:color w:val="7F7F7F" w:themeColor="text1" w:themeTint="80"/>
              <w:lang w:bidi="es-ES"/>
            </w:rPr>
            <w:fldChar w:fldCharType="separate"/>
          </w:r>
          <w:r w:rsidRPr="00605076">
            <w:rPr>
              <w:noProof/>
              <w:color w:val="7F7F7F" w:themeColor="text1" w:themeTint="80"/>
              <w:lang w:bidi="es-ES"/>
            </w:rPr>
            <w:t>2</w:t>
          </w:r>
          <w:r w:rsidRPr="00605076">
            <w:rPr>
              <w:noProof/>
              <w:color w:val="7F7F7F" w:themeColor="text1" w:themeTint="80"/>
              <w:lang w:bidi="es-ES"/>
            </w:rPr>
            <w:fldChar w:fldCharType="end"/>
          </w:r>
        </w:p>
      </w:tc>
    </w:tr>
  </w:tbl>
  <w:p w14:paraId="6218E2F5" w14:textId="77777777" w:rsidR="00160568" w:rsidRDefault="0016056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CellMar>
        <w:left w:w="0" w:type="dxa"/>
        <w:right w:w="0" w:type="dxa"/>
      </w:tblCellMar>
      <w:tblLook w:val="04A0" w:firstRow="1" w:lastRow="0" w:firstColumn="1" w:lastColumn="0" w:noHBand="0" w:noVBand="1"/>
      <w:tblDescription w:val="Tabla de diseño de encabezado"/>
    </w:tblPr>
    <w:tblGrid>
      <w:gridCol w:w="7984"/>
      <w:gridCol w:w="1042"/>
    </w:tblGrid>
    <w:tr w:rsidR="00160568" w14:paraId="20235C9F" w14:textId="77777777">
      <w:tc>
        <w:tcPr>
          <w:tcW w:w="8280" w:type="dxa"/>
        </w:tcPr>
        <w:p w14:paraId="59AA155F" w14:textId="318732E7" w:rsidR="00160568" w:rsidRPr="009F0414" w:rsidRDefault="00160568" w:rsidP="00504F88">
          <w:pPr>
            <w:pStyle w:val="Encabezado"/>
          </w:pPr>
        </w:p>
      </w:tc>
      <w:tc>
        <w:tcPr>
          <w:tcW w:w="1080" w:type="dxa"/>
        </w:tcPr>
        <w:p w14:paraId="6D02D146" w14:textId="31DFF55B" w:rsidR="00160568" w:rsidRDefault="00160568">
          <w:pPr>
            <w:pStyle w:val="Encabezado"/>
            <w:jc w:val="right"/>
          </w:pPr>
        </w:p>
      </w:tc>
    </w:tr>
  </w:tbl>
  <w:p w14:paraId="07A512B6" w14:textId="77777777" w:rsidR="00160568" w:rsidRDefault="00160568" w:rsidP="002C627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2005E6A"/>
    <w:multiLevelType w:val="hybridMultilevel"/>
    <w:tmpl w:val="8ACEAA5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09856B89"/>
    <w:multiLevelType w:val="hybridMultilevel"/>
    <w:tmpl w:val="79C060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09D4292C"/>
    <w:multiLevelType w:val="hybridMultilevel"/>
    <w:tmpl w:val="582AC1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0E8A717C"/>
    <w:multiLevelType w:val="hybridMultilevel"/>
    <w:tmpl w:val="86F88048"/>
    <w:lvl w:ilvl="0" w:tplc="2C0A000F">
      <w:start w:val="1"/>
      <w:numFmt w:val="decimal"/>
      <w:lvlText w:val="%1."/>
      <w:lvlJc w:val="left"/>
      <w:pPr>
        <w:ind w:left="720" w:hanging="360"/>
      </w:pPr>
    </w:lvl>
    <w:lvl w:ilvl="1" w:tplc="2C0A000F">
      <w:start w:val="1"/>
      <w:numFmt w:val="decimal"/>
      <w:lvlText w:val="%2."/>
      <w:lvlJc w:val="left"/>
      <w:pPr>
        <w:ind w:left="1440" w:hanging="360"/>
      </w:pPr>
    </w:lvl>
    <w:lvl w:ilvl="2" w:tplc="D9541692">
      <w:numFmt w:val="bullet"/>
      <w:lvlText w:val="•"/>
      <w:lvlJc w:val="left"/>
      <w:pPr>
        <w:ind w:left="2340" w:hanging="360"/>
      </w:pPr>
      <w:rPr>
        <w:rFonts w:ascii="Times New Roman" w:eastAsiaTheme="minorEastAsia" w:hAnsi="Times New Roman" w:cs="Times New Roman"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12EA50AF"/>
    <w:multiLevelType w:val="hybridMultilevel"/>
    <w:tmpl w:val="438A697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5" w15:restartNumberingAfterBreak="0">
    <w:nsid w:val="12EC0B01"/>
    <w:multiLevelType w:val="hybridMultilevel"/>
    <w:tmpl w:val="8CDEB4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E19667C"/>
    <w:multiLevelType w:val="hybridMultilevel"/>
    <w:tmpl w:val="E3D6120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7" w15:restartNumberingAfterBreak="0">
    <w:nsid w:val="1F1C31E5"/>
    <w:multiLevelType w:val="hybridMultilevel"/>
    <w:tmpl w:val="00A27F9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8" w15:restartNumberingAfterBreak="0">
    <w:nsid w:val="1FC3347F"/>
    <w:multiLevelType w:val="hybridMultilevel"/>
    <w:tmpl w:val="46488DD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9" w15:restartNumberingAfterBreak="0">
    <w:nsid w:val="203B3914"/>
    <w:multiLevelType w:val="hybridMultilevel"/>
    <w:tmpl w:val="C186E3F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0" w15:restartNumberingAfterBreak="0">
    <w:nsid w:val="217D0297"/>
    <w:multiLevelType w:val="hybridMultilevel"/>
    <w:tmpl w:val="3198E9B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2071886"/>
    <w:multiLevelType w:val="hybridMultilevel"/>
    <w:tmpl w:val="0B02861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2" w15:restartNumberingAfterBreak="0">
    <w:nsid w:val="236B7C4B"/>
    <w:multiLevelType w:val="hybridMultilevel"/>
    <w:tmpl w:val="3078F5E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3" w15:restartNumberingAfterBreak="0">
    <w:nsid w:val="2618254E"/>
    <w:multiLevelType w:val="hybridMultilevel"/>
    <w:tmpl w:val="A41C51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2E064FE2"/>
    <w:multiLevelType w:val="hybridMultilevel"/>
    <w:tmpl w:val="A98ABE86"/>
    <w:lvl w:ilvl="0" w:tplc="2C0A000F">
      <w:start w:val="1"/>
      <w:numFmt w:val="decimal"/>
      <w:lvlText w:val="%1."/>
      <w:lvlJc w:val="left"/>
      <w:pPr>
        <w:ind w:left="720" w:hanging="360"/>
      </w:pPr>
    </w:lvl>
    <w:lvl w:ilvl="1" w:tplc="2C0A0001">
      <w:start w:val="1"/>
      <w:numFmt w:val="bullet"/>
      <w:lvlText w:val=""/>
      <w:lvlJc w:val="left"/>
      <w:pPr>
        <w:ind w:left="1440" w:hanging="360"/>
      </w:pPr>
      <w:rPr>
        <w:rFonts w:ascii="Symbol" w:hAnsi="Symbol" w:hint="default"/>
      </w:rPr>
    </w:lvl>
    <w:lvl w:ilvl="2" w:tplc="D9541692">
      <w:numFmt w:val="bullet"/>
      <w:lvlText w:val="•"/>
      <w:lvlJc w:val="left"/>
      <w:pPr>
        <w:ind w:left="2340" w:hanging="360"/>
      </w:pPr>
      <w:rPr>
        <w:rFonts w:ascii="Times New Roman" w:eastAsiaTheme="minorEastAsia" w:hAnsi="Times New Roman" w:cs="Times New Roman"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2EC03FEF"/>
    <w:multiLevelType w:val="hybridMultilevel"/>
    <w:tmpl w:val="C8700274"/>
    <w:lvl w:ilvl="0" w:tplc="2C0A000F">
      <w:start w:val="1"/>
      <w:numFmt w:val="decimal"/>
      <w:lvlText w:val="%1."/>
      <w:lvlJc w:val="left"/>
      <w:pPr>
        <w:ind w:left="720" w:hanging="360"/>
      </w:pPr>
    </w:lvl>
    <w:lvl w:ilvl="1" w:tplc="2C0A000F">
      <w:start w:val="1"/>
      <w:numFmt w:val="decimal"/>
      <w:lvlText w:val="%2."/>
      <w:lvlJc w:val="left"/>
      <w:pPr>
        <w:ind w:left="1440" w:hanging="360"/>
      </w:pPr>
    </w:lvl>
    <w:lvl w:ilvl="2" w:tplc="0C0A000F">
      <w:start w:val="1"/>
      <w:numFmt w:val="decimal"/>
      <w:lvlText w:val="%3."/>
      <w:lvlJc w:val="lef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382F17D8"/>
    <w:multiLevelType w:val="hybridMultilevel"/>
    <w:tmpl w:val="9E12B08C"/>
    <w:lvl w:ilvl="0" w:tplc="0B5E6DC6">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8F25DD3"/>
    <w:multiLevelType w:val="hybridMultilevel"/>
    <w:tmpl w:val="786EAF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BC82C07"/>
    <w:multiLevelType w:val="hybridMultilevel"/>
    <w:tmpl w:val="2D8CA6DA"/>
    <w:lvl w:ilvl="0" w:tplc="2C0A000F">
      <w:start w:val="1"/>
      <w:numFmt w:val="decimal"/>
      <w:lvlText w:val="%1."/>
      <w:lvlJc w:val="left"/>
      <w:pPr>
        <w:ind w:left="720" w:hanging="360"/>
      </w:pPr>
    </w:lvl>
    <w:lvl w:ilvl="1" w:tplc="2C0A000F">
      <w:start w:val="1"/>
      <w:numFmt w:val="decimal"/>
      <w:lvlText w:val="%2."/>
      <w:lvlJc w:val="left"/>
      <w:pPr>
        <w:ind w:left="1440" w:hanging="360"/>
      </w:pPr>
    </w:lvl>
    <w:lvl w:ilvl="2" w:tplc="0C0A000F">
      <w:start w:val="1"/>
      <w:numFmt w:val="decimal"/>
      <w:lvlText w:val="%3."/>
      <w:lvlJc w:val="left"/>
      <w:pPr>
        <w:ind w:left="2160" w:hanging="180"/>
      </w:pPr>
    </w:lvl>
    <w:lvl w:ilvl="3" w:tplc="2C0A000F">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45BE4CE4"/>
    <w:multiLevelType w:val="hybridMultilevel"/>
    <w:tmpl w:val="1924E978"/>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0" w15:restartNumberingAfterBreak="0">
    <w:nsid w:val="494E091E"/>
    <w:multiLevelType w:val="hybridMultilevel"/>
    <w:tmpl w:val="0D12EAA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1" w15:restartNumberingAfterBreak="0">
    <w:nsid w:val="4EB964DD"/>
    <w:multiLevelType w:val="hybridMultilevel"/>
    <w:tmpl w:val="678CF4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4F7F047B"/>
    <w:multiLevelType w:val="hybridMultilevel"/>
    <w:tmpl w:val="894CAE1E"/>
    <w:lvl w:ilvl="0" w:tplc="2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50BA2EB4"/>
    <w:multiLevelType w:val="hybridMultilevel"/>
    <w:tmpl w:val="E5743526"/>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4" w15:restartNumberingAfterBreak="0">
    <w:nsid w:val="51322E77"/>
    <w:multiLevelType w:val="hybridMultilevel"/>
    <w:tmpl w:val="9EEEB3B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5" w15:restartNumberingAfterBreak="0">
    <w:nsid w:val="53996D06"/>
    <w:multiLevelType w:val="hybridMultilevel"/>
    <w:tmpl w:val="254A0F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57EC3E4A"/>
    <w:multiLevelType w:val="hybridMultilevel"/>
    <w:tmpl w:val="C3787F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5A57071B"/>
    <w:multiLevelType w:val="hybridMultilevel"/>
    <w:tmpl w:val="A01CDD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5CAD32BA"/>
    <w:multiLevelType w:val="hybridMultilevel"/>
    <w:tmpl w:val="7F1A8AB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9" w15:restartNumberingAfterBreak="0">
    <w:nsid w:val="5EF8093A"/>
    <w:multiLevelType w:val="hybridMultilevel"/>
    <w:tmpl w:val="913C1C2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0" w15:restartNumberingAfterBreak="0">
    <w:nsid w:val="6A21401A"/>
    <w:multiLevelType w:val="hybridMultilevel"/>
    <w:tmpl w:val="4E58DEB2"/>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1" w15:restartNumberingAfterBreak="0">
    <w:nsid w:val="6D5B7B0E"/>
    <w:multiLevelType w:val="hybridMultilevel"/>
    <w:tmpl w:val="E286B6F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2" w15:restartNumberingAfterBreak="0">
    <w:nsid w:val="6E602908"/>
    <w:multiLevelType w:val="hybridMultilevel"/>
    <w:tmpl w:val="BDFAD0B2"/>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3" w15:restartNumberingAfterBreak="0">
    <w:nsid w:val="6F0B43C0"/>
    <w:multiLevelType w:val="hybridMultilevel"/>
    <w:tmpl w:val="D92AD3A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4" w15:restartNumberingAfterBreak="0">
    <w:nsid w:val="6F1E19CC"/>
    <w:multiLevelType w:val="hybridMultilevel"/>
    <w:tmpl w:val="FA3C9B92"/>
    <w:lvl w:ilvl="0" w:tplc="A242255E">
      <w:start w:val="1"/>
      <w:numFmt w:val="decimal"/>
      <w:pStyle w:val="TDC1"/>
      <w:lvlText w:val="%1."/>
      <w:lvlJc w:val="left"/>
      <w:pPr>
        <w:ind w:left="360" w:hanging="360"/>
      </w:pPr>
      <w:rPr>
        <w:rFonts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5" w15:restartNumberingAfterBreak="0">
    <w:nsid w:val="74A8272E"/>
    <w:multiLevelType w:val="hybridMultilevel"/>
    <w:tmpl w:val="A1F0F21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767009D5"/>
    <w:multiLevelType w:val="hybridMultilevel"/>
    <w:tmpl w:val="DF5660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773579D4"/>
    <w:multiLevelType w:val="hybridMultilevel"/>
    <w:tmpl w:val="C86EC4EC"/>
    <w:lvl w:ilvl="0" w:tplc="2C0A0001">
      <w:start w:val="1"/>
      <w:numFmt w:val="bullet"/>
      <w:lvlText w:val=""/>
      <w:lvlJc w:val="left"/>
      <w:pPr>
        <w:ind w:left="1440" w:hanging="360"/>
      </w:pPr>
      <w:rPr>
        <w:rFonts w:ascii="Symbol" w:hAnsi="Symbol" w:hint="default"/>
      </w:rPr>
    </w:lvl>
    <w:lvl w:ilvl="1" w:tplc="214EFB4E">
      <w:numFmt w:val="bullet"/>
      <w:lvlText w:val="-"/>
      <w:lvlJc w:val="left"/>
      <w:pPr>
        <w:ind w:left="2160" w:hanging="360"/>
      </w:pPr>
      <w:rPr>
        <w:rFonts w:ascii="Times New Roman" w:eastAsiaTheme="minorEastAsia" w:hAnsi="Times New Roman" w:cs="Times New Roman"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8" w15:restartNumberingAfterBreak="0">
    <w:nsid w:val="7B414C0A"/>
    <w:multiLevelType w:val="hybridMultilevel"/>
    <w:tmpl w:val="9C5281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7D1148DF"/>
    <w:multiLevelType w:val="hybridMultilevel"/>
    <w:tmpl w:val="BC488650"/>
    <w:lvl w:ilvl="0" w:tplc="2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rPr>
        <w:rFont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4"/>
  </w:num>
  <w:num w:numId="12">
    <w:abstractNumId w:val="46"/>
  </w:num>
  <w:num w:numId="13">
    <w:abstractNumId w:val="12"/>
  </w:num>
  <w:num w:numId="14">
    <w:abstractNumId w:val="27"/>
  </w:num>
  <w:num w:numId="15">
    <w:abstractNumId w:val="35"/>
  </w:num>
  <w:num w:numId="16">
    <w:abstractNumId w:val="18"/>
  </w:num>
  <w:num w:numId="17">
    <w:abstractNumId w:val="30"/>
  </w:num>
  <w:num w:numId="18">
    <w:abstractNumId w:val="47"/>
  </w:num>
  <w:num w:numId="19">
    <w:abstractNumId w:val="14"/>
  </w:num>
  <w:num w:numId="20">
    <w:abstractNumId w:val="38"/>
  </w:num>
  <w:num w:numId="21">
    <w:abstractNumId w:val="16"/>
  </w:num>
  <w:num w:numId="22">
    <w:abstractNumId w:val="41"/>
  </w:num>
  <w:num w:numId="23">
    <w:abstractNumId w:val="37"/>
  </w:num>
  <w:num w:numId="24">
    <w:abstractNumId w:val="39"/>
  </w:num>
  <w:num w:numId="25">
    <w:abstractNumId w:val="34"/>
  </w:num>
  <w:num w:numId="26">
    <w:abstractNumId w:val="22"/>
  </w:num>
  <w:num w:numId="27">
    <w:abstractNumId w:val="48"/>
  </w:num>
  <w:num w:numId="28">
    <w:abstractNumId w:val="23"/>
  </w:num>
  <w:num w:numId="29">
    <w:abstractNumId w:val="40"/>
  </w:num>
  <w:num w:numId="30">
    <w:abstractNumId w:val="17"/>
  </w:num>
  <w:num w:numId="31">
    <w:abstractNumId w:val="43"/>
  </w:num>
  <w:num w:numId="32">
    <w:abstractNumId w:val="28"/>
  </w:num>
  <w:num w:numId="33">
    <w:abstractNumId w:val="13"/>
  </w:num>
  <w:num w:numId="34">
    <w:abstractNumId w:val="26"/>
  </w:num>
  <w:num w:numId="35">
    <w:abstractNumId w:val="11"/>
  </w:num>
  <w:num w:numId="36">
    <w:abstractNumId w:val="36"/>
  </w:num>
  <w:num w:numId="37">
    <w:abstractNumId w:val="29"/>
  </w:num>
  <w:num w:numId="38">
    <w:abstractNumId w:val="32"/>
  </w:num>
  <w:num w:numId="39">
    <w:abstractNumId w:val="20"/>
  </w:num>
  <w:num w:numId="40">
    <w:abstractNumId w:val="49"/>
  </w:num>
  <w:num w:numId="41">
    <w:abstractNumId w:val="31"/>
  </w:num>
  <w:num w:numId="42">
    <w:abstractNumId w:val="10"/>
  </w:num>
  <w:num w:numId="43">
    <w:abstractNumId w:val="45"/>
  </w:num>
  <w:num w:numId="44">
    <w:abstractNumId w:val="15"/>
  </w:num>
  <w:num w:numId="45">
    <w:abstractNumId w:val="33"/>
  </w:num>
  <w:num w:numId="46">
    <w:abstractNumId w:val="42"/>
  </w:num>
  <w:num w:numId="47">
    <w:abstractNumId w:val="25"/>
  </w:num>
  <w:num w:numId="48">
    <w:abstractNumId w:val="21"/>
  </w:num>
  <w:num w:numId="49">
    <w:abstractNumId w:val="19"/>
  </w:num>
  <w:num w:numId="50">
    <w:abstractNumId w:val="2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attachedTemplate r:id="rId1"/>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A27"/>
    <w:rsid w:val="000022E9"/>
    <w:rsid w:val="00002418"/>
    <w:rsid w:val="00006BBA"/>
    <w:rsid w:val="00007FA5"/>
    <w:rsid w:val="0001010E"/>
    <w:rsid w:val="000133CA"/>
    <w:rsid w:val="000217F5"/>
    <w:rsid w:val="0002298A"/>
    <w:rsid w:val="00047C17"/>
    <w:rsid w:val="00051039"/>
    <w:rsid w:val="00060005"/>
    <w:rsid w:val="0006318B"/>
    <w:rsid w:val="00067E54"/>
    <w:rsid w:val="00077FB9"/>
    <w:rsid w:val="00082A63"/>
    <w:rsid w:val="00091510"/>
    <w:rsid w:val="00094A12"/>
    <w:rsid w:val="000952A8"/>
    <w:rsid w:val="00097169"/>
    <w:rsid w:val="000A1199"/>
    <w:rsid w:val="000A5F5F"/>
    <w:rsid w:val="000A725A"/>
    <w:rsid w:val="000B071A"/>
    <w:rsid w:val="000C09B0"/>
    <w:rsid w:val="000C4FFF"/>
    <w:rsid w:val="000D6126"/>
    <w:rsid w:val="000E7052"/>
    <w:rsid w:val="000F1D54"/>
    <w:rsid w:val="0010005C"/>
    <w:rsid w:val="00114BFA"/>
    <w:rsid w:val="001178EC"/>
    <w:rsid w:val="001305CF"/>
    <w:rsid w:val="00130EFB"/>
    <w:rsid w:val="00132B8C"/>
    <w:rsid w:val="001409CB"/>
    <w:rsid w:val="0015589F"/>
    <w:rsid w:val="001602E3"/>
    <w:rsid w:val="00160568"/>
    <w:rsid w:val="00160C0C"/>
    <w:rsid w:val="0016396E"/>
    <w:rsid w:val="001664A2"/>
    <w:rsid w:val="00170521"/>
    <w:rsid w:val="00175806"/>
    <w:rsid w:val="00175EDC"/>
    <w:rsid w:val="00185D1F"/>
    <w:rsid w:val="0019171D"/>
    <w:rsid w:val="00192A93"/>
    <w:rsid w:val="0019606F"/>
    <w:rsid w:val="001A156F"/>
    <w:rsid w:val="001B3C3E"/>
    <w:rsid w:val="001B4848"/>
    <w:rsid w:val="001C136B"/>
    <w:rsid w:val="001C4A59"/>
    <w:rsid w:val="001D6976"/>
    <w:rsid w:val="001E0049"/>
    <w:rsid w:val="001E01F6"/>
    <w:rsid w:val="001E478C"/>
    <w:rsid w:val="001E6AB2"/>
    <w:rsid w:val="001F447A"/>
    <w:rsid w:val="001F7399"/>
    <w:rsid w:val="0020073B"/>
    <w:rsid w:val="00206256"/>
    <w:rsid w:val="0020677B"/>
    <w:rsid w:val="0021131B"/>
    <w:rsid w:val="00212319"/>
    <w:rsid w:val="002124D5"/>
    <w:rsid w:val="00215293"/>
    <w:rsid w:val="002178AF"/>
    <w:rsid w:val="00220F16"/>
    <w:rsid w:val="00225BE3"/>
    <w:rsid w:val="00235421"/>
    <w:rsid w:val="0024545F"/>
    <w:rsid w:val="0024787E"/>
    <w:rsid w:val="002563AB"/>
    <w:rsid w:val="00260A91"/>
    <w:rsid w:val="002635EE"/>
    <w:rsid w:val="00274E0A"/>
    <w:rsid w:val="00286E89"/>
    <w:rsid w:val="00297918"/>
    <w:rsid w:val="002A3298"/>
    <w:rsid w:val="002A5BBD"/>
    <w:rsid w:val="002A5DCC"/>
    <w:rsid w:val="002A609B"/>
    <w:rsid w:val="002B6153"/>
    <w:rsid w:val="002B62FA"/>
    <w:rsid w:val="002C627C"/>
    <w:rsid w:val="002E29CC"/>
    <w:rsid w:val="002F6E0A"/>
    <w:rsid w:val="00303996"/>
    <w:rsid w:val="00304166"/>
    <w:rsid w:val="00304F05"/>
    <w:rsid w:val="003052D2"/>
    <w:rsid w:val="00307586"/>
    <w:rsid w:val="0031179E"/>
    <w:rsid w:val="0031210E"/>
    <w:rsid w:val="0032607F"/>
    <w:rsid w:val="00327E40"/>
    <w:rsid w:val="00330E9B"/>
    <w:rsid w:val="003344F3"/>
    <w:rsid w:val="00336906"/>
    <w:rsid w:val="00341508"/>
    <w:rsid w:val="00345333"/>
    <w:rsid w:val="00357817"/>
    <w:rsid w:val="00363F92"/>
    <w:rsid w:val="003667FF"/>
    <w:rsid w:val="00366EE5"/>
    <w:rsid w:val="00366EF0"/>
    <w:rsid w:val="00384EA1"/>
    <w:rsid w:val="00385E7C"/>
    <w:rsid w:val="00391A0C"/>
    <w:rsid w:val="003A06C6"/>
    <w:rsid w:val="003A1CB8"/>
    <w:rsid w:val="003A3C8E"/>
    <w:rsid w:val="003B0FE4"/>
    <w:rsid w:val="003B2577"/>
    <w:rsid w:val="003C70E3"/>
    <w:rsid w:val="003D7F1A"/>
    <w:rsid w:val="003E36B1"/>
    <w:rsid w:val="003E4162"/>
    <w:rsid w:val="003F406A"/>
    <w:rsid w:val="003F6371"/>
    <w:rsid w:val="003F7800"/>
    <w:rsid w:val="003F788C"/>
    <w:rsid w:val="003F7CBD"/>
    <w:rsid w:val="00400F8A"/>
    <w:rsid w:val="004131D8"/>
    <w:rsid w:val="0042343F"/>
    <w:rsid w:val="00430C82"/>
    <w:rsid w:val="00432256"/>
    <w:rsid w:val="00443DEB"/>
    <w:rsid w:val="004555F1"/>
    <w:rsid w:val="00474852"/>
    <w:rsid w:val="00477089"/>
    <w:rsid w:val="00477F75"/>
    <w:rsid w:val="00481CF8"/>
    <w:rsid w:val="00484512"/>
    <w:rsid w:val="00492C2D"/>
    <w:rsid w:val="004A34AE"/>
    <w:rsid w:val="004A3D87"/>
    <w:rsid w:val="004A7499"/>
    <w:rsid w:val="004B18A9"/>
    <w:rsid w:val="004B2D02"/>
    <w:rsid w:val="004C45ED"/>
    <w:rsid w:val="004D30DE"/>
    <w:rsid w:val="004D4F8C"/>
    <w:rsid w:val="004D56BF"/>
    <w:rsid w:val="004D6B86"/>
    <w:rsid w:val="004E2C23"/>
    <w:rsid w:val="004E391C"/>
    <w:rsid w:val="00504F88"/>
    <w:rsid w:val="0051744E"/>
    <w:rsid w:val="005377C6"/>
    <w:rsid w:val="00540940"/>
    <w:rsid w:val="0054637B"/>
    <w:rsid w:val="0055242C"/>
    <w:rsid w:val="00575B50"/>
    <w:rsid w:val="005856E0"/>
    <w:rsid w:val="00595412"/>
    <w:rsid w:val="005A34C5"/>
    <w:rsid w:val="005D0F9C"/>
    <w:rsid w:val="005E0EB4"/>
    <w:rsid w:val="005E2994"/>
    <w:rsid w:val="005F1A52"/>
    <w:rsid w:val="005F2ED8"/>
    <w:rsid w:val="005F56CC"/>
    <w:rsid w:val="00605076"/>
    <w:rsid w:val="00605494"/>
    <w:rsid w:val="0061747E"/>
    <w:rsid w:val="00622C56"/>
    <w:rsid w:val="0062430D"/>
    <w:rsid w:val="0062614F"/>
    <w:rsid w:val="00632852"/>
    <w:rsid w:val="006348E4"/>
    <w:rsid w:val="00641876"/>
    <w:rsid w:val="00642168"/>
    <w:rsid w:val="00645290"/>
    <w:rsid w:val="00646B30"/>
    <w:rsid w:val="00656A38"/>
    <w:rsid w:val="00664F5B"/>
    <w:rsid w:val="00681D21"/>
    <w:rsid w:val="006832E2"/>
    <w:rsid w:val="00683C50"/>
    <w:rsid w:val="006A0E82"/>
    <w:rsid w:val="006A20E4"/>
    <w:rsid w:val="006A30E0"/>
    <w:rsid w:val="006B015B"/>
    <w:rsid w:val="006B0477"/>
    <w:rsid w:val="006B50A3"/>
    <w:rsid w:val="006B7B65"/>
    <w:rsid w:val="006C162F"/>
    <w:rsid w:val="006C48AA"/>
    <w:rsid w:val="006D4468"/>
    <w:rsid w:val="006D7EE9"/>
    <w:rsid w:val="006F0BC8"/>
    <w:rsid w:val="006F20DA"/>
    <w:rsid w:val="006F496C"/>
    <w:rsid w:val="006F5CAB"/>
    <w:rsid w:val="006F78B7"/>
    <w:rsid w:val="00713F9D"/>
    <w:rsid w:val="007244DE"/>
    <w:rsid w:val="0072473D"/>
    <w:rsid w:val="00740574"/>
    <w:rsid w:val="0074143F"/>
    <w:rsid w:val="007435DB"/>
    <w:rsid w:val="0074380C"/>
    <w:rsid w:val="00747760"/>
    <w:rsid w:val="00757FD7"/>
    <w:rsid w:val="00760090"/>
    <w:rsid w:val="00760B52"/>
    <w:rsid w:val="00794542"/>
    <w:rsid w:val="007B72EB"/>
    <w:rsid w:val="007C3101"/>
    <w:rsid w:val="007C42E1"/>
    <w:rsid w:val="007D3A5A"/>
    <w:rsid w:val="007E12E5"/>
    <w:rsid w:val="007E74F7"/>
    <w:rsid w:val="007F2DBF"/>
    <w:rsid w:val="00801309"/>
    <w:rsid w:val="008040F3"/>
    <w:rsid w:val="00806DC7"/>
    <w:rsid w:val="00807319"/>
    <w:rsid w:val="00807B3E"/>
    <w:rsid w:val="0081390C"/>
    <w:rsid w:val="00816831"/>
    <w:rsid w:val="0083047D"/>
    <w:rsid w:val="008309EC"/>
    <w:rsid w:val="00837D67"/>
    <w:rsid w:val="008421D5"/>
    <w:rsid w:val="008422E9"/>
    <w:rsid w:val="008461E9"/>
    <w:rsid w:val="0086117A"/>
    <w:rsid w:val="008624ED"/>
    <w:rsid w:val="0087045F"/>
    <w:rsid w:val="008747E8"/>
    <w:rsid w:val="008876B7"/>
    <w:rsid w:val="00897B03"/>
    <w:rsid w:val="008A2A83"/>
    <w:rsid w:val="008A49A9"/>
    <w:rsid w:val="008B1A5E"/>
    <w:rsid w:val="008B7BBA"/>
    <w:rsid w:val="008C2FEE"/>
    <w:rsid w:val="008C3F81"/>
    <w:rsid w:val="008E327F"/>
    <w:rsid w:val="008E7EC3"/>
    <w:rsid w:val="008F2739"/>
    <w:rsid w:val="008F3662"/>
    <w:rsid w:val="0090460E"/>
    <w:rsid w:val="00910F0E"/>
    <w:rsid w:val="00912535"/>
    <w:rsid w:val="00921FF1"/>
    <w:rsid w:val="00924C00"/>
    <w:rsid w:val="00924E58"/>
    <w:rsid w:val="009300FC"/>
    <w:rsid w:val="00935073"/>
    <w:rsid w:val="00946B48"/>
    <w:rsid w:val="00950DB9"/>
    <w:rsid w:val="00951ECE"/>
    <w:rsid w:val="00954CEC"/>
    <w:rsid w:val="00961AE5"/>
    <w:rsid w:val="009730DD"/>
    <w:rsid w:val="00974B21"/>
    <w:rsid w:val="009838E8"/>
    <w:rsid w:val="009842EB"/>
    <w:rsid w:val="009A0397"/>
    <w:rsid w:val="009A20BB"/>
    <w:rsid w:val="009A2C38"/>
    <w:rsid w:val="009A61F1"/>
    <w:rsid w:val="009C1C51"/>
    <w:rsid w:val="009C6338"/>
    <w:rsid w:val="009D7615"/>
    <w:rsid w:val="009D7A1B"/>
    <w:rsid w:val="009E0BD1"/>
    <w:rsid w:val="009E5084"/>
    <w:rsid w:val="009E57F6"/>
    <w:rsid w:val="009F0414"/>
    <w:rsid w:val="009F42D7"/>
    <w:rsid w:val="00A0678C"/>
    <w:rsid w:val="00A17D73"/>
    <w:rsid w:val="00A263A7"/>
    <w:rsid w:val="00A2753B"/>
    <w:rsid w:val="00A278ED"/>
    <w:rsid w:val="00A27B0E"/>
    <w:rsid w:val="00A45118"/>
    <w:rsid w:val="00A46295"/>
    <w:rsid w:val="00A4757D"/>
    <w:rsid w:val="00A47F2D"/>
    <w:rsid w:val="00A5202E"/>
    <w:rsid w:val="00A5225C"/>
    <w:rsid w:val="00A52349"/>
    <w:rsid w:val="00A71FB0"/>
    <w:rsid w:val="00A72397"/>
    <w:rsid w:val="00A74239"/>
    <w:rsid w:val="00A77F6B"/>
    <w:rsid w:val="00A81BB2"/>
    <w:rsid w:val="00A842E2"/>
    <w:rsid w:val="00AA43A0"/>
    <w:rsid w:val="00AA5BAF"/>
    <w:rsid w:val="00AA5C05"/>
    <w:rsid w:val="00AA5ED5"/>
    <w:rsid w:val="00AA7CF3"/>
    <w:rsid w:val="00AB3B78"/>
    <w:rsid w:val="00AB3D73"/>
    <w:rsid w:val="00AB75CE"/>
    <w:rsid w:val="00AC1112"/>
    <w:rsid w:val="00AD05B1"/>
    <w:rsid w:val="00AD59B7"/>
    <w:rsid w:val="00AD6B55"/>
    <w:rsid w:val="00B01FAA"/>
    <w:rsid w:val="00B35738"/>
    <w:rsid w:val="00B36525"/>
    <w:rsid w:val="00B53346"/>
    <w:rsid w:val="00B55E4E"/>
    <w:rsid w:val="00B55ECE"/>
    <w:rsid w:val="00B60733"/>
    <w:rsid w:val="00B60A71"/>
    <w:rsid w:val="00B6741A"/>
    <w:rsid w:val="00B67A27"/>
    <w:rsid w:val="00B708AF"/>
    <w:rsid w:val="00B91B06"/>
    <w:rsid w:val="00BA1851"/>
    <w:rsid w:val="00BB0A3A"/>
    <w:rsid w:val="00BB3F7A"/>
    <w:rsid w:val="00BC72CA"/>
    <w:rsid w:val="00BD227E"/>
    <w:rsid w:val="00BE7F29"/>
    <w:rsid w:val="00BF3257"/>
    <w:rsid w:val="00BF7DD6"/>
    <w:rsid w:val="00C11793"/>
    <w:rsid w:val="00C214B4"/>
    <w:rsid w:val="00C3438C"/>
    <w:rsid w:val="00C37766"/>
    <w:rsid w:val="00C40822"/>
    <w:rsid w:val="00C41A5A"/>
    <w:rsid w:val="00C443C1"/>
    <w:rsid w:val="00C44D89"/>
    <w:rsid w:val="00C4589F"/>
    <w:rsid w:val="00C5686B"/>
    <w:rsid w:val="00C56E81"/>
    <w:rsid w:val="00C5796A"/>
    <w:rsid w:val="00C64459"/>
    <w:rsid w:val="00C74024"/>
    <w:rsid w:val="00C75791"/>
    <w:rsid w:val="00C77AFC"/>
    <w:rsid w:val="00C80104"/>
    <w:rsid w:val="00C83B15"/>
    <w:rsid w:val="00C925C8"/>
    <w:rsid w:val="00CA1F34"/>
    <w:rsid w:val="00CA7361"/>
    <w:rsid w:val="00CB5F10"/>
    <w:rsid w:val="00CB6B85"/>
    <w:rsid w:val="00CB7F84"/>
    <w:rsid w:val="00CD1B7F"/>
    <w:rsid w:val="00CE055B"/>
    <w:rsid w:val="00CE06EC"/>
    <w:rsid w:val="00CF1B55"/>
    <w:rsid w:val="00CF321B"/>
    <w:rsid w:val="00D0117D"/>
    <w:rsid w:val="00D03AEB"/>
    <w:rsid w:val="00D16911"/>
    <w:rsid w:val="00D3030F"/>
    <w:rsid w:val="00D324BD"/>
    <w:rsid w:val="00D3330E"/>
    <w:rsid w:val="00D3400C"/>
    <w:rsid w:val="00D34465"/>
    <w:rsid w:val="00D35C94"/>
    <w:rsid w:val="00D37E2F"/>
    <w:rsid w:val="00D56476"/>
    <w:rsid w:val="00D934A2"/>
    <w:rsid w:val="00D96B1C"/>
    <w:rsid w:val="00D97A3E"/>
    <w:rsid w:val="00DA0415"/>
    <w:rsid w:val="00DA24A3"/>
    <w:rsid w:val="00DA33D3"/>
    <w:rsid w:val="00DA59AC"/>
    <w:rsid w:val="00DA794E"/>
    <w:rsid w:val="00DB2E59"/>
    <w:rsid w:val="00DB352B"/>
    <w:rsid w:val="00DB358F"/>
    <w:rsid w:val="00DC44F1"/>
    <w:rsid w:val="00DC4683"/>
    <w:rsid w:val="00DD1F5C"/>
    <w:rsid w:val="00DE3A00"/>
    <w:rsid w:val="00DE7992"/>
    <w:rsid w:val="00DF5A2B"/>
    <w:rsid w:val="00DF6D26"/>
    <w:rsid w:val="00DF7C81"/>
    <w:rsid w:val="00E008AC"/>
    <w:rsid w:val="00E04179"/>
    <w:rsid w:val="00E154A9"/>
    <w:rsid w:val="00E25007"/>
    <w:rsid w:val="00E362D4"/>
    <w:rsid w:val="00E37EE8"/>
    <w:rsid w:val="00E41855"/>
    <w:rsid w:val="00E4785E"/>
    <w:rsid w:val="00E60559"/>
    <w:rsid w:val="00E7305D"/>
    <w:rsid w:val="00E76025"/>
    <w:rsid w:val="00E81970"/>
    <w:rsid w:val="00EA70C4"/>
    <w:rsid w:val="00EA780C"/>
    <w:rsid w:val="00EB2856"/>
    <w:rsid w:val="00EB69D3"/>
    <w:rsid w:val="00EC5B35"/>
    <w:rsid w:val="00ED2B0E"/>
    <w:rsid w:val="00EE2369"/>
    <w:rsid w:val="00EF5083"/>
    <w:rsid w:val="00F14807"/>
    <w:rsid w:val="00F16C87"/>
    <w:rsid w:val="00F17377"/>
    <w:rsid w:val="00F2325C"/>
    <w:rsid w:val="00F31D66"/>
    <w:rsid w:val="00F34AFE"/>
    <w:rsid w:val="00F363EC"/>
    <w:rsid w:val="00F413AC"/>
    <w:rsid w:val="00F6155F"/>
    <w:rsid w:val="00F721E2"/>
    <w:rsid w:val="00F72CED"/>
    <w:rsid w:val="00F81C57"/>
    <w:rsid w:val="00F843E9"/>
    <w:rsid w:val="00F84584"/>
    <w:rsid w:val="00F85210"/>
    <w:rsid w:val="00F86369"/>
    <w:rsid w:val="00F87144"/>
    <w:rsid w:val="00F87D9C"/>
    <w:rsid w:val="00F934E8"/>
    <w:rsid w:val="00F95E53"/>
    <w:rsid w:val="00FA472E"/>
    <w:rsid w:val="00FB5126"/>
    <w:rsid w:val="00FB660B"/>
    <w:rsid w:val="00FC2D91"/>
    <w:rsid w:val="00FD2B58"/>
    <w:rsid w:val="00FD30D7"/>
    <w:rsid w:val="00FE41B2"/>
    <w:rsid w:val="00FE725C"/>
  </w:rsids>
  <m:mathPr>
    <m:mathFont m:val="Cambria Math"/>
    <m:brkBin m:val="before"/>
    <m:brkBinSub m:val="--"/>
    <m:smallFrac m:val="0"/>
    <m:dispDef/>
    <m:lMargin m:val="0"/>
    <m:rMargin m:val="0"/>
    <m:defJc m:val="centerGroup"/>
    <m:wrapIndent m:val="1440"/>
    <m:intLim m:val="subSup"/>
    <m:naryLim m:val="undOvr"/>
  </m:mathPr>
  <w:attachedSchema w:val="http://schemas.microsoft.com/temp/samples"/>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9DDC57A"/>
  <w15:chartTrackingRefBased/>
  <w15:docId w15:val="{3F5D911D-570A-4C54-BCB7-0B42F94E3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000000" w:themeColor="text1"/>
        <w:sz w:val="24"/>
        <w:szCs w:val="24"/>
        <w:lang w:val="es-E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5" w:qFormat="1"/>
    <w:lsdException w:name="heading 8" w:semiHidden="1" w:uiPriority="5" w:qFormat="1"/>
    <w:lsdException w:name="heading 9" w:semiHidden="1" w:uiPriority="5"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911"/>
  </w:style>
  <w:style w:type="paragraph" w:styleId="Ttulo1">
    <w:name w:val="heading 1"/>
    <w:basedOn w:val="Normal"/>
    <w:next w:val="Normal"/>
    <w:link w:val="Ttulo1Car"/>
    <w:uiPriority w:val="5"/>
    <w:qFormat/>
    <w:rsid w:val="002A609B"/>
    <w:pPr>
      <w:keepNext/>
      <w:keepLines/>
      <w:ind w:firstLine="0"/>
      <w:outlineLvl w:val="0"/>
    </w:pPr>
    <w:rPr>
      <w:rFonts w:asciiTheme="majorHAnsi" w:eastAsiaTheme="majorEastAsia" w:hAnsiTheme="majorHAnsi" w:cstheme="majorBidi"/>
      <w:b/>
      <w:bCs/>
    </w:rPr>
  </w:style>
  <w:style w:type="paragraph" w:styleId="Ttulo2">
    <w:name w:val="heading 2"/>
    <w:basedOn w:val="Ttulo3"/>
    <w:next w:val="Normal"/>
    <w:link w:val="Ttulo2Car"/>
    <w:uiPriority w:val="5"/>
    <w:qFormat/>
    <w:rsid w:val="002A609B"/>
    <w:pPr>
      <w:outlineLvl w:val="1"/>
    </w:pPr>
  </w:style>
  <w:style w:type="paragraph" w:styleId="Ttulo3">
    <w:name w:val="heading 3"/>
    <w:basedOn w:val="Normal"/>
    <w:next w:val="Normal"/>
    <w:link w:val="Ttulo3Car"/>
    <w:uiPriority w:val="5"/>
    <w:qFormat/>
    <w:pPr>
      <w:keepNext/>
      <w:keepLines/>
      <w:outlineLvl w:val="2"/>
    </w:pPr>
    <w:rPr>
      <w:rFonts w:asciiTheme="majorHAnsi" w:eastAsiaTheme="majorEastAsia" w:hAnsiTheme="majorHAnsi" w:cstheme="majorBidi"/>
      <w:b/>
      <w:bCs/>
    </w:rPr>
  </w:style>
  <w:style w:type="paragraph" w:styleId="Ttulo4">
    <w:name w:val="heading 4"/>
    <w:basedOn w:val="Ttulo1"/>
    <w:next w:val="Normal"/>
    <w:link w:val="Ttulo4Car"/>
    <w:uiPriority w:val="5"/>
    <w:qFormat/>
    <w:rsid w:val="009C6338"/>
    <w:pPr>
      <w:outlineLvl w:val="3"/>
    </w:pPr>
  </w:style>
  <w:style w:type="paragraph" w:styleId="Ttulo5">
    <w:name w:val="heading 5"/>
    <w:basedOn w:val="Normal"/>
    <w:next w:val="Normal"/>
    <w:link w:val="Ttulo5Car"/>
    <w:uiPriority w:val="5"/>
    <w:qFormat/>
    <w:pPr>
      <w:keepNext/>
      <w:keepLines/>
      <w:outlineLvl w:val="4"/>
    </w:pPr>
    <w:rPr>
      <w:rFonts w:asciiTheme="majorHAnsi" w:eastAsiaTheme="majorEastAsia" w:hAnsiTheme="majorHAnsi" w:cstheme="majorBidi"/>
      <w:i/>
      <w:iCs/>
    </w:rPr>
  </w:style>
  <w:style w:type="paragraph" w:styleId="Ttulo6">
    <w:name w:val="heading 6"/>
    <w:basedOn w:val="Normal"/>
    <w:next w:val="Normal"/>
    <w:link w:val="Ttulo6Car"/>
    <w:uiPriority w:val="5"/>
    <w:semiHidden/>
    <w:qFormat/>
    <w:pPr>
      <w:keepNext/>
      <w:keepLines/>
      <w:spacing w:before="40"/>
      <w:ind w:firstLine="0"/>
      <w:outlineLvl w:val="5"/>
    </w:pPr>
    <w:rPr>
      <w:rFonts w:asciiTheme="majorHAnsi" w:eastAsiaTheme="majorEastAsia" w:hAnsiTheme="majorHAnsi" w:cstheme="majorBidi"/>
      <w:color w:val="77230C"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deseccin">
    <w:name w:val="Título de sección"/>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qFormat/>
    <w:pPr>
      <w:spacing w:line="240" w:lineRule="auto"/>
      <w:ind w:firstLine="0"/>
    </w:pPr>
  </w:style>
  <w:style w:type="character" w:customStyle="1" w:styleId="EncabezadoCar">
    <w:name w:val="Encabezado Car"/>
    <w:basedOn w:val="Fuentedeprrafopredeter"/>
    <w:link w:val="Encabezado"/>
    <w:uiPriority w:val="99"/>
    <w:rsid w:val="00DB2E59"/>
  </w:style>
  <w:style w:type="character" w:styleId="Textodelmarcadordeposicin">
    <w:name w:val="Placeholder Text"/>
    <w:basedOn w:val="Fuentedeprrafopredeter"/>
    <w:uiPriority w:val="99"/>
    <w:semiHidden/>
    <w:rsid w:val="00EB69D3"/>
    <w:rPr>
      <w:color w:val="000000" w:themeColor="text1"/>
    </w:rPr>
  </w:style>
  <w:style w:type="paragraph" w:styleId="Sinespaciado">
    <w:name w:val="No Spacing"/>
    <w:aliases w:val="Sin espaciado;Sin sangría"/>
    <w:uiPriority w:val="3"/>
    <w:qFormat/>
    <w:pPr>
      <w:ind w:firstLine="0"/>
    </w:pPr>
  </w:style>
  <w:style w:type="character" w:customStyle="1" w:styleId="Ttulo1Car">
    <w:name w:val="Título 1 Car"/>
    <w:basedOn w:val="Fuentedeprrafopredeter"/>
    <w:link w:val="Ttulo1"/>
    <w:uiPriority w:val="5"/>
    <w:rsid w:val="002A609B"/>
    <w:rPr>
      <w:rFonts w:asciiTheme="majorHAnsi" w:eastAsiaTheme="majorEastAsia" w:hAnsiTheme="majorHAnsi" w:cstheme="majorBidi"/>
      <w:b/>
      <w:bCs/>
    </w:rPr>
  </w:style>
  <w:style w:type="character" w:customStyle="1" w:styleId="Ttulo2Car">
    <w:name w:val="Título 2 Car"/>
    <w:basedOn w:val="Fuentedeprrafopredeter"/>
    <w:link w:val="Ttulo2"/>
    <w:uiPriority w:val="5"/>
    <w:rsid w:val="002A609B"/>
    <w:rPr>
      <w:rFonts w:asciiTheme="majorHAnsi" w:eastAsiaTheme="majorEastAsia" w:hAnsiTheme="majorHAnsi" w:cstheme="majorBidi"/>
      <w:b/>
      <w:bCs/>
    </w:rPr>
  </w:style>
  <w:style w:type="paragraph" w:styleId="Ttulo">
    <w:name w:val="Title"/>
    <w:basedOn w:val="Normal"/>
    <w:next w:val="Normal"/>
    <w:link w:val="TtuloCar"/>
    <w:uiPriority w:val="1"/>
    <w:qFormat/>
    <w:pPr>
      <w:spacing w:before="2400"/>
      <w:ind w:firstLine="0"/>
      <w:contextualSpacing/>
      <w:jc w:val="center"/>
    </w:pPr>
    <w:rPr>
      <w:rFonts w:asciiTheme="majorHAnsi" w:eastAsiaTheme="majorEastAsia" w:hAnsiTheme="majorHAnsi" w:cstheme="majorBidi"/>
    </w:rPr>
  </w:style>
  <w:style w:type="character" w:customStyle="1" w:styleId="TtuloCar">
    <w:name w:val="Título Car"/>
    <w:basedOn w:val="Fuentedeprrafopredeter"/>
    <w:link w:val="Ttulo"/>
    <w:uiPriority w:val="1"/>
    <w:rPr>
      <w:rFonts w:asciiTheme="majorHAnsi" w:eastAsiaTheme="majorEastAsia" w:hAnsiTheme="majorHAnsi" w:cstheme="majorBidi"/>
    </w:rPr>
  </w:style>
  <w:style w:type="character" w:styleId="nfasis">
    <w:name w:val="Emphasis"/>
    <w:basedOn w:val="Fuentedeprrafopredeter"/>
    <w:uiPriority w:val="4"/>
    <w:qFormat/>
    <w:rPr>
      <w:i/>
      <w:iCs/>
    </w:rPr>
  </w:style>
  <w:style w:type="character" w:customStyle="1" w:styleId="Ttulo3Car">
    <w:name w:val="Título 3 Car"/>
    <w:basedOn w:val="Fuentedeprrafopredeter"/>
    <w:link w:val="Ttulo3"/>
    <w:uiPriority w:val="5"/>
    <w:rsid w:val="00DB2E59"/>
    <w:rPr>
      <w:rFonts w:asciiTheme="majorHAnsi" w:eastAsiaTheme="majorEastAsia" w:hAnsiTheme="majorHAnsi" w:cstheme="majorBidi"/>
      <w:b/>
      <w:bCs/>
    </w:rPr>
  </w:style>
  <w:style w:type="character" w:customStyle="1" w:styleId="Ttulo4Car">
    <w:name w:val="Título 4 Car"/>
    <w:basedOn w:val="Fuentedeprrafopredeter"/>
    <w:link w:val="Ttulo4"/>
    <w:uiPriority w:val="5"/>
    <w:rsid w:val="009C6338"/>
    <w:rPr>
      <w:rFonts w:asciiTheme="majorHAnsi" w:eastAsiaTheme="majorEastAsia" w:hAnsiTheme="majorHAnsi" w:cstheme="majorBidi"/>
      <w:b/>
      <w:bCs/>
    </w:rPr>
  </w:style>
  <w:style w:type="character" w:customStyle="1" w:styleId="Ttulo5Car">
    <w:name w:val="Título 5 Car"/>
    <w:basedOn w:val="Fuentedeprrafopredeter"/>
    <w:link w:val="Ttulo5"/>
    <w:uiPriority w:val="5"/>
    <w:rsid w:val="00DB2E59"/>
    <w:rPr>
      <w:rFonts w:asciiTheme="majorHAnsi" w:eastAsiaTheme="majorEastAsia" w:hAnsiTheme="majorHAnsi" w:cstheme="majorBidi"/>
      <w:i/>
      <w:iCs/>
    </w:rPr>
  </w:style>
  <w:style w:type="paragraph" w:styleId="Textodeglobo">
    <w:name w:val="Balloon Text"/>
    <w:basedOn w:val="Normal"/>
    <w:link w:val="TextodegloboCar"/>
    <w:uiPriority w:val="99"/>
    <w:semiHidden/>
    <w:unhideWhenUsed/>
    <w:rsid w:val="00EB69D3"/>
    <w:pPr>
      <w:spacing w:line="240" w:lineRule="auto"/>
      <w:ind w:firstLine="0"/>
    </w:pPr>
    <w:rPr>
      <w:rFonts w:ascii="Segoe UI" w:hAnsi="Segoe UI" w:cs="Segoe UI"/>
      <w:sz w:val="22"/>
      <w:szCs w:val="18"/>
    </w:rPr>
  </w:style>
  <w:style w:type="character" w:customStyle="1" w:styleId="TextodegloboCar">
    <w:name w:val="Texto de globo Car"/>
    <w:basedOn w:val="Fuentedeprrafopredeter"/>
    <w:link w:val="Textodeglobo"/>
    <w:uiPriority w:val="99"/>
    <w:semiHidden/>
    <w:rsid w:val="00EB69D3"/>
    <w:rPr>
      <w:rFonts w:ascii="Segoe UI" w:hAnsi="Segoe UI" w:cs="Segoe UI"/>
      <w:sz w:val="22"/>
      <w:szCs w:val="18"/>
    </w:rPr>
  </w:style>
  <w:style w:type="paragraph" w:styleId="Bibliografa">
    <w:name w:val="Bibliography"/>
    <w:basedOn w:val="Normal"/>
    <w:next w:val="Normal"/>
    <w:uiPriority w:val="6"/>
    <w:unhideWhenUsed/>
    <w:qFormat/>
    <w:pPr>
      <w:ind w:left="720" w:hanging="720"/>
    </w:pPr>
  </w:style>
  <w:style w:type="paragraph" w:styleId="Textodebloque">
    <w:name w:val="Block Text"/>
    <w:basedOn w:val="Normal"/>
    <w:uiPriority w:val="99"/>
    <w:semiHidden/>
    <w:unhideWhenUsed/>
    <w:rsid w:val="003F7CBD"/>
    <w:pPr>
      <w:pBdr>
        <w:top w:val="single" w:sz="2" w:space="10" w:color="505046" w:themeColor="text2" w:shadow="1"/>
        <w:left w:val="single" w:sz="2" w:space="10" w:color="505046" w:themeColor="text2" w:shadow="1"/>
        <w:bottom w:val="single" w:sz="2" w:space="10" w:color="505046" w:themeColor="text2" w:shadow="1"/>
        <w:right w:val="single" w:sz="2" w:space="10" w:color="505046" w:themeColor="text2" w:shadow="1"/>
      </w:pBdr>
      <w:ind w:left="1152" w:right="1152" w:firstLine="0"/>
    </w:pPr>
    <w:rPr>
      <w:i/>
      <w:iCs/>
      <w:color w:val="505046" w:themeColor="text2"/>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uiPriority w:val="99"/>
    <w:semiHidden/>
    <w:unhideWhenUsed/>
    <w:pPr>
      <w:spacing w:after="120"/>
      <w:ind w:firstLine="0"/>
    </w:pPr>
  </w:style>
  <w:style w:type="character" w:customStyle="1" w:styleId="Textoindependiente2Car">
    <w:name w:val="Texto independiente 2 Car"/>
    <w:basedOn w:val="Fuentedeprrafopredeter"/>
    <w:link w:val="Textoindependiente2"/>
    <w:uiPriority w:val="99"/>
    <w:semiHidden/>
    <w:rPr>
      <w:kern w:val="24"/>
    </w:rPr>
  </w:style>
  <w:style w:type="paragraph" w:styleId="Textoindependiente3">
    <w:name w:val="Body Text 3"/>
    <w:basedOn w:val="Normal"/>
    <w:link w:val="Textoindependiente3Car"/>
    <w:uiPriority w:val="99"/>
    <w:semiHidden/>
    <w:unhideWhenUsed/>
    <w:rsid w:val="00EB69D3"/>
    <w:pPr>
      <w:spacing w:after="120"/>
      <w:ind w:firstLine="0"/>
    </w:pPr>
    <w:rPr>
      <w:sz w:val="22"/>
      <w:szCs w:val="16"/>
    </w:rPr>
  </w:style>
  <w:style w:type="character" w:customStyle="1" w:styleId="Textoindependiente3Car">
    <w:name w:val="Texto independiente 3 Car"/>
    <w:basedOn w:val="Fuentedeprrafopredeter"/>
    <w:link w:val="Textoindependiente3"/>
    <w:uiPriority w:val="99"/>
    <w:semiHidden/>
    <w:rsid w:val="00EB69D3"/>
    <w:rPr>
      <w:sz w:val="22"/>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rsid w:val="00EB69D3"/>
    <w:pPr>
      <w:spacing w:after="120"/>
      <w:ind w:left="360" w:firstLine="0"/>
    </w:pPr>
    <w:rPr>
      <w:sz w:val="22"/>
      <w:szCs w:val="16"/>
    </w:rPr>
  </w:style>
  <w:style w:type="character" w:customStyle="1" w:styleId="Sangra3detindependienteCar">
    <w:name w:val="Sangría 3 de t. independiente Car"/>
    <w:basedOn w:val="Fuentedeprrafopredeter"/>
    <w:link w:val="Sangra3detindependiente"/>
    <w:uiPriority w:val="99"/>
    <w:semiHidden/>
    <w:rsid w:val="00EB69D3"/>
    <w:rPr>
      <w:sz w:val="22"/>
      <w:szCs w:val="16"/>
    </w:rPr>
  </w:style>
  <w:style w:type="paragraph" w:styleId="Descripcin">
    <w:name w:val="caption"/>
    <w:basedOn w:val="Normal"/>
    <w:next w:val="Normal"/>
    <w:uiPriority w:val="35"/>
    <w:semiHidden/>
    <w:unhideWhenUsed/>
    <w:qFormat/>
    <w:rsid w:val="00EB69D3"/>
    <w:pPr>
      <w:spacing w:after="200" w:line="240" w:lineRule="auto"/>
      <w:ind w:firstLine="0"/>
    </w:pPr>
    <w:rPr>
      <w:i/>
      <w:iCs/>
      <w:color w:val="505046" w:themeColor="text2"/>
      <w:sz w:val="22"/>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rsid w:val="00EB69D3"/>
    <w:pPr>
      <w:spacing w:line="240" w:lineRule="auto"/>
      <w:ind w:firstLine="0"/>
    </w:pPr>
    <w:rPr>
      <w:sz w:val="22"/>
      <w:szCs w:val="20"/>
    </w:rPr>
  </w:style>
  <w:style w:type="character" w:customStyle="1" w:styleId="TextocomentarioCar">
    <w:name w:val="Texto comentario Car"/>
    <w:basedOn w:val="Fuentedeprrafopredeter"/>
    <w:link w:val="Textocomentario"/>
    <w:uiPriority w:val="99"/>
    <w:semiHidden/>
    <w:rsid w:val="00EB69D3"/>
    <w:rPr>
      <w:sz w:val="22"/>
      <w:szCs w:val="20"/>
    </w:rPr>
  </w:style>
  <w:style w:type="paragraph" w:styleId="Asuntodelcomentario">
    <w:name w:val="annotation subject"/>
    <w:basedOn w:val="Textocomentario"/>
    <w:next w:val="Textocomentario"/>
    <w:link w:val="AsuntodelcomentarioCar"/>
    <w:uiPriority w:val="99"/>
    <w:semiHidden/>
    <w:unhideWhenUsed/>
    <w:rsid w:val="00EB69D3"/>
    <w:rPr>
      <w:b/>
      <w:bCs/>
    </w:rPr>
  </w:style>
  <w:style w:type="character" w:customStyle="1" w:styleId="AsuntodelcomentarioCar">
    <w:name w:val="Asunto del comentario Car"/>
    <w:basedOn w:val="TextocomentarioCar"/>
    <w:link w:val="Asuntodelcomentario"/>
    <w:uiPriority w:val="99"/>
    <w:semiHidden/>
    <w:rsid w:val="00EB69D3"/>
    <w:rPr>
      <w:b/>
      <w:bCs/>
      <w:sz w:val="22"/>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rsid w:val="00EB69D3"/>
    <w:pPr>
      <w:spacing w:line="240" w:lineRule="auto"/>
      <w:ind w:firstLine="0"/>
    </w:pPr>
    <w:rPr>
      <w:rFonts w:ascii="Segoe UI" w:hAnsi="Segoe UI" w:cs="Segoe UI"/>
      <w:sz w:val="22"/>
      <w:szCs w:val="16"/>
    </w:rPr>
  </w:style>
  <w:style w:type="character" w:customStyle="1" w:styleId="MapadeldocumentoCar">
    <w:name w:val="Mapa del documento Car"/>
    <w:basedOn w:val="Fuentedeprrafopredeter"/>
    <w:link w:val="Mapadeldocumento"/>
    <w:uiPriority w:val="99"/>
    <w:semiHidden/>
    <w:rsid w:val="00EB69D3"/>
    <w:rPr>
      <w:rFonts w:ascii="Segoe UI" w:hAnsi="Segoe UI" w:cs="Segoe UI"/>
      <w:sz w:val="22"/>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semiHidden/>
    <w:unhideWhenUsed/>
    <w:rsid w:val="00EB69D3"/>
    <w:pPr>
      <w:spacing w:line="240" w:lineRule="auto"/>
    </w:pPr>
    <w:rPr>
      <w:sz w:val="22"/>
      <w:szCs w:val="20"/>
    </w:rPr>
  </w:style>
  <w:style w:type="character" w:customStyle="1" w:styleId="TextonotapieCar">
    <w:name w:val="Texto nota pie Car"/>
    <w:basedOn w:val="Fuentedeprrafopredeter"/>
    <w:link w:val="Textonotapie"/>
    <w:uiPriority w:val="99"/>
    <w:semiHidden/>
    <w:rsid w:val="00EB69D3"/>
    <w:rPr>
      <w:sz w:val="22"/>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rsid w:val="00EB69D3"/>
    <w:pPr>
      <w:spacing w:line="240" w:lineRule="auto"/>
      <w:ind w:firstLine="0"/>
    </w:pPr>
    <w:rPr>
      <w:rFonts w:asciiTheme="majorHAnsi" w:eastAsiaTheme="majorEastAsia" w:hAnsiTheme="majorHAnsi" w:cstheme="majorBidi"/>
      <w:sz w:val="22"/>
      <w:szCs w:val="20"/>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5"/>
    <w:semiHidden/>
    <w:rsid w:val="00336906"/>
    <w:rPr>
      <w:rFonts w:asciiTheme="majorHAnsi" w:eastAsiaTheme="majorEastAsia" w:hAnsiTheme="majorHAnsi" w:cstheme="majorBidi"/>
      <w:color w:val="77230C" w:themeColor="accent1" w:themeShade="7F"/>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rsid w:val="00EB69D3"/>
    <w:pPr>
      <w:spacing w:line="240" w:lineRule="auto"/>
      <w:ind w:firstLine="0"/>
    </w:pPr>
    <w:rPr>
      <w:rFonts w:ascii="Consolas" w:hAnsi="Consolas" w:cs="Consolas"/>
      <w:sz w:val="22"/>
      <w:szCs w:val="20"/>
    </w:rPr>
  </w:style>
  <w:style w:type="character" w:customStyle="1" w:styleId="HTMLconformatoprevioCar">
    <w:name w:val="HTML con formato previo Car"/>
    <w:basedOn w:val="Fuentedeprrafopredeter"/>
    <w:link w:val="HTMLconformatoprevio"/>
    <w:uiPriority w:val="99"/>
    <w:semiHidden/>
    <w:rsid w:val="00EB69D3"/>
    <w:rPr>
      <w:rFonts w:ascii="Consolas" w:hAnsi="Consolas" w:cs="Consolas"/>
      <w:sz w:val="22"/>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rsid w:val="00EB69D3"/>
    <w:pPr>
      <w:pBdr>
        <w:top w:val="single" w:sz="4" w:space="10" w:color="78230C" w:themeColor="accent1" w:themeShade="80"/>
        <w:bottom w:val="single" w:sz="4" w:space="10" w:color="78230C" w:themeColor="accent1" w:themeShade="80"/>
      </w:pBdr>
      <w:spacing w:before="360" w:after="360"/>
      <w:ind w:left="864" w:right="864" w:firstLine="0"/>
      <w:jc w:val="center"/>
    </w:pPr>
    <w:rPr>
      <w:i/>
      <w:iCs/>
      <w:color w:val="78230C" w:themeColor="accent1" w:themeShade="80"/>
    </w:rPr>
  </w:style>
  <w:style w:type="character" w:customStyle="1" w:styleId="CitadestacadaCar">
    <w:name w:val="Cita destacada Car"/>
    <w:basedOn w:val="Fuentedeprrafopredeter"/>
    <w:link w:val="Citadestacada"/>
    <w:uiPriority w:val="30"/>
    <w:semiHidden/>
    <w:rsid w:val="00EB69D3"/>
    <w:rPr>
      <w:i/>
      <w:iCs/>
      <w:color w:val="78230C" w:themeColor="accent1" w:themeShade="80"/>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8"/>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8"/>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rsid w:val="00EB69D3"/>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TextomacroCar">
    <w:name w:val="Texto macro Car"/>
    <w:basedOn w:val="Fuentedeprrafopredeter"/>
    <w:link w:val="Textomacro"/>
    <w:uiPriority w:val="99"/>
    <w:semiHidden/>
    <w:rsid w:val="00EB69D3"/>
    <w:rPr>
      <w:rFonts w:ascii="Consolas" w:hAnsi="Consolas" w:cs="Consolas"/>
      <w:kern w:val="24"/>
      <w:sz w:val="22"/>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rsid w:val="00EB69D3"/>
    <w:pPr>
      <w:spacing w:line="240" w:lineRule="auto"/>
      <w:ind w:firstLine="0"/>
    </w:pPr>
    <w:rPr>
      <w:rFonts w:ascii="Consolas" w:hAnsi="Consolas" w:cs="Consolas"/>
      <w:sz w:val="22"/>
      <w:szCs w:val="21"/>
    </w:rPr>
  </w:style>
  <w:style w:type="character" w:customStyle="1" w:styleId="TextosinformatoCar">
    <w:name w:val="Texto sin formato Car"/>
    <w:basedOn w:val="Fuentedeprrafopredeter"/>
    <w:link w:val="Textosinformato"/>
    <w:uiPriority w:val="99"/>
    <w:semiHidden/>
    <w:rsid w:val="00EB69D3"/>
    <w:rPr>
      <w:rFonts w:ascii="Consolas" w:hAnsi="Consolas" w:cs="Consolas"/>
      <w:sz w:val="22"/>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customStyle="1" w:styleId="Ttulo21">
    <w:name w:val="Título 21"/>
    <w:basedOn w:val="Normal"/>
    <w:uiPriority w:val="1"/>
    <w:qFormat/>
    <w:pPr>
      <w:ind w:firstLine="0"/>
      <w:jc w:val="center"/>
    </w:p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semiHidden/>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semiHidden/>
    <w:unhideWhenUsed/>
    <w:pPr>
      <w:spacing w:after="100"/>
      <w:ind w:left="720" w:firstLine="0"/>
    </w:pPr>
  </w:style>
  <w:style w:type="paragraph" w:styleId="TDC5">
    <w:name w:val="toc 5"/>
    <w:basedOn w:val="Normal"/>
    <w:next w:val="Normal"/>
    <w:autoRedefine/>
    <w:uiPriority w:val="39"/>
    <w:semiHidden/>
    <w:unhideWhenUsed/>
    <w:pPr>
      <w:spacing w:after="100"/>
      <w:ind w:left="960" w:firstLine="0"/>
    </w:pPr>
  </w:style>
  <w:style w:type="paragraph" w:styleId="TDC6">
    <w:name w:val="toc 6"/>
    <w:basedOn w:val="Normal"/>
    <w:next w:val="Normal"/>
    <w:autoRedefine/>
    <w:uiPriority w:val="39"/>
    <w:semiHidden/>
    <w:unhideWhenUsed/>
    <w:pPr>
      <w:spacing w:after="100"/>
      <w:ind w:left="1200" w:firstLine="0"/>
    </w:pPr>
  </w:style>
  <w:style w:type="paragraph" w:styleId="TDC7">
    <w:name w:val="toc 7"/>
    <w:basedOn w:val="Normal"/>
    <w:next w:val="Normal"/>
    <w:autoRedefine/>
    <w:uiPriority w:val="39"/>
    <w:semiHidden/>
    <w:unhideWhenUsed/>
    <w:pPr>
      <w:spacing w:after="100"/>
      <w:ind w:left="1440" w:firstLine="0"/>
    </w:pPr>
  </w:style>
  <w:style w:type="paragraph" w:styleId="TDC8">
    <w:name w:val="toc 8"/>
    <w:basedOn w:val="Normal"/>
    <w:next w:val="Normal"/>
    <w:autoRedefine/>
    <w:uiPriority w:val="39"/>
    <w:semiHidden/>
    <w:unhideWhenUsed/>
    <w:pPr>
      <w:spacing w:after="100"/>
      <w:ind w:left="1680" w:firstLine="0"/>
    </w:pPr>
  </w:style>
  <w:style w:type="paragraph" w:styleId="TDC9">
    <w:name w:val="toc 9"/>
    <w:basedOn w:val="Normal"/>
    <w:next w:val="Normal"/>
    <w:autoRedefine/>
    <w:uiPriority w:val="39"/>
    <w:semiHidden/>
    <w:unhideWhenUsed/>
    <w:pPr>
      <w:spacing w:after="100"/>
      <w:ind w:left="1920" w:firstLine="0"/>
    </w:pPr>
  </w:style>
  <w:style w:type="character" w:styleId="Refdenotaalfinal">
    <w:name w:val="endnote reference"/>
    <w:basedOn w:val="Fuentedeprrafopredeter"/>
    <w:uiPriority w:val="99"/>
    <w:semiHidden/>
    <w:unhideWhenUsed/>
    <w:rPr>
      <w:vertAlign w:val="superscript"/>
    </w:rPr>
  </w:style>
  <w:style w:type="character" w:styleId="Refdenotaalpie">
    <w:name w:val="footnote reference"/>
    <w:basedOn w:val="Fuentedeprrafopredeter"/>
    <w:uiPriority w:val="99"/>
    <w:qFormat/>
    <w:rPr>
      <w:vertAlign w:val="superscript"/>
    </w:rPr>
  </w:style>
  <w:style w:type="table" w:customStyle="1" w:styleId="InformeAPA">
    <w:name w:val="Informe APA"/>
    <w:basedOn w:val="Tablanormal"/>
    <w:uiPriority w:val="99"/>
    <w:rsid w:val="003F7CBD"/>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ailustracin">
    <w:name w:val="Tabla/ilustración"/>
    <w:basedOn w:val="Normal"/>
    <w:uiPriority w:val="7"/>
    <w:qFormat/>
    <w:pPr>
      <w:spacing w:before="240"/>
      <w:ind w:firstLine="0"/>
      <w:contextualSpacing/>
    </w:pPr>
  </w:style>
  <w:style w:type="paragraph" w:styleId="Piedepgina">
    <w:name w:val="footer"/>
    <w:basedOn w:val="Normal"/>
    <w:link w:val="PiedepginaCar"/>
    <w:uiPriority w:val="99"/>
    <w:qFormat/>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DB2E59"/>
  </w:style>
  <w:style w:type="character" w:styleId="Refdecomentario">
    <w:name w:val="annotation reference"/>
    <w:basedOn w:val="Fuentedeprrafopredeter"/>
    <w:uiPriority w:val="99"/>
    <w:semiHidden/>
    <w:unhideWhenUsed/>
    <w:rsid w:val="00EB69D3"/>
    <w:rPr>
      <w:sz w:val="22"/>
      <w:szCs w:val="16"/>
    </w:rPr>
  </w:style>
  <w:style w:type="paragraph" w:styleId="Textonotaalfinal">
    <w:name w:val="endnote text"/>
    <w:basedOn w:val="Normal"/>
    <w:link w:val="TextonotaalfinalCar"/>
    <w:uiPriority w:val="99"/>
    <w:semiHidden/>
    <w:unhideWhenUsed/>
    <w:qFormat/>
    <w:rsid w:val="00EB69D3"/>
    <w:pPr>
      <w:spacing w:line="240" w:lineRule="auto"/>
    </w:pPr>
    <w:rPr>
      <w:sz w:val="22"/>
      <w:szCs w:val="20"/>
    </w:rPr>
  </w:style>
  <w:style w:type="character" w:customStyle="1" w:styleId="TextonotaalfinalCar">
    <w:name w:val="Texto nota al final Car"/>
    <w:basedOn w:val="Fuentedeprrafopredeter"/>
    <w:link w:val="Textonotaalfinal"/>
    <w:uiPriority w:val="99"/>
    <w:semiHidden/>
    <w:rsid w:val="00EB69D3"/>
    <w:rPr>
      <w:sz w:val="22"/>
      <w:szCs w:val="20"/>
    </w:rPr>
  </w:style>
  <w:style w:type="character" w:styleId="CdigoHTML">
    <w:name w:val="HTML Code"/>
    <w:basedOn w:val="Fuentedeprrafopredeter"/>
    <w:uiPriority w:val="99"/>
    <w:semiHidden/>
    <w:unhideWhenUsed/>
    <w:rsid w:val="00EB69D3"/>
    <w:rPr>
      <w:rFonts w:ascii="Consolas" w:hAnsi="Consolas"/>
      <w:sz w:val="22"/>
      <w:szCs w:val="20"/>
    </w:rPr>
  </w:style>
  <w:style w:type="character" w:styleId="TecladoHTML">
    <w:name w:val="HTML Keyboard"/>
    <w:basedOn w:val="Fuentedeprrafopredeter"/>
    <w:uiPriority w:val="99"/>
    <w:semiHidden/>
    <w:unhideWhenUsed/>
    <w:rsid w:val="00EB69D3"/>
    <w:rPr>
      <w:rFonts w:ascii="Consolas" w:hAnsi="Consolas"/>
      <w:sz w:val="22"/>
      <w:szCs w:val="20"/>
    </w:rPr>
  </w:style>
  <w:style w:type="character" w:styleId="MquinadeescribirHTML">
    <w:name w:val="HTML Typewriter"/>
    <w:basedOn w:val="Fuentedeprrafopredeter"/>
    <w:uiPriority w:val="99"/>
    <w:semiHidden/>
    <w:unhideWhenUsed/>
    <w:rsid w:val="00EB69D3"/>
    <w:rPr>
      <w:rFonts w:ascii="Consolas" w:hAnsi="Consolas"/>
      <w:sz w:val="22"/>
      <w:szCs w:val="20"/>
    </w:rPr>
  </w:style>
  <w:style w:type="paragraph" w:styleId="TtuloTDC">
    <w:name w:val="TOC Heading"/>
    <w:basedOn w:val="Ttulo1"/>
    <w:next w:val="Normal"/>
    <w:uiPriority w:val="39"/>
    <w:unhideWhenUsed/>
    <w:qFormat/>
    <w:rsid w:val="00EB69D3"/>
    <w:pPr>
      <w:spacing w:before="240"/>
      <w:ind w:firstLine="720"/>
      <w:outlineLvl w:val="9"/>
    </w:pPr>
    <w:rPr>
      <w:b w:val="0"/>
      <w:bCs w:val="0"/>
      <w:color w:val="78230C" w:themeColor="accent1" w:themeShade="80"/>
      <w:sz w:val="32"/>
      <w:szCs w:val="32"/>
    </w:rPr>
  </w:style>
  <w:style w:type="character" w:styleId="Referenciaintensa">
    <w:name w:val="Intense Reference"/>
    <w:basedOn w:val="Fuentedeprrafopredeter"/>
    <w:uiPriority w:val="32"/>
    <w:semiHidden/>
    <w:unhideWhenUsed/>
    <w:qFormat/>
    <w:rsid w:val="00EB69D3"/>
    <w:rPr>
      <w:b/>
      <w:bCs/>
      <w:caps w:val="0"/>
      <w:smallCaps/>
      <w:color w:val="78230C" w:themeColor="accent1" w:themeShade="80"/>
      <w:spacing w:val="5"/>
    </w:rPr>
  </w:style>
  <w:style w:type="character" w:styleId="nfasisintenso">
    <w:name w:val="Intense Emphasis"/>
    <w:basedOn w:val="Fuentedeprrafopredeter"/>
    <w:uiPriority w:val="21"/>
    <w:semiHidden/>
    <w:unhideWhenUsed/>
    <w:qFormat/>
    <w:rsid w:val="00EB69D3"/>
    <w:rPr>
      <w:i/>
      <w:iCs/>
      <w:color w:val="78230C" w:themeColor="accent1" w:themeShade="80"/>
    </w:rPr>
  </w:style>
  <w:style w:type="table" w:styleId="Tablaconcuadrcula4-nfasis4">
    <w:name w:val="Grid Table 4 Accent 4"/>
    <w:basedOn w:val="Tablanormal"/>
    <w:uiPriority w:val="49"/>
    <w:rsid w:val="003F7CBD"/>
    <w:pPr>
      <w:spacing w:line="240" w:lineRule="auto"/>
    </w:pPr>
    <w:tblPr>
      <w:tblStyleRowBandSize w:val="1"/>
      <w:tblStyleColBandSize w:val="1"/>
      <w:tblBorders>
        <w:top w:val="single" w:sz="4" w:space="0" w:color="FFB47D" w:themeColor="accent4" w:themeTint="99"/>
        <w:left w:val="single" w:sz="4" w:space="0" w:color="FFB47D" w:themeColor="accent4" w:themeTint="99"/>
        <w:bottom w:val="single" w:sz="4" w:space="0" w:color="FFB47D" w:themeColor="accent4" w:themeTint="99"/>
        <w:right w:val="single" w:sz="4" w:space="0" w:color="FFB47D" w:themeColor="accent4" w:themeTint="99"/>
        <w:insideH w:val="single" w:sz="4" w:space="0" w:color="FFB47D" w:themeColor="accent4" w:themeTint="99"/>
        <w:insideV w:val="single" w:sz="4" w:space="0" w:color="FFB47D" w:themeColor="accent4" w:themeTint="99"/>
      </w:tblBorders>
    </w:tblPr>
    <w:tblStylePr w:type="firstRow">
      <w:rPr>
        <w:b/>
        <w:bCs/>
        <w:color w:val="FFFFFF" w:themeColor="background1"/>
      </w:rPr>
      <w:tblPr/>
      <w:tcPr>
        <w:tcBorders>
          <w:top w:val="single" w:sz="4" w:space="0" w:color="FF8427" w:themeColor="accent4"/>
          <w:left w:val="single" w:sz="4" w:space="0" w:color="FF8427" w:themeColor="accent4"/>
          <w:bottom w:val="single" w:sz="4" w:space="0" w:color="FF8427" w:themeColor="accent4"/>
          <w:right w:val="single" w:sz="4" w:space="0" w:color="FF8427" w:themeColor="accent4"/>
          <w:insideH w:val="nil"/>
          <w:insideV w:val="nil"/>
        </w:tcBorders>
        <w:shd w:val="clear" w:color="auto" w:fill="FF8427" w:themeFill="accent4"/>
      </w:tcPr>
    </w:tblStylePr>
    <w:tblStylePr w:type="lastRow">
      <w:rPr>
        <w:b/>
        <w:bCs/>
      </w:rPr>
      <w:tblPr/>
      <w:tcPr>
        <w:tcBorders>
          <w:top w:val="double" w:sz="4" w:space="0" w:color="FF8427" w:themeColor="accent4"/>
        </w:tcBorders>
      </w:tcPr>
    </w:tblStylePr>
    <w:tblStylePr w:type="firstCol">
      <w:rPr>
        <w:b/>
        <w:bCs/>
      </w:rPr>
    </w:tblStylePr>
    <w:tblStylePr w:type="lastCol">
      <w:rPr>
        <w:b/>
        <w:bCs/>
      </w:rPr>
    </w:tblStylePr>
    <w:tblStylePr w:type="band1Vert">
      <w:tblPr/>
      <w:tcPr>
        <w:shd w:val="clear" w:color="auto" w:fill="FFE6D3" w:themeFill="accent4" w:themeFillTint="33"/>
      </w:tcPr>
    </w:tblStylePr>
    <w:tblStylePr w:type="band1Horz">
      <w:tblPr/>
      <w:tcPr>
        <w:shd w:val="clear" w:color="auto" w:fill="FFE6D3" w:themeFill="accent4" w:themeFillTint="33"/>
      </w:tcPr>
    </w:tblStylePr>
  </w:style>
  <w:style w:type="paragraph" w:styleId="TDC1">
    <w:name w:val="toc 1"/>
    <w:basedOn w:val="Normal"/>
    <w:next w:val="Normal"/>
    <w:autoRedefine/>
    <w:uiPriority w:val="39"/>
    <w:unhideWhenUsed/>
    <w:rsid w:val="00C56E81"/>
    <w:pPr>
      <w:numPr>
        <w:numId w:val="11"/>
      </w:numPr>
      <w:spacing w:after="100"/>
    </w:pPr>
  </w:style>
  <w:style w:type="paragraph" w:styleId="TDC2">
    <w:name w:val="toc 2"/>
    <w:basedOn w:val="Normal"/>
    <w:next w:val="Normal"/>
    <w:autoRedefine/>
    <w:uiPriority w:val="39"/>
    <w:unhideWhenUsed/>
    <w:rsid w:val="00801309"/>
    <w:pPr>
      <w:spacing w:after="100"/>
      <w:ind w:left="240"/>
    </w:pPr>
  </w:style>
  <w:style w:type="paragraph" w:styleId="TDC3">
    <w:name w:val="toc 3"/>
    <w:basedOn w:val="Normal"/>
    <w:next w:val="Normal"/>
    <w:autoRedefine/>
    <w:uiPriority w:val="39"/>
    <w:unhideWhenUsed/>
    <w:rsid w:val="00801309"/>
    <w:pPr>
      <w:spacing w:after="100"/>
      <w:ind w:left="480"/>
    </w:pPr>
  </w:style>
  <w:style w:type="character" w:styleId="Hipervnculo">
    <w:name w:val="Hyperlink"/>
    <w:basedOn w:val="Fuentedeprrafopredeter"/>
    <w:uiPriority w:val="99"/>
    <w:unhideWhenUsed/>
    <w:rsid w:val="00801309"/>
    <w:rPr>
      <w:color w:val="B22600" w:themeColor="hyperlink"/>
      <w:u w:val="single"/>
    </w:rPr>
  </w:style>
  <w:style w:type="table" w:styleId="Tabladelista3">
    <w:name w:val="List Table 3"/>
    <w:basedOn w:val="Tablanormal"/>
    <w:uiPriority w:val="48"/>
    <w:rsid w:val="001B3C3E"/>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Mencinsinresolver">
    <w:name w:val="Unresolved Mention"/>
    <w:basedOn w:val="Fuentedeprrafopredeter"/>
    <w:uiPriority w:val="99"/>
    <w:semiHidden/>
    <w:unhideWhenUsed/>
    <w:rsid w:val="0062430D"/>
    <w:rPr>
      <w:color w:val="605E5C"/>
      <w:shd w:val="clear" w:color="auto" w:fill="E1DFDD"/>
    </w:rPr>
  </w:style>
  <w:style w:type="character" w:styleId="Hipervnculovisitado">
    <w:name w:val="FollowedHyperlink"/>
    <w:basedOn w:val="Fuentedeprrafopredeter"/>
    <w:uiPriority w:val="99"/>
    <w:semiHidden/>
    <w:unhideWhenUsed/>
    <w:rsid w:val="0090460E"/>
    <w:rPr>
      <w:color w:val="666699" w:themeColor="followedHyperlink"/>
      <w:u w:val="single"/>
    </w:rPr>
  </w:style>
  <w:style w:type="character" w:customStyle="1" w:styleId="acopre">
    <w:name w:val="acopre"/>
    <w:basedOn w:val="Fuentedeprrafopredeter"/>
    <w:rsid w:val="000F1D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44192172">
      <w:bodyDiv w:val="1"/>
      <w:marLeft w:val="0"/>
      <w:marRight w:val="0"/>
      <w:marTop w:val="0"/>
      <w:marBottom w:val="0"/>
      <w:divBdr>
        <w:top w:val="none" w:sz="0" w:space="0" w:color="auto"/>
        <w:left w:val="none" w:sz="0" w:space="0" w:color="auto"/>
        <w:bottom w:val="none" w:sz="0" w:space="0" w:color="auto"/>
        <w:right w:val="none" w:sz="0" w:space="0" w:color="auto"/>
      </w:divBdr>
      <w:divsChild>
        <w:div w:id="833372569">
          <w:marLeft w:val="547"/>
          <w:marRight w:val="0"/>
          <w:marTop w:val="0"/>
          <w:marBottom w:val="0"/>
          <w:divBdr>
            <w:top w:val="none" w:sz="0" w:space="0" w:color="auto"/>
            <w:left w:val="none" w:sz="0" w:space="0" w:color="auto"/>
            <w:bottom w:val="none" w:sz="0" w:space="0" w:color="auto"/>
            <w:right w:val="none" w:sz="0" w:space="0" w:color="auto"/>
          </w:divBdr>
        </w:div>
        <w:div w:id="2091466286">
          <w:marLeft w:val="1166"/>
          <w:marRight w:val="0"/>
          <w:marTop w:val="0"/>
          <w:marBottom w:val="0"/>
          <w:divBdr>
            <w:top w:val="none" w:sz="0" w:space="0" w:color="auto"/>
            <w:left w:val="none" w:sz="0" w:space="0" w:color="auto"/>
            <w:bottom w:val="none" w:sz="0" w:space="0" w:color="auto"/>
            <w:right w:val="none" w:sz="0" w:space="0" w:color="auto"/>
          </w:divBdr>
        </w:div>
        <w:div w:id="1342664907">
          <w:marLeft w:val="547"/>
          <w:marRight w:val="0"/>
          <w:marTop w:val="0"/>
          <w:marBottom w:val="0"/>
          <w:divBdr>
            <w:top w:val="none" w:sz="0" w:space="0" w:color="auto"/>
            <w:left w:val="none" w:sz="0" w:space="0" w:color="auto"/>
            <w:bottom w:val="none" w:sz="0" w:space="0" w:color="auto"/>
            <w:right w:val="none" w:sz="0" w:space="0" w:color="auto"/>
          </w:divBdr>
        </w:div>
        <w:div w:id="1527518695">
          <w:marLeft w:val="1166"/>
          <w:marRight w:val="0"/>
          <w:marTop w:val="0"/>
          <w:marBottom w:val="0"/>
          <w:divBdr>
            <w:top w:val="none" w:sz="0" w:space="0" w:color="auto"/>
            <w:left w:val="none" w:sz="0" w:space="0" w:color="auto"/>
            <w:bottom w:val="none" w:sz="0" w:space="0" w:color="auto"/>
            <w:right w:val="none" w:sz="0" w:space="0" w:color="auto"/>
          </w:divBdr>
        </w:div>
        <w:div w:id="760681367">
          <w:marLeft w:val="547"/>
          <w:marRight w:val="0"/>
          <w:marTop w:val="0"/>
          <w:marBottom w:val="0"/>
          <w:divBdr>
            <w:top w:val="none" w:sz="0" w:space="0" w:color="auto"/>
            <w:left w:val="none" w:sz="0" w:space="0" w:color="auto"/>
            <w:bottom w:val="none" w:sz="0" w:space="0" w:color="auto"/>
            <w:right w:val="none" w:sz="0" w:space="0" w:color="auto"/>
          </w:divBdr>
        </w:div>
        <w:div w:id="740252608">
          <w:marLeft w:val="1166"/>
          <w:marRight w:val="0"/>
          <w:marTop w:val="0"/>
          <w:marBottom w:val="0"/>
          <w:divBdr>
            <w:top w:val="none" w:sz="0" w:space="0" w:color="auto"/>
            <w:left w:val="none" w:sz="0" w:space="0" w:color="auto"/>
            <w:bottom w:val="none" w:sz="0" w:space="0" w:color="auto"/>
            <w:right w:val="none" w:sz="0" w:space="0" w:color="auto"/>
          </w:divBdr>
        </w:div>
        <w:div w:id="1270428718">
          <w:marLeft w:val="547"/>
          <w:marRight w:val="0"/>
          <w:marTop w:val="0"/>
          <w:marBottom w:val="0"/>
          <w:divBdr>
            <w:top w:val="none" w:sz="0" w:space="0" w:color="auto"/>
            <w:left w:val="none" w:sz="0" w:space="0" w:color="auto"/>
            <w:bottom w:val="none" w:sz="0" w:space="0" w:color="auto"/>
            <w:right w:val="none" w:sz="0" w:space="0" w:color="auto"/>
          </w:divBdr>
        </w:div>
        <w:div w:id="2081322461">
          <w:marLeft w:val="1166"/>
          <w:marRight w:val="0"/>
          <w:marTop w:val="0"/>
          <w:marBottom w:val="0"/>
          <w:divBdr>
            <w:top w:val="none" w:sz="0" w:space="0" w:color="auto"/>
            <w:left w:val="none" w:sz="0" w:space="0" w:color="auto"/>
            <w:bottom w:val="none" w:sz="0" w:space="0" w:color="auto"/>
            <w:right w:val="none" w:sz="0" w:space="0" w:color="auto"/>
          </w:divBdr>
        </w:div>
        <w:div w:id="205608927">
          <w:marLeft w:val="547"/>
          <w:marRight w:val="0"/>
          <w:marTop w:val="0"/>
          <w:marBottom w:val="0"/>
          <w:divBdr>
            <w:top w:val="none" w:sz="0" w:space="0" w:color="auto"/>
            <w:left w:val="none" w:sz="0" w:space="0" w:color="auto"/>
            <w:bottom w:val="none" w:sz="0" w:space="0" w:color="auto"/>
            <w:right w:val="none" w:sz="0" w:space="0" w:color="auto"/>
          </w:divBdr>
        </w:div>
        <w:div w:id="667287967">
          <w:marLeft w:val="1166"/>
          <w:marRight w:val="0"/>
          <w:marTop w:val="0"/>
          <w:marBottom w:val="0"/>
          <w:divBdr>
            <w:top w:val="none" w:sz="0" w:space="0" w:color="auto"/>
            <w:left w:val="none" w:sz="0" w:space="0" w:color="auto"/>
            <w:bottom w:val="none" w:sz="0" w:space="0" w:color="auto"/>
            <w:right w:val="none" w:sz="0" w:space="0" w:color="auto"/>
          </w:divBdr>
        </w:div>
        <w:div w:id="625041811">
          <w:marLeft w:val="547"/>
          <w:marRight w:val="0"/>
          <w:marTop w:val="0"/>
          <w:marBottom w:val="0"/>
          <w:divBdr>
            <w:top w:val="none" w:sz="0" w:space="0" w:color="auto"/>
            <w:left w:val="none" w:sz="0" w:space="0" w:color="auto"/>
            <w:bottom w:val="none" w:sz="0" w:space="0" w:color="auto"/>
            <w:right w:val="none" w:sz="0" w:space="0" w:color="auto"/>
          </w:divBdr>
        </w:div>
        <w:div w:id="763375737">
          <w:marLeft w:val="1166"/>
          <w:marRight w:val="0"/>
          <w:marTop w:val="0"/>
          <w:marBottom w:val="0"/>
          <w:divBdr>
            <w:top w:val="none" w:sz="0" w:space="0" w:color="auto"/>
            <w:left w:val="none" w:sz="0" w:space="0" w:color="auto"/>
            <w:bottom w:val="none" w:sz="0" w:space="0" w:color="auto"/>
            <w:right w:val="none" w:sz="0" w:space="0" w:color="auto"/>
          </w:divBdr>
        </w:div>
        <w:div w:id="1087311345">
          <w:marLeft w:val="547"/>
          <w:marRight w:val="0"/>
          <w:marTop w:val="0"/>
          <w:marBottom w:val="0"/>
          <w:divBdr>
            <w:top w:val="none" w:sz="0" w:space="0" w:color="auto"/>
            <w:left w:val="none" w:sz="0" w:space="0" w:color="auto"/>
            <w:bottom w:val="none" w:sz="0" w:space="0" w:color="auto"/>
            <w:right w:val="none" w:sz="0" w:space="0" w:color="auto"/>
          </w:divBdr>
        </w:div>
        <w:div w:id="1236814871">
          <w:marLeft w:val="1166"/>
          <w:marRight w:val="0"/>
          <w:marTop w:val="0"/>
          <w:marBottom w:val="0"/>
          <w:divBdr>
            <w:top w:val="none" w:sz="0" w:space="0" w:color="auto"/>
            <w:left w:val="none" w:sz="0" w:space="0" w:color="auto"/>
            <w:bottom w:val="none" w:sz="0" w:space="0" w:color="auto"/>
            <w:right w:val="none" w:sz="0" w:space="0" w:color="auto"/>
          </w:divBdr>
        </w:div>
        <w:div w:id="832985039">
          <w:marLeft w:val="547"/>
          <w:marRight w:val="0"/>
          <w:marTop w:val="0"/>
          <w:marBottom w:val="0"/>
          <w:divBdr>
            <w:top w:val="none" w:sz="0" w:space="0" w:color="auto"/>
            <w:left w:val="none" w:sz="0" w:space="0" w:color="auto"/>
            <w:bottom w:val="none" w:sz="0" w:space="0" w:color="auto"/>
            <w:right w:val="none" w:sz="0" w:space="0" w:color="auto"/>
          </w:divBdr>
        </w:div>
        <w:div w:id="854196879">
          <w:marLeft w:val="1166"/>
          <w:marRight w:val="0"/>
          <w:marTop w:val="0"/>
          <w:marBottom w:val="0"/>
          <w:divBdr>
            <w:top w:val="none" w:sz="0" w:space="0" w:color="auto"/>
            <w:left w:val="none" w:sz="0" w:space="0" w:color="auto"/>
            <w:bottom w:val="none" w:sz="0" w:space="0" w:color="auto"/>
            <w:right w:val="none" w:sz="0" w:space="0" w:color="auto"/>
          </w:divBdr>
        </w:div>
        <w:div w:id="240721566">
          <w:marLeft w:val="547"/>
          <w:marRight w:val="0"/>
          <w:marTop w:val="0"/>
          <w:marBottom w:val="0"/>
          <w:divBdr>
            <w:top w:val="none" w:sz="0" w:space="0" w:color="auto"/>
            <w:left w:val="none" w:sz="0" w:space="0" w:color="auto"/>
            <w:bottom w:val="none" w:sz="0" w:space="0" w:color="auto"/>
            <w:right w:val="none" w:sz="0" w:space="0" w:color="auto"/>
          </w:divBdr>
        </w:div>
        <w:div w:id="1256942397">
          <w:marLeft w:val="1166"/>
          <w:marRight w:val="0"/>
          <w:marTop w:val="0"/>
          <w:marBottom w:val="0"/>
          <w:divBdr>
            <w:top w:val="none" w:sz="0" w:space="0" w:color="auto"/>
            <w:left w:val="none" w:sz="0" w:space="0" w:color="auto"/>
            <w:bottom w:val="none" w:sz="0" w:space="0" w:color="auto"/>
            <w:right w:val="none" w:sz="0" w:space="0" w:color="auto"/>
          </w:divBdr>
        </w:div>
        <w:div w:id="1962882616">
          <w:marLeft w:val="547"/>
          <w:marRight w:val="0"/>
          <w:marTop w:val="0"/>
          <w:marBottom w:val="0"/>
          <w:divBdr>
            <w:top w:val="none" w:sz="0" w:space="0" w:color="auto"/>
            <w:left w:val="none" w:sz="0" w:space="0" w:color="auto"/>
            <w:bottom w:val="none" w:sz="0" w:space="0" w:color="auto"/>
            <w:right w:val="none" w:sz="0" w:space="0" w:color="auto"/>
          </w:divBdr>
        </w:div>
        <w:div w:id="1654405881">
          <w:marLeft w:val="1166"/>
          <w:marRight w:val="0"/>
          <w:marTop w:val="0"/>
          <w:marBottom w:val="0"/>
          <w:divBdr>
            <w:top w:val="none" w:sz="0" w:space="0" w:color="auto"/>
            <w:left w:val="none" w:sz="0" w:space="0" w:color="auto"/>
            <w:bottom w:val="none" w:sz="0" w:space="0" w:color="auto"/>
            <w:right w:val="none" w:sz="0" w:space="0" w:color="auto"/>
          </w:divBdr>
        </w:div>
        <w:div w:id="2000621488">
          <w:marLeft w:val="547"/>
          <w:marRight w:val="0"/>
          <w:marTop w:val="0"/>
          <w:marBottom w:val="0"/>
          <w:divBdr>
            <w:top w:val="none" w:sz="0" w:space="0" w:color="auto"/>
            <w:left w:val="none" w:sz="0" w:space="0" w:color="auto"/>
            <w:bottom w:val="none" w:sz="0" w:space="0" w:color="auto"/>
            <w:right w:val="none" w:sz="0" w:space="0" w:color="auto"/>
          </w:divBdr>
        </w:div>
        <w:div w:id="1227186589">
          <w:marLeft w:val="1166"/>
          <w:marRight w:val="0"/>
          <w:marTop w:val="0"/>
          <w:marBottom w:val="0"/>
          <w:divBdr>
            <w:top w:val="none" w:sz="0" w:space="0" w:color="auto"/>
            <w:left w:val="none" w:sz="0" w:space="0" w:color="auto"/>
            <w:bottom w:val="none" w:sz="0" w:space="0" w:color="auto"/>
            <w:right w:val="none" w:sz="0" w:space="0" w:color="auto"/>
          </w:divBdr>
        </w:div>
        <w:div w:id="1011488484">
          <w:marLeft w:val="547"/>
          <w:marRight w:val="0"/>
          <w:marTop w:val="0"/>
          <w:marBottom w:val="0"/>
          <w:divBdr>
            <w:top w:val="none" w:sz="0" w:space="0" w:color="auto"/>
            <w:left w:val="none" w:sz="0" w:space="0" w:color="auto"/>
            <w:bottom w:val="none" w:sz="0" w:space="0" w:color="auto"/>
            <w:right w:val="none" w:sz="0" w:space="0" w:color="auto"/>
          </w:divBdr>
        </w:div>
        <w:div w:id="1647008875">
          <w:marLeft w:val="1166"/>
          <w:marRight w:val="0"/>
          <w:marTop w:val="0"/>
          <w:marBottom w:val="0"/>
          <w:divBdr>
            <w:top w:val="none" w:sz="0" w:space="0" w:color="auto"/>
            <w:left w:val="none" w:sz="0" w:space="0" w:color="auto"/>
            <w:bottom w:val="none" w:sz="0" w:space="0" w:color="auto"/>
            <w:right w:val="none" w:sz="0" w:space="0" w:color="auto"/>
          </w:divBdr>
        </w:div>
      </w:divsChild>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5697153">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91167861">
      <w:bodyDiv w:val="1"/>
      <w:marLeft w:val="0"/>
      <w:marRight w:val="0"/>
      <w:marTop w:val="0"/>
      <w:marBottom w:val="0"/>
      <w:divBdr>
        <w:top w:val="none" w:sz="0" w:space="0" w:color="auto"/>
        <w:left w:val="none" w:sz="0" w:space="0" w:color="auto"/>
        <w:bottom w:val="none" w:sz="0" w:space="0" w:color="auto"/>
        <w:right w:val="none" w:sz="0" w:space="0" w:color="auto"/>
      </w:divBdr>
      <w:divsChild>
        <w:div w:id="290677645">
          <w:marLeft w:val="547"/>
          <w:marRight w:val="0"/>
          <w:marTop w:val="0"/>
          <w:marBottom w:val="0"/>
          <w:divBdr>
            <w:top w:val="none" w:sz="0" w:space="0" w:color="auto"/>
            <w:left w:val="none" w:sz="0" w:space="0" w:color="auto"/>
            <w:bottom w:val="none" w:sz="0" w:space="0" w:color="auto"/>
            <w:right w:val="none" w:sz="0" w:space="0" w:color="auto"/>
          </w:divBdr>
        </w:div>
        <w:div w:id="1120953482">
          <w:marLeft w:val="1166"/>
          <w:marRight w:val="0"/>
          <w:marTop w:val="0"/>
          <w:marBottom w:val="0"/>
          <w:divBdr>
            <w:top w:val="none" w:sz="0" w:space="0" w:color="auto"/>
            <w:left w:val="none" w:sz="0" w:space="0" w:color="auto"/>
            <w:bottom w:val="none" w:sz="0" w:space="0" w:color="auto"/>
            <w:right w:val="none" w:sz="0" w:space="0" w:color="auto"/>
          </w:divBdr>
        </w:div>
        <w:div w:id="696079816">
          <w:marLeft w:val="547"/>
          <w:marRight w:val="0"/>
          <w:marTop w:val="0"/>
          <w:marBottom w:val="0"/>
          <w:divBdr>
            <w:top w:val="none" w:sz="0" w:space="0" w:color="auto"/>
            <w:left w:val="none" w:sz="0" w:space="0" w:color="auto"/>
            <w:bottom w:val="none" w:sz="0" w:space="0" w:color="auto"/>
            <w:right w:val="none" w:sz="0" w:space="0" w:color="auto"/>
          </w:divBdr>
        </w:div>
        <w:div w:id="1665165281">
          <w:marLeft w:val="1166"/>
          <w:marRight w:val="0"/>
          <w:marTop w:val="0"/>
          <w:marBottom w:val="0"/>
          <w:divBdr>
            <w:top w:val="none" w:sz="0" w:space="0" w:color="auto"/>
            <w:left w:val="none" w:sz="0" w:space="0" w:color="auto"/>
            <w:bottom w:val="none" w:sz="0" w:space="0" w:color="auto"/>
            <w:right w:val="none" w:sz="0" w:space="0" w:color="auto"/>
          </w:divBdr>
        </w:div>
        <w:div w:id="167989050">
          <w:marLeft w:val="547"/>
          <w:marRight w:val="0"/>
          <w:marTop w:val="0"/>
          <w:marBottom w:val="0"/>
          <w:divBdr>
            <w:top w:val="none" w:sz="0" w:space="0" w:color="auto"/>
            <w:left w:val="none" w:sz="0" w:space="0" w:color="auto"/>
            <w:bottom w:val="none" w:sz="0" w:space="0" w:color="auto"/>
            <w:right w:val="none" w:sz="0" w:space="0" w:color="auto"/>
          </w:divBdr>
        </w:div>
        <w:div w:id="1504275014">
          <w:marLeft w:val="1166"/>
          <w:marRight w:val="0"/>
          <w:marTop w:val="0"/>
          <w:marBottom w:val="0"/>
          <w:divBdr>
            <w:top w:val="none" w:sz="0" w:space="0" w:color="auto"/>
            <w:left w:val="none" w:sz="0" w:space="0" w:color="auto"/>
            <w:bottom w:val="none" w:sz="0" w:space="0" w:color="auto"/>
            <w:right w:val="none" w:sz="0" w:space="0" w:color="auto"/>
          </w:divBdr>
        </w:div>
        <w:div w:id="1124469912">
          <w:marLeft w:val="547"/>
          <w:marRight w:val="0"/>
          <w:marTop w:val="0"/>
          <w:marBottom w:val="0"/>
          <w:divBdr>
            <w:top w:val="none" w:sz="0" w:space="0" w:color="auto"/>
            <w:left w:val="none" w:sz="0" w:space="0" w:color="auto"/>
            <w:bottom w:val="none" w:sz="0" w:space="0" w:color="auto"/>
            <w:right w:val="none" w:sz="0" w:space="0" w:color="auto"/>
          </w:divBdr>
        </w:div>
        <w:div w:id="1747455462">
          <w:marLeft w:val="1166"/>
          <w:marRight w:val="0"/>
          <w:marTop w:val="0"/>
          <w:marBottom w:val="0"/>
          <w:divBdr>
            <w:top w:val="none" w:sz="0" w:space="0" w:color="auto"/>
            <w:left w:val="none" w:sz="0" w:space="0" w:color="auto"/>
            <w:bottom w:val="none" w:sz="0" w:space="0" w:color="auto"/>
            <w:right w:val="none" w:sz="0" w:space="0" w:color="auto"/>
          </w:divBdr>
        </w:div>
        <w:div w:id="966160526">
          <w:marLeft w:val="547"/>
          <w:marRight w:val="0"/>
          <w:marTop w:val="0"/>
          <w:marBottom w:val="0"/>
          <w:divBdr>
            <w:top w:val="none" w:sz="0" w:space="0" w:color="auto"/>
            <w:left w:val="none" w:sz="0" w:space="0" w:color="auto"/>
            <w:bottom w:val="none" w:sz="0" w:space="0" w:color="auto"/>
            <w:right w:val="none" w:sz="0" w:space="0" w:color="auto"/>
          </w:divBdr>
        </w:div>
        <w:div w:id="1110397245">
          <w:marLeft w:val="1166"/>
          <w:marRight w:val="0"/>
          <w:marTop w:val="0"/>
          <w:marBottom w:val="0"/>
          <w:divBdr>
            <w:top w:val="none" w:sz="0" w:space="0" w:color="auto"/>
            <w:left w:val="none" w:sz="0" w:space="0" w:color="auto"/>
            <w:bottom w:val="none" w:sz="0" w:space="0" w:color="auto"/>
            <w:right w:val="none" w:sz="0" w:space="0" w:color="auto"/>
          </w:divBdr>
        </w:div>
        <w:div w:id="2015255603">
          <w:marLeft w:val="547"/>
          <w:marRight w:val="0"/>
          <w:marTop w:val="0"/>
          <w:marBottom w:val="0"/>
          <w:divBdr>
            <w:top w:val="none" w:sz="0" w:space="0" w:color="auto"/>
            <w:left w:val="none" w:sz="0" w:space="0" w:color="auto"/>
            <w:bottom w:val="none" w:sz="0" w:space="0" w:color="auto"/>
            <w:right w:val="none" w:sz="0" w:space="0" w:color="auto"/>
          </w:divBdr>
        </w:div>
        <w:div w:id="461072902">
          <w:marLeft w:val="1166"/>
          <w:marRight w:val="0"/>
          <w:marTop w:val="0"/>
          <w:marBottom w:val="0"/>
          <w:divBdr>
            <w:top w:val="none" w:sz="0" w:space="0" w:color="auto"/>
            <w:left w:val="none" w:sz="0" w:space="0" w:color="auto"/>
            <w:bottom w:val="none" w:sz="0" w:space="0" w:color="auto"/>
            <w:right w:val="none" w:sz="0" w:space="0" w:color="auto"/>
          </w:divBdr>
        </w:div>
        <w:div w:id="1839006082">
          <w:marLeft w:val="547"/>
          <w:marRight w:val="0"/>
          <w:marTop w:val="0"/>
          <w:marBottom w:val="0"/>
          <w:divBdr>
            <w:top w:val="none" w:sz="0" w:space="0" w:color="auto"/>
            <w:left w:val="none" w:sz="0" w:space="0" w:color="auto"/>
            <w:bottom w:val="none" w:sz="0" w:space="0" w:color="auto"/>
            <w:right w:val="none" w:sz="0" w:space="0" w:color="auto"/>
          </w:divBdr>
        </w:div>
        <w:div w:id="2015641697">
          <w:marLeft w:val="1166"/>
          <w:marRight w:val="0"/>
          <w:marTop w:val="0"/>
          <w:marBottom w:val="0"/>
          <w:divBdr>
            <w:top w:val="none" w:sz="0" w:space="0" w:color="auto"/>
            <w:left w:val="none" w:sz="0" w:space="0" w:color="auto"/>
            <w:bottom w:val="none" w:sz="0" w:space="0" w:color="auto"/>
            <w:right w:val="none" w:sz="0" w:space="0" w:color="auto"/>
          </w:divBdr>
        </w:div>
        <w:div w:id="1569220562">
          <w:marLeft w:val="547"/>
          <w:marRight w:val="0"/>
          <w:marTop w:val="0"/>
          <w:marBottom w:val="0"/>
          <w:divBdr>
            <w:top w:val="none" w:sz="0" w:space="0" w:color="auto"/>
            <w:left w:val="none" w:sz="0" w:space="0" w:color="auto"/>
            <w:bottom w:val="none" w:sz="0" w:space="0" w:color="auto"/>
            <w:right w:val="none" w:sz="0" w:space="0" w:color="auto"/>
          </w:divBdr>
        </w:div>
        <w:div w:id="791167256">
          <w:marLeft w:val="1166"/>
          <w:marRight w:val="0"/>
          <w:marTop w:val="0"/>
          <w:marBottom w:val="0"/>
          <w:divBdr>
            <w:top w:val="none" w:sz="0" w:space="0" w:color="auto"/>
            <w:left w:val="none" w:sz="0" w:space="0" w:color="auto"/>
            <w:bottom w:val="none" w:sz="0" w:space="0" w:color="auto"/>
            <w:right w:val="none" w:sz="0" w:space="0" w:color="auto"/>
          </w:divBdr>
        </w:div>
        <w:div w:id="8913966">
          <w:marLeft w:val="547"/>
          <w:marRight w:val="0"/>
          <w:marTop w:val="0"/>
          <w:marBottom w:val="0"/>
          <w:divBdr>
            <w:top w:val="none" w:sz="0" w:space="0" w:color="auto"/>
            <w:left w:val="none" w:sz="0" w:space="0" w:color="auto"/>
            <w:bottom w:val="none" w:sz="0" w:space="0" w:color="auto"/>
            <w:right w:val="none" w:sz="0" w:space="0" w:color="auto"/>
          </w:divBdr>
        </w:div>
        <w:div w:id="355036584">
          <w:marLeft w:val="1166"/>
          <w:marRight w:val="0"/>
          <w:marTop w:val="0"/>
          <w:marBottom w:val="0"/>
          <w:divBdr>
            <w:top w:val="none" w:sz="0" w:space="0" w:color="auto"/>
            <w:left w:val="none" w:sz="0" w:space="0" w:color="auto"/>
            <w:bottom w:val="none" w:sz="0" w:space="0" w:color="auto"/>
            <w:right w:val="none" w:sz="0" w:space="0" w:color="auto"/>
          </w:divBdr>
        </w:div>
        <w:div w:id="845096696">
          <w:marLeft w:val="547"/>
          <w:marRight w:val="0"/>
          <w:marTop w:val="0"/>
          <w:marBottom w:val="0"/>
          <w:divBdr>
            <w:top w:val="none" w:sz="0" w:space="0" w:color="auto"/>
            <w:left w:val="none" w:sz="0" w:space="0" w:color="auto"/>
            <w:bottom w:val="none" w:sz="0" w:space="0" w:color="auto"/>
            <w:right w:val="none" w:sz="0" w:space="0" w:color="auto"/>
          </w:divBdr>
        </w:div>
        <w:div w:id="1431972269">
          <w:marLeft w:val="1166"/>
          <w:marRight w:val="0"/>
          <w:marTop w:val="0"/>
          <w:marBottom w:val="0"/>
          <w:divBdr>
            <w:top w:val="none" w:sz="0" w:space="0" w:color="auto"/>
            <w:left w:val="none" w:sz="0" w:space="0" w:color="auto"/>
            <w:bottom w:val="none" w:sz="0" w:space="0" w:color="auto"/>
            <w:right w:val="none" w:sz="0" w:space="0" w:color="auto"/>
          </w:divBdr>
        </w:div>
        <w:div w:id="623342449">
          <w:marLeft w:val="547"/>
          <w:marRight w:val="0"/>
          <w:marTop w:val="0"/>
          <w:marBottom w:val="0"/>
          <w:divBdr>
            <w:top w:val="none" w:sz="0" w:space="0" w:color="auto"/>
            <w:left w:val="none" w:sz="0" w:space="0" w:color="auto"/>
            <w:bottom w:val="none" w:sz="0" w:space="0" w:color="auto"/>
            <w:right w:val="none" w:sz="0" w:space="0" w:color="auto"/>
          </w:divBdr>
        </w:div>
        <w:div w:id="697705268">
          <w:marLeft w:val="1166"/>
          <w:marRight w:val="0"/>
          <w:marTop w:val="0"/>
          <w:marBottom w:val="0"/>
          <w:divBdr>
            <w:top w:val="none" w:sz="0" w:space="0" w:color="auto"/>
            <w:left w:val="none" w:sz="0" w:space="0" w:color="auto"/>
            <w:bottom w:val="none" w:sz="0" w:space="0" w:color="auto"/>
            <w:right w:val="none" w:sz="0" w:space="0" w:color="auto"/>
          </w:divBdr>
        </w:div>
        <w:div w:id="220751399">
          <w:marLeft w:val="547"/>
          <w:marRight w:val="0"/>
          <w:marTop w:val="0"/>
          <w:marBottom w:val="0"/>
          <w:divBdr>
            <w:top w:val="none" w:sz="0" w:space="0" w:color="auto"/>
            <w:left w:val="none" w:sz="0" w:space="0" w:color="auto"/>
            <w:bottom w:val="none" w:sz="0" w:space="0" w:color="auto"/>
            <w:right w:val="none" w:sz="0" w:space="0" w:color="auto"/>
          </w:divBdr>
        </w:div>
        <w:div w:id="1818690635">
          <w:marLeft w:val="1166"/>
          <w:marRight w:val="0"/>
          <w:marTop w:val="0"/>
          <w:marBottom w:val="0"/>
          <w:divBdr>
            <w:top w:val="none" w:sz="0" w:space="0" w:color="auto"/>
            <w:left w:val="none" w:sz="0" w:space="0" w:color="auto"/>
            <w:bottom w:val="none" w:sz="0" w:space="0" w:color="auto"/>
            <w:right w:val="none" w:sz="0" w:space="0" w:color="auto"/>
          </w:divBdr>
        </w:div>
      </w:divsChild>
    </w:div>
    <w:div w:id="855778032">
      <w:bodyDiv w:val="1"/>
      <w:marLeft w:val="0"/>
      <w:marRight w:val="0"/>
      <w:marTop w:val="0"/>
      <w:marBottom w:val="0"/>
      <w:divBdr>
        <w:top w:val="none" w:sz="0" w:space="0" w:color="auto"/>
        <w:left w:val="none" w:sz="0" w:space="0" w:color="auto"/>
        <w:bottom w:val="none" w:sz="0" w:space="0" w:color="auto"/>
        <w:right w:val="none" w:sz="0" w:space="0" w:color="auto"/>
      </w:divBdr>
    </w:div>
    <w:div w:id="875855267">
      <w:bodyDiv w:val="1"/>
      <w:marLeft w:val="0"/>
      <w:marRight w:val="0"/>
      <w:marTop w:val="0"/>
      <w:marBottom w:val="0"/>
      <w:divBdr>
        <w:top w:val="none" w:sz="0" w:space="0" w:color="auto"/>
        <w:left w:val="none" w:sz="0" w:space="0" w:color="auto"/>
        <w:bottom w:val="none" w:sz="0" w:space="0" w:color="auto"/>
        <w:right w:val="none" w:sz="0" w:space="0" w:color="auto"/>
      </w:divBdr>
    </w:div>
    <w:div w:id="947809644">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01722288">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22180857">
      <w:bodyDiv w:val="1"/>
      <w:marLeft w:val="0"/>
      <w:marRight w:val="0"/>
      <w:marTop w:val="0"/>
      <w:marBottom w:val="0"/>
      <w:divBdr>
        <w:top w:val="none" w:sz="0" w:space="0" w:color="auto"/>
        <w:left w:val="none" w:sz="0" w:space="0" w:color="auto"/>
        <w:bottom w:val="none" w:sz="0" w:space="0" w:color="auto"/>
        <w:right w:val="none" w:sz="0" w:space="0" w:color="auto"/>
      </w:divBdr>
      <w:divsChild>
        <w:div w:id="1927687191">
          <w:marLeft w:val="547"/>
          <w:marRight w:val="0"/>
          <w:marTop w:val="0"/>
          <w:marBottom w:val="0"/>
          <w:divBdr>
            <w:top w:val="none" w:sz="0" w:space="0" w:color="auto"/>
            <w:left w:val="none" w:sz="0" w:space="0" w:color="auto"/>
            <w:bottom w:val="none" w:sz="0" w:space="0" w:color="auto"/>
            <w:right w:val="none" w:sz="0" w:space="0" w:color="auto"/>
          </w:divBdr>
        </w:div>
      </w:divsChild>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5930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microsoft.com/office/2007/relationships/diagramDrawing" Target="diagrams/drawing3.xml"/><Relationship Id="rId39" Type="http://schemas.openxmlformats.org/officeDocument/2006/relationships/image" Target="media/image9.png"/><Relationship Id="rId21" Type="http://schemas.microsoft.com/office/2007/relationships/diagramDrawing" Target="diagrams/drawing2.xml"/><Relationship Id="rId34" Type="http://schemas.openxmlformats.org/officeDocument/2006/relationships/image" Target="media/image5.png"/><Relationship Id="rId42" Type="http://schemas.openxmlformats.org/officeDocument/2006/relationships/image" Target="media/image12.png"/><Relationship Id="rId47" Type="http://schemas.openxmlformats.org/officeDocument/2006/relationships/header" Target="header2.xm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diagramDrawing" Target="diagrams/drawing1.xml"/><Relationship Id="rId29" Type="http://schemas.openxmlformats.org/officeDocument/2006/relationships/diagramQuickStyle" Target="diagrams/quickStyle4.xml"/><Relationship Id="rId11" Type="http://schemas.openxmlformats.org/officeDocument/2006/relationships/image" Target="media/image3.png"/><Relationship Id="rId24" Type="http://schemas.openxmlformats.org/officeDocument/2006/relationships/diagramQuickStyle" Target="diagrams/quickStyle3.xml"/><Relationship Id="rId32" Type="http://schemas.openxmlformats.org/officeDocument/2006/relationships/image" Target="media/image4.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openxmlformats.org/officeDocument/2006/relationships/image" Target="media/image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diagramQuickStyle" Target="diagrams/quickStyle2.xml"/><Relationship Id="rId31" Type="http://schemas.microsoft.com/office/2007/relationships/diagramDrawing" Target="diagrams/drawing4.xml"/><Relationship Id="rId44" Type="http://schemas.openxmlformats.org/officeDocument/2006/relationships/image" Target="media/image14.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microsoft.com/office/2007/relationships/hdphoto" Target="media/hdphoto2.wdp"/><Relationship Id="rId43" Type="http://schemas.openxmlformats.org/officeDocument/2006/relationships/image" Target="media/image13.png"/><Relationship Id="rId4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microsoft.com/office/2007/relationships/hdphoto" Target="media/hdphoto1.wdp"/><Relationship Id="rId38" Type="http://schemas.openxmlformats.org/officeDocument/2006/relationships/image" Target="media/image8.png"/><Relationship Id="rId46" Type="http://schemas.openxmlformats.org/officeDocument/2006/relationships/footer" Target="footer1.xml"/><Relationship Id="rId20" Type="http://schemas.openxmlformats.org/officeDocument/2006/relationships/diagramColors" Target="diagrams/colors2.xml"/><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ina\AppData\Roaming\Microsoft\Templates\Documento%20de%20estilo%20APA.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480DAD-EB0D-4774-A6DF-6933AFFE6634}"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AR"/>
        </a:p>
      </dgm:t>
    </dgm:pt>
    <dgm:pt modelId="{F62D336E-86C3-4429-A1FA-CFB694ED15D4}">
      <dgm:prSet phldrT="[Texto]" custT="1"/>
      <dgm:spPr/>
      <dgm:t>
        <a:bodyPr/>
        <a:lstStyle/>
        <a:p>
          <a:r>
            <a:rPr lang="es-AR" sz="1200"/>
            <a:t>HU01</a:t>
          </a:r>
        </a:p>
      </dgm:t>
    </dgm:pt>
    <dgm:pt modelId="{A3522FCE-1A3E-446A-8F11-85C13DC61DE4}" type="sibTrans" cxnId="{E39707E3-6E54-4614-91D3-1A891A10448D}">
      <dgm:prSet/>
      <dgm:spPr/>
      <dgm:t>
        <a:bodyPr/>
        <a:lstStyle/>
        <a:p>
          <a:endParaRPr lang="es-AR" sz="1200"/>
        </a:p>
      </dgm:t>
    </dgm:pt>
    <dgm:pt modelId="{B59FD68B-C2A6-4224-AC2B-5A83F0A1E150}" type="parTrans" cxnId="{E39707E3-6E54-4614-91D3-1A891A10448D}">
      <dgm:prSet/>
      <dgm:spPr/>
      <dgm:t>
        <a:bodyPr/>
        <a:lstStyle/>
        <a:p>
          <a:endParaRPr lang="es-AR" sz="1200"/>
        </a:p>
      </dgm:t>
    </dgm:pt>
    <dgm:pt modelId="{7ADA8E31-6FB9-42AC-B7E7-E12F5AE8A2AC}">
      <dgm:prSet phldrT="[Texto]" custT="1"/>
      <dgm:spPr/>
      <dgm:t>
        <a:bodyPr/>
        <a:lstStyle/>
        <a:p>
          <a:r>
            <a:rPr lang="es-AR" sz="1200"/>
            <a:t>Registrar cuenta contable</a:t>
          </a:r>
        </a:p>
      </dgm:t>
    </dgm:pt>
    <dgm:pt modelId="{CCA92AE9-229B-4062-8B46-48C9B36AA390}" type="sibTrans" cxnId="{DAB07E7B-5F20-4220-B9E1-22669601A881}">
      <dgm:prSet/>
      <dgm:spPr/>
      <dgm:t>
        <a:bodyPr/>
        <a:lstStyle/>
        <a:p>
          <a:endParaRPr lang="es-AR" sz="1200"/>
        </a:p>
      </dgm:t>
    </dgm:pt>
    <dgm:pt modelId="{E10C56E9-55AB-48EE-9295-C5DC105A3E46}" type="parTrans" cxnId="{DAB07E7B-5F20-4220-B9E1-22669601A881}">
      <dgm:prSet/>
      <dgm:spPr/>
      <dgm:t>
        <a:bodyPr/>
        <a:lstStyle/>
        <a:p>
          <a:endParaRPr lang="es-AR" sz="1200"/>
        </a:p>
      </dgm:t>
    </dgm:pt>
    <dgm:pt modelId="{E900A085-977D-41BF-AFCD-9D63EA830E93}">
      <dgm:prSet phldrT="[Texto]" custT="1"/>
      <dgm:spPr/>
      <dgm:t>
        <a:bodyPr/>
        <a:lstStyle/>
        <a:p>
          <a:r>
            <a:rPr lang="es-AR" sz="1200"/>
            <a:t>HU02</a:t>
          </a:r>
        </a:p>
      </dgm:t>
    </dgm:pt>
    <dgm:pt modelId="{B9395084-10DC-4766-972D-B92BE88315C3}" type="sibTrans" cxnId="{07983605-8ADC-4473-A81D-99486668E3B2}">
      <dgm:prSet/>
      <dgm:spPr/>
      <dgm:t>
        <a:bodyPr/>
        <a:lstStyle/>
        <a:p>
          <a:endParaRPr lang="es-AR" sz="1200"/>
        </a:p>
      </dgm:t>
    </dgm:pt>
    <dgm:pt modelId="{4D87ADB8-3155-4684-978C-3D8A6F2B6A99}" type="parTrans" cxnId="{07983605-8ADC-4473-A81D-99486668E3B2}">
      <dgm:prSet/>
      <dgm:spPr/>
      <dgm:t>
        <a:bodyPr/>
        <a:lstStyle/>
        <a:p>
          <a:endParaRPr lang="es-AR" sz="1200"/>
        </a:p>
      </dgm:t>
    </dgm:pt>
    <dgm:pt modelId="{CF1F2D37-B480-48F0-8464-714006A61C63}">
      <dgm:prSet phldrT="[Texto]" custT="1"/>
      <dgm:spPr/>
      <dgm:t>
        <a:bodyPr/>
        <a:lstStyle/>
        <a:p>
          <a:r>
            <a:rPr lang="es-AR" sz="1200"/>
            <a:t>Eliminar cuenta contable</a:t>
          </a:r>
        </a:p>
      </dgm:t>
    </dgm:pt>
    <dgm:pt modelId="{8E01CA87-F984-4881-8DA3-6A62E67E0BAE}" type="sibTrans" cxnId="{BEBA9D4B-6FEB-42D0-9538-DB820FB4BD99}">
      <dgm:prSet/>
      <dgm:spPr/>
      <dgm:t>
        <a:bodyPr/>
        <a:lstStyle/>
        <a:p>
          <a:endParaRPr lang="es-AR" sz="1200"/>
        </a:p>
      </dgm:t>
    </dgm:pt>
    <dgm:pt modelId="{55E0A028-32EF-412A-8CD9-861B661FDBF3}" type="parTrans" cxnId="{BEBA9D4B-6FEB-42D0-9538-DB820FB4BD99}">
      <dgm:prSet/>
      <dgm:spPr/>
      <dgm:t>
        <a:bodyPr/>
        <a:lstStyle/>
        <a:p>
          <a:endParaRPr lang="es-AR" sz="1200"/>
        </a:p>
      </dgm:t>
    </dgm:pt>
    <dgm:pt modelId="{4BF63E10-1D33-4FC0-ACEF-13EB3A357C22}">
      <dgm:prSet phldrT="[Texto]" custT="1"/>
      <dgm:spPr/>
      <dgm:t>
        <a:bodyPr/>
        <a:lstStyle/>
        <a:p>
          <a:r>
            <a:rPr lang="es-AR" sz="1200"/>
            <a:t>HU03</a:t>
          </a:r>
        </a:p>
      </dgm:t>
    </dgm:pt>
    <dgm:pt modelId="{AF7A30FD-B323-4030-97F1-7D36D5F0C803}" type="sibTrans" cxnId="{CA9F55D9-F4B6-4237-B9D9-C7BEA3E321B8}">
      <dgm:prSet/>
      <dgm:spPr/>
      <dgm:t>
        <a:bodyPr/>
        <a:lstStyle/>
        <a:p>
          <a:endParaRPr lang="es-AR" sz="1200"/>
        </a:p>
      </dgm:t>
    </dgm:pt>
    <dgm:pt modelId="{3EEADB07-41F9-4760-A6C4-F670211B0987}" type="parTrans" cxnId="{CA9F55D9-F4B6-4237-B9D9-C7BEA3E321B8}">
      <dgm:prSet/>
      <dgm:spPr/>
      <dgm:t>
        <a:bodyPr/>
        <a:lstStyle/>
        <a:p>
          <a:endParaRPr lang="es-AR" sz="1200"/>
        </a:p>
      </dgm:t>
    </dgm:pt>
    <dgm:pt modelId="{0F2C3F85-61C4-402A-A94D-A34FA12DA392}">
      <dgm:prSet phldrT="[Texto]" custT="1"/>
      <dgm:spPr/>
      <dgm:t>
        <a:bodyPr/>
        <a:lstStyle/>
        <a:p>
          <a:r>
            <a:rPr lang="es-AR" sz="1200"/>
            <a:t>Modificar cuenta contable</a:t>
          </a:r>
        </a:p>
      </dgm:t>
    </dgm:pt>
    <dgm:pt modelId="{EA854FB8-7982-49B1-8BB5-27F51AF44113}" type="sibTrans" cxnId="{F34E6E0C-8623-49AC-8326-114FE1224A7E}">
      <dgm:prSet/>
      <dgm:spPr/>
      <dgm:t>
        <a:bodyPr/>
        <a:lstStyle/>
        <a:p>
          <a:endParaRPr lang="es-AR" sz="1200"/>
        </a:p>
      </dgm:t>
    </dgm:pt>
    <dgm:pt modelId="{811459B7-A86D-48DD-AE45-E64B8D2957AB}" type="parTrans" cxnId="{F34E6E0C-8623-49AC-8326-114FE1224A7E}">
      <dgm:prSet/>
      <dgm:spPr/>
      <dgm:t>
        <a:bodyPr/>
        <a:lstStyle/>
        <a:p>
          <a:endParaRPr lang="es-AR" sz="1200"/>
        </a:p>
      </dgm:t>
    </dgm:pt>
    <dgm:pt modelId="{32BA9191-3B7F-4F6A-8C80-83584AF902D3}">
      <dgm:prSet phldrT="[Texto]" custT="1"/>
      <dgm:spPr/>
      <dgm:t>
        <a:bodyPr/>
        <a:lstStyle/>
        <a:p>
          <a:r>
            <a:rPr lang="es-AR" sz="1200"/>
            <a:t>HU04</a:t>
          </a:r>
        </a:p>
      </dgm:t>
    </dgm:pt>
    <dgm:pt modelId="{420268B3-46D1-4810-AFCA-F4189D2E1214}" type="sibTrans" cxnId="{4BE3AFEB-17A8-43C4-9380-AD840CAF96A7}">
      <dgm:prSet/>
      <dgm:spPr/>
      <dgm:t>
        <a:bodyPr/>
        <a:lstStyle/>
        <a:p>
          <a:endParaRPr lang="es-AR" sz="1200"/>
        </a:p>
      </dgm:t>
    </dgm:pt>
    <dgm:pt modelId="{A110AB7F-EE18-4E1F-8E15-EE1EB99056E1}" type="parTrans" cxnId="{4BE3AFEB-17A8-43C4-9380-AD840CAF96A7}">
      <dgm:prSet/>
      <dgm:spPr/>
      <dgm:t>
        <a:bodyPr/>
        <a:lstStyle/>
        <a:p>
          <a:endParaRPr lang="es-AR" sz="1200"/>
        </a:p>
      </dgm:t>
    </dgm:pt>
    <dgm:pt modelId="{3AC722E3-A3D5-4550-9139-E613BE8E270D}">
      <dgm:prSet phldrT="[Texto]" custT="1"/>
      <dgm:spPr/>
      <dgm:t>
        <a:bodyPr/>
        <a:lstStyle/>
        <a:p>
          <a:r>
            <a:rPr lang="es-AR" sz="1200"/>
            <a:t>Cambiar el estado de una cuenta contable</a:t>
          </a:r>
        </a:p>
      </dgm:t>
    </dgm:pt>
    <dgm:pt modelId="{BECE9A6A-D845-42A8-9957-06C19D2FD08C}" type="sibTrans" cxnId="{AABC10E6-8E85-4466-B749-630A01781A35}">
      <dgm:prSet/>
      <dgm:spPr/>
      <dgm:t>
        <a:bodyPr/>
        <a:lstStyle/>
        <a:p>
          <a:endParaRPr lang="es-AR" sz="1200"/>
        </a:p>
      </dgm:t>
    </dgm:pt>
    <dgm:pt modelId="{47AB1FDD-D4FC-4541-A924-F5A33986DAD9}" type="parTrans" cxnId="{AABC10E6-8E85-4466-B749-630A01781A35}">
      <dgm:prSet/>
      <dgm:spPr/>
      <dgm:t>
        <a:bodyPr/>
        <a:lstStyle/>
        <a:p>
          <a:endParaRPr lang="es-AR" sz="1200"/>
        </a:p>
      </dgm:t>
    </dgm:pt>
    <dgm:pt modelId="{01111D61-D27E-4496-BA50-08CA95AA8358}">
      <dgm:prSet phldrT="[Texto]" custT="1"/>
      <dgm:spPr/>
      <dgm:t>
        <a:bodyPr/>
        <a:lstStyle/>
        <a:p>
          <a:r>
            <a:rPr lang="es-AR" sz="1200"/>
            <a:t>HU05</a:t>
          </a:r>
        </a:p>
      </dgm:t>
    </dgm:pt>
    <dgm:pt modelId="{20D1407E-97F3-43E4-BF6A-4C477A24A37D}" type="sibTrans" cxnId="{460BF94E-4483-422F-9ECD-D4DDEAD72458}">
      <dgm:prSet/>
      <dgm:spPr/>
      <dgm:t>
        <a:bodyPr/>
        <a:lstStyle/>
        <a:p>
          <a:endParaRPr lang="es-AR" sz="1200"/>
        </a:p>
      </dgm:t>
    </dgm:pt>
    <dgm:pt modelId="{DD9EED44-3A55-4F76-8937-0B1A67E79CE1}" type="parTrans" cxnId="{460BF94E-4483-422F-9ECD-D4DDEAD72458}">
      <dgm:prSet/>
      <dgm:spPr/>
      <dgm:t>
        <a:bodyPr/>
        <a:lstStyle/>
        <a:p>
          <a:endParaRPr lang="es-AR" sz="1200"/>
        </a:p>
      </dgm:t>
    </dgm:pt>
    <dgm:pt modelId="{3449F80E-90CB-4FC1-A6EB-2ADFBDFB245B}">
      <dgm:prSet phldrT="[Texto]" custT="1"/>
      <dgm:spPr/>
      <dgm:t>
        <a:bodyPr/>
        <a:lstStyle/>
        <a:p>
          <a:r>
            <a:rPr lang="es-AR" sz="1200"/>
            <a:t>Generar reporte saldo cuenta contable</a:t>
          </a:r>
        </a:p>
      </dgm:t>
    </dgm:pt>
    <dgm:pt modelId="{A2857D49-5440-4A72-8BC2-BA2DD4041A8C}" type="sibTrans" cxnId="{6BB578A6-082A-40B1-B292-295337E127DB}">
      <dgm:prSet/>
      <dgm:spPr/>
      <dgm:t>
        <a:bodyPr/>
        <a:lstStyle/>
        <a:p>
          <a:endParaRPr lang="es-AR" sz="1200"/>
        </a:p>
      </dgm:t>
    </dgm:pt>
    <dgm:pt modelId="{DD9EE3F5-561B-48CF-8FC4-269B443C3DB0}" type="parTrans" cxnId="{6BB578A6-082A-40B1-B292-295337E127DB}">
      <dgm:prSet/>
      <dgm:spPr/>
      <dgm:t>
        <a:bodyPr/>
        <a:lstStyle/>
        <a:p>
          <a:endParaRPr lang="es-AR" sz="1200"/>
        </a:p>
      </dgm:t>
    </dgm:pt>
    <dgm:pt modelId="{091BED9E-AD80-4B5E-BDB9-E92060CBCF36}">
      <dgm:prSet phldrT="[Texto]" custT="1"/>
      <dgm:spPr/>
      <dgm:t>
        <a:bodyPr/>
        <a:lstStyle/>
        <a:p>
          <a:r>
            <a:rPr lang="es-AR" sz="1200"/>
            <a:t>HU06</a:t>
          </a:r>
        </a:p>
      </dgm:t>
    </dgm:pt>
    <dgm:pt modelId="{485CA559-7A38-4E2C-87AF-E7A090AD7801}" type="sibTrans" cxnId="{35B4823D-A123-4D10-9904-689F9E211412}">
      <dgm:prSet/>
      <dgm:spPr/>
      <dgm:t>
        <a:bodyPr/>
        <a:lstStyle/>
        <a:p>
          <a:endParaRPr lang="es-AR" sz="1200"/>
        </a:p>
      </dgm:t>
    </dgm:pt>
    <dgm:pt modelId="{9E0DD370-8F31-4599-B939-630689B15BD0}" type="parTrans" cxnId="{35B4823D-A123-4D10-9904-689F9E211412}">
      <dgm:prSet/>
      <dgm:spPr/>
      <dgm:t>
        <a:bodyPr/>
        <a:lstStyle/>
        <a:p>
          <a:endParaRPr lang="es-AR" sz="1200"/>
        </a:p>
      </dgm:t>
    </dgm:pt>
    <dgm:pt modelId="{7538DF3C-AE9A-46BF-8BCE-8CB34744BDB2}">
      <dgm:prSet phldrT="[Texto]" custT="1"/>
      <dgm:spPr/>
      <dgm:t>
        <a:bodyPr/>
        <a:lstStyle/>
        <a:p>
          <a:r>
            <a:rPr lang="es-AR" sz="1200"/>
            <a:t>Generar listado de clasificación de cuentas contables</a:t>
          </a:r>
        </a:p>
      </dgm:t>
    </dgm:pt>
    <dgm:pt modelId="{C043C28E-60C9-47F2-B8A5-B26CD4F7013F}" type="sibTrans" cxnId="{69BBC568-0943-43B0-8FA9-39AD8CDF6BB7}">
      <dgm:prSet/>
      <dgm:spPr/>
      <dgm:t>
        <a:bodyPr/>
        <a:lstStyle/>
        <a:p>
          <a:endParaRPr lang="es-AR" sz="1200"/>
        </a:p>
      </dgm:t>
    </dgm:pt>
    <dgm:pt modelId="{2CF7C078-29C2-4882-A9A0-C5137AE361C6}" type="parTrans" cxnId="{69BBC568-0943-43B0-8FA9-39AD8CDF6BB7}">
      <dgm:prSet/>
      <dgm:spPr/>
      <dgm:t>
        <a:bodyPr/>
        <a:lstStyle/>
        <a:p>
          <a:endParaRPr lang="es-AR" sz="1200"/>
        </a:p>
      </dgm:t>
    </dgm:pt>
    <dgm:pt modelId="{1620EF2E-E86A-4122-9274-98729946E6CD}">
      <dgm:prSet phldrT="[Texto]" custT="1"/>
      <dgm:spPr/>
      <dgm:t>
        <a:bodyPr/>
        <a:lstStyle/>
        <a:p>
          <a:r>
            <a:rPr lang="es-AR" sz="1200"/>
            <a:t>HU07</a:t>
          </a:r>
        </a:p>
      </dgm:t>
    </dgm:pt>
    <dgm:pt modelId="{E26AD7D1-DD60-4912-BF92-1D65C22F9FFC}" type="sibTrans" cxnId="{0646198A-0F9B-4020-8879-A44360B49A91}">
      <dgm:prSet/>
      <dgm:spPr/>
      <dgm:t>
        <a:bodyPr/>
        <a:lstStyle/>
        <a:p>
          <a:endParaRPr lang="es-AR" sz="1200"/>
        </a:p>
      </dgm:t>
    </dgm:pt>
    <dgm:pt modelId="{BBDC5687-05AE-4382-B7D6-5EAEF1BAA95E}" type="parTrans" cxnId="{0646198A-0F9B-4020-8879-A44360B49A91}">
      <dgm:prSet/>
      <dgm:spPr/>
      <dgm:t>
        <a:bodyPr/>
        <a:lstStyle/>
        <a:p>
          <a:endParaRPr lang="es-AR" sz="1200"/>
        </a:p>
      </dgm:t>
    </dgm:pt>
    <dgm:pt modelId="{B5FE75AD-CE55-4E22-8672-446C3EE98F21}">
      <dgm:prSet phldrT="[Texto]" custT="1"/>
      <dgm:spPr/>
      <dgm:t>
        <a:bodyPr/>
        <a:lstStyle/>
        <a:p>
          <a:r>
            <a:rPr lang="es-AR" sz="1200"/>
            <a:t>Generar reporte de la clasificación de las cuentas contables</a:t>
          </a:r>
        </a:p>
      </dgm:t>
    </dgm:pt>
    <dgm:pt modelId="{D9A5D1AF-620A-4711-B557-401550FB38FD}" type="sibTrans" cxnId="{838EF19A-0EDB-42A3-8A00-84300722D781}">
      <dgm:prSet/>
      <dgm:spPr/>
      <dgm:t>
        <a:bodyPr/>
        <a:lstStyle/>
        <a:p>
          <a:endParaRPr lang="es-AR" sz="1200"/>
        </a:p>
      </dgm:t>
    </dgm:pt>
    <dgm:pt modelId="{2886731E-27F7-4D0E-9899-0CCB885E2F00}" type="parTrans" cxnId="{838EF19A-0EDB-42A3-8A00-84300722D781}">
      <dgm:prSet/>
      <dgm:spPr/>
      <dgm:t>
        <a:bodyPr/>
        <a:lstStyle/>
        <a:p>
          <a:endParaRPr lang="es-AR" sz="1200"/>
        </a:p>
      </dgm:t>
    </dgm:pt>
    <dgm:pt modelId="{DC25B427-7C48-4074-96D2-AA50E6FD2B7F}">
      <dgm:prSet phldrT="[Texto]" custT="1"/>
      <dgm:spPr/>
      <dgm:t>
        <a:bodyPr/>
        <a:lstStyle/>
        <a:p>
          <a:r>
            <a:rPr lang="es-AR" sz="1200"/>
            <a:t>HU08</a:t>
          </a:r>
        </a:p>
      </dgm:t>
    </dgm:pt>
    <dgm:pt modelId="{29126E34-4F93-4A31-8C57-94F642408474}" type="sibTrans" cxnId="{AE8107AB-DAB5-4ED1-ADA9-1F914B032194}">
      <dgm:prSet/>
      <dgm:spPr/>
      <dgm:t>
        <a:bodyPr/>
        <a:lstStyle/>
        <a:p>
          <a:endParaRPr lang="es-AR" sz="1200"/>
        </a:p>
      </dgm:t>
    </dgm:pt>
    <dgm:pt modelId="{4CC0BAD5-5698-4FBE-AAD0-776CCB126A5C}" type="parTrans" cxnId="{AE8107AB-DAB5-4ED1-ADA9-1F914B032194}">
      <dgm:prSet/>
      <dgm:spPr/>
      <dgm:t>
        <a:bodyPr/>
        <a:lstStyle/>
        <a:p>
          <a:endParaRPr lang="es-AR" sz="1200"/>
        </a:p>
      </dgm:t>
    </dgm:pt>
    <dgm:pt modelId="{F519F00F-B85F-4621-8B52-6EF6CC55D436}">
      <dgm:prSet phldrT="[Texto]" custT="1"/>
      <dgm:spPr/>
      <dgm:t>
        <a:bodyPr/>
        <a:lstStyle/>
        <a:p>
          <a:r>
            <a:rPr lang="es-AR" sz="1200"/>
            <a:t>Visualizar listado de transacciones de una cuenta contable</a:t>
          </a:r>
        </a:p>
      </dgm:t>
    </dgm:pt>
    <dgm:pt modelId="{0E4D370F-33F7-4DFE-8413-53C6E381065F}" type="sibTrans" cxnId="{9E82BAD1-B2B1-4418-867F-6379B543B565}">
      <dgm:prSet/>
      <dgm:spPr/>
      <dgm:t>
        <a:bodyPr/>
        <a:lstStyle/>
        <a:p>
          <a:endParaRPr lang="es-AR" sz="1200"/>
        </a:p>
      </dgm:t>
    </dgm:pt>
    <dgm:pt modelId="{C363C6C0-8269-46FE-BB99-8C9318B5C428}" type="parTrans" cxnId="{9E82BAD1-B2B1-4418-867F-6379B543B565}">
      <dgm:prSet/>
      <dgm:spPr/>
      <dgm:t>
        <a:bodyPr/>
        <a:lstStyle/>
        <a:p>
          <a:endParaRPr lang="es-AR" sz="1200"/>
        </a:p>
      </dgm:t>
    </dgm:pt>
    <dgm:pt modelId="{F63CE543-86AF-4CC9-A1DC-EA89F3160233}">
      <dgm:prSet phldrT="[Texto]" custT="1"/>
      <dgm:spPr/>
      <dgm:t>
        <a:bodyPr/>
        <a:lstStyle/>
        <a:p>
          <a:r>
            <a:rPr lang="es-AR" sz="1200"/>
            <a:t>HU09</a:t>
          </a:r>
        </a:p>
      </dgm:t>
    </dgm:pt>
    <dgm:pt modelId="{2FFCADE3-0848-4EF8-9CED-4F76C9C47264}" type="sibTrans" cxnId="{33EE3706-FEA4-4D0E-A460-7F0DFCDA3EE3}">
      <dgm:prSet/>
      <dgm:spPr/>
      <dgm:t>
        <a:bodyPr/>
        <a:lstStyle/>
        <a:p>
          <a:endParaRPr lang="es-AR" sz="1200"/>
        </a:p>
      </dgm:t>
    </dgm:pt>
    <dgm:pt modelId="{945F830B-60EA-4916-AC24-E31E40276040}" type="parTrans" cxnId="{33EE3706-FEA4-4D0E-A460-7F0DFCDA3EE3}">
      <dgm:prSet/>
      <dgm:spPr/>
      <dgm:t>
        <a:bodyPr/>
        <a:lstStyle/>
        <a:p>
          <a:endParaRPr lang="es-AR" sz="1200"/>
        </a:p>
      </dgm:t>
    </dgm:pt>
    <dgm:pt modelId="{4E785CE4-5206-4D17-807D-10100726C5D1}">
      <dgm:prSet phldrT="[Texto]" custT="1"/>
      <dgm:spPr/>
      <dgm:t>
        <a:bodyPr/>
        <a:lstStyle/>
        <a:p>
          <a:r>
            <a:rPr lang="es-AR" sz="1200"/>
            <a:t>Generar listado de bancos asociados con la empresa</a:t>
          </a:r>
        </a:p>
      </dgm:t>
    </dgm:pt>
    <dgm:pt modelId="{C0D5676C-BE80-4F2A-A4B9-80397C58E1EF}" type="sibTrans" cxnId="{5A3181F4-7212-40D3-95D6-BB87B891A853}">
      <dgm:prSet/>
      <dgm:spPr/>
      <dgm:t>
        <a:bodyPr/>
        <a:lstStyle/>
        <a:p>
          <a:endParaRPr lang="es-AR" sz="1200"/>
        </a:p>
      </dgm:t>
    </dgm:pt>
    <dgm:pt modelId="{A8FF6F29-4517-4F94-91D6-F6AF5ED04214}" type="parTrans" cxnId="{5A3181F4-7212-40D3-95D6-BB87B891A853}">
      <dgm:prSet/>
      <dgm:spPr/>
      <dgm:t>
        <a:bodyPr/>
        <a:lstStyle/>
        <a:p>
          <a:endParaRPr lang="es-AR" sz="1200"/>
        </a:p>
      </dgm:t>
    </dgm:pt>
    <dgm:pt modelId="{C1313739-2AE2-474A-AECB-C764B612C5CC}">
      <dgm:prSet phldrT="[Texto]" custT="1"/>
      <dgm:spPr/>
      <dgm:t>
        <a:bodyPr/>
        <a:lstStyle/>
        <a:p>
          <a:r>
            <a:rPr lang="es-AR" sz="1200"/>
            <a:t>HU10</a:t>
          </a:r>
        </a:p>
      </dgm:t>
    </dgm:pt>
    <dgm:pt modelId="{8C9D8C52-16A7-4FEE-910B-5CDA740085FC}" type="sibTrans" cxnId="{727E5E8D-04CA-402B-9797-38A026B0F155}">
      <dgm:prSet/>
      <dgm:spPr/>
      <dgm:t>
        <a:bodyPr/>
        <a:lstStyle/>
        <a:p>
          <a:endParaRPr lang="es-AR" sz="1200"/>
        </a:p>
      </dgm:t>
    </dgm:pt>
    <dgm:pt modelId="{BD6D389A-09B4-40B2-9A2B-0AC240AD5F46}" type="parTrans" cxnId="{727E5E8D-04CA-402B-9797-38A026B0F155}">
      <dgm:prSet/>
      <dgm:spPr/>
      <dgm:t>
        <a:bodyPr/>
        <a:lstStyle/>
        <a:p>
          <a:endParaRPr lang="es-AR" sz="1200"/>
        </a:p>
      </dgm:t>
    </dgm:pt>
    <dgm:pt modelId="{3247AEBD-D242-412A-8CFF-EAEF1F7884C1}">
      <dgm:prSet phldrT="[Texto]" custT="1"/>
      <dgm:spPr/>
      <dgm:t>
        <a:bodyPr/>
        <a:lstStyle/>
        <a:p>
          <a:r>
            <a:rPr lang="es-AR" sz="1200"/>
            <a:t>Registrar cuenta bancaria</a:t>
          </a:r>
        </a:p>
      </dgm:t>
    </dgm:pt>
    <dgm:pt modelId="{49A6C011-1453-42FD-98F0-E4D80D8E191B}" type="sibTrans" cxnId="{D1D29680-734E-45ED-8979-1267EDE2DEF4}">
      <dgm:prSet/>
      <dgm:spPr/>
      <dgm:t>
        <a:bodyPr/>
        <a:lstStyle/>
        <a:p>
          <a:endParaRPr lang="es-AR" sz="1200"/>
        </a:p>
      </dgm:t>
    </dgm:pt>
    <dgm:pt modelId="{8D70C36C-087D-4EE4-9017-999B0F50B4CC}" type="parTrans" cxnId="{D1D29680-734E-45ED-8979-1267EDE2DEF4}">
      <dgm:prSet/>
      <dgm:spPr/>
      <dgm:t>
        <a:bodyPr/>
        <a:lstStyle/>
        <a:p>
          <a:endParaRPr lang="es-AR" sz="1200"/>
        </a:p>
      </dgm:t>
    </dgm:pt>
    <dgm:pt modelId="{435D3138-41B5-429F-A5C0-883294AFC544}">
      <dgm:prSet phldrT="[Texto]" custT="1"/>
      <dgm:spPr/>
      <dgm:t>
        <a:bodyPr/>
        <a:lstStyle/>
        <a:p>
          <a:r>
            <a:rPr lang="es-AR" sz="1200"/>
            <a:t>HU11</a:t>
          </a:r>
        </a:p>
      </dgm:t>
    </dgm:pt>
    <dgm:pt modelId="{14FC198E-EFD4-4600-9006-922FEDA868E5}" type="sibTrans" cxnId="{8F215A67-04B4-4249-9A60-9CA99D498741}">
      <dgm:prSet/>
      <dgm:spPr/>
      <dgm:t>
        <a:bodyPr/>
        <a:lstStyle/>
        <a:p>
          <a:endParaRPr lang="es-AR" sz="1200"/>
        </a:p>
      </dgm:t>
    </dgm:pt>
    <dgm:pt modelId="{C32BEEDB-D690-455B-9858-6B2B9E0FDBE5}" type="parTrans" cxnId="{8F215A67-04B4-4249-9A60-9CA99D498741}">
      <dgm:prSet/>
      <dgm:spPr/>
      <dgm:t>
        <a:bodyPr/>
        <a:lstStyle/>
        <a:p>
          <a:endParaRPr lang="es-AR" sz="1200"/>
        </a:p>
      </dgm:t>
    </dgm:pt>
    <dgm:pt modelId="{15B753AE-118B-4C71-BD77-427584CF261A}">
      <dgm:prSet phldrT="[Texto]" custT="1"/>
      <dgm:spPr/>
      <dgm:t>
        <a:bodyPr/>
        <a:lstStyle/>
        <a:p>
          <a:r>
            <a:rPr lang="es-AR" sz="1200"/>
            <a:t>Eliminar cuenta bancaria</a:t>
          </a:r>
        </a:p>
      </dgm:t>
    </dgm:pt>
    <dgm:pt modelId="{63F74374-941D-4987-A40B-4A6A36E1445B}" type="sibTrans" cxnId="{4528FAEA-A42A-4E09-A5D9-92A248ABF269}">
      <dgm:prSet/>
      <dgm:spPr/>
      <dgm:t>
        <a:bodyPr/>
        <a:lstStyle/>
        <a:p>
          <a:endParaRPr lang="es-AR" sz="1200"/>
        </a:p>
      </dgm:t>
    </dgm:pt>
    <dgm:pt modelId="{0F65A950-E533-4F62-8FB1-199384BCC85E}" type="parTrans" cxnId="{4528FAEA-A42A-4E09-A5D9-92A248ABF269}">
      <dgm:prSet/>
      <dgm:spPr/>
      <dgm:t>
        <a:bodyPr/>
        <a:lstStyle/>
        <a:p>
          <a:endParaRPr lang="es-AR" sz="1200"/>
        </a:p>
      </dgm:t>
    </dgm:pt>
    <dgm:pt modelId="{AC84C7CF-C008-4CD5-A4A3-467C926F7DB0}">
      <dgm:prSet phldrT="[Texto]" custT="1"/>
      <dgm:spPr/>
      <dgm:t>
        <a:bodyPr/>
        <a:lstStyle/>
        <a:p>
          <a:r>
            <a:rPr lang="es-AR" sz="1200"/>
            <a:t>HU12</a:t>
          </a:r>
        </a:p>
      </dgm:t>
    </dgm:pt>
    <dgm:pt modelId="{9BC78C6E-9B51-4384-B7F9-539C26B08ABA}" type="sibTrans" cxnId="{1FAE7064-632C-4651-9FD8-B5C69DA3F51D}">
      <dgm:prSet/>
      <dgm:spPr/>
      <dgm:t>
        <a:bodyPr/>
        <a:lstStyle/>
        <a:p>
          <a:endParaRPr lang="es-AR" sz="1200"/>
        </a:p>
      </dgm:t>
    </dgm:pt>
    <dgm:pt modelId="{C7B490C1-2E19-49AD-8AC9-59901E93A3C3}" type="parTrans" cxnId="{1FAE7064-632C-4651-9FD8-B5C69DA3F51D}">
      <dgm:prSet/>
      <dgm:spPr/>
      <dgm:t>
        <a:bodyPr/>
        <a:lstStyle/>
        <a:p>
          <a:endParaRPr lang="es-AR" sz="1200"/>
        </a:p>
      </dgm:t>
    </dgm:pt>
    <dgm:pt modelId="{F3EB8BAF-7685-43D6-AD6A-C6264275E949}">
      <dgm:prSet phldrT="[Texto]" custT="1"/>
      <dgm:spPr/>
      <dgm:t>
        <a:bodyPr/>
        <a:lstStyle/>
        <a:p>
          <a:r>
            <a:rPr lang="es-AR" sz="1200"/>
            <a:t>Modificar cuenta bancaria</a:t>
          </a:r>
        </a:p>
      </dgm:t>
    </dgm:pt>
    <dgm:pt modelId="{31C5D182-4263-4F65-A4B6-44B6AB6E9003}" type="sibTrans" cxnId="{B9956C07-50BC-4CC2-98DE-1024DAA601E9}">
      <dgm:prSet/>
      <dgm:spPr/>
      <dgm:t>
        <a:bodyPr/>
        <a:lstStyle/>
        <a:p>
          <a:endParaRPr lang="es-AR" sz="1200"/>
        </a:p>
      </dgm:t>
    </dgm:pt>
    <dgm:pt modelId="{BDCC5EC7-B225-4EBA-BB1B-97BEA45814C8}" type="parTrans" cxnId="{B9956C07-50BC-4CC2-98DE-1024DAA601E9}">
      <dgm:prSet/>
      <dgm:spPr/>
      <dgm:t>
        <a:bodyPr/>
        <a:lstStyle/>
        <a:p>
          <a:endParaRPr lang="es-AR" sz="1200"/>
        </a:p>
      </dgm:t>
    </dgm:pt>
    <dgm:pt modelId="{09B57D3B-5EB3-4F69-93FA-A6B4EED685EF}" type="pres">
      <dgm:prSet presAssocID="{A8480DAD-EB0D-4774-A6DF-6933AFFE6634}" presName="linear" presStyleCnt="0">
        <dgm:presLayoutVars>
          <dgm:animLvl val="lvl"/>
          <dgm:resizeHandles val="exact"/>
        </dgm:presLayoutVars>
      </dgm:prSet>
      <dgm:spPr/>
    </dgm:pt>
    <dgm:pt modelId="{61E1B9E4-81A3-412A-B09D-791AD6344739}" type="pres">
      <dgm:prSet presAssocID="{F62D336E-86C3-4429-A1FA-CFB694ED15D4}" presName="parentText" presStyleLbl="node1" presStyleIdx="0" presStyleCnt="12">
        <dgm:presLayoutVars>
          <dgm:chMax val="0"/>
          <dgm:bulletEnabled val="1"/>
        </dgm:presLayoutVars>
      </dgm:prSet>
      <dgm:spPr/>
    </dgm:pt>
    <dgm:pt modelId="{9E375EC8-AC61-42CE-A88B-54E44372293F}" type="pres">
      <dgm:prSet presAssocID="{F62D336E-86C3-4429-A1FA-CFB694ED15D4}" presName="childText" presStyleLbl="revTx" presStyleIdx="0" presStyleCnt="12">
        <dgm:presLayoutVars>
          <dgm:bulletEnabled val="1"/>
        </dgm:presLayoutVars>
      </dgm:prSet>
      <dgm:spPr/>
    </dgm:pt>
    <dgm:pt modelId="{2CEF2928-8AF1-4266-A912-A87637792A2A}" type="pres">
      <dgm:prSet presAssocID="{E900A085-977D-41BF-AFCD-9D63EA830E93}" presName="parentText" presStyleLbl="node1" presStyleIdx="1" presStyleCnt="12">
        <dgm:presLayoutVars>
          <dgm:chMax val="0"/>
          <dgm:bulletEnabled val="1"/>
        </dgm:presLayoutVars>
      </dgm:prSet>
      <dgm:spPr/>
    </dgm:pt>
    <dgm:pt modelId="{9CBA0183-9CF3-43A6-90A3-A7A00C36F852}" type="pres">
      <dgm:prSet presAssocID="{E900A085-977D-41BF-AFCD-9D63EA830E93}" presName="childText" presStyleLbl="revTx" presStyleIdx="1" presStyleCnt="12">
        <dgm:presLayoutVars>
          <dgm:bulletEnabled val="1"/>
        </dgm:presLayoutVars>
      </dgm:prSet>
      <dgm:spPr/>
    </dgm:pt>
    <dgm:pt modelId="{2E465785-5DBC-4E84-B6A3-520D6A0AC59B}" type="pres">
      <dgm:prSet presAssocID="{4BF63E10-1D33-4FC0-ACEF-13EB3A357C22}" presName="parentText" presStyleLbl="node1" presStyleIdx="2" presStyleCnt="12">
        <dgm:presLayoutVars>
          <dgm:chMax val="0"/>
          <dgm:bulletEnabled val="1"/>
        </dgm:presLayoutVars>
      </dgm:prSet>
      <dgm:spPr/>
    </dgm:pt>
    <dgm:pt modelId="{BA9C55F0-903E-46F3-BBEB-B334E185593A}" type="pres">
      <dgm:prSet presAssocID="{4BF63E10-1D33-4FC0-ACEF-13EB3A357C22}" presName="childText" presStyleLbl="revTx" presStyleIdx="2" presStyleCnt="12">
        <dgm:presLayoutVars>
          <dgm:bulletEnabled val="1"/>
        </dgm:presLayoutVars>
      </dgm:prSet>
      <dgm:spPr/>
    </dgm:pt>
    <dgm:pt modelId="{87623930-6238-4321-9126-10CF4ED40CA4}" type="pres">
      <dgm:prSet presAssocID="{32BA9191-3B7F-4F6A-8C80-83584AF902D3}" presName="parentText" presStyleLbl="node1" presStyleIdx="3" presStyleCnt="12">
        <dgm:presLayoutVars>
          <dgm:chMax val="0"/>
          <dgm:bulletEnabled val="1"/>
        </dgm:presLayoutVars>
      </dgm:prSet>
      <dgm:spPr/>
    </dgm:pt>
    <dgm:pt modelId="{7934E586-8FE6-44A8-9639-4E691D0309B4}" type="pres">
      <dgm:prSet presAssocID="{32BA9191-3B7F-4F6A-8C80-83584AF902D3}" presName="childText" presStyleLbl="revTx" presStyleIdx="3" presStyleCnt="12">
        <dgm:presLayoutVars>
          <dgm:bulletEnabled val="1"/>
        </dgm:presLayoutVars>
      </dgm:prSet>
      <dgm:spPr/>
    </dgm:pt>
    <dgm:pt modelId="{AB912E85-C201-48D8-8B28-9A2E3EB13F4E}" type="pres">
      <dgm:prSet presAssocID="{01111D61-D27E-4496-BA50-08CA95AA8358}" presName="parentText" presStyleLbl="node1" presStyleIdx="4" presStyleCnt="12">
        <dgm:presLayoutVars>
          <dgm:chMax val="0"/>
          <dgm:bulletEnabled val="1"/>
        </dgm:presLayoutVars>
      </dgm:prSet>
      <dgm:spPr/>
    </dgm:pt>
    <dgm:pt modelId="{F5F6F84E-CDCA-4C7B-853E-FF892C995637}" type="pres">
      <dgm:prSet presAssocID="{01111D61-D27E-4496-BA50-08CA95AA8358}" presName="childText" presStyleLbl="revTx" presStyleIdx="4" presStyleCnt="12">
        <dgm:presLayoutVars>
          <dgm:bulletEnabled val="1"/>
        </dgm:presLayoutVars>
      </dgm:prSet>
      <dgm:spPr/>
    </dgm:pt>
    <dgm:pt modelId="{18F28059-0266-462F-A618-8642BA208EAF}" type="pres">
      <dgm:prSet presAssocID="{091BED9E-AD80-4B5E-BDB9-E92060CBCF36}" presName="parentText" presStyleLbl="node1" presStyleIdx="5" presStyleCnt="12">
        <dgm:presLayoutVars>
          <dgm:chMax val="0"/>
          <dgm:bulletEnabled val="1"/>
        </dgm:presLayoutVars>
      </dgm:prSet>
      <dgm:spPr/>
    </dgm:pt>
    <dgm:pt modelId="{27EC6862-611A-4884-B601-E9EE43A3A621}" type="pres">
      <dgm:prSet presAssocID="{091BED9E-AD80-4B5E-BDB9-E92060CBCF36}" presName="childText" presStyleLbl="revTx" presStyleIdx="5" presStyleCnt="12">
        <dgm:presLayoutVars>
          <dgm:bulletEnabled val="1"/>
        </dgm:presLayoutVars>
      </dgm:prSet>
      <dgm:spPr/>
    </dgm:pt>
    <dgm:pt modelId="{8A375694-8091-40A9-AD57-8F0E8C940CC1}" type="pres">
      <dgm:prSet presAssocID="{1620EF2E-E86A-4122-9274-98729946E6CD}" presName="parentText" presStyleLbl="node1" presStyleIdx="6" presStyleCnt="12">
        <dgm:presLayoutVars>
          <dgm:chMax val="0"/>
          <dgm:bulletEnabled val="1"/>
        </dgm:presLayoutVars>
      </dgm:prSet>
      <dgm:spPr/>
    </dgm:pt>
    <dgm:pt modelId="{A3708030-9B94-49E6-9F23-22A4320C9611}" type="pres">
      <dgm:prSet presAssocID="{1620EF2E-E86A-4122-9274-98729946E6CD}" presName="childText" presStyleLbl="revTx" presStyleIdx="6" presStyleCnt="12">
        <dgm:presLayoutVars>
          <dgm:bulletEnabled val="1"/>
        </dgm:presLayoutVars>
      </dgm:prSet>
      <dgm:spPr/>
    </dgm:pt>
    <dgm:pt modelId="{23FDC376-E3DC-40D9-9262-E39D06BCB037}" type="pres">
      <dgm:prSet presAssocID="{DC25B427-7C48-4074-96D2-AA50E6FD2B7F}" presName="parentText" presStyleLbl="node1" presStyleIdx="7" presStyleCnt="12">
        <dgm:presLayoutVars>
          <dgm:chMax val="0"/>
          <dgm:bulletEnabled val="1"/>
        </dgm:presLayoutVars>
      </dgm:prSet>
      <dgm:spPr/>
    </dgm:pt>
    <dgm:pt modelId="{603CAF18-0D95-4BC5-B9E4-B385BD939408}" type="pres">
      <dgm:prSet presAssocID="{DC25B427-7C48-4074-96D2-AA50E6FD2B7F}" presName="childText" presStyleLbl="revTx" presStyleIdx="7" presStyleCnt="12">
        <dgm:presLayoutVars>
          <dgm:bulletEnabled val="1"/>
        </dgm:presLayoutVars>
      </dgm:prSet>
      <dgm:spPr/>
    </dgm:pt>
    <dgm:pt modelId="{92556619-9C64-4ECD-BDE4-C3C706FF3407}" type="pres">
      <dgm:prSet presAssocID="{F63CE543-86AF-4CC9-A1DC-EA89F3160233}" presName="parentText" presStyleLbl="node1" presStyleIdx="8" presStyleCnt="12">
        <dgm:presLayoutVars>
          <dgm:chMax val="0"/>
          <dgm:bulletEnabled val="1"/>
        </dgm:presLayoutVars>
      </dgm:prSet>
      <dgm:spPr/>
    </dgm:pt>
    <dgm:pt modelId="{244F299B-B525-4C2C-B5D7-78C15FEE6DAB}" type="pres">
      <dgm:prSet presAssocID="{F63CE543-86AF-4CC9-A1DC-EA89F3160233}" presName="childText" presStyleLbl="revTx" presStyleIdx="8" presStyleCnt="12">
        <dgm:presLayoutVars>
          <dgm:bulletEnabled val="1"/>
        </dgm:presLayoutVars>
      </dgm:prSet>
      <dgm:spPr/>
    </dgm:pt>
    <dgm:pt modelId="{13CC5871-02BC-4CBA-8A9D-D7F35C8254BD}" type="pres">
      <dgm:prSet presAssocID="{C1313739-2AE2-474A-AECB-C764B612C5CC}" presName="parentText" presStyleLbl="node1" presStyleIdx="9" presStyleCnt="12">
        <dgm:presLayoutVars>
          <dgm:chMax val="0"/>
          <dgm:bulletEnabled val="1"/>
        </dgm:presLayoutVars>
      </dgm:prSet>
      <dgm:spPr/>
    </dgm:pt>
    <dgm:pt modelId="{B36F0B0C-0F94-4D63-8AF3-4BE83C55E99A}" type="pres">
      <dgm:prSet presAssocID="{C1313739-2AE2-474A-AECB-C764B612C5CC}" presName="childText" presStyleLbl="revTx" presStyleIdx="9" presStyleCnt="12">
        <dgm:presLayoutVars>
          <dgm:bulletEnabled val="1"/>
        </dgm:presLayoutVars>
      </dgm:prSet>
      <dgm:spPr/>
    </dgm:pt>
    <dgm:pt modelId="{5F84ED8C-DEC4-40B5-B358-F1509A0730D6}" type="pres">
      <dgm:prSet presAssocID="{435D3138-41B5-429F-A5C0-883294AFC544}" presName="parentText" presStyleLbl="node1" presStyleIdx="10" presStyleCnt="12">
        <dgm:presLayoutVars>
          <dgm:chMax val="0"/>
          <dgm:bulletEnabled val="1"/>
        </dgm:presLayoutVars>
      </dgm:prSet>
      <dgm:spPr/>
    </dgm:pt>
    <dgm:pt modelId="{A0B738C3-E0C7-45E4-B3F8-EB03AF10CA37}" type="pres">
      <dgm:prSet presAssocID="{435D3138-41B5-429F-A5C0-883294AFC544}" presName="childText" presStyleLbl="revTx" presStyleIdx="10" presStyleCnt="12">
        <dgm:presLayoutVars>
          <dgm:bulletEnabled val="1"/>
        </dgm:presLayoutVars>
      </dgm:prSet>
      <dgm:spPr/>
    </dgm:pt>
    <dgm:pt modelId="{5B0310CD-3B49-4A14-96C5-0449B3A92681}" type="pres">
      <dgm:prSet presAssocID="{AC84C7CF-C008-4CD5-A4A3-467C926F7DB0}" presName="parentText" presStyleLbl="node1" presStyleIdx="11" presStyleCnt="12">
        <dgm:presLayoutVars>
          <dgm:chMax val="0"/>
          <dgm:bulletEnabled val="1"/>
        </dgm:presLayoutVars>
      </dgm:prSet>
      <dgm:spPr/>
    </dgm:pt>
    <dgm:pt modelId="{949C8614-61C1-4F7A-8593-BAF7B8EA29CF}" type="pres">
      <dgm:prSet presAssocID="{AC84C7CF-C008-4CD5-A4A3-467C926F7DB0}" presName="childText" presStyleLbl="revTx" presStyleIdx="11" presStyleCnt="12">
        <dgm:presLayoutVars>
          <dgm:bulletEnabled val="1"/>
        </dgm:presLayoutVars>
      </dgm:prSet>
      <dgm:spPr/>
    </dgm:pt>
  </dgm:ptLst>
  <dgm:cxnLst>
    <dgm:cxn modelId="{07983605-8ADC-4473-A81D-99486668E3B2}" srcId="{A8480DAD-EB0D-4774-A6DF-6933AFFE6634}" destId="{E900A085-977D-41BF-AFCD-9D63EA830E93}" srcOrd="1" destOrd="0" parTransId="{4D87ADB8-3155-4684-978C-3D8A6F2B6A99}" sibTransId="{B9395084-10DC-4766-972D-B92BE88315C3}"/>
    <dgm:cxn modelId="{33EE3706-FEA4-4D0E-A460-7F0DFCDA3EE3}" srcId="{A8480DAD-EB0D-4774-A6DF-6933AFFE6634}" destId="{F63CE543-86AF-4CC9-A1DC-EA89F3160233}" srcOrd="8" destOrd="0" parTransId="{945F830B-60EA-4916-AC24-E31E40276040}" sibTransId="{2FFCADE3-0848-4EF8-9CED-4F76C9C47264}"/>
    <dgm:cxn modelId="{B9956C07-50BC-4CC2-98DE-1024DAA601E9}" srcId="{AC84C7CF-C008-4CD5-A4A3-467C926F7DB0}" destId="{F3EB8BAF-7685-43D6-AD6A-C6264275E949}" srcOrd="0" destOrd="0" parTransId="{BDCC5EC7-B225-4EBA-BB1B-97BEA45814C8}" sibTransId="{31C5D182-4263-4F65-A4B6-44B6AB6E9003}"/>
    <dgm:cxn modelId="{F34E6E0C-8623-49AC-8326-114FE1224A7E}" srcId="{4BF63E10-1D33-4FC0-ACEF-13EB3A357C22}" destId="{0F2C3F85-61C4-402A-A94D-A34FA12DA392}" srcOrd="0" destOrd="0" parTransId="{811459B7-A86D-48DD-AE45-E64B8D2957AB}" sibTransId="{EA854FB8-7982-49B1-8BB5-27F51AF44113}"/>
    <dgm:cxn modelId="{856DE511-082D-46E1-AC47-0DA9C8C7AE75}" type="presOf" srcId="{7538DF3C-AE9A-46BF-8BCE-8CB34744BDB2}" destId="{27EC6862-611A-4884-B601-E9EE43A3A621}" srcOrd="0" destOrd="0" presId="urn:microsoft.com/office/officeart/2005/8/layout/vList2"/>
    <dgm:cxn modelId="{571CF621-8FCE-4407-B59F-17306A63AF60}" type="presOf" srcId="{3247AEBD-D242-412A-8CFF-EAEF1F7884C1}" destId="{B36F0B0C-0F94-4D63-8AF3-4BE83C55E99A}" srcOrd="0" destOrd="0" presId="urn:microsoft.com/office/officeart/2005/8/layout/vList2"/>
    <dgm:cxn modelId="{7AC8553C-7576-42A6-9DE9-483659EE3A3C}" type="presOf" srcId="{435D3138-41B5-429F-A5C0-883294AFC544}" destId="{5F84ED8C-DEC4-40B5-B358-F1509A0730D6}" srcOrd="0" destOrd="0" presId="urn:microsoft.com/office/officeart/2005/8/layout/vList2"/>
    <dgm:cxn modelId="{35B4823D-A123-4D10-9904-689F9E211412}" srcId="{A8480DAD-EB0D-4774-A6DF-6933AFFE6634}" destId="{091BED9E-AD80-4B5E-BDB9-E92060CBCF36}" srcOrd="5" destOrd="0" parTransId="{9E0DD370-8F31-4599-B939-630689B15BD0}" sibTransId="{485CA559-7A38-4E2C-87AF-E7A090AD7801}"/>
    <dgm:cxn modelId="{2611CA3F-8007-46F8-A38C-E6B9816F2944}" type="presOf" srcId="{7ADA8E31-6FB9-42AC-B7E7-E12F5AE8A2AC}" destId="{9E375EC8-AC61-42CE-A88B-54E44372293F}" srcOrd="0" destOrd="0" presId="urn:microsoft.com/office/officeart/2005/8/layout/vList2"/>
    <dgm:cxn modelId="{1FAE7064-632C-4651-9FD8-B5C69DA3F51D}" srcId="{A8480DAD-EB0D-4774-A6DF-6933AFFE6634}" destId="{AC84C7CF-C008-4CD5-A4A3-467C926F7DB0}" srcOrd="11" destOrd="0" parTransId="{C7B490C1-2E19-49AD-8AC9-59901E93A3C3}" sibTransId="{9BC78C6E-9B51-4384-B7F9-539C26B08ABA}"/>
    <dgm:cxn modelId="{8A6BDC65-95B9-46EE-8053-F632B25A2AA2}" type="presOf" srcId="{3449F80E-90CB-4FC1-A6EB-2ADFBDFB245B}" destId="{F5F6F84E-CDCA-4C7B-853E-FF892C995637}" srcOrd="0" destOrd="0" presId="urn:microsoft.com/office/officeart/2005/8/layout/vList2"/>
    <dgm:cxn modelId="{61B36547-A4D7-4F06-84F3-6AD5C519F769}" type="presOf" srcId="{DC25B427-7C48-4074-96D2-AA50E6FD2B7F}" destId="{23FDC376-E3DC-40D9-9262-E39D06BCB037}" srcOrd="0" destOrd="0" presId="urn:microsoft.com/office/officeart/2005/8/layout/vList2"/>
    <dgm:cxn modelId="{8F215A67-04B4-4249-9A60-9CA99D498741}" srcId="{A8480DAD-EB0D-4774-A6DF-6933AFFE6634}" destId="{435D3138-41B5-429F-A5C0-883294AFC544}" srcOrd="10" destOrd="0" parTransId="{C32BEEDB-D690-455B-9858-6B2B9E0FDBE5}" sibTransId="{14FC198E-EFD4-4600-9006-922FEDA868E5}"/>
    <dgm:cxn modelId="{69BBC568-0943-43B0-8FA9-39AD8CDF6BB7}" srcId="{091BED9E-AD80-4B5E-BDB9-E92060CBCF36}" destId="{7538DF3C-AE9A-46BF-8BCE-8CB34744BDB2}" srcOrd="0" destOrd="0" parTransId="{2CF7C078-29C2-4882-A9A0-C5137AE361C6}" sibTransId="{C043C28E-60C9-47F2-B8A5-B26CD4F7013F}"/>
    <dgm:cxn modelId="{BEBA9D4B-6FEB-42D0-9538-DB820FB4BD99}" srcId="{E900A085-977D-41BF-AFCD-9D63EA830E93}" destId="{CF1F2D37-B480-48F0-8464-714006A61C63}" srcOrd="0" destOrd="0" parTransId="{55E0A028-32EF-412A-8CD9-861B661FDBF3}" sibTransId="{8E01CA87-F984-4881-8DA3-6A62E67E0BAE}"/>
    <dgm:cxn modelId="{D86B3F4C-703C-46C6-8B9A-490C965D7FD2}" type="presOf" srcId="{C1313739-2AE2-474A-AECB-C764B612C5CC}" destId="{13CC5871-02BC-4CBA-8A9D-D7F35C8254BD}" srcOrd="0" destOrd="0" presId="urn:microsoft.com/office/officeart/2005/8/layout/vList2"/>
    <dgm:cxn modelId="{460BF94E-4483-422F-9ECD-D4DDEAD72458}" srcId="{A8480DAD-EB0D-4774-A6DF-6933AFFE6634}" destId="{01111D61-D27E-4496-BA50-08CA95AA8358}" srcOrd="4" destOrd="0" parTransId="{DD9EED44-3A55-4F76-8937-0B1A67E79CE1}" sibTransId="{20D1407E-97F3-43E4-BF6A-4C477A24A37D}"/>
    <dgm:cxn modelId="{DA034473-657F-47C5-BA10-7F43956338EA}" type="presOf" srcId="{F3EB8BAF-7685-43D6-AD6A-C6264275E949}" destId="{949C8614-61C1-4F7A-8593-BAF7B8EA29CF}" srcOrd="0" destOrd="0" presId="urn:microsoft.com/office/officeart/2005/8/layout/vList2"/>
    <dgm:cxn modelId="{DAB07E7B-5F20-4220-B9E1-22669601A881}" srcId="{F62D336E-86C3-4429-A1FA-CFB694ED15D4}" destId="{7ADA8E31-6FB9-42AC-B7E7-E12F5AE8A2AC}" srcOrd="0" destOrd="0" parTransId="{E10C56E9-55AB-48EE-9295-C5DC105A3E46}" sibTransId="{CCA92AE9-229B-4062-8B46-48C9B36AA390}"/>
    <dgm:cxn modelId="{D1D29680-734E-45ED-8979-1267EDE2DEF4}" srcId="{C1313739-2AE2-474A-AECB-C764B612C5CC}" destId="{3247AEBD-D242-412A-8CFF-EAEF1F7884C1}" srcOrd="0" destOrd="0" parTransId="{8D70C36C-087D-4EE4-9017-999B0F50B4CC}" sibTransId="{49A6C011-1453-42FD-98F0-E4D80D8E191B}"/>
    <dgm:cxn modelId="{6DF9A385-EC5E-4ABD-8D46-9713D70B625D}" type="presOf" srcId="{E900A085-977D-41BF-AFCD-9D63EA830E93}" destId="{2CEF2928-8AF1-4266-A912-A87637792A2A}" srcOrd="0" destOrd="0" presId="urn:microsoft.com/office/officeart/2005/8/layout/vList2"/>
    <dgm:cxn modelId="{0646198A-0F9B-4020-8879-A44360B49A91}" srcId="{A8480DAD-EB0D-4774-A6DF-6933AFFE6634}" destId="{1620EF2E-E86A-4122-9274-98729946E6CD}" srcOrd="6" destOrd="0" parTransId="{BBDC5687-05AE-4382-B7D6-5EAEF1BAA95E}" sibTransId="{E26AD7D1-DD60-4912-BF92-1D65C22F9FFC}"/>
    <dgm:cxn modelId="{CEC6588A-5CEF-4CF0-ACD4-21385D8F42F4}" type="presOf" srcId="{01111D61-D27E-4496-BA50-08CA95AA8358}" destId="{AB912E85-C201-48D8-8B28-9A2E3EB13F4E}" srcOrd="0" destOrd="0" presId="urn:microsoft.com/office/officeart/2005/8/layout/vList2"/>
    <dgm:cxn modelId="{F6738C8A-FFC1-4B01-8654-D10620906829}" type="presOf" srcId="{4BF63E10-1D33-4FC0-ACEF-13EB3A357C22}" destId="{2E465785-5DBC-4E84-B6A3-520D6A0AC59B}" srcOrd="0" destOrd="0" presId="urn:microsoft.com/office/officeart/2005/8/layout/vList2"/>
    <dgm:cxn modelId="{727E5E8D-04CA-402B-9797-38A026B0F155}" srcId="{A8480DAD-EB0D-4774-A6DF-6933AFFE6634}" destId="{C1313739-2AE2-474A-AECB-C764B612C5CC}" srcOrd="9" destOrd="0" parTransId="{BD6D389A-09B4-40B2-9A2B-0AC240AD5F46}" sibTransId="{8C9D8C52-16A7-4FEE-910B-5CDA740085FC}"/>
    <dgm:cxn modelId="{838EF19A-0EDB-42A3-8A00-84300722D781}" srcId="{1620EF2E-E86A-4122-9274-98729946E6CD}" destId="{B5FE75AD-CE55-4E22-8672-446C3EE98F21}" srcOrd="0" destOrd="0" parTransId="{2886731E-27F7-4D0E-9899-0CCB885E2F00}" sibTransId="{D9A5D1AF-620A-4711-B557-401550FB38FD}"/>
    <dgm:cxn modelId="{7CE0009F-BD93-48D0-8CB6-BE203B1F0C59}" type="presOf" srcId="{CF1F2D37-B480-48F0-8464-714006A61C63}" destId="{9CBA0183-9CF3-43A6-90A3-A7A00C36F852}" srcOrd="0" destOrd="0" presId="urn:microsoft.com/office/officeart/2005/8/layout/vList2"/>
    <dgm:cxn modelId="{E9BA61A2-996A-460D-BB45-DA592FED66CA}" type="presOf" srcId="{1620EF2E-E86A-4122-9274-98729946E6CD}" destId="{8A375694-8091-40A9-AD57-8F0E8C940CC1}" srcOrd="0" destOrd="0" presId="urn:microsoft.com/office/officeart/2005/8/layout/vList2"/>
    <dgm:cxn modelId="{6BB578A6-082A-40B1-B292-295337E127DB}" srcId="{01111D61-D27E-4496-BA50-08CA95AA8358}" destId="{3449F80E-90CB-4FC1-A6EB-2ADFBDFB245B}" srcOrd="0" destOrd="0" parTransId="{DD9EE3F5-561B-48CF-8FC4-269B443C3DB0}" sibTransId="{A2857D49-5440-4A72-8BC2-BA2DD4041A8C}"/>
    <dgm:cxn modelId="{AE8107AB-DAB5-4ED1-ADA9-1F914B032194}" srcId="{A8480DAD-EB0D-4774-A6DF-6933AFFE6634}" destId="{DC25B427-7C48-4074-96D2-AA50E6FD2B7F}" srcOrd="7" destOrd="0" parTransId="{4CC0BAD5-5698-4FBE-AAD0-776CCB126A5C}" sibTransId="{29126E34-4F93-4A31-8C57-94F642408474}"/>
    <dgm:cxn modelId="{178B17AD-B4F7-45EE-A236-FBB29EF06037}" type="presOf" srcId="{4E785CE4-5206-4D17-807D-10100726C5D1}" destId="{244F299B-B525-4C2C-B5D7-78C15FEE6DAB}" srcOrd="0" destOrd="0" presId="urn:microsoft.com/office/officeart/2005/8/layout/vList2"/>
    <dgm:cxn modelId="{AA9E0FB2-F0EC-40BC-841E-A143A0B16E54}" type="presOf" srcId="{AC84C7CF-C008-4CD5-A4A3-467C926F7DB0}" destId="{5B0310CD-3B49-4A14-96C5-0449B3A92681}" srcOrd="0" destOrd="0" presId="urn:microsoft.com/office/officeart/2005/8/layout/vList2"/>
    <dgm:cxn modelId="{CB9372B3-2A76-4797-A10D-976E52C7288D}" type="presOf" srcId="{0F2C3F85-61C4-402A-A94D-A34FA12DA392}" destId="{BA9C55F0-903E-46F3-BBEB-B334E185593A}" srcOrd="0" destOrd="0" presId="urn:microsoft.com/office/officeart/2005/8/layout/vList2"/>
    <dgm:cxn modelId="{5A8A0CB6-3167-408C-973D-97D734C180CC}" type="presOf" srcId="{15B753AE-118B-4C71-BD77-427584CF261A}" destId="{A0B738C3-E0C7-45E4-B3F8-EB03AF10CA37}" srcOrd="0" destOrd="0" presId="urn:microsoft.com/office/officeart/2005/8/layout/vList2"/>
    <dgm:cxn modelId="{9E82BAD1-B2B1-4418-867F-6379B543B565}" srcId="{DC25B427-7C48-4074-96D2-AA50E6FD2B7F}" destId="{F519F00F-B85F-4621-8B52-6EF6CC55D436}" srcOrd="0" destOrd="0" parTransId="{C363C6C0-8269-46FE-BB99-8C9318B5C428}" sibTransId="{0E4D370F-33F7-4DFE-8413-53C6E381065F}"/>
    <dgm:cxn modelId="{7791A6D2-BB94-4782-A0ED-5F8B5652608A}" type="presOf" srcId="{F63CE543-86AF-4CC9-A1DC-EA89F3160233}" destId="{92556619-9C64-4ECD-BDE4-C3C706FF3407}" srcOrd="0" destOrd="0" presId="urn:microsoft.com/office/officeart/2005/8/layout/vList2"/>
    <dgm:cxn modelId="{CA9F55D9-F4B6-4237-B9D9-C7BEA3E321B8}" srcId="{A8480DAD-EB0D-4774-A6DF-6933AFFE6634}" destId="{4BF63E10-1D33-4FC0-ACEF-13EB3A357C22}" srcOrd="2" destOrd="0" parTransId="{3EEADB07-41F9-4760-A6C4-F670211B0987}" sibTransId="{AF7A30FD-B323-4030-97F1-7D36D5F0C803}"/>
    <dgm:cxn modelId="{D6E8EFDA-2A9A-4EEB-B4B4-7FD63F83A27E}" type="presOf" srcId="{F62D336E-86C3-4429-A1FA-CFB694ED15D4}" destId="{61E1B9E4-81A3-412A-B09D-791AD6344739}" srcOrd="0" destOrd="0" presId="urn:microsoft.com/office/officeart/2005/8/layout/vList2"/>
    <dgm:cxn modelId="{69544EDB-00C7-4AA3-92C6-723DF1B7A2DB}" type="presOf" srcId="{B5FE75AD-CE55-4E22-8672-446C3EE98F21}" destId="{A3708030-9B94-49E6-9F23-22A4320C9611}" srcOrd="0" destOrd="0" presId="urn:microsoft.com/office/officeart/2005/8/layout/vList2"/>
    <dgm:cxn modelId="{1A1D69DE-4868-4132-B4FD-B41E712896FA}" type="presOf" srcId="{F519F00F-B85F-4621-8B52-6EF6CC55D436}" destId="{603CAF18-0D95-4BC5-B9E4-B385BD939408}" srcOrd="0" destOrd="0" presId="urn:microsoft.com/office/officeart/2005/8/layout/vList2"/>
    <dgm:cxn modelId="{E7E8DAE1-4242-49DA-B839-0E8EEA371224}" type="presOf" srcId="{3AC722E3-A3D5-4550-9139-E613BE8E270D}" destId="{7934E586-8FE6-44A8-9639-4E691D0309B4}" srcOrd="0" destOrd="0" presId="urn:microsoft.com/office/officeart/2005/8/layout/vList2"/>
    <dgm:cxn modelId="{E39707E3-6E54-4614-91D3-1A891A10448D}" srcId="{A8480DAD-EB0D-4774-A6DF-6933AFFE6634}" destId="{F62D336E-86C3-4429-A1FA-CFB694ED15D4}" srcOrd="0" destOrd="0" parTransId="{B59FD68B-C2A6-4224-AC2B-5A83F0A1E150}" sibTransId="{A3522FCE-1A3E-446A-8F11-85C13DC61DE4}"/>
    <dgm:cxn modelId="{AABC10E6-8E85-4466-B749-630A01781A35}" srcId="{32BA9191-3B7F-4F6A-8C80-83584AF902D3}" destId="{3AC722E3-A3D5-4550-9139-E613BE8E270D}" srcOrd="0" destOrd="0" parTransId="{47AB1FDD-D4FC-4541-A924-F5A33986DAD9}" sibTransId="{BECE9A6A-D845-42A8-9957-06C19D2FD08C}"/>
    <dgm:cxn modelId="{815251E8-E6B3-44D5-AE55-6ED570EF6D43}" type="presOf" srcId="{091BED9E-AD80-4B5E-BDB9-E92060CBCF36}" destId="{18F28059-0266-462F-A618-8642BA208EAF}" srcOrd="0" destOrd="0" presId="urn:microsoft.com/office/officeart/2005/8/layout/vList2"/>
    <dgm:cxn modelId="{4528FAEA-A42A-4E09-A5D9-92A248ABF269}" srcId="{435D3138-41B5-429F-A5C0-883294AFC544}" destId="{15B753AE-118B-4C71-BD77-427584CF261A}" srcOrd="0" destOrd="0" parTransId="{0F65A950-E533-4F62-8FB1-199384BCC85E}" sibTransId="{63F74374-941D-4987-A40B-4A6A36E1445B}"/>
    <dgm:cxn modelId="{4BE3AFEB-17A8-43C4-9380-AD840CAF96A7}" srcId="{A8480DAD-EB0D-4774-A6DF-6933AFFE6634}" destId="{32BA9191-3B7F-4F6A-8C80-83584AF902D3}" srcOrd="3" destOrd="0" parTransId="{A110AB7F-EE18-4E1F-8E15-EE1EB99056E1}" sibTransId="{420268B3-46D1-4810-AFCA-F4189D2E1214}"/>
    <dgm:cxn modelId="{F7221EEF-D023-4330-A7E2-22EC5FDC8A08}" type="presOf" srcId="{A8480DAD-EB0D-4774-A6DF-6933AFFE6634}" destId="{09B57D3B-5EB3-4F69-93FA-A6B4EED685EF}" srcOrd="0" destOrd="0" presId="urn:microsoft.com/office/officeart/2005/8/layout/vList2"/>
    <dgm:cxn modelId="{AE6B69F0-B82B-41D8-A042-F7EA3EF452C3}" type="presOf" srcId="{32BA9191-3B7F-4F6A-8C80-83584AF902D3}" destId="{87623930-6238-4321-9126-10CF4ED40CA4}" srcOrd="0" destOrd="0" presId="urn:microsoft.com/office/officeart/2005/8/layout/vList2"/>
    <dgm:cxn modelId="{5A3181F4-7212-40D3-95D6-BB87B891A853}" srcId="{F63CE543-86AF-4CC9-A1DC-EA89F3160233}" destId="{4E785CE4-5206-4D17-807D-10100726C5D1}" srcOrd="0" destOrd="0" parTransId="{A8FF6F29-4517-4F94-91D6-F6AF5ED04214}" sibTransId="{C0D5676C-BE80-4F2A-A4B9-80397C58E1EF}"/>
    <dgm:cxn modelId="{752051C9-8535-4FFD-BF21-8AFD721AA88A}" type="presParOf" srcId="{09B57D3B-5EB3-4F69-93FA-A6B4EED685EF}" destId="{61E1B9E4-81A3-412A-B09D-791AD6344739}" srcOrd="0" destOrd="0" presId="urn:microsoft.com/office/officeart/2005/8/layout/vList2"/>
    <dgm:cxn modelId="{D23F62A2-6FCB-44DB-B329-8F78DACCBC56}" type="presParOf" srcId="{09B57D3B-5EB3-4F69-93FA-A6B4EED685EF}" destId="{9E375EC8-AC61-42CE-A88B-54E44372293F}" srcOrd="1" destOrd="0" presId="urn:microsoft.com/office/officeart/2005/8/layout/vList2"/>
    <dgm:cxn modelId="{B15FF5E1-C471-45D7-B538-B857BD0E1549}" type="presParOf" srcId="{09B57D3B-5EB3-4F69-93FA-A6B4EED685EF}" destId="{2CEF2928-8AF1-4266-A912-A87637792A2A}" srcOrd="2" destOrd="0" presId="urn:microsoft.com/office/officeart/2005/8/layout/vList2"/>
    <dgm:cxn modelId="{1AF88BD6-4C35-4D0B-BF06-626801741DDE}" type="presParOf" srcId="{09B57D3B-5EB3-4F69-93FA-A6B4EED685EF}" destId="{9CBA0183-9CF3-43A6-90A3-A7A00C36F852}" srcOrd="3" destOrd="0" presId="urn:microsoft.com/office/officeart/2005/8/layout/vList2"/>
    <dgm:cxn modelId="{3438130E-BA3B-4223-AB21-7BEB32B7A98C}" type="presParOf" srcId="{09B57D3B-5EB3-4F69-93FA-A6B4EED685EF}" destId="{2E465785-5DBC-4E84-B6A3-520D6A0AC59B}" srcOrd="4" destOrd="0" presId="urn:microsoft.com/office/officeart/2005/8/layout/vList2"/>
    <dgm:cxn modelId="{87C98638-475F-44C1-B24E-3AFEBEE1E077}" type="presParOf" srcId="{09B57D3B-5EB3-4F69-93FA-A6B4EED685EF}" destId="{BA9C55F0-903E-46F3-BBEB-B334E185593A}" srcOrd="5" destOrd="0" presId="urn:microsoft.com/office/officeart/2005/8/layout/vList2"/>
    <dgm:cxn modelId="{A94E82F0-F466-4C4B-A9F1-2181E8D18119}" type="presParOf" srcId="{09B57D3B-5EB3-4F69-93FA-A6B4EED685EF}" destId="{87623930-6238-4321-9126-10CF4ED40CA4}" srcOrd="6" destOrd="0" presId="urn:microsoft.com/office/officeart/2005/8/layout/vList2"/>
    <dgm:cxn modelId="{66B5932E-72A3-4D13-AA7B-E46000E10430}" type="presParOf" srcId="{09B57D3B-5EB3-4F69-93FA-A6B4EED685EF}" destId="{7934E586-8FE6-44A8-9639-4E691D0309B4}" srcOrd="7" destOrd="0" presId="urn:microsoft.com/office/officeart/2005/8/layout/vList2"/>
    <dgm:cxn modelId="{1791E81D-57A2-405C-8426-588EF8B6D781}" type="presParOf" srcId="{09B57D3B-5EB3-4F69-93FA-A6B4EED685EF}" destId="{AB912E85-C201-48D8-8B28-9A2E3EB13F4E}" srcOrd="8" destOrd="0" presId="urn:microsoft.com/office/officeart/2005/8/layout/vList2"/>
    <dgm:cxn modelId="{4FC6F186-E452-440A-8BC6-2425562271A9}" type="presParOf" srcId="{09B57D3B-5EB3-4F69-93FA-A6B4EED685EF}" destId="{F5F6F84E-CDCA-4C7B-853E-FF892C995637}" srcOrd="9" destOrd="0" presId="urn:microsoft.com/office/officeart/2005/8/layout/vList2"/>
    <dgm:cxn modelId="{66E7C421-4F6B-402E-B1B8-6E3998F91AB2}" type="presParOf" srcId="{09B57D3B-5EB3-4F69-93FA-A6B4EED685EF}" destId="{18F28059-0266-462F-A618-8642BA208EAF}" srcOrd="10" destOrd="0" presId="urn:microsoft.com/office/officeart/2005/8/layout/vList2"/>
    <dgm:cxn modelId="{92ACE431-A75D-4C50-8B4F-2ECA5D75DFC5}" type="presParOf" srcId="{09B57D3B-5EB3-4F69-93FA-A6B4EED685EF}" destId="{27EC6862-611A-4884-B601-E9EE43A3A621}" srcOrd="11" destOrd="0" presId="urn:microsoft.com/office/officeart/2005/8/layout/vList2"/>
    <dgm:cxn modelId="{39F96E30-421C-4374-9BD0-3162474BF541}" type="presParOf" srcId="{09B57D3B-5EB3-4F69-93FA-A6B4EED685EF}" destId="{8A375694-8091-40A9-AD57-8F0E8C940CC1}" srcOrd="12" destOrd="0" presId="urn:microsoft.com/office/officeart/2005/8/layout/vList2"/>
    <dgm:cxn modelId="{D2D31300-E7A7-4355-B4EE-94722E0A11D0}" type="presParOf" srcId="{09B57D3B-5EB3-4F69-93FA-A6B4EED685EF}" destId="{A3708030-9B94-49E6-9F23-22A4320C9611}" srcOrd="13" destOrd="0" presId="urn:microsoft.com/office/officeart/2005/8/layout/vList2"/>
    <dgm:cxn modelId="{F542ECAD-6D81-4AD5-9B62-2D31C95D8296}" type="presParOf" srcId="{09B57D3B-5EB3-4F69-93FA-A6B4EED685EF}" destId="{23FDC376-E3DC-40D9-9262-E39D06BCB037}" srcOrd="14" destOrd="0" presId="urn:microsoft.com/office/officeart/2005/8/layout/vList2"/>
    <dgm:cxn modelId="{7AC54169-EBD4-4FA8-8FE8-C2C1E72AD1CE}" type="presParOf" srcId="{09B57D3B-5EB3-4F69-93FA-A6B4EED685EF}" destId="{603CAF18-0D95-4BC5-B9E4-B385BD939408}" srcOrd="15" destOrd="0" presId="urn:microsoft.com/office/officeart/2005/8/layout/vList2"/>
    <dgm:cxn modelId="{F5E2D537-71A2-4555-8D99-C78F1030F413}" type="presParOf" srcId="{09B57D3B-5EB3-4F69-93FA-A6B4EED685EF}" destId="{92556619-9C64-4ECD-BDE4-C3C706FF3407}" srcOrd="16" destOrd="0" presId="urn:microsoft.com/office/officeart/2005/8/layout/vList2"/>
    <dgm:cxn modelId="{3DA2A353-DCF7-4FF7-B8A5-8EDAA688ED11}" type="presParOf" srcId="{09B57D3B-5EB3-4F69-93FA-A6B4EED685EF}" destId="{244F299B-B525-4C2C-B5D7-78C15FEE6DAB}" srcOrd="17" destOrd="0" presId="urn:microsoft.com/office/officeart/2005/8/layout/vList2"/>
    <dgm:cxn modelId="{8EC50990-5C72-4360-A16E-65179744AC43}" type="presParOf" srcId="{09B57D3B-5EB3-4F69-93FA-A6B4EED685EF}" destId="{13CC5871-02BC-4CBA-8A9D-D7F35C8254BD}" srcOrd="18" destOrd="0" presId="urn:microsoft.com/office/officeart/2005/8/layout/vList2"/>
    <dgm:cxn modelId="{0DED9108-4CE0-4176-AB1A-7CA7CB9D9EE6}" type="presParOf" srcId="{09B57D3B-5EB3-4F69-93FA-A6B4EED685EF}" destId="{B36F0B0C-0F94-4D63-8AF3-4BE83C55E99A}" srcOrd="19" destOrd="0" presId="urn:microsoft.com/office/officeart/2005/8/layout/vList2"/>
    <dgm:cxn modelId="{1EC959E8-4296-495D-B6DA-FCD86EC039F6}" type="presParOf" srcId="{09B57D3B-5EB3-4F69-93FA-A6B4EED685EF}" destId="{5F84ED8C-DEC4-40B5-B358-F1509A0730D6}" srcOrd="20" destOrd="0" presId="urn:microsoft.com/office/officeart/2005/8/layout/vList2"/>
    <dgm:cxn modelId="{908ACDF5-A482-41D9-AB5C-1FC4B9C3280E}" type="presParOf" srcId="{09B57D3B-5EB3-4F69-93FA-A6B4EED685EF}" destId="{A0B738C3-E0C7-45E4-B3F8-EB03AF10CA37}" srcOrd="21" destOrd="0" presId="urn:microsoft.com/office/officeart/2005/8/layout/vList2"/>
    <dgm:cxn modelId="{992AE144-F00C-4A3E-ABA7-ABC9CB7566AC}" type="presParOf" srcId="{09B57D3B-5EB3-4F69-93FA-A6B4EED685EF}" destId="{5B0310CD-3B49-4A14-96C5-0449B3A92681}" srcOrd="22" destOrd="0" presId="urn:microsoft.com/office/officeart/2005/8/layout/vList2"/>
    <dgm:cxn modelId="{184506C9-4CC4-4F3D-ACB6-0A0322A3869F}" type="presParOf" srcId="{09B57D3B-5EB3-4F69-93FA-A6B4EED685EF}" destId="{949C8614-61C1-4F7A-8593-BAF7B8EA29CF}" srcOrd="23" destOrd="0" presId="urn:microsoft.com/office/officeart/2005/8/layout/vList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8480DAD-EB0D-4774-A6DF-6933AFFE6634}"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AR"/>
        </a:p>
      </dgm:t>
    </dgm:pt>
    <dgm:pt modelId="{D84DAF64-0B73-44C8-A7E0-25621BAC15CB}">
      <dgm:prSet phldrT="[Texto]" custT="1"/>
      <dgm:spPr/>
      <dgm:t>
        <a:bodyPr/>
        <a:lstStyle/>
        <a:p>
          <a:r>
            <a:rPr lang="es-AR" sz="1200"/>
            <a:t>HU13</a:t>
          </a:r>
        </a:p>
      </dgm:t>
    </dgm:pt>
    <dgm:pt modelId="{C943577F-5D78-49E6-8F60-AB9F2FCFBC82}" type="parTrans" cxnId="{2FEFA186-D6D1-49C2-AB01-7272A0B19F9A}">
      <dgm:prSet/>
      <dgm:spPr/>
      <dgm:t>
        <a:bodyPr/>
        <a:lstStyle/>
        <a:p>
          <a:endParaRPr lang="es-AR" sz="1200"/>
        </a:p>
      </dgm:t>
    </dgm:pt>
    <dgm:pt modelId="{5A6540E1-B65E-4614-A36B-5AAA104F2970}" type="sibTrans" cxnId="{2FEFA186-D6D1-49C2-AB01-7272A0B19F9A}">
      <dgm:prSet/>
      <dgm:spPr/>
      <dgm:t>
        <a:bodyPr/>
        <a:lstStyle/>
        <a:p>
          <a:endParaRPr lang="es-AR" sz="1200"/>
        </a:p>
      </dgm:t>
    </dgm:pt>
    <dgm:pt modelId="{278EE602-F237-419B-80A3-23E5CB6619FF}">
      <dgm:prSet phldrT="[Texto]" custT="1"/>
      <dgm:spPr/>
      <dgm:t>
        <a:bodyPr/>
        <a:lstStyle/>
        <a:p>
          <a:r>
            <a:rPr lang="es-AR" sz="1200"/>
            <a:t>Visualizar transacciones de una cuenta bancaria</a:t>
          </a:r>
        </a:p>
      </dgm:t>
    </dgm:pt>
    <dgm:pt modelId="{A42AD0E7-FF7A-45D6-9081-56DCEBE57EA7}" type="parTrans" cxnId="{3E980AE2-6051-435C-BA88-B1AF57AC78A3}">
      <dgm:prSet/>
      <dgm:spPr/>
      <dgm:t>
        <a:bodyPr/>
        <a:lstStyle/>
        <a:p>
          <a:endParaRPr lang="es-AR" sz="1200"/>
        </a:p>
      </dgm:t>
    </dgm:pt>
    <dgm:pt modelId="{3FB17351-EFC8-4F34-9648-CC42F8BA3BEE}" type="sibTrans" cxnId="{3E980AE2-6051-435C-BA88-B1AF57AC78A3}">
      <dgm:prSet/>
      <dgm:spPr/>
      <dgm:t>
        <a:bodyPr/>
        <a:lstStyle/>
        <a:p>
          <a:endParaRPr lang="es-AR" sz="1200"/>
        </a:p>
      </dgm:t>
    </dgm:pt>
    <dgm:pt modelId="{6981D8E5-4B0B-4FFD-A467-F60D8474633B}">
      <dgm:prSet phldrT="[Texto]" custT="1"/>
      <dgm:spPr/>
      <dgm:t>
        <a:bodyPr/>
        <a:lstStyle/>
        <a:p>
          <a:r>
            <a:rPr lang="es-AR" sz="1200"/>
            <a:t>HU14</a:t>
          </a:r>
        </a:p>
      </dgm:t>
    </dgm:pt>
    <dgm:pt modelId="{EAA16B15-2F83-43AF-98FF-D48305B4E3F2}" type="parTrans" cxnId="{D8F024AA-EB28-47F7-B234-B3E4D31E5DCD}">
      <dgm:prSet/>
      <dgm:spPr/>
      <dgm:t>
        <a:bodyPr/>
        <a:lstStyle/>
        <a:p>
          <a:endParaRPr lang="es-AR" sz="1200"/>
        </a:p>
      </dgm:t>
    </dgm:pt>
    <dgm:pt modelId="{57D131AD-894A-4412-B446-6A4D9EFB3CD8}" type="sibTrans" cxnId="{D8F024AA-EB28-47F7-B234-B3E4D31E5DCD}">
      <dgm:prSet/>
      <dgm:spPr/>
      <dgm:t>
        <a:bodyPr/>
        <a:lstStyle/>
        <a:p>
          <a:endParaRPr lang="es-AR" sz="1200"/>
        </a:p>
      </dgm:t>
    </dgm:pt>
    <dgm:pt modelId="{43D884E3-7297-4253-897F-73A20B784AF7}">
      <dgm:prSet phldrT="[Texto]" custT="1"/>
      <dgm:spPr/>
      <dgm:t>
        <a:bodyPr/>
        <a:lstStyle/>
        <a:p>
          <a:r>
            <a:rPr lang="es-AR" sz="1200"/>
            <a:t>Registrar concialiación bancaria</a:t>
          </a:r>
        </a:p>
      </dgm:t>
    </dgm:pt>
    <dgm:pt modelId="{10FD3F15-FAE6-41DE-AAFF-360026468A00}" type="parTrans" cxnId="{AD940F2E-7D91-4A15-9F92-39304A671C1A}">
      <dgm:prSet/>
      <dgm:spPr/>
      <dgm:t>
        <a:bodyPr/>
        <a:lstStyle/>
        <a:p>
          <a:endParaRPr lang="es-AR" sz="1200"/>
        </a:p>
      </dgm:t>
    </dgm:pt>
    <dgm:pt modelId="{295B2751-4F77-48AF-BCBB-530254DE968B}" type="sibTrans" cxnId="{AD940F2E-7D91-4A15-9F92-39304A671C1A}">
      <dgm:prSet/>
      <dgm:spPr/>
      <dgm:t>
        <a:bodyPr/>
        <a:lstStyle/>
        <a:p>
          <a:endParaRPr lang="es-AR" sz="1200"/>
        </a:p>
      </dgm:t>
    </dgm:pt>
    <dgm:pt modelId="{CA527E55-52D5-4046-8D1F-2D7A3C9DE859}">
      <dgm:prSet phldrT="[Texto]" custT="1"/>
      <dgm:spPr/>
      <dgm:t>
        <a:bodyPr/>
        <a:lstStyle/>
        <a:p>
          <a:r>
            <a:rPr lang="es-AR" sz="1200"/>
            <a:t>HU15</a:t>
          </a:r>
        </a:p>
      </dgm:t>
    </dgm:pt>
    <dgm:pt modelId="{F2280142-875F-4C6E-8F59-153FFAFAB16A}" type="parTrans" cxnId="{F54D7AF3-68CD-4E1F-A1CF-6287571CDA5F}">
      <dgm:prSet/>
      <dgm:spPr/>
      <dgm:t>
        <a:bodyPr/>
        <a:lstStyle/>
        <a:p>
          <a:endParaRPr lang="es-AR" sz="1200"/>
        </a:p>
      </dgm:t>
    </dgm:pt>
    <dgm:pt modelId="{00B420C0-2573-4E65-B046-0CF1C66427DA}" type="sibTrans" cxnId="{F54D7AF3-68CD-4E1F-A1CF-6287571CDA5F}">
      <dgm:prSet/>
      <dgm:spPr/>
      <dgm:t>
        <a:bodyPr/>
        <a:lstStyle/>
        <a:p>
          <a:endParaRPr lang="es-AR" sz="1200"/>
        </a:p>
      </dgm:t>
    </dgm:pt>
    <dgm:pt modelId="{7C1E982D-986F-4BA3-AD43-21FD82BC89A3}">
      <dgm:prSet phldrT="[Texto]" custT="1"/>
      <dgm:spPr/>
      <dgm:t>
        <a:bodyPr/>
        <a:lstStyle/>
        <a:p>
          <a:r>
            <a:rPr lang="es-AR" sz="1200"/>
            <a:t>Modificar conciliación bancaria</a:t>
          </a:r>
        </a:p>
      </dgm:t>
    </dgm:pt>
    <dgm:pt modelId="{A6C1702B-7EDB-477E-8CCE-92F2D814D376}" type="parTrans" cxnId="{D923DEF4-36CD-4DAD-8710-A1AD04D27BEB}">
      <dgm:prSet/>
      <dgm:spPr/>
      <dgm:t>
        <a:bodyPr/>
        <a:lstStyle/>
        <a:p>
          <a:endParaRPr lang="es-AR" sz="1200"/>
        </a:p>
      </dgm:t>
    </dgm:pt>
    <dgm:pt modelId="{D831CA9B-86C0-4411-96F0-98EB53ABEDAD}" type="sibTrans" cxnId="{D923DEF4-36CD-4DAD-8710-A1AD04D27BEB}">
      <dgm:prSet/>
      <dgm:spPr/>
      <dgm:t>
        <a:bodyPr/>
        <a:lstStyle/>
        <a:p>
          <a:endParaRPr lang="es-AR" sz="1200"/>
        </a:p>
      </dgm:t>
    </dgm:pt>
    <dgm:pt modelId="{6EC0947D-D0B9-4F41-84F9-F13AF5F38771}">
      <dgm:prSet phldrT="[Texto]" custT="1"/>
      <dgm:spPr/>
      <dgm:t>
        <a:bodyPr/>
        <a:lstStyle/>
        <a:p>
          <a:r>
            <a:rPr lang="es-AR" sz="1200"/>
            <a:t>HU16</a:t>
          </a:r>
        </a:p>
      </dgm:t>
    </dgm:pt>
    <dgm:pt modelId="{2649F854-CD34-46A6-AB94-3F42FA826CE5}" type="parTrans" cxnId="{503F3202-BCAF-40AC-B059-2C0D19BE22A0}">
      <dgm:prSet/>
      <dgm:spPr/>
      <dgm:t>
        <a:bodyPr/>
        <a:lstStyle/>
        <a:p>
          <a:endParaRPr lang="es-AR" sz="1200"/>
        </a:p>
      </dgm:t>
    </dgm:pt>
    <dgm:pt modelId="{2789696B-35F2-46A3-9C25-441229989256}" type="sibTrans" cxnId="{503F3202-BCAF-40AC-B059-2C0D19BE22A0}">
      <dgm:prSet/>
      <dgm:spPr/>
      <dgm:t>
        <a:bodyPr/>
        <a:lstStyle/>
        <a:p>
          <a:endParaRPr lang="es-AR" sz="1200"/>
        </a:p>
      </dgm:t>
    </dgm:pt>
    <dgm:pt modelId="{F3EDF387-2B74-45DE-B61E-4DE249BE6DBE}">
      <dgm:prSet phldrT="[Texto]" custT="1"/>
      <dgm:spPr/>
      <dgm:t>
        <a:bodyPr/>
        <a:lstStyle/>
        <a:p>
          <a:r>
            <a:rPr lang="es-AR" sz="1200"/>
            <a:t>Registrar asiento contable</a:t>
          </a:r>
        </a:p>
      </dgm:t>
    </dgm:pt>
    <dgm:pt modelId="{D407D881-FCC1-4994-BDA5-21FAE0DCE40F}" type="parTrans" cxnId="{DCCF72D2-6E71-4463-BCB1-1B312708615D}">
      <dgm:prSet/>
      <dgm:spPr/>
      <dgm:t>
        <a:bodyPr/>
        <a:lstStyle/>
        <a:p>
          <a:endParaRPr lang="es-AR" sz="1200"/>
        </a:p>
      </dgm:t>
    </dgm:pt>
    <dgm:pt modelId="{8B18A4CD-BF13-4F4D-BF42-D4F41FDE67C8}" type="sibTrans" cxnId="{DCCF72D2-6E71-4463-BCB1-1B312708615D}">
      <dgm:prSet/>
      <dgm:spPr/>
      <dgm:t>
        <a:bodyPr/>
        <a:lstStyle/>
        <a:p>
          <a:endParaRPr lang="es-AR" sz="1200"/>
        </a:p>
      </dgm:t>
    </dgm:pt>
    <dgm:pt modelId="{EF854D70-CB82-4C2A-B272-904D9C13933B}">
      <dgm:prSet phldrT="[Texto]" custT="1"/>
      <dgm:spPr/>
      <dgm:t>
        <a:bodyPr/>
        <a:lstStyle/>
        <a:p>
          <a:r>
            <a:rPr lang="es-AR" sz="1200"/>
            <a:t>Modificar asiento contable</a:t>
          </a:r>
        </a:p>
      </dgm:t>
    </dgm:pt>
    <dgm:pt modelId="{E8411450-506E-4A0C-9730-401C37E72A8E}" type="parTrans" cxnId="{2D3578AE-02E5-4DD3-A5D0-29CE15BC8BCE}">
      <dgm:prSet/>
      <dgm:spPr/>
      <dgm:t>
        <a:bodyPr/>
        <a:lstStyle/>
        <a:p>
          <a:endParaRPr lang="es-AR" sz="1200"/>
        </a:p>
      </dgm:t>
    </dgm:pt>
    <dgm:pt modelId="{C2B20D70-6109-4487-AD67-C15015F49F97}" type="sibTrans" cxnId="{2D3578AE-02E5-4DD3-A5D0-29CE15BC8BCE}">
      <dgm:prSet/>
      <dgm:spPr/>
      <dgm:t>
        <a:bodyPr/>
        <a:lstStyle/>
        <a:p>
          <a:endParaRPr lang="es-AR" sz="1200"/>
        </a:p>
      </dgm:t>
    </dgm:pt>
    <dgm:pt modelId="{C0E21B0D-845E-4901-B269-6DBA0713D633}">
      <dgm:prSet phldrT="[Texto]" custT="1"/>
      <dgm:spPr/>
      <dgm:t>
        <a:bodyPr/>
        <a:lstStyle/>
        <a:p>
          <a:r>
            <a:rPr lang="es-AR" sz="1200"/>
            <a:t>HU17</a:t>
          </a:r>
        </a:p>
      </dgm:t>
    </dgm:pt>
    <dgm:pt modelId="{479394B5-AB4D-4DE3-8FA3-3B9EA792C25A}" type="parTrans" cxnId="{EE1A1200-B931-47C9-9ED2-64F64DB4EB47}">
      <dgm:prSet/>
      <dgm:spPr/>
      <dgm:t>
        <a:bodyPr/>
        <a:lstStyle/>
        <a:p>
          <a:endParaRPr lang="es-AR" sz="1200"/>
        </a:p>
      </dgm:t>
    </dgm:pt>
    <dgm:pt modelId="{4D0CCF27-6756-47F8-B770-2BE432F7AFA6}" type="sibTrans" cxnId="{EE1A1200-B931-47C9-9ED2-64F64DB4EB47}">
      <dgm:prSet/>
      <dgm:spPr/>
      <dgm:t>
        <a:bodyPr/>
        <a:lstStyle/>
        <a:p>
          <a:endParaRPr lang="es-AR" sz="1200"/>
        </a:p>
      </dgm:t>
    </dgm:pt>
    <dgm:pt modelId="{5ECE2046-303E-4706-9D0F-97BF20BBB49E}">
      <dgm:prSet phldrT="[Texto]" custT="1"/>
      <dgm:spPr/>
      <dgm:t>
        <a:bodyPr/>
        <a:lstStyle/>
        <a:p>
          <a:r>
            <a:rPr lang="es-AR" sz="1200"/>
            <a:t>HU18</a:t>
          </a:r>
        </a:p>
      </dgm:t>
    </dgm:pt>
    <dgm:pt modelId="{738F4BF7-780B-46BC-8CBF-F6EE173F0DCF}" type="parTrans" cxnId="{D12F6E97-C063-461F-81CD-60C84960AECE}">
      <dgm:prSet/>
      <dgm:spPr/>
      <dgm:t>
        <a:bodyPr/>
        <a:lstStyle/>
        <a:p>
          <a:endParaRPr lang="es-AR" sz="1200"/>
        </a:p>
      </dgm:t>
    </dgm:pt>
    <dgm:pt modelId="{5016BB0A-28A1-45C5-9F11-85B68E0BDBF5}" type="sibTrans" cxnId="{D12F6E97-C063-461F-81CD-60C84960AECE}">
      <dgm:prSet/>
      <dgm:spPr/>
      <dgm:t>
        <a:bodyPr/>
        <a:lstStyle/>
        <a:p>
          <a:endParaRPr lang="es-AR" sz="1200"/>
        </a:p>
      </dgm:t>
    </dgm:pt>
    <dgm:pt modelId="{C1AE3749-F58D-4BB2-8AE3-EFEF0F479A7F}">
      <dgm:prSet phldrT="[Texto]" custT="1"/>
      <dgm:spPr/>
      <dgm:t>
        <a:bodyPr/>
        <a:lstStyle/>
        <a:p>
          <a:r>
            <a:rPr lang="es-AR" sz="1200"/>
            <a:t>Reporte asientos contables</a:t>
          </a:r>
        </a:p>
      </dgm:t>
    </dgm:pt>
    <dgm:pt modelId="{F4DE65BA-D258-4A18-9BB2-F331012239E1}" type="parTrans" cxnId="{53C20EFB-6B30-4BAE-980C-546897B79478}">
      <dgm:prSet/>
      <dgm:spPr/>
      <dgm:t>
        <a:bodyPr/>
        <a:lstStyle/>
        <a:p>
          <a:endParaRPr lang="es-AR" sz="1200"/>
        </a:p>
      </dgm:t>
    </dgm:pt>
    <dgm:pt modelId="{996E7D98-ABE5-406F-9C7C-AA49F762E413}" type="sibTrans" cxnId="{53C20EFB-6B30-4BAE-980C-546897B79478}">
      <dgm:prSet/>
      <dgm:spPr/>
      <dgm:t>
        <a:bodyPr/>
        <a:lstStyle/>
        <a:p>
          <a:endParaRPr lang="es-AR" sz="1200"/>
        </a:p>
      </dgm:t>
    </dgm:pt>
    <dgm:pt modelId="{77448F53-C557-4ED5-8452-BAA2FB2B86CD}">
      <dgm:prSet phldrT="[Texto]" custT="1"/>
      <dgm:spPr/>
      <dgm:t>
        <a:bodyPr/>
        <a:lstStyle/>
        <a:p>
          <a:r>
            <a:rPr lang="es-AR" sz="1200"/>
            <a:t>HU19</a:t>
          </a:r>
        </a:p>
      </dgm:t>
    </dgm:pt>
    <dgm:pt modelId="{182472F0-352A-45A3-8067-8E409D28FC68}" type="parTrans" cxnId="{4D95CF22-0A2C-401E-8737-B0406BDF28B2}">
      <dgm:prSet/>
      <dgm:spPr/>
      <dgm:t>
        <a:bodyPr/>
        <a:lstStyle/>
        <a:p>
          <a:endParaRPr lang="es-AR" sz="1200"/>
        </a:p>
      </dgm:t>
    </dgm:pt>
    <dgm:pt modelId="{9CDB5050-C0D4-4236-9D24-F743C5F62112}" type="sibTrans" cxnId="{4D95CF22-0A2C-401E-8737-B0406BDF28B2}">
      <dgm:prSet/>
      <dgm:spPr/>
      <dgm:t>
        <a:bodyPr/>
        <a:lstStyle/>
        <a:p>
          <a:endParaRPr lang="es-AR" sz="1200"/>
        </a:p>
      </dgm:t>
    </dgm:pt>
    <dgm:pt modelId="{AD9D5582-99A1-40B5-9BFA-53F1591AEF69}">
      <dgm:prSet phldrT="[Texto]" custT="1"/>
      <dgm:spPr/>
      <dgm:t>
        <a:bodyPr/>
        <a:lstStyle/>
        <a:p>
          <a:r>
            <a:rPr lang="es-AR" sz="1200"/>
            <a:t>Registrar ajuste contable</a:t>
          </a:r>
        </a:p>
      </dgm:t>
    </dgm:pt>
    <dgm:pt modelId="{25185D3F-4B45-44B4-A782-BC01EC99F72E}" type="parTrans" cxnId="{665EEE19-CCBC-4B24-A4E1-BF1D236E8F10}">
      <dgm:prSet/>
      <dgm:spPr/>
      <dgm:t>
        <a:bodyPr/>
        <a:lstStyle/>
        <a:p>
          <a:endParaRPr lang="es-AR" sz="1200"/>
        </a:p>
      </dgm:t>
    </dgm:pt>
    <dgm:pt modelId="{0877DCBC-66B4-4BD6-8002-B2CE843DE939}" type="sibTrans" cxnId="{665EEE19-CCBC-4B24-A4E1-BF1D236E8F10}">
      <dgm:prSet/>
      <dgm:spPr/>
      <dgm:t>
        <a:bodyPr/>
        <a:lstStyle/>
        <a:p>
          <a:endParaRPr lang="es-AR" sz="1200"/>
        </a:p>
      </dgm:t>
    </dgm:pt>
    <dgm:pt modelId="{2EA7ED8C-A521-4EAA-9FF5-C2D0D035F60E}">
      <dgm:prSet phldrT="[Texto]" custT="1"/>
      <dgm:spPr/>
      <dgm:t>
        <a:bodyPr/>
        <a:lstStyle/>
        <a:p>
          <a:r>
            <a:rPr lang="es-AR" sz="1200"/>
            <a:t>Modificar ajuste contable</a:t>
          </a:r>
        </a:p>
      </dgm:t>
    </dgm:pt>
    <dgm:pt modelId="{D14F30AE-F79A-43FF-9F7D-76CCF18C5CED}" type="parTrans" cxnId="{5F7A0325-5626-4C3D-9FC0-C023854EAD7C}">
      <dgm:prSet/>
      <dgm:spPr/>
      <dgm:t>
        <a:bodyPr/>
        <a:lstStyle/>
        <a:p>
          <a:endParaRPr lang="es-AR" sz="1200"/>
        </a:p>
      </dgm:t>
    </dgm:pt>
    <dgm:pt modelId="{D19B280F-861A-4829-AAD3-D831EF6D7C31}" type="sibTrans" cxnId="{5F7A0325-5626-4C3D-9FC0-C023854EAD7C}">
      <dgm:prSet/>
      <dgm:spPr/>
      <dgm:t>
        <a:bodyPr/>
        <a:lstStyle/>
        <a:p>
          <a:endParaRPr lang="es-AR" sz="1200"/>
        </a:p>
      </dgm:t>
    </dgm:pt>
    <dgm:pt modelId="{5604C89B-A07E-4257-8ADD-453AB90E287D}">
      <dgm:prSet phldrT="[Texto]" custT="1"/>
      <dgm:spPr/>
      <dgm:t>
        <a:bodyPr/>
        <a:lstStyle/>
        <a:p>
          <a:r>
            <a:rPr lang="es-AR" sz="1200"/>
            <a:t>HU20</a:t>
          </a:r>
        </a:p>
      </dgm:t>
    </dgm:pt>
    <dgm:pt modelId="{A6A07692-9D2E-4F75-B27C-50C746B4D9A5}" type="parTrans" cxnId="{F98FCB60-966C-4CE2-B58F-62FB4AAA7142}">
      <dgm:prSet/>
      <dgm:spPr/>
      <dgm:t>
        <a:bodyPr/>
        <a:lstStyle/>
        <a:p>
          <a:endParaRPr lang="es-AR" sz="1200"/>
        </a:p>
      </dgm:t>
    </dgm:pt>
    <dgm:pt modelId="{E3610C73-B032-4904-AD24-26AA7167CACD}" type="sibTrans" cxnId="{F98FCB60-966C-4CE2-B58F-62FB4AAA7142}">
      <dgm:prSet/>
      <dgm:spPr/>
      <dgm:t>
        <a:bodyPr/>
        <a:lstStyle/>
        <a:p>
          <a:endParaRPr lang="es-AR" sz="1200"/>
        </a:p>
      </dgm:t>
    </dgm:pt>
    <dgm:pt modelId="{DCA2699F-518C-4FE4-814A-C403ABF9EE60}">
      <dgm:prSet phldrT="[Texto]" custT="1"/>
      <dgm:spPr/>
      <dgm:t>
        <a:bodyPr/>
        <a:lstStyle/>
        <a:p>
          <a:r>
            <a:rPr lang="es-AR" sz="1200"/>
            <a:t>HU21</a:t>
          </a:r>
        </a:p>
      </dgm:t>
    </dgm:pt>
    <dgm:pt modelId="{0EE01701-8470-463B-81B7-81A37E60EFCC}" type="parTrans" cxnId="{9A9FC97C-B683-48E6-9C36-2312BE3289E5}">
      <dgm:prSet/>
      <dgm:spPr/>
      <dgm:t>
        <a:bodyPr/>
        <a:lstStyle/>
        <a:p>
          <a:endParaRPr lang="es-AR" sz="1200"/>
        </a:p>
      </dgm:t>
    </dgm:pt>
    <dgm:pt modelId="{5FB4B207-A2A0-43EB-A718-79BD98568451}" type="sibTrans" cxnId="{9A9FC97C-B683-48E6-9C36-2312BE3289E5}">
      <dgm:prSet/>
      <dgm:spPr/>
      <dgm:t>
        <a:bodyPr/>
        <a:lstStyle/>
        <a:p>
          <a:endParaRPr lang="es-AR" sz="1200"/>
        </a:p>
      </dgm:t>
    </dgm:pt>
    <dgm:pt modelId="{4491D634-C93E-4B48-BE3C-30A0128513A1}">
      <dgm:prSet phldrT="[Texto]" custT="1"/>
      <dgm:spPr/>
      <dgm:t>
        <a:bodyPr/>
        <a:lstStyle/>
        <a:p>
          <a:r>
            <a:rPr lang="es-AR" sz="1200"/>
            <a:t>Reporte ajustes contables</a:t>
          </a:r>
        </a:p>
      </dgm:t>
    </dgm:pt>
    <dgm:pt modelId="{0BF4BF3A-28B5-4D50-B398-F3193CD9063D}" type="parTrans" cxnId="{EEA46ED7-F1C4-4187-B491-84DE93779795}">
      <dgm:prSet/>
      <dgm:spPr/>
      <dgm:t>
        <a:bodyPr/>
        <a:lstStyle/>
        <a:p>
          <a:endParaRPr lang="es-AR" sz="1200"/>
        </a:p>
      </dgm:t>
    </dgm:pt>
    <dgm:pt modelId="{B3594034-2EA5-478E-904B-D87480540C46}" type="sibTrans" cxnId="{EEA46ED7-F1C4-4187-B491-84DE93779795}">
      <dgm:prSet/>
      <dgm:spPr/>
      <dgm:t>
        <a:bodyPr/>
        <a:lstStyle/>
        <a:p>
          <a:endParaRPr lang="es-AR" sz="1200"/>
        </a:p>
      </dgm:t>
    </dgm:pt>
    <dgm:pt modelId="{D2C91B9E-A231-4DFC-87EC-477BEA0F38F5}">
      <dgm:prSet phldrT="[Texto]" custT="1"/>
      <dgm:spPr/>
      <dgm:t>
        <a:bodyPr/>
        <a:lstStyle/>
        <a:p>
          <a:r>
            <a:rPr lang="es-AR" sz="1200"/>
            <a:t>HU22</a:t>
          </a:r>
        </a:p>
      </dgm:t>
    </dgm:pt>
    <dgm:pt modelId="{5D117A47-7469-46BF-9D5D-770FEE8A6246}" type="parTrans" cxnId="{2552AE95-1729-44D0-8567-7F70C0BEAEBB}">
      <dgm:prSet/>
      <dgm:spPr/>
      <dgm:t>
        <a:bodyPr/>
        <a:lstStyle/>
        <a:p>
          <a:endParaRPr lang="es-AR" sz="1200"/>
        </a:p>
      </dgm:t>
    </dgm:pt>
    <dgm:pt modelId="{53977FB8-690D-406F-BE21-41F2D21E2A9A}" type="sibTrans" cxnId="{2552AE95-1729-44D0-8567-7F70C0BEAEBB}">
      <dgm:prSet/>
      <dgm:spPr/>
      <dgm:t>
        <a:bodyPr/>
        <a:lstStyle/>
        <a:p>
          <a:endParaRPr lang="es-AR" sz="1200"/>
        </a:p>
      </dgm:t>
    </dgm:pt>
    <dgm:pt modelId="{4E88BC93-B146-4889-8C2F-16462D89B2DB}">
      <dgm:prSet phldrT="[Texto]" custT="1"/>
      <dgm:spPr/>
      <dgm:t>
        <a:bodyPr/>
        <a:lstStyle/>
        <a:p>
          <a:r>
            <a:rPr lang="es-AR" sz="1200"/>
            <a:t>Registrar ingreso</a:t>
          </a:r>
        </a:p>
      </dgm:t>
    </dgm:pt>
    <dgm:pt modelId="{74D7825D-5A3D-4FE4-A81A-6078764AEC43}" type="parTrans" cxnId="{DE4379C5-A701-4C4E-B4E7-B610C18FA320}">
      <dgm:prSet/>
      <dgm:spPr/>
      <dgm:t>
        <a:bodyPr/>
        <a:lstStyle/>
        <a:p>
          <a:endParaRPr lang="es-AR" sz="1200"/>
        </a:p>
      </dgm:t>
    </dgm:pt>
    <dgm:pt modelId="{D11F521D-44EA-43AF-B110-F0907E85D6F1}" type="sibTrans" cxnId="{DE4379C5-A701-4C4E-B4E7-B610C18FA320}">
      <dgm:prSet/>
      <dgm:spPr/>
      <dgm:t>
        <a:bodyPr/>
        <a:lstStyle/>
        <a:p>
          <a:endParaRPr lang="es-AR" sz="1200"/>
        </a:p>
      </dgm:t>
    </dgm:pt>
    <dgm:pt modelId="{AF3014AB-9415-44A2-85F5-54F5CE2A8A72}">
      <dgm:prSet phldrT="[Texto]" custT="1"/>
      <dgm:spPr/>
      <dgm:t>
        <a:bodyPr/>
        <a:lstStyle/>
        <a:p>
          <a:r>
            <a:rPr lang="es-AR" sz="1200"/>
            <a:t>HU23</a:t>
          </a:r>
        </a:p>
      </dgm:t>
    </dgm:pt>
    <dgm:pt modelId="{FF65BE8D-64A7-47CA-9574-FBAD9D42AFA2}" type="parTrans" cxnId="{9595A079-E2B4-4FCB-B823-64C13980536A}">
      <dgm:prSet/>
      <dgm:spPr/>
      <dgm:t>
        <a:bodyPr/>
        <a:lstStyle/>
        <a:p>
          <a:endParaRPr lang="es-AR" sz="1200"/>
        </a:p>
      </dgm:t>
    </dgm:pt>
    <dgm:pt modelId="{0F33C1AE-C7DF-4DE6-B359-8157C2233051}" type="sibTrans" cxnId="{9595A079-E2B4-4FCB-B823-64C13980536A}">
      <dgm:prSet/>
      <dgm:spPr/>
      <dgm:t>
        <a:bodyPr/>
        <a:lstStyle/>
        <a:p>
          <a:endParaRPr lang="es-AR" sz="1200"/>
        </a:p>
      </dgm:t>
    </dgm:pt>
    <dgm:pt modelId="{1EA341AA-5691-4E4D-BF34-EDBA0CB9B899}">
      <dgm:prSet phldrT="[Texto]" custT="1"/>
      <dgm:spPr/>
      <dgm:t>
        <a:bodyPr/>
        <a:lstStyle/>
        <a:p>
          <a:r>
            <a:rPr lang="es-AR" sz="1200"/>
            <a:t>Modificar ingreso</a:t>
          </a:r>
        </a:p>
      </dgm:t>
    </dgm:pt>
    <dgm:pt modelId="{865FC6E1-C392-4489-94EC-C28E992AAEDF}" type="parTrans" cxnId="{5AB614F4-5C58-4E26-8555-54E01DB19F8D}">
      <dgm:prSet/>
      <dgm:spPr/>
      <dgm:t>
        <a:bodyPr/>
        <a:lstStyle/>
        <a:p>
          <a:endParaRPr lang="es-AR" sz="1200"/>
        </a:p>
      </dgm:t>
    </dgm:pt>
    <dgm:pt modelId="{F05FBF4C-440C-4539-BA3B-F439A22394D8}" type="sibTrans" cxnId="{5AB614F4-5C58-4E26-8555-54E01DB19F8D}">
      <dgm:prSet/>
      <dgm:spPr/>
      <dgm:t>
        <a:bodyPr/>
        <a:lstStyle/>
        <a:p>
          <a:endParaRPr lang="es-AR" sz="1200"/>
        </a:p>
      </dgm:t>
    </dgm:pt>
    <dgm:pt modelId="{5107B7D0-6E8A-46D5-A6F3-DDDC72416DB3}">
      <dgm:prSet phldrT="[Texto]" custT="1"/>
      <dgm:spPr/>
      <dgm:t>
        <a:bodyPr/>
        <a:lstStyle/>
        <a:p>
          <a:r>
            <a:rPr lang="es-AR" sz="1200"/>
            <a:t>HU24</a:t>
          </a:r>
        </a:p>
      </dgm:t>
    </dgm:pt>
    <dgm:pt modelId="{E4510997-4F07-45AC-ACB4-C27DE4CA9177}" type="parTrans" cxnId="{3BBA16D7-F708-4ADB-8988-767F3D2B6D97}">
      <dgm:prSet/>
      <dgm:spPr/>
      <dgm:t>
        <a:bodyPr/>
        <a:lstStyle/>
        <a:p>
          <a:endParaRPr lang="es-AR" sz="1200"/>
        </a:p>
      </dgm:t>
    </dgm:pt>
    <dgm:pt modelId="{426A98A6-CD0E-4BCF-BE17-9856BA23C8B9}" type="sibTrans" cxnId="{3BBA16D7-F708-4ADB-8988-767F3D2B6D97}">
      <dgm:prSet/>
      <dgm:spPr/>
      <dgm:t>
        <a:bodyPr/>
        <a:lstStyle/>
        <a:p>
          <a:endParaRPr lang="es-AR" sz="1200"/>
        </a:p>
      </dgm:t>
    </dgm:pt>
    <dgm:pt modelId="{291336F4-7413-468C-8908-EC7D0CEE0763}">
      <dgm:prSet phldrT="[Texto]" custT="1"/>
      <dgm:spPr/>
      <dgm:t>
        <a:bodyPr/>
        <a:lstStyle/>
        <a:p>
          <a:r>
            <a:rPr lang="es-AR" sz="1200"/>
            <a:t>Generar recibo por ingreso</a:t>
          </a:r>
        </a:p>
      </dgm:t>
    </dgm:pt>
    <dgm:pt modelId="{0BF4460A-26B3-48D6-B3FE-EABF5339B8F4}" type="parTrans" cxnId="{D7DB483D-5F82-43AD-9989-F8D3AF1503AE}">
      <dgm:prSet/>
      <dgm:spPr/>
      <dgm:t>
        <a:bodyPr/>
        <a:lstStyle/>
        <a:p>
          <a:endParaRPr lang="es-AR" sz="1200"/>
        </a:p>
      </dgm:t>
    </dgm:pt>
    <dgm:pt modelId="{13429613-B874-4C99-8F23-0F4C229598E1}" type="sibTrans" cxnId="{D7DB483D-5F82-43AD-9989-F8D3AF1503AE}">
      <dgm:prSet/>
      <dgm:spPr/>
      <dgm:t>
        <a:bodyPr/>
        <a:lstStyle/>
        <a:p>
          <a:endParaRPr lang="es-AR" sz="1200"/>
        </a:p>
      </dgm:t>
    </dgm:pt>
    <dgm:pt modelId="{389E2793-ED57-44EA-A7BB-190F0D186B0C}" type="pres">
      <dgm:prSet presAssocID="{A8480DAD-EB0D-4774-A6DF-6933AFFE6634}" presName="linear" presStyleCnt="0">
        <dgm:presLayoutVars>
          <dgm:animLvl val="lvl"/>
          <dgm:resizeHandles val="exact"/>
        </dgm:presLayoutVars>
      </dgm:prSet>
      <dgm:spPr/>
    </dgm:pt>
    <dgm:pt modelId="{32F3A29F-EB91-45EF-8CAB-7F61C4C23018}" type="pres">
      <dgm:prSet presAssocID="{D84DAF64-0B73-44C8-A7E0-25621BAC15CB}" presName="parentText" presStyleLbl="node1" presStyleIdx="0" presStyleCnt="12">
        <dgm:presLayoutVars>
          <dgm:chMax val="0"/>
          <dgm:bulletEnabled val="1"/>
        </dgm:presLayoutVars>
      </dgm:prSet>
      <dgm:spPr/>
    </dgm:pt>
    <dgm:pt modelId="{6C442013-90BA-400D-9432-E7E47459F92F}" type="pres">
      <dgm:prSet presAssocID="{D84DAF64-0B73-44C8-A7E0-25621BAC15CB}" presName="childText" presStyleLbl="revTx" presStyleIdx="0" presStyleCnt="12">
        <dgm:presLayoutVars>
          <dgm:bulletEnabled val="1"/>
        </dgm:presLayoutVars>
      </dgm:prSet>
      <dgm:spPr/>
    </dgm:pt>
    <dgm:pt modelId="{AE0D972A-1F97-40CF-92E4-847AF26E27C9}" type="pres">
      <dgm:prSet presAssocID="{6981D8E5-4B0B-4FFD-A467-F60D8474633B}" presName="parentText" presStyleLbl="node1" presStyleIdx="1" presStyleCnt="12">
        <dgm:presLayoutVars>
          <dgm:chMax val="0"/>
          <dgm:bulletEnabled val="1"/>
        </dgm:presLayoutVars>
      </dgm:prSet>
      <dgm:spPr/>
    </dgm:pt>
    <dgm:pt modelId="{CA344C92-B843-49FF-BCFE-8836C75AF8A3}" type="pres">
      <dgm:prSet presAssocID="{6981D8E5-4B0B-4FFD-A467-F60D8474633B}" presName="childText" presStyleLbl="revTx" presStyleIdx="1" presStyleCnt="12">
        <dgm:presLayoutVars>
          <dgm:bulletEnabled val="1"/>
        </dgm:presLayoutVars>
      </dgm:prSet>
      <dgm:spPr/>
    </dgm:pt>
    <dgm:pt modelId="{399CA55D-4D6A-4E38-B835-5238A99E1C63}" type="pres">
      <dgm:prSet presAssocID="{CA527E55-52D5-4046-8D1F-2D7A3C9DE859}" presName="parentText" presStyleLbl="node1" presStyleIdx="2" presStyleCnt="12">
        <dgm:presLayoutVars>
          <dgm:chMax val="0"/>
          <dgm:bulletEnabled val="1"/>
        </dgm:presLayoutVars>
      </dgm:prSet>
      <dgm:spPr/>
    </dgm:pt>
    <dgm:pt modelId="{2EB1D75F-43FF-471F-8E41-23282F74D282}" type="pres">
      <dgm:prSet presAssocID="{CA527E55-52D5-4046-8D1F-2D7A3C9DE859}" presName="childText" presStyleLbl="revTx" presStyleIdx="2" presStyleCnt="12">
        <dgm:presLayoutVars>
          <dgm:bulletEnabled val="1"/>
        </dgm:presLayoutVars>
      </dgm:prSet>
      <dgm:spPr/>
    </dgm:pt>
    <dgm:pt modelId="{C37A3395-8553-4002-998F-71C039C4D3B0}" type="pres">
      <dgm:prSet presAssocID="{6EC0947D-D0B9-4F41-84F9-F13AF5F38771}" presName="parentText" presStyleLbl="node1" presStyleIdx="3" presStyleCnt="12">
        <dgm:presLayoutVars>
          <dgm:chMax val="0"/>
          <dgm:bulletEnabled val="1"/>
        </dgm:presLayoutVars>
      </dgm:prSet>
      <dgm:spPr/>
    </dgm:pt>
    <dgm:pt modelId="{9D9A2562-0F94-429C-808D-644883735ABB}" type="pres">
      <dgm:prSet presAssocID="{6EC0947D-D0B9-4F41-84F9-F13AF5F38771}" presName="childText" presStyleLbl="revTx" presStyleIdx="3" presStyleCnt="12">
        <dgm:presLayoutVars>
          <dgm:bulletEnabled val="1"/>
        </dgm:presLayoutVars>
      </dgm:prSet>
      <dgm:spPr/>
    </dgm:pt>
    <dgm:pt modelId="{A0EA269F-BAFD-4C40-B41A-6A8DAA545A74}" type="pres">
      <dgm:prSet presAssocID="{C0E21B0D-845E-4901-B269-6DBA0713D633}" presName="parentText" presStyleLbl="node1" presStyleIdx="4" presStyleCnt="12">
        <dgm:presLayoutVars>
          <dgm:chMax val="0"/>
          <dgm:bulletEnabled val="1"/>
        </dgm:presLayoutVars>
      </dgm:prSet>
      <dgm:spPr/>
    </dgm:pt>
    <dgm:pt modelId="{A90C8855-8D30-4506-A7C9-C94EA8F2C96C}" type="pres">
      <dgm:prSet presAssocID="{C0E21B0D-845E-4901-B269-6DBA0713D633}" presName="childText" presStyleLbl="revTx" presStyleIdx="4" presStyleCnt="12">
        <dgm:presLayoutVars>
          <dgm:bulletEnabled val="1"/>
        </dgm:presLayoutVars>
      </dgm:prSet>
      <dgm:spPr/>
    </dgm:pt>
    <dgm:pt modelId="{B90D15A4-FA3C-4BFB-8BE8-9977D8DEADF7}" type="pres">
      <dgm:prSet presAssocID="{5ECE2046-303E-4706-9D0F-97BF20BBB49E}" presName="parentText" presStyleLbl="node1" presStyleIdx="5" presStyleCnt="12">
        <dgm:presLayoutVars>
          <dgm:chMax val="0"/>
          <dgm:bulletEnabled val="1"/>
        </dgm:presLayoutVars>
      </dgm:prSet>
      <dgm:spPr/>
    </dgm:pt>
    <dgm:pt modelId="{BB195744-58D0-4A9E-AE75-03F21F038854}" type="pres">
      <dgm:prSet presAssocID="{5ECE2046-303E-4706-9D0F-97BF20BBB49E}" presName="childText" presStyleLbl="revTx" presStyleIdx="5" presStyleCnt="12">
        <dgm:presLayoutVars>
          <dgm:bulletEnabled val="1"/>
        </dgm:presLayoutVars>
      </dgm:prSet>
      <dgm:spPr/>
    </dgm:pt>
    <dgm:pt modelId="{DE1037A4-81FC-485A-99E2-A82D0878A798}" type="pres">
      <dgm:prSet presAssocID="{77448F53-C557-4ED5-8452-BAA2FB2B86CD}" presName="parentText" presStyleLbl="node1" presStyleIdx="6" presStyleCnt="12">
        <dgm:presLayoutVars>
          <dgm:chMax val="0"/>
          <dgm:bulletEnabled val="1"/>
        </dgm:presLayoutVars>
      </dgm:prSet>
      <dgm:spPr/>
    </dgm:pt>
    <dgm:pt modelId="{D3970F0C-45B5-43FC-98AB-EC742381F261}" type="pres">
      <dgm:prSet presAssocID="{77448F53-C557-4ED5-8452-BAA2FB2B86CD}" presName="childText" presStyleLbl="revTx" presStyleIdx="6" presStyleCnt="12">
        <dgm:presLayoutVars>
          <dgm:bulletEnabled val="1"/>
        </dgm:presLayoutVars>
      </dgm:prSet>
      <dgm:spPr/>
    </dgm:pt>
    <dgm:pt modelId="{A96A840F-0BF6-446C-B1F8-07688D21F78C}" type="pres">
      <dgm:prSet presAssocID="{5604C89B-A07E-4257-8ADD-453AB90E287D}" presName="parentText" presStyleLbl="node1" presStyleIdx="7" presStyleCnt="12">
        <dgm:presLayoutVars>
          <dgm:chMax val="0"/>
          <dgm:bulletEnabled val="1"/>
        </dgm:presLayoutVars>
      </dgm:prSet>
      <dgm:spPr/>
    </dgm:pt>
    <dgm:pt modelId="{8684B4FB-4B64-4BEC-BF40-FA215177435D}" type="pres">
      <dgm:prSet presAssocID="{5604C89B-A07E-4257-8ADD-453AB90E287D}" presName="childText" presStyleLbl="revTx" presStyleIdx="7" presStyleCnt="12">
        <dgm:presLayoutVars>
          <dgm:bulletEnabled val="1"/>
        </dgm:presLayoutVars>
      </dgm:prSet>
      <dgm:spPr/>
    </dgm:pt>
    <dgm:pt modelId="{838D6C75-03B2-44E4-8895-023D127907DB}" type="pres">
      <dgm:prSet presAssocID="{DCA2699F-518C-4FE4-814A-C403ABF9EE60}" presName="parentText" presStyleLbl="node1" presStyleIdx="8" presStyleCnt="12">
        <dgm:presLayoutVars>
          <dgm:chMax val="0"/>
          <dgm:bulletEnabled val="1"/>
        </dgm:presLayoutVars>
      </dgm:prSet>
      <dgm:spPr/>
    </dgm:pt>
    <dgm:pt modelId="{AEFA490F-F9DC-490B-83F3-0A1B3A5E7164}" type="pres">
      <dgm:prSet presAssocID="{DCA2699F-518C-4FE4-814A-C403ABF9EE60}" presName="childText" presStyleLbl="revTx" presStyleIdx="8" presStyleCnt="12">
        <dgm:presLayoutVars>
          <dgm:bulletEnabled val="1"/>
        </dgm:presLayoutVars>
      </dgm:prSet>
      <dgm:spPr/>
    </dgm:pt>
    <dgm:pt modelId="{6A480407-5674-48F6-B3FF-B482B3456360}" type="pres">
      <dgm:prSet presAssocID="{D2C91B9E-A231-4DFC-87EC-477BEA0F38F5}" presName="parentText" presStyleLbl="node1" presStyleIdx="9" presStyleCnt="12">
        <dgm:presLayoutVars>
          <dgm:chMax val="0"/>
          <dgm:bulletEnabled val="1"/>
        </dgm:presLayoutVars>
      </dgm:prSet>
      <dgm:spPr/>
    </dgm:pt>
    <dgm:pt modelId="{E56ECE16-41BA-41B2-88BF-6C2B825BB186}" type="pres">
      <dgm:prSet presAssocID="{D2C91B9E-A231-4DFC-87EC-477BEA0F38F5}" presName="childText" presStyleLbl="revTx" presStyleIdx="9" presStyleCnt="12">
        <dgm:presLayoutVars>
          <dgm:bulletEnabled val="1"/>
        </dgm:presLayoutVars>
      </dgm:prSet>
      <dgm:spPr/>
    </dgm:pt>
    <dgm:pt modelId="{0A7EB9D1-8D83-49E7-88AE-FF0C08357365}" type="pres">
      <dgm:prSet presAssocID="{AF3014AB-9415-44A2-85F5-54F5CE2A8A72}" presName="parentText" presStyleLbl="node1" presStyleIdx="10" presStyleCnt="12">
        <dgm:presLayoutVars>
          <dgm:chMax val="0"/>
          <dgm:bulletEnabled val="1"/>
        </dgm:presLayoutVars>
      </dgm:prSet>
      <dgm:spPr/>
    </dgm:pt>
    <dgm:pt modelId="{174AA0C0-707C-43C1-B022-90E1E7B3FE5C}" type="pres">
      <dgm:prSet presAssocID="{AF3014AB-9415-44A2-85F5-54F5CE2A8A72}" presName="childText" presStyleLbl="revTx" presStyleIdx="10" presStyleCnt="12">
        <dgm:presLayoutVars>
          <dgm:bulletEnabled val="1"/>
        </dgm:presLayoutVars>
      </dgm:prSet>
      <dgm:spPr/>
    </dgm:pt>
    <dgm:pt modelId="{84BEBDF9-50AE-439D-AFA3-E2690A2C5503}" type="pres">
      <dgm:prSet presAssocID="{5107B7D0-6E8A-46D5-A6F3-DDDC72416DB3}" presName="parentText" presStyleLbl="node1" presStyleIdx="11" presStyleCnt="12">
        <dgm:presLayoutVars>
          <dgm:chMax val="0"/>
          <dgm:bulletEnabled val="1"/>
        </dgm:presLayoutVars>
      </dgm:prSet>
      <dgm:spPr/>
    </dgm:pt>
    <dgm:pt modelId="{03153478-C006-45DF-98DE-7AE7E310108E}" type="pres">
      <dgm:prSet presAssocID="{5107B7D0-6E8A-46D5-A6F3-DDDC72416DB3}" presName="childText" presStyleLbl="revTx" presStyleIdx="11" presStyleCnt="12">
        <dgm:presLayoutVars>
          <dgm:bulletEnabled val="1"/>
        </dgm:presLayoutVars>
      </dgm:prSet>
      <dgm:spPr/>
    </dgm:pt>
  </dgm:ptLst>
  <dgm:cxnLst>
    <dgm:cxn modelId="{EE1A1200-B931-47C9-9ED2-64F64DB4EB47}" srcId="{A8480DAD-EB0D-4774-A6DF-6933AFFE6634}" destId="{C0E21B0D-845E-4901-B269-6DBA0713D633}" srcOrd="4" destOrd="0" parTransId="{479394B5-AB4D-4DE3-8FA3-3B9EA792C25A}" sibTransId="{4D0CCF27-6756-47F8-B770-2BE432F7AFA6}"/>
    <dgm:cxn modelId="{1BBB1A02-F495-43DF-999C-B20DF6FC1EF7}" type="presOf" srcId="{2EA7ED8C-A521-4EAA-9FF5-C2D0D035F60E}" destId="{8684B4FB-4B64-4BEC-BF40-FA215177435D}" srcOrd="0" destOrd="0" presId="urn:microsoft.com/office/officeart/2005/8/layout/vList2"/>
    <dgm:cxn modelId="{503F3202-BCAF-40AC-B059-2C0D19BE22A0}" srcId="{A8480DAD-EB0D-4774-A6DF-6933AFFE6634}" destId="{6EC0947D-D0B9-4F41-84F9-F13AF5F38771}" srcOrd="3" destOrd="0" parTransId="{2649F854-CD34-46A6-AB94-3F42FA826CE5}" sibTransId="{2789696B-35F2-46A3-9C25-441229989256}"/>
    <dgm:cxn modelId="{F12C2D07-D6A6-4DAE-83C7-A2B54E416242}" type="presOf" srcId="{EF854D70-CB82-4C2A-B272-904D9C13933B}" destId="{A90C8855-8D30-4506-A7C9-C94EA8F2C96C}" srcOrd="0" destOrd="0" presId="urn:microsoft.com/office/officeart/2005/8/layout/vList2"/>
    <dgm:cxn modelId="{C5C25309-4DE0-435B-B196-C6DAC08D8472}" type="presOf" srcId="{6981D8E5-4B0B-4FFD-A467-F60D8474633B}" destId="{AE0D972A-1F97-40CF-92E4-847AF26E27C9}" srcOrd="0" destOrd="0" presId="urn:microsoft.com/office/officeart/2005/8/layout/vList2"/>
    <dgm:cxn modelId="{FDFA6D0C-86EA-44D9-B9D2-356306D8A2F8}" type="presOf" srcId="{AF3014AB-9415-44A2-85F5-54F5CE2A8A72}" destId="{0A7EB9D1-8D83-49E7-88AE-FF0C08357365}" srcOrd="0" destOrd="0" presId="urn:microsoft.com/office/officeart/2005/8/layout/vList2"/>
    <dgm:cxn modelId="{665EEE19-CCBC-4B24-A4E1-BF1D236E8F10}" srcId="{77448F53-C557-4ED5-8452-BAA2FB2B86CD}" destId="{AD9D5582-99A1-40B5-9BFA-53F1591AEF69}" srcOrd="0" destOrd="0" parTransId="{25185D3F-4B45-44B4-A782-BC01EC99F72E}" sibTransId="{0877DCBC-66B4-4BD6-8002-B2CE843DE939}"/>
    <dgm:cxn modelId="{4D95CF22-0A2C-401E-8737-B0406BDF28B2}" srcId="{A8480DAD-EB0D-4774-A6DF-6933AFFE6634}" destId="{77448F53-C557-4ED5-8452-BAA2FB2B86CD}" srcOrd="6" destOrd="0" parTransId="{182472F0-352A-45A3-8067-8E409D28FC68}" sibTransId="{9CDB5050-C0D4-4236-9D24-F743C5F62112}"/>
    <dgm:cxn modelId="{EE8CFE24-EE45-401E-9AAB-DCF13C83A693}" type="presOf" srcId="{DCA2699F-518C-4FE4-814A-C403ABF9EE60}" destId="{838D6C75-03B2-44E4-8895-023D127907DB}" srcOrd="0" destOrd="0" presId="urn:microsoft.com/office/officeart/2005/8/layout/vList2"/>
    <dgm:cxn modelId="{5F7A0325-5626-4C3D-9FC0-C023854EAD7C}" srcId="{5604C89B-A07E-4257-8ADD-453AB90E287D}" destId="{2EA7ED8C-A521-4EAA-9FF5-C2D0D035F60E}" srcOrd="0" destOrd="0" parTransId="{D14F30AE-F79A-43FF-9F7D-76CCF18C5CED}" sibTransId="{D19B280F-861A-4829-AAD3-D831EF6D7C31}"/>
    <dgm:cxn modelId="{A735AE28-860C-42AE-AF3C-65941991D18E}" type="presOf" srcId="{4491D634-C93E-4B48-BE3C-30A0128513A1}" destId="{AEFA490F-F9DC-490B-83F3-0A1B3A5E7164}" srcOrd="0" destOrd="0" presId="urn:microsoft.com/office/officeart/2005/8/layout/vList2"/>
    <dgm:cxn modelId="{AD940F2E-7D91-4A15-9F92-39304A671C1A}" srcId="{6981D8E5-4B0B-4FFD-A467-F60D8474633B}" destId="{43D884E3-7297-4253-897F-73A20B784AF7}" srcOrd="0" destOrd="0" parTransId="{10FD3F15-FAE6-41DE-AAFF-360026468A00}" sibTransId="{295B2751-4F77-48AF-BCBB-530254DE968B}"/>
    <dgm:cxn modelId="{0AEFD22F-5442-46FB-A407-2429A070E11B}" type="presOf" srcId="{77448F53-C557-4ED5-8452-BAA2FB2B86CD}" destId="{DE1037A4-81FC-485A-99E2-A82D0878A798}" srcOrd="0" destOrd="0" presId="urn:microsoft.com/office/officeart/2005/8/layout/vList2"/>
    <dgm:cxn modelId="{0A41F132-D096-4877-A389-A104CD3E7206}" type="presOf" srcId="{CA527E55-52D5-4046-8D1F-2D7A3C9DE859}" destId="{399CA55D-4D6A-4E38-B835-5238A99E1C63}" srcOrd="0" destOrd="0" presId="urn:microsoft.com/office/officeart/2005/8/layout/vList2"/>
    <dgm:cxn modelId="{D7DB483D-5F82-43AD-9989-F8D3AF1503AE}" srcId="{5107B7D0-6E8A-46D5-A6F3-DDDC72416DB3}" destId="{291336F4-7413-468C-8908-EC7D0CEE0763}" srcOrd="0" destOrd="0" parTransId="{0BF4460A-26B3-48D6-B3FE-EABF5339B8F4}" sibTransId="{13429613-B874-4C99-8F23-0F4C229598E1}"/>
    <dgm:cxn modelId="{F98FCB60-966C-4CE2-B58F-62FB4AAA7142}" srcId="{A8480DAD-EB0D-4774-A6DF-6933AFFE6634}" destId="{5604C89B-A07E-4257-8ADD-453AB90E287D}" srcOrd="7" destOrd="0" parTransId="{A6A07692-9D2E-4F75-B27C-50C746B4D9A5}" sibTransId="{E3610C73-B032-4904-AD24-26AA7167CACD}"/>
    <dgm:cxn modelId="{1C066644-8FA3-45A8-9B96-705CEB818FFC}" type="presOf" srcId="{D2C91B9E-A231-4DFC-87EC-477BEA0F38F5}" destId="{6A480407-5674-48F6-B3FF-B482B3456360}" srcOrd="0" destOrd="0" presId="urn:microsoft.com/office/officeart/2005/8/layout/vList2"/>
    <dgm:cxn modelId="{0C8DAB68-E577-4979-B8DE-85C612E5647B}" type="presOf" srcId="{AD9D5582-99A1-40B5-9BFA-53F1591AEF69}" destId="{D3970F0C-45B5-43FC-98AB-EC742381F261}" srcOrd="0" destOrd="0" presId="urn:microsoft.com/office/officeart/2005/8/layout/vList2"/>
    <dgm:cxn modelId="{0DAB9751-35CF-40A6-87F3-BA4C3E804A7F}" type="presOf" srcId="{278EE602-F237-419B-80A3-23E5CB6619FF}" destId="{6C442013-90BA-400D-9432-E7E47459F92F}" srcOrd="0" destOrd="0" presId="urn:microsoft.com/office/officeart/2005/8/layout/vList2"/>
    <dgm:cxn modelId="{FB5F7553-9311-44D5-A678-3DB12AD2BF15}" type="presOf" srcId="{1EA341AA-5691-4E4D-BF34-EDBA0CB9B899}" destId="{174AA0C0-707C-43C1-B022-90E1E7B3FE5C}" srcOrd="0" destOrd="0" presId="urn:microsoft.com/office/officeart/2005/8/layout/vList2"/>
    <dgm:cxn modelId="{9595A079-E2B4-4FCB-B823-64C13980536A}" srcId="{A8480DAD-EB0D-4774-A6DF-6933AFFE6634}" destId="{AF3014AB-9415-44A2-85F5-54F5CE2A8A72}" srcOrd="10" destOrd="0" parTransId="{FF65BE8D-64A7-47CA-9574-FBAD9D42AFA2}" sibTransId="{0F33C1AE-C7DF-4DE6-B359-8157C2233051}"/>
    <dgm:cxn modelId="{F7EB8F7B-64C1-45E8-9171-BC6E193E4B5B}" type="presOf" srcId="{6EC0947D-D0B9-4F41-84F9-F13AF5F38771}" destId="{C37A3395-8553-4002-998F-71C039C4D3B0}" srcOrd="0" destOrd="0" presId="urn:microsoft.com/office/officeart/2005/8/layout/vList2"/>
    <dgm:cxn modelId="{9A9FC97C-B683-48E6-9C36-2312BE3289E5}" srcId="{A8480DAD-EB0D-4774-A6DF-6933AFFE6634}" destId="{DCA2699F-518C-4FE4-814A-C403ABF9EE60}" srcOrd="8" destOrd="0" parTransId="{0EE01701-8470-463B-81B7-81A37E60EFCC}" sibTransId="{5FB4B207-A2A0-43EB-A718-79BD98568451}"/>
    <dgm:cxn modelId="{2FEFA186-D6D1-49C2-AB01-7272A0B19F9A}" srcId="{A8480DAD-EB0D-4774-A6DF-6933AFFE6634}" destId="{D84DAF64-0B73-44C8-A7E0-25621BAC15CB}" srcOrd="0" destOrd="0" parTransId="{C943577F-5D78-49E6-8F60-AB9F2FCFBC82}" sibTransId="{5A6540E1-B65E-4614-A36B-5AAA104F2970}"/>
    <dgm:cxn modelId="{DF3B5188-3D2F-4F99-A852-8F890D4348F4}" type="presOf" srcId="{C0E21B0D-845E-4901-B269-6DBA0713D633}" destId="{A0EA269F-BAFD-4C40-B41A-6A8DAA545A74}" srcOrd="0" destOrd="0" presId="urn:microsoft.com/office/officeart/2005/8/layout/vList2"/>
    <dgm:cxn modelId="{2552AE95-1729-44D0-8567-7F70C0BEAEBB}" srcId="{A8480DAD-EB0D-4774-A6DF-6933AFFE6634}" destId="{D2C91B9E-A231-4DFC-87EC-477BEA0F38F5}" srcOrd="9" destOrd="0" parTransId="{5D117A47-7469-46BF-9D5D-770FEE8A6246}" sibTransId="{53977FB8-690D-406F-BE21-41F2D21E2A9A}"/>
    <dgm:cxn modelId="{D12F6E97-C063-461F-81CD-60C84960AECE}" srcId="{A8480DAD-EB0D-4774-A6DF-6933AFFE6634}" destId="{5ECE2046-303E-4706-9D0F-97BF20BBB49E}" srcOrd="5" destOrd="0" parTransId="{738F4BF7-780B-46BC-8CBF-F6EE173F0DCF}" sibTransId="{5016BB0A-28A1-45C5-9F11-85B68E0BDBF5}"/>
    <dgm:cxn modelId="{D3C2DFA2-C197-4EB7-9DAE-CD8323756D11}" type="presOf" srcId="{4E88BC93-B146-4889-8C2F-16462D89B2DB}" destId="{E56ECE16-41BA-41B2-88BF-6C2B825BB186}" srcOrd="0" destOrd="0" presId="urn:microsoft.com/office/officeart/2005/8/layout/vList2"/>
    <dgm:cxn modelId="{0E26CFA6-CBEC-4718-99CA-25736320697B}" type="presOf" srcId="{5604C89B-A07E-4257-8ADD-453AB90E287D}" destId="{A96A840F-0BF6-446C-B1F8-07688D21F78C}" srcOrd="0" destOrd="0" presId="urn:microsoft.com/office/officeart/2005/8/layout/vList2"/>
    <dgm:cxn modelId="{0FAA0EA7-5256-4357-897D-4E7C9DD965A2}" type="presOf" srcId="{5107B7D0-6E8A-46D5-A6F3-DDDC72416DB3}" destId="{84BEBDF9-50AE-439D-AFA3-E2690A2C5503}" srcOrd="0" destOrd="0" presId="urn:microsoft.com/office/officeart/2005/8/layout/vList2"/>
    <dgm:cxn modelId="{D8F024AA-EB28-47F7-B234-B3E4D31E5DCD}" srcId="{A8480DAD-EB0D-4774-A6DF-6933AFFE6634}" destId="{6981D8E5-4B0B-4FFD-A467-F60D8474633B}" srcOrd="1" destOrd="0" parTransId="{EAA16B15-2F83-43AF-98FF-D48305B4E3F2}" sibTransId="{57D131AD-894A-4412-B446-6A4D9EFB3CD8}"/>
    <dgm:cxn modelId="{AC95F1AD-62E2-4D9C-A8C1-33B754D2ED3E}" type="presOf" srcId="{A8480DAD-EB0D-4774-A6DF-6933AFFE6634}" destId="{389E2793-ED57-44EA-A7BB-190F0D186B0C}" srcOrd="0" destOrd="0" presId="urn:microsoft.com/office/officeart/2005/8/layout/vList2"/>
    <dgm:cxn modelId="{2D3578AE-02E5-4DD3-A5D0-29CE15BC8BCE}" srcId="{C0E21B0D-845E-4901-B269-6DBA0713D633}" destId="{EF854D70-CB82-4C2A-B272-904D9C13933B}" srcOrd="0" destOrd="0" parTransId="{E8411450-506E-4A0C-9730-401C37E72A8E}" sibTransId="{C2B20D70-6109-4487-AD67-C15015F49F97}"/>
    <dgm:cxn modelId="{FDDC74B5-2D56-453C-B85A-78E6065DCF6B}" type="presOf" srcId="{291336F4-7413-468C-8908-EC7D0CEE0763}" destId="{03153478-C006-45DF-98DE-7AE7E310108E}" srcOrd="0" destOrd="0" presId="urn:microsoft.com/office/officeart/2005/8/layout/vList2"/>
    <dgm:cxn modelId="{688B65B6-7A72-41FD-A3BD-AF3E518D534E}" type="presOf" srcId="{F3EDF387-2B74-45DE-B61E-4DE249BE6DBE}" destId="{9D9A2562-0F94-429C-808D-644883735ABB}" srcOrd="0" destOrd="0" presId="urn:microsoft.com/office/officeart/2005/8/layout/vList2"/>
    <dgm:cxn modelId="{D20DE5BE-9542-4DF6-B7F9-AA61B75F4E67}" type="presOf" srcId="{5ECE2046-303E-4706-9D0F-97BF20BBB49E}" destId="{B90D15A4-FA3C-4BFB-8BE8-9977D8DEADF7}" srcOrd="0" destOrd="0" presId="urn:microsoft.com/office/officeart/2005/8/layout/vList2"/>
    <dgm:cxn modelId="{DE4379C5-A701-4C4E-B4E7-B610C18FA320}" srcId="{D2C91B9E-A231-4DFC-87EC-477BEA0F38F5}" destId="{4E88BC93-B146-4889-8C2F-16462D89B2DB}" srcOrd="0" destOrd="0" parTransId="{74D7825D-5A3D-4FE4-A81A-6078764AEC43}" sibTransId="{D11F521D-44EA-43AF-B110-F0907E85D6F1}"/>
    <dgm:cxn modelId="{3600FBC9-A387-461D-B9EB-E11B32BAC510}" type="presOf" srcId="{D84DAF64-0B73-44C8-A7E0-25621BAC15CB}" destId="{32F3A29F-EB91-45EF-8CAB-7F61C4C23018}" srcOrd="0" destOrd="0" presId="urn:microsoft.com/office/officeart/2005/8/layout/vList2"/>
    <dgm:cxn modelId="{E3E218CA-0B20-469E-817C-7BDA5C680BCC}" type="presOf" srcId="{C1AE3749-F58D-4BB2-8AE3-EFEF0F479A7F}" destId="{BB195744-58D0-4A9E-AE75-03F21F038854}" srcOrd="0" destOrd="0" presId="urn:microsoft.com/office/officeart/2005/8/layout/vList2"/>
    <dgm:cxn modelId="{DCCF72D2-6E71-4463-BCB1-1B312708615D}" srcId="{6EC0947D-D0B9-4F41-84F9-F13AF5F38771}" destId="{F3EDF387-2B74-45DE-B61E-4DE249BE6DBE}" srcOrd="0" destOrd="0" parTransId="{D407D881-FCC1-4994-BDA5-21FAE0DCE40F}" sibTransId="{8B18A4CD-BF13-4F4D-BF42-D4F41FDE67C8}"/>
    <dgm:cxn modelId="{3BBA16D7-F708-4ADB-8988-767F3D2B6D97}" srcId="{A8480DAD-EB0D-4774-A6DF-6933AFFE6634}" destId="{5107B7D0-6E8A-46D5-A6F3-DDDC72416DB3}" srcOrd="11" destOrd="0" parTransId="{E4510997-4F07-45AC-ACB4-C27DE4CA9177}" sibTransId="{426A98A6-CD0E-4BCF-BE17-9856BA23C8B9}"/>
    <dgm:cxn modelId="{EEA46ED7-F1C4-4187-B491-84DE93779795}" srcId="{DCA2699F-518C-4FE4-814A-C403ABF9EE60}" destId="{4491D634-C93E-4B48-BE3C-30A0128513A1}" srcOrd="0" destOrd="0" parTransId="{0BF4BF3A-28B5-4D50-B398-F3193CD9063D}" sibTransId="{B3594034-2EA5-478E-904B-D87480540C46}"/>
    <dgm:cxn modelId="{031AE1DE-0133-4AF5-9EFE-AE04C46B29E8}" type="presOf" srcId="{7C1E982D-986F-4BA3-AD43-21FD82BC89A3}" destId="{2EB1D75F-43FF-471F-8E41-23282F74D282}" srcOrd="0" destOrd="0" presId="urn:microsoft.com/office/officeart/2005/8/layout/vList2"/>
    <dgm:cxn modelId="{3E980AE2-6051-435C-BA88-B1AF57AC78A3}" srcId="{D84DAF64-0B73-44C8-A7E0-25621BAC15CB}" destId="{278EE602-F237-419B-80A3-23E5CB6619FF}" srcOrd="0" destOrd="0" parTransId="{A42AD0E7-FF7A-45D6-9081-56DCEBE57EA7}" sibTransId="{3FB17351-EFC8-4F34-9648-CC42F8BA3BEE}"/>
    <dgm:cxn modelId="{FC1475E9-8223-40CC-B388-B6516C52BF84}" type="presOf" srcId="{43D884E3-7297-4253-897F-73A20B784AF7}" destId="{CA344C92-B843-49FF-BCFE-8836C75AF8A3}" srcOrd="0" destOrd="0" presId="urn:microsoft.com/office/officeart/2005/8/layout/vList2"/>
    <dgm:cxn modelId="{F54D7AF3-68CD-4E1F-A1CF-6287571CDA5F}" srcId="{A8480DAD-EB0D-4774-A6DF-6933AFFE6634}" destId="{CA527E55-52D5-4046-8D1F-2D7A3C9DE859}" srcOrd="2" destOrd="0" parTransId="{F2280142-875F-4C6E-8F59-153FFAFAB16A}" sibTransId="{00B420C0-2573-4E65-B046-0CF1C66427DA}"/>
    <dgm:cxn modelId="{5AB614F4-5C58-4E26-8555-54E01DB19F8D}" srcId="{AF3014AB-9415-44A2-85F5-54F5CE2A8A72}" destId="{1EA341AA-5691-4E4D-BF34-EDBA0CB9B899}" srcOrd="0" destOrd="0" parTransId="{865FC6E1-C392-4489-94EC-C28E992AAEDF}" sibTransId="{F05FBF4C-440C-4539-BA3B-F439A22394D8}"/>
    <dgm:cxn modelId="{D923DEF4-36CD-4DAD-8710-A1AD04D27BEB}" srcId="{CA527E55-52D5-4046-8D1F-2D7A3C9DE859}" destId="{7C1E982D-986F-4BA3-AD43-21FD82BC89A3}" srcOrd="0" destOrd="0" parTransId="{A6C1702B-7EDB-477E-8CCE-92F2D814D376}" sibTransId="{D831CA9B-86C0-4411-96F0-98EB53ABEDAD}"/>
    <dgm:cxn modelId="{53C20EFB-6B30-4BAE-980C-546897B79478}" srcId="{5ECE2046-303E-4706-9D0F-97BF20BBB49E}" destId="{C1AE3749-F58D-4BB2-8AE3-EFEF0F479A7F}" srcOrd="0" destOrd="0" parTransId="{F4DE65BA-D258-4A18-9BB2-F331012239E1}" sibTransId="{996E7D98-ABE5-406F-9C7C-AA49F762E413}"/>
    <dgm:cxn modelId="{314A9257-5E00-46CD-BA7C-11E182F5DFCB}" type="presParOf" srcId="{389E2793-ED57-44EA-A7BB-190F0D186B0C}" destId="{32F3A29F-EB91-45EF-8CAB-7F61C4C23018}" srcOrd="0" destOrd="0" presId="urn:microsoft.com/office/officeart/2005/8/layout/vList2"/>
    <dgm:cxn modelId="{B24CD427-F1BD-4B57-B339-7B23CE8729AA}" type="presParOf" srcId="{389E2793-ED57-44EA-A7BB-190F0D186B0C}" destId="{6C442013-90BA-400D-9432-E7E47459F92F}" srcOrd="1" destOrd="0" presId="urn:microsoft.com/office/officeart/2005/8/layout/vList2"/>
    <dgm:cxn modelId="{B7FC3691-E580-4864-8DE1-F23DA7762FC9}" type="presParOf" srcId="{389E2793-ED57-44EA-A7BB-190F0D186B0C}" destId="{AE0D972A-1F97-40CF-92E4-847AF26E27C9}" srcOrd="2" destOrd="0" presId="urn:microsoft.com/office/officeart/2005/8/layout/vList2"/>
    <dgm:cxn modelId="{FC1121FC-D83E-4240-90A1-B598EE684A8E}" type="presParOf" srcId="{389E2793-ED57-44EA-A7BB-190F0D186B0C}" destId="{CA344C92-B843-49FF-BCFE-8836C75AF8A3}" srcOrd="3" destOrd="0" presId="urn:microsoft.com/office/officeart/2005/8/layout/vList2"/>
    <dgm:cxn modelId="{79056920-CE3F-4F98-96C4-9B8B75A209D3}" type="presParOf" srcId="{389E2793-ED57-44EA-A7BB-190F0D186B0C}" destId="{399CA55D-4D6A-4E38-B835-5238A99E1C63}" srcOrd="4" destOrd="0" presId="urn:microsoft.com/office/officeart/2005/8/layout/vList2"/>
    <dgm:cxn modelId="{9D47B9B4-336B-4109-9E48-B68DA6E0F058}" type="presParOf" srcId="{389E2793-ED57-44EA-A7BB-190F0D186B0C}" destId="{2EB1D75F-43FF-471F-8E41-23282F74D282}" srcOrd="5" destOrd="0" presId="urn:microsoft.com/office/officeart/2005/8/layout/vList2"/>
    <dgm:cxn modelId="{27FB8B11-A5CF-45FC-9534-F3FB61C9FDF4}" type="presParOf" srcId="{389E2793-ED57-44EA-A7BB-190F0D186B0C}" destId="{C37A3395-8553-4002-998F-71C039C4D3B0}" srcOrd="6" destOrd="0" presId="urn:microsoft.com/office/officeart/2005/8/layout/vList2"/>
    <dgm:cxn modelId="{44348A39-2CF0-4F3C-BFED-320C5BF39C14}" type="presParOf" srcId="{389E2793-ED57-44EA-A7BB-190F0D186B0C}" destId="{9D9A2562-0F94-429C-808D-644883735ABB}" srcOrd="7" destOrd="0" presId="urn:microsoft.com/office/officeart/2005/8/layout/vList2"/>
    <dgm:cxn modelId="{800EAB2A-BDDA-4452-8530-6808FAFD8CBF}" type="presParOf" srcId="{389E2793-ED57-44EA-A7BB-190F0D186B0C}" destId="{A0EA269F-BAFD-4C40-B41A-6A8DAA545A74}" srcOrd="8" destOrd="0" presId="urn:microsoft.com/office/officeart/2005/8/layout/vList2"/>
    <dgm:cxn modelId="{8EFA6BBB-C86E-48B6-B51D-618ABAD28AE1}" type="presParOf" srcId="{389E2793-ED57-44EA-A7BB-190F0D186B0C}" destId="{A90C8855-8D30-4506-A7C9-C94EA8F2C96C}" srcOrd="9" destOrd="0" presId="urn:microsoft.com/office/officeart/2005/8/layout/vList2"/>
    <dgm:cxn modelId="{37D637AC-3E9F-4199-AB36-3D1BF33DE5E4}" type="presParOf" srcId="{389E2793-ED57-44EA-A7BB-190F0D186B0C}" destId="{B90D15A4-FA3C-4BFB-8BE8-9977D8DEADF7}" srcOrd="10" destOrd="0" presId="urn:microsoft.com/office/officeart/2005/8/layout/vList2"/>
    <dgm:cxn modelId="{51574C17-7E37-41B9-AD00-7E543F643164}" type="presParOf" srcId="{389E2793-ED57-44EA-A7BB-190F0D186B0C}" destId="{BB195744-58D0-4A9E-AE75-03F21F038854}" srcOrd="11" destOrd="0" presId="urn:microsoft.com/office/officeart/2005/8/layout/vList2"/>
    <dgm:cxn modelId="{3912B8F4-D282-4555-8303-417AE19C21CC}" type="presParOf" srcId="{389E2793-ED57-44EA-A7BB-190F0D186B0C}" destId="{DE1037A4-81FC-485A-99E2-A82D0878A798}" srcOrd="12" destOrd="0" presId="urn:microsoft.com/office/officeart/2005/8/layout/vList2"/>
    <dgm:cxn modelId="{949CD860-811A-4B55-9ABD-9A6CCA4B70A1}" type="presParOf" srcId="{389E2793-ED57-44EA-A7BB-190F0D186B0C}" destId="{D3970F0C-45B5-43FC-98AB-EC742381F261}" srcOrd="13" destOrd="0" presId="urn:microsoft.com/office/officeart/2005/8/layout/vList2"/>
    <dgm:cxn modelId="{392E65E1-E827-4A9A-B6F6-1F069E4C4F73}" type="presParOf" srcId="{389E2793-ED57-44EA-A7BB-190F0D186B0C}" destId="{A96A840F-0BF6-446C-B1F8-07688D21F78C}" srcOrd="14" destOrd="0" presId="urn:microsoft.com/office/officeart/2005/8/layout/vList2"/>
    <dgm:cxn modelId="{31DD3588-FA8C-4C50-B1E7-394B505E8AB5}" type="presParOf" srcId="{389E2793-ED57-44EA-A7BB-190F0D186B0C}" destId="{8684B4FB-4B64-4BEC-BF40-FA215177435D}" srcOrd="15" destOrd="0" presId="urn:microsoft.com/office/officeart/2005/8/layout/vList2"/>
    <dgm:cxn modelId="{01ACA892-40CD-4FD7-882B-22A8119A9D9A}" type="presParOf" srcId="{389E2793-ED57-44EA-A7BB-190F0D186B0C}" destId="{838D6C75-03B2-44E4-8895-023D127907DB}" srcOrd="16" destOrd="0" presId="urn:microsoft.com/office/officeart/2005/8/layout/vList2"/>
    <dgm:cxn modelId="{130D4ED7-54ED-4284-8626-E3B5D8AB5699}" type="presParOf" srcId="{389E2793-ED57-44EA-A7BB-190F0D186B0C}" destId="{AEFA490F-F9DC-490B-83F3-0A1B3A5E7164}" srcOrd="17" destOrd="0" presId="urn:microsoft.com/office/officeart/2005/8/layout/vList2"/>
    <dgm:cxn modelId="{61FEBCFF-CE03-4FF7-AB8E-4C2356CAC93C}" type="presParOf" srcId="{389E2793-ED57-44EA-A7BB-190F0D186B0C}" destId="{6A480407-5674-48F6-B3FF-B482B3456360}" srcOrd="18" destOrd="0" presId="urn:microsoft.com/office/officeart/2005/8/layout/vList2"/>
    <dgm:cxn modelId="{F11F4765-35F4-4793-840C-AF2F15AC346B}" type="presParOf" srcId="{389E2793-ED57-44EA-A7BB-190F0D186B0C}" destId="{E56ECE16-41BA-41B2-88BF-6C2B825BB186}" srcOrd="19" destOrd="0" presId="urn:microsoft.com/office/officeart/2005/8/layout/vList2"/>
    <dgm:cxn modelId="{A005EB93-E1E6-4CFC-8C91-D9552D39AAE5}" type="presParOf" srcId="{389E2793-ED57-44EA-A7BB-190F0D186B0C}" destId="{0A7EB9D1-8D83-49E7-88AE-FF0C08357365}" srcOrd="20" destOrd="0" presId="urn:microsoft.com/office/officeart/2005/8/layout/vList2"/>
    <dgm:cxn modelId="{637FC3A8-73B3-453D-A808-669CC085623F}" type="presParOf" srcId="{389E2793-ED57-44EA-A7BB-190F0D186B0C}" destId="{174AA0C0-707C-43C1-B022-90E1E7B3FE5C}" srcOrd="21" destOrd="0" presId="urn:microsoft.com/office/officeart/2005/8/layout/vList2"/>
    <dgm:cxn modelId="{6DBEC145-22DE-4EC5-B413-42D37F64243F}" type="presParOf" srcId="{389E2793-ED57-44EA-A7BB-190F0D186B0C}" destId="{84BEBDF9-50AE-439D-AFA3-E2690A2C5503}" srcOrd="22" destOrd="0" presId="urn:microsoft.com/office/officeart/2005/8/layout/vList2"/>
    <dgm:cxn modelId="{60DD554C-9048-4F20-89FE-4C9FF49DAA68}" type="presParOf" srcId="{389E2793-ED57-44EA-A7BB-190F0D186B0C}" destId="{03153478-C006-45DF-98DE-7AE7E310108E}" srcOrd="23" destOrd="0" presId="urn:microsoft.com/office/officeart/2005/8/layout/vList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8480DAD-EB0D-4774-A6DF-6933AFFE6634}"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AR"/>
        </a:p>
      </dgm:t>
    </dgm:pt>
    <dgm:pt modelId="{F62D336E-86C3-4429-A1FA-CFB694ED15D4}">
      <dgm:prSet phldrT="[Texto]" custT="1"/>
      <dgm:spPr/>
      <dgm:t>
        <a:bodyPr/>
        <a:lstStyle/>
        <a:p>
          <a:r>
            <a:rPr lang="es-AR" sz="1200"/>
            <a:t>HU25</a:t>
          </a:r>
        </a:p>
      </dgm:t>
    </dgm:pt>
    <dgm:pt modelId="{B59FD68B-C2A6-4224-AC2B-5A83F0A1E150}" type="parTrans" cxnId="{E39707E3-6E54-4614-91D3-1A891A10448D}">
      <dgm:prSet/>
      <dgm:spPr/>
      <dgm:t>
        <a:bodyPr/>
        <a:lstStyle/>
        <a:p>
          <a:endParaRPr lang="es-AR" sz="1200"/>
        </a:p>
      </dgm:t>
    </dgm:pt>
    <dgm:pt modelId="{A3522FCE-1A3E-446A-8F11-85C13DC61DE4}" type="sibTrans" cxnId="{E39707E3-6E54-4614-91D3-1A891A10448D}">
      <dgm:prSet/>
      <dgm:spPr/>
      <dgm:t>
        <a:bodyPr/>
        <a:lstStyle/>
        <a:p>
          <a:endParaRPr lang="es-AR" sz="1200"/>
        </a:p>
      </dgm:t>
    </dgm:pt>
    <dgm:pt modelId="{7ADA8E31-6FB9-42AC-B7E7-E12F5AE8A2AC}">
      <dgm:prSet phldrT="[Texto]" custT="1"/>
      <dgm:spPr/>
      <dgm:t>
        <a:bodyPr/>
        <a:lstStyle/>
        <a:p>
          <a:r>
            <a:rPr lang="es-AR" sz="1200"/>
            <a:t>Reporte ingresos totales</a:t>
          </a:r>
        </a:p>
      </dgm:t>
    </dgm:pt>
    <dgm:pt modelId="{E10C56E9-55AB-48EE-9295-C5DC105A3E46}" type="parTrans" cxnId="{DAB07E7B-5F20-4220-B9E1-22669601A881}">
      <dgm:prSet/>
      <dgm:spPr/>
      <dgm:t>
        <a:bodyPr/>
        <a:lstStyle/>
        <a:p>
          <a:endParaRPr lang="es-AR" sz="1200"/>
        </a:p>
      </dgm:t>
    </dgm:pt>
    <dgm:pt modelId="{CCA92AE9-229B-4062-8B46-48C9B36AA390}" type="sibTrans" cxnId="{DAB07E7B-5F20-4220-B9E1-22669601A881}">
      <dgm:prSet/>
      <dgm:spPr/>
      <dgm:t>
        <a:bodyPr/>
        <a:lstStyle/>
        <a:p>
          <a:endParaRPr lang="es-AR" sz="1200"/>
        </a:p>
      </dgm:t>
    </dgm:pt>
    <dgm:pt modelId="{94B1E07D-CC99-45A7-9299-B3CA5FAE4918}">
      <dgm:prSet phldrT="[Texto]" custT="1"/>
      <dgm:spPr/>
      <dgm:t>
        <a:bodyPr/>
        <a:lstStyle/>
        <a:p>
          <a:r>
            <a:rPr lang="es-AR" sz="1200"/>
            <a:t>HU26</a:t>
          </a:r>
        </a:p>
      </dgm:t>
    </dgm:pt>
    <dgm:pt modelId="{14E4920D-5A63-4E36-AAC5-E5AEC547C11C}" type="parTrans" cxnId="{10A0E063-6180-41D2-B189-4D1B9FCDD741}">
      <dgm:prSet/>
      <dgm:spPr/>
      <dgm:t>
        <a:bodyPr/>
        <a:lstStyle/>
        <a:p>
          <a:endParaRPr lang="es-AR" sz="1200"/>
        </a:p>
      </dgm:t>
    </dgm:pt>
    <dgm:pt modelId="{EC12B0DD-3C0A-4BCE-87F0-7AA69DCA60EE}" type="sibTrans" cxnId="{10A0E063-6180-41D2-B189-4D1B9FCDD741}">
      <dgm:prSet/>
      <dgm:spPr/>
      <dgm:t>
        <a:bodyPr/>
        <a:lstStyle/>
        <a:p>
          <a:endParaRPr lang="es-AR" sz="1200"/>
        </a:p>
      </dgm:t>
    </dgm:pt>
    <dgm:pt modelId="{21A33704-94E4-4BF8-B69A-E15B1F2140AA}">
      <dgm:prSet phldrT="[Texto]" custT="1"/>
      <dgm:spPr/>
      <dgm:t>
        <a:bodyPr/>
        <a:lstStyle/>
        <a:p>
          <a:r>
            <a:rPr lang="es-AR" sz="1200"/>
            <a:t>Reporte estadístico ingresos totales</a:t>
          </a:r>
        </a:p>
      </dgm:t>
    </dgm:pt>
    <dgm:pt modelId="{BC50860C-17D0-40BC-9D34-F38D2087582E}" type="parTrans" cxnId="{6327219C-4040-42E7-B379-5721A7BC8E05}">
      <dgm:prSet/>
      <dgm:spPr/>
      <dgm:t>
        <a:bodyPr/>
        <a:lstStyle/>
        <a:p>
          <a:endParaRPr lang="es-AR" sz="1200"/>
        </a:p>
      </dgm:t>
    </dgm:pt>
    <dgm:pt modelId="{781084E1-9407-4A8C-87F2-41CAE8D4D5EE}" type="sibTrans" cxnId="{6327219C-4040-42E7-B379-5721A7BC8E05}">
      <dgm:prSet/>
      <dgm:spPr/>
      <dgm:t>
        <a:bodyPr/>
        <a:lstStyle/>
        <a:p>
          <a:endParaRPr lang="es-AR" sz="1200"/>
        </a:p>
      </dgm:t>
    </dgm:pt>
    <dgm:pt modelId="{934B0A11-2224-4B71-AAAB-898DD49BCEB6}">
      <dgm:prSet phldrT="[Texto]" custT="1"/>
      <dgm:spPr/>
      <dgm:t>
        <a:bodyPr/>
        <a:lstStyle/>
        <a:p>
          <a:r>
            <a:rPr lang="es-AR" sz="1200"/>
            <a:t>HU27</a:t>
          </a:r>
        </a:p>
      </dgm:t>
    </dgm:pt>
    <dgm:pt modelId="{A21DB2B7-BFC4-4809-8294-060812607D69}" type="parTrans" cxnId="{C6281489-6BBE-47D8-819B-804CC49692AF}">
      <dgm:prSet/>
      <dgm:spPr/>
      <dgm:t>
        <a:bodyPr/>
        <a:lstStyle/>
        <a:p>
          <a:endParaRPr lang="es-AR" sz="1200"/>
        </a:p>
      </dgm:t>
    </dgm:pt>
    <dgm:pt modelId="{11391E3E-8440-4D6A-B568-3D6C41ECDDDA}" type="sibTrans" cxnId="{C6281489-6BBE-47D8-819B-804CC49692AF}">
      <dgm:prSet/>
      <dgm:spPr/>
      <dgm:t>
        <a:bodyPr/>
        <a:lstStyle/>
        <a:p>
          <a:endParaRPr lang="es-AR" sz="1200"/>
        </a:p>
      </dgm:t>
    </dgm:pt>
    <dgm:pt modelId="{B231F633-E7B6-4A6B-B93E-13C3DD377B2E}">
      <dgm:prSet phldrT="[Texto]" custT="1"/>
      <dgm:spPr/>
      <dgm:t>
        <a:bodyPr/>
        <a:lstStyle/>
        <a:p>
          <a:r>
            <a:rPr lang="es-AR" sz="1200"/>
            <a:t>Registrar gasto</a:t>
          </a:r>
        </a:p>
      </dgm:t>
    </dgm:pt>
    <dgm:pt modelId="{0D3350FF-5303-466A-ABD9-31A11185113A}" type="parTrans" cxnId="{2EC28386-EF2A-411B-8ECE-65799051D788}">
      <dgm:prSet/>
      <dgm:spPr/>
      <dgm:t>
        <a:bodyPr/>
        <a:lstStyle/>
        <a:p>
          <a:endParaRPr lang="es-AR" sz="1200"/>
        </a:p>
      </dgm:t>
    </dgm:pt>
    <dgm:pt modelId="{0BD723B7-B070-4A71-9DBB-2E87F51BA1E6}" type="sibTrans" cxnId="{2EC28386-EF2A-411B-8ECE-65799051D788}">
      <dgm:prSet/>
      <dgm:spPr/>
      <dgm:t>
        <a:bodyPr/>
        <a:lstStyle/>
        <a:p>
          <a:endParaRPr lang="es-AR" sz="1200"/>
        </a:p>
      </dgm:t>
    </dgm:pt>
    <dgm:pt modelId="{C7955362-9E5F-415C-ADAA-FE47CD438504}">
      <dgm:prSet phldrT="[Texto]" custT="1"/>
      <dgm:spPr/>
      <dgm:t>
        <a:bodyPr/>
        <a:lstStyle/>
        <a:p>
          <a:r>
            <a:rPr lang="es-AR" sz="1200"/>
            <a:t>HU28</a:t>
          </a:r>
        </a:p>
      </dgm:t>
    </dgm:pt>
    <dgm:pt modelId="{921FE865-8CBE-4FF3-B805-7A2952756597}" type="parTrans" cxnId="{346C7FD2-42DB-49ED-A8AD-C7B66F290EF5}">
      <dgm:prSet/>
      <dgm:spPr/>
      <dgm:t>
        <a:bodyPr/>
        <a:lstStyle/>
        <a:p>
          <a:endParaRPr lang="es-AR" sz="1200"/>
        </a:p>
      </dgm:t>
    </dgm:pt>
    <dgm:pt modelId="{EBD8FEF1-EEED-4BCB-878A-730C80E79531}" type="sibTrans" cxnId="{346C7FD2-42DB-49ED-A8AD-C7B66F290EF5}">
      <dgm:prSet/>
      <dgm:spPr/>
      <dgm:t>
        <a:bodyPr/>
        <a:lstStyle/>
        <a:p>
          <a:endParaRPr lang="es-AR" sz="1200"/>
        </a:p>
      </dgm:t>
    </dgm:pt>
    <dgm:pt modelId="{9C3DEE91-9CE8-49EA-8493-0048038AA634}">
      <dgm:prSet phldrT="[Texto]" custT="1"/>
      <dgm:spPr/>
      <dgm:t>
        <a:bodyPr/>
        <a:lstStyle/>
        <a:p>
          <a:r>
            <a:rPr lang="es-AR" sz="1200"/>
            <a:t>Modificar gasto</a:t>
          </a:r>
        </a:p>
      </dgm:t>
    </dgm:pt>
    <dgm:pt modelId="{A9B62C3C-C55E-40E3-808D-936E7BFA088A}" type="parTrans" cxnId="{697E5567-48C5-40DF-9172-ABD10B33DEC9}">
      <dgm:prSet/>
      <dgm:spPr/>
      <dgm:t>
        <a:bodyPr/>
        <a:lstStyle/>
        <a:p>
          <a:endParaRPr lang="es-AR" sz="1200"/>
        </a:p>
      </dgm:t>
    </dgm:pt>
    <dgm:pt modelId="{C59C397A-4555-47B3-8047-F6858FE15870}" type="sibTrans" cxnId="{697E5567-48C5-40DF-9172-ABD10B33DEC9}">
      <dgm:prSet/>
      <dgm:spPr/>
      <dgm:t>
        <a:bodyPr/>
        <a:lstStyle/>
        <a:p>
          <a:endParaRPr lang="es-AR" sz="1200"/>
        </a:p>
      </dgm:t>
    </dgm:pt>
    <dgm:pt modelId="{39C90507-DCBD-4F63-957A-09B39419DFE0}">
      <dgm:prSet phldrT="[Texto]" custT="1"/>
      <dgm:spPr/>
      <dgm:t>
        <a:bodyPr/>
        <a:lstStyle/>
        <a:p>
          <a:r>
            <a:rPr lang="es-AR" sz="1200"/>
            <a:t>HU29</a:t>
          </a:r>
        </a:p>
      </dgm:t>
    </dgm:pt>
    <dgm:pt modelId="{25CF491C-80EE-463E-BF1F-A7C77CE03872}" type="parTrans" cxnId="{BA352E02-B2A4-4E29-870D-F1E7CE6D8800}">
      <dgm:prSet/>
      <dgm:spPr/>
      <dgm:t>
        <a:bodyPr/>
        <a:lstStyle/>
        <a:p>
          <a:endParaRPr lang="es-AR" sz="1200"/>
        </a:p>
      </dgm:t>
    </dgm:pt>
    <dgm:pt modelId="{B2DFE8F4-0498-43A8-96CB-1292C33719C0}" type="sibTrans" cxnId="{BA352E02-B2A4-4E29-870D-F1E7CE6D8800}">
      <dgm:prSet/>
      <dgm:spPr/>
      <dgm:t>
        <a:bodyPr/>
        <a:lstStyle/>
        <a:p>
          <a:endParaRPr lang="es-AR" sz="1200"/>
        </a:p>
      </dgm:t>
    </dgm:pt>
    <dgm:pt modelId="{06455E6C-6BF9-40D8-88A3-12ACDA98ED66}">
      <dgm:prSet phldrT="[Texto]" custT="1"/>
      <dgm:spPr/>
      <dgm:t>
        <a:bodyPr/>
        <a:lstStyle/>
        <a:p>
          <a:r>
            <a:rPr lang="es-AR" sz="1200"/>
            <a:t>Reporte gastos totales</a:t>
          </a:r>
        </a:p>
      </dgm:t>
    </dgm:pt>
    <dgm:pt modelId="{3172E9DA-FA4F-492D-8025-8BB482A914CB}" type="parTrans" cxnId="{253367F3-051A-45DF-BF78-3CA6788DDEF8}">
      <dgm:prSet/>
      <dgm:spPr/>
      <dgm:t>
        <a:bodyPr/>
        <a:lstStyle/>
        <a:p>
          <a:endParaRPr lang="es-AR" sz="1200"/>
        </a:p>
      </dgm:t>
    </dgm:pt>
    <dgm:pt modelId="{D3CBE9A7-A9B1-4F3F-A84A-C006AF0E0B02}" type="sibTrans" cxnId="{253367F3-051A-45DF-BF78-3CA6788DDEF8}">
      <dgm:prSet/>
      <dgm:spPr/>
      <dgm:t>
        <a:bodyPr/>
        <a:lstStyle/>
        <a:p>
          <a:endParaRPr lang="es-AR" sz="1200"/>
        </a:p>
      </dgm:t>
    </dgm:pt>
    <dgm:pt modelId="{160A0732-72E3-499D-9F96-A8AB449FC988}">
      <dgm:prSet phldrT="[Texto]" custT="1"/>
      <dgm:spPr/>
      <dgm:t>
        <a:bodyPr/>
        <a:lstStyle/>
        <a:p>
          <a:r>
            <a:rPr lang="es-AR" sz="1200"/>
            <a:t>HU30</a:t>
          </a:r>
        </a:p>
      </dgm:t>
    </dgm:pt>
    <dgm:pt modelId="{29703432-F342-4AA4-A7FB-D8D681774D41}" type="parTrans" cxnId="{E51AC9BE-F3A5-4286-91A4-F35347C29E55}">
      <dgm:prSet/>
      <dgm:spPr/>
      <dgm:t>
        <a:bodyPr/>
        <a:lstStyle/>
        <a:p>
          <a:endParaRPr lang="es-AR" sz="1200"/>
        </a:p>
      </dgm:t>
    </dgm:pt>
    <dgm:pt modelId="{D87FA105-FA38-44AC-817C-BA7FF7B1E1A4}" type="sibTrans" cxnId="{E51AC9BE-F3A5-4286-91A4-F35347C29E55}">
      <dgm:prSet/>
      <dgm:spPr/>
      <dgm:t>
        <a:bodyPr/>
        <a:lstStyle/>
        <a:p>
          <a:endParaRPr lang="es-AR" sz="1200"/>
        </a:p>
      </dgm:t>
    </dgm:pt>
    <dgm:pt modelId="{A60D3887-E758-4307-9A16-C8931A75A28F}">
      <dgm:prSet phldrT="[Texto]" custT="1"/>
      <dgm:spPr/>
      <dgm:t>
        <a:bodyPr/>
        <a:lstStyle/>
        <a:p>
          <a:r>
            <a:rPr lang="es-AR" sz="1200"/>
            <a:t>Reporte estadístico gastos totales</a:t>
          </a:r>
        </a:p>
      </dgm:t>
    </dgm:pt>
    <dgm:pt modelId="{61892E0C-D42F-4D28-B718-FED5EDFEDB16}" type="parTrans" cxnId="{8B97C8C3-3BC2-4181-91C0-0C09B1AFA6B2}">
      <dgm:prSet/>
      <dgm:spPr/>
      <dgm:t>
        <a:bodyPr/>
        <a:lstStyle/>
        <a:p>
          <a:endParaRPr lang="es-AR" sz="1200"/>
        </a:p>
      </dgm:t>
    </dgm:pt>
    <dgm:pt modelId="{117D389C-C884-419E-96AC-9BD4339C548A}" type="sibTrans" cxnId="{8B97C8C3-3BC2-4181-91C0-0C09B1AFA6B2}">
      <dgm:prSet/>
      <dgm:spPr/>
      <dgm:t>
        <a:bodyPr/>
        <a:lstStyle/>
        <a:p>
          <a:endParaRPr lang="es-AR" sz="1200"/>
        </a:p>
      </dgm:t>
    </dgm:pt>
    <dgm:pt modelId="{1937D5E2-635A-4CB0-B3C6-E1CD6ADFDD6E}">
      <dgm:prSet phldrT="[Texto]" custT="1"/>
      <dgm:spPr/>
      <dgm:t>
        <a:bodyPr/>
        <a:lstStyle/>
        <a:p>
          <a:r>
            <a:rPr lang="es-AR" sz="1200"/>
            <a:t>HU31</a:t>
          </a:r>
        </a:p>
      </dgm:t>
    </dgm:pt>
    <dgm:pt modelId="{58333794-95DC-42C6-9F87-75E49F2756DB}" type="parTrans" cxnId="{C606D8C5-E15B-4073-AAD7-6D86083FF489}">
      <dgm:prSet/>
      <dgm:spPr/>
      <dgm:t>
        <a:bodyPr/>
        <a:lstStyle/>
        <a:p>
          <a:endParaRPr lang="es-AR" sz="1200"/>
        </a:p>
      </dgm:t>
    </dgm:pt>
    <dgm:pt modelId="{33C20B10-D78E-4C88-BEFC-B04023F1F1E3}" type="sibTrans" cxnId="{C606D8C5-E15B-4073-AAD7-6D86083FF489}">
      <dgm:prSet/>
      <dgm:spPr/>
      <dgm:t>
        <a:bodyPr/>
        <a:lstStyle/>
        <a:p>
          <a:endParaRPr lang="es-AR" sz="1200"/>
        </a:p>
      </dgm:t>
    </dgm:pt>
    <dgm:pt modelId="{20380898-161F-4376-948F-072334AF6B63}">
      <dgm:prSet phldrT="[Texto]" custT="1"/>
      <dgm:spPr/>
      <dgm:t>
        <a:bodyPr/>
        <a:lstStyle/>
        <a:p>
          <a:r>
            <a:rPr lang="es-AR" sz="1200"/>
            <a:t>Reporte Estado de Resultado</a:t>
          </a:r>
        </a:p>
      </dgm:t>
    </dgm:pt>
    <dgm:pt modelId="{A5EBF266-C44C-46DC-8271-5D00AD297301}" type="parTrans" cxnId="{D1685F97-D71F-4A73-A680-7D9FDF62B4B2}">
      <dgm:prSet/>
      <dgm:spPr/>
      <dgm:t>
        <a:bodyPr/>
        <a:lstStyle/>
        <a:p>
          <a:endParaRPr lang="es-AR" sz="1200"/>
        </a:p>
      </dgm:t>
    </dgm:pt>
    <dgm:pt modelId="{4F633F74-C5EC-4C43-B3EC-BC7CB0A50049}" type="sibTrans" cxnId="{D1685F97-D71F-4A73-A680-7D9FDF62B4B2}">
      <dgm:prSet/>
      <dgm:spPr/>
      <dgm:t>
        <a:bodyPr/>
        <a:lstStyle/>
        <a:p>
          <a:endParaRPr lang="es-AR" sz="1200"/>
        </a:p>
      </dgm:t>
    </dgm:pt>
    <dgm:pt modelId="{AA09F086-2266-4AF9-94A3-0819072ED81C}">
      <dgm:prSet phldrT="[Texto]" custT="1"/>
      <dgm:spPr/>
      <dgm:t>
        <a:bodyPr/>
        <a:lstStyle/>
        <a:p>
          <a:r>
            <a:rPr lang="es-AR" sz="1200"/>
            <a:t>HU32</a:t>
          </a:r>
        </a:p>
      </dgm:t>
    </dgm:pt>
    <dgm:pt modelId="{DE8BB272-10B2-4A98-A5DD-6291F4389EA6}" type="parTrans" cxnId="{381E6AAC-34E8-4F8C-A98B-993C3ACFE4B4}">
      <dgm:prSet/>
      <dgm:spPr/>
      <dgm:t>
        <a:bodyPr/>
        <a:lstStyle/>
        <a:p>
          <a:endParaRPr lang="es-AR"/>
        </a:p>
      </dgm:t>
    </dgm:pt>
    <dgm:pt modelId="{535E5C63-5519-4F7C-BAD3-F2B6755711D3}" type="sibTrans" cxnId="{381E6AAC-34E8-4F8C-A98B-993C3ACFE4B4}">
      <dgm:prSet/>
      <dgm:spPr/>
      <dgm:t>
        <a:bodyPr/>
        <a:lstStyle/>
        <a:p>
          <a:endParaRPr lang="es-AR"/>
        </a:p>
      </dgm:t>
    </dgm:pt>
    <dgm:pt modelId="{0A1A8593-71A2-4A70-9AC5-3F39C9AB7830}">
      <dgm:prSet phldrT="[Texto]"/>
      <dgm:spPr/>
      <dgm:t>
        <a:bodyPr/>
        <a:lstStyle/>
        <a:p>
          <a:r>
            <a:rPr lang="es-AR"/>
            <a:t> Reporte Balance General</a:t>
          </a:r>
        </a:p>
      </dgm:t>
    </dgm:pt>
    <dgm:pt modelId="{EC2FE974-2FEC-457F-B482-25F74DE1CED2}" type="parTrans" cxnId="{58ACAD82-DDE9-4847-A603-B6F0FC052F7C}">
      <dgm:prSet/>
      <dgm:spPr/>
      <dgm:t>
        <a:bodyPr/>
        <a:lstStyle/>
        <a:p>
          <a:endParaRPr lang="es-AR"/>
        </a:p>
      </dgm:t>
    </dgm:pt>
    <dgm:pt modelId="{297F6DAF-8183-453B-BC96-6C5AD7A7108B}" type="sibTrans" cxnId="{58ACAD82-DDE9-4847-A603-B6F0FC052F7C}">
      <dgm:prSet/>
      <dgm:spPr/>
      <dgm:t>
        <a:bodyPr/>
        <a:lstStyle/>
        <a:p>
          <a:endParaRPr lang="es-AR"/>
        </a:p>
      </dgm:t>
    </dgm:pt>
    <dgm:pt modelId="{E8C3094C-D0E7-4FB3-ABB4-152273614ADF}" type="pres">
      <dgm:prSet presAssocID="{A8480DAD-EB0D-4774-A6DF-6933AFFE6634}" presName="linear" presStyleCnt="0">
        <dgm:presLayoutVars>
          <dgm:animLvl val="lvl"/>
          <dgm:resizeHandles val="exact"/>
        </dgm:presLayoutVars>
      </dgm:prSet>
      <dgm:spPr/>
    </dgm:pt>
    <dgm:pt modelId="{40393191-4B07-4AC3-A2E0-923BD085C86B}" type="pres">
      <dgm:prSet presAssocID="{F62D336E-86C3-4429-A1FA-CFB694ED15D4}" presName="parentText" presStyleLbl="node1" presStyleIdx="0" presStyleCnt="8">
        <dgm:presLayoutVars>
          <dgm:chMax val="0"/>
          <dgm:bulletEnabled val="1"/>
        </dgm:presLayoutVars>
      </dgm:prSet>
      <dgm:spPr/>
    </dgm:pt>
    <dgm:pt modelId="{1DA60A28-92E9-48B7-881E-FFE0A561D713}" type="pres">
      <dgm:prSet presAssocID="{F62D336E-86C3-4429-A1FA-CFB694ED15D4}" presName="childText" presStyleLbl="revTx" presStyleIdx="0" presStyleCnt="8">
        <dgm:presLayoutVars>
          <dgm:bulletEnabled val="1"/>
        </dgm:presLayoutVars>
      </dgm:prSet>
      <dgm:spPr/>
    </dgm:pt>
    <dgm:pt modelId="{8639FD69-2B97-4227-9FE4-2D41B320A339}" type="pres">
      <dgm:prSet presAssocID="{94B1E07D-CC99-45A7-9299-B3CA5FAE4918}" presName="parentText" presStyleLbl="node1" presStyleIdx="1" presStyleCnt="8">
        <dgm:presLayoutVars>
          <dgm:chMax val="0"/>
          <dgm:bulletEnabled val="1"/>
        </dgm:presLayoutVars>
      </dgm:prSet>
      <dgm:spPr/>
    </dgm:pt>
    <dgm:pt modelId="{C8F23E2A-3731-4F9B-8713-327A10E0B213}" type="pres">
      <dgm:prSet presAssocID="{94B1E07D-CC99-45A7-9299-B3CA5FAE4918}" presName="childText" presStyleLbl="revTx" presStyleIdx="1" presStyleCnt="8">
        <dgm:presLayoutVars>
          <dgm:bulletEnabled val="1"/>
        </dgm:presLayoutVars>
      </dgm:prSet>
      <dgm:spPr/>
    </dgm:pt>
    <dgm:pt modelId="{9A8C34A5-89CC-402F-A1C5-CB0F06022F09}" type="pres">
      <dgm:prSet presAssocID="{934B0A11-2224-4B71-AAAB-898DD49BCEB6}" presName="parentText" presStyleLbl="node1" presStyleIdx="2" presStyleCnt="8">
        <dgm:presLayoutVars>
          <dgm:chMax val="0"/>
          <dgm:bulletEnabled val="1"/>
        </dgm:presLayoutVars>
      </dgm:prSet>
      <dgm:spPr/>
    </dgm:pt>
    <dgm:pt modelId="{3DD290BC-BBA5-4A1F-B0CD-888F9181A331}" type="pres">
      <dgm:prSet presAssocID="{934B0A11-2224-4B71-AAAB-898DD49BCEB6}" presName="childText" presStyleLbl="revTx" presStyleIdx="2" presStyleCnt="8">
        <dgm:presLayoutVars>
          <dgm:bulletEnabled val="1"/>
        </dgm:presLayoutVars>
      </dgm:prSet>
      <dgm:spPr/>
    </dgm:pt>
    <dgm:pt modelId="{9ED36F38-341A-4F0D-969C-0D9C9F02D9FD}" type="pres">
      <dgm:prSet presAssocID="{C7955362-9E5F-415C-ADAA-FE47CD438504}" presName="parentText" presStyleLbl="node1" presStyleIdx="3" presStyleCnt="8">
        <dgm:presLayoutVars>
          <dgm:chMax val="0"/>
          <dgm:bulletEnabled val="1"/>
        </dgm:presLayoutVars>
      </dgm:prSet>
      <dgm:spPr/>
    </dgm:pt>
    <dgm:pt modelId="{456056F7-F9D2-415C-AB55-18B88CC0D8FE}" type="pres">
      <dgm:prSet presAssocID="{C7955362-9E5F-415C-ADAA-FE47CD438504}" presName="childText" presStyleLbl="revTx" presStyleIdx="3" presStyleCnt="8">
        <dgm:presLayoutVars>
          <dgm:bulletEnabled val="1"/>
        </dgm:presLayoutVars>
      </dgm:prSet>
      <dgm:spPr/>
    </dgm:pt>
    <dgm:pt modelId="{98751CCB-964E-4939-96B1-47134B5BD2A9}" type="pres">
      <dgm:prSet presAssocID="{39C90507-DCBD-4F63-957A-09B39419DFE0}" presName="parentText" presStyleLbl="node1" presStyleIdx="4" presStyleCnt="8">
        <dgm:presLayoutVars>
          <dgm:chMax val="0"/>
          <dgm:bulletEnabled val="1"/>
        </dgm:presLayoutVars>
      </dgm:prSet>
      <dgm:spPr/>
    </dgm:pt>
    <dgm:pt modelId="{2200EC12-E91E-4461-ACE9-7851D0D907BC}" type="pres">
      <dgm:prSet presAssocID="{39C90507-DCBD-4F63-957A-09B39419DFE0}" presName="childText" presStyleLbl="revTx" presStyleIdx="4" presStyleCnt="8">
        <dgm:presLayoutVars>
          <dgm:bulletEnabled val="1"/>
        </dgm:presLayoutVars>
      </dgm:prSet>
      <dgm:spPr/>
    </dgm:pt>
    <dgm:pt modelId="{3D731F18-7284-4C78-A8C3-396528F959A9}" type="pres">
      <dgm:prSet presAssocID="{160A0732-72E3-499D-9F96-A8AB449FC988}" presName="parentText" presStyleLbl="node1" presStyleIdx="5" presStyleCnt="8">
        <dgm:presLayoutVars>
          <dgm:chMax val="0"/>
          <dgm:bulletEnabled val="1"/>
        </dgm:presLayoutVars>
      </dgm:prSet>
      <dgm:spPr/>
    </dgm:pt>
    <dgm:pt modelId="{1DE08C4A-6050-42CE-86FC-E06160F95E76}" type="pres">
      <dgm:prSet presAssocID="{160A0732-72E3-499D-9F96-A8AB449FC988}" presName="childText" presStyleLbl="revTx" presStyleIdx="5" presStyleCnt="8">
        <dgm:presLayoutVars>
          <dgm:bulletEnabled val="1"/>
        </dgm:presLayoutVars>
      </dgm:prSet>
      <dgm:spPr/>
    </dgm:pt>
    <dgm:pt modelId="{785FB9DB-DC38-4EE8-997D-9FCD0B9C6708}" type="pres">
      <dgm:prSet presAssocID="{1937D5E2-635A-4CB0-B3C6-E1CD6ADFDD6E}" presName="parentText" presStyleLbl="node1" presStyleIdx="6" presStyleCnt="8">
        <dgm:presLayoutVars>
          <dgm:chMax val="0"/>
          <dgm:bulletEnabled val="1"/>
        </dgm:presLayoutVars>
      </dgm:prSet>
      <dgm:spPr/>
    </dgm:pt>
    <dgm:pt modelId="{1DBFBABD-2073-4922-A001-344B656972E0}" type="pres">
      <dgm:prSet presAssocID="{1937D5E2-635A-4CB0-B3C6-E1CD6ADFDD6E}" presName="childText" presStyleLbl="revTx" presStyleIdx="6" presStyleCnt="8">
        <dgm:presLayoutVars>
          <dgm:bulletEnabled val="1"/>
        </dgm:presLayoutVars>
      </dgm:prSet>
      <dgm:spPr/>
    </dgm:pt>
    <dgm:pt modelId="{E4227297-246F-468A-A9EC-BC3902A81FFB}" type="pres">
      <dgm:prSet presAssocID="{AA09F086-2266-4AF9-94A3-0819072ED81C}" presName="parentText" presStyleLbl="node1" presStyleIdx="7" presStyleCnt="8">
        <dgm:presLayoutVars>
          <dgm:chMax val="0"/>
          <dgm:bulletEnabled val="1"/>
        </dgm:presLayoutVars>
      </dgm:prSet>
      <dgm:spPr/>
    </dgm:pt>
    <dgm:pt modelId="{DC5952BC-7F4D-4D96-AF6D-863C5C424D37}" type="pres">
      <dgm:prSet presAssocID="{AA09F086-2266-4AF9-94A3-0819072ED81C}" presName="childText" presStyleLbl="revTx" presStyleIdx="7" presStyleCnt="8">
        <dgm:presLayoutVars>
          <dgm:bulletEnabled val="1"/>
        </dgm:presLayoutVars>
      </dgm:prSet>
      <dgm:spPr/>
    </dgm:pt>
  </dgm:ptLst>
  <dgm:cxnLst>
    <dgm:cxn modelId="{C3246E01-2C52-452D-A940-F02F0E89E381}" type="presOf" srcId="{7ADA8E31-6FB9-42AC-B7E7-E12F5AE8A2AC}" destId="{1DA60A28-92E9-48B7-881E-FFE0A561D713}" srcOrd="0" destOrd="0" presId="urn:microsoft.com/office/officeart/2005/8/layout/vList2"/>
    <dgm:cxn modelId="{BA352E02-B2A4-4E29-870D-F1E7CE6D8800}" srcId="{A8480DAD-EB0D-4774-A6DF-6933AFFE6634}" destId="{39C90507-DCBD-4F63-957A-09B39419DFE0}" srcOrd="4" destOrd="0" parTransId="{25CF491C-80EE-463E-BF1F-A7C77CE03872}" sibTransId="{B2DFE8F4-0498-43A8-96CB-1292C33719C0}"/>
    <dgm:cxn modelId="{13BD7702-92E1-4825-9D39-6A668FE17FE7}" type="presOf" srcId="{B231F633-E7B6-4A6B-B93E-13C3DD377B2E}" destId="{3DD290BC-BBA5-4A1F-B0CD-888F9181A331}" srcOrd="0" destOrd="0" presId="urn:microsoft.com/office/officeart/2005/8/layout/vList2"/>
    <dgm:cxn modelId="{F6F95035-FE6A-4384-86D3-C6DD95E1D613}" type="presOf" srcId="{AA09F086-2266-4AF9-94A3-0819072ED81C}" destId="{E4227297-246F-468A-A9EC-BC3902A81FFB}" srcOrd="0" destOrd="0" presId="urn:microsoft.com/office/officeart/2005/8/layout/vList2"/>
    <dgm:cxn modelId="{399D193C-510A-4935-83CD-1F265E91E235}" type="presOf" srcId="{21A33704-94E4-4BF8-B69A-E15B1F2140AA}" destId="{C8F23E2A-3731-4F9B-8713-327A10E0B213}" srcOrd="0" destOrd="0" presId="urn:microsoft.com/office/officeart/2005/8/layout/vList2"/>
    <dgm:cxn modelId="{10A0E063-6180-41D2-B189-4D1B9FCDD741}" srcId="{A8480DAD-EB0D-4774-A6DF-6933AFFE6634}" destId="{94B1E07D-CC99-45A7-9299-B3CA5FAE4918}" srcOrd="1" destOrd="0" parTransId="{14E4920D-5A63-4E36-AAC5-E5AEC547C11C}" sibTransId="{EC12B0DD-3C0A-4BCE-87F0-7AA69DCA60EE}"/>
    <dgm:cxn modelId="{697E5567-48C5-40DF-9172-ABD10B33DEC9}" srcId="{C7955362-9E5F-415C-ADAA-FE47CD438504}" destId="{9C3DEE91-9CE8-49EA-8493-0048038AA634}" srcOrd="0" destOrd="0" parTransId="{A9B62C3C-C55E-40E3-808D-936E7BFA088A}" sibTransId="{C59C397A-4555-47B3-8047-F6858FE15870}"/>
    <dgm:cxn modelId="{C0A4D86E-5EB9-49AF-BB0E-449FF44EBE01}" type="presOf" srcId="{0A1A8593-71A2-4A70-9AC5-3F39C9AB7830}" destId="{DC5952BC-7F4D-4D96-AF6D-863C5C424D37}" srcOrd="0" destOrd="0" presId="urn:microsoft.com/office/officeart/2005/8/layout/vList2"/>
    <dgm:cxn modelId="{6A753274-F75F-40FC-B6E2-FA67D37365A1}" type="presOf" srcId="{934B0A11-2224-4B71-AAAB-898DD49BCEB6}" destId="{9A8C34A5-89CC-402F-A1C5-CB0F06022F09}" srcOrd="0" destOrd="0" presId="urn:microsoft.com/office/officeart/2005/8/layout/vList2"/>
    <dgm:cxn modelId="{17EFC75A-C93F-4E76-B8DA-3487014B78D4}" type="presOf" srcId="{A8480DAD-EB0D-4774-A6DF-6933AFFE6634}" destId="{E8C3094C-D0E7-4FB3-ABB4-152273614ADF}" srcOrd="0" destOrd="0" presId="urn:microsoft.com/office/officeart/2005/8/layout/vList2"/>
    <dgm:cxn modelId="{DAB07E7B-5F20-4220-B9E1-22669601A881}" srcId="{F62D336E-86C3-4429-A1FA-CFB694ED15D4}" destId="{7ADA8E31-6FB9-42AC-B7E7-E12F5AE8A2AC}" srcOrd="0" destOrd="0" parTransId="{E10C56E9-55AB-48EE-9295-C5DC105A3E46}" sibTransId="{CCA92AE9-229B-4062-8B46-48C9B36AA390}"/>
    <dgm:cxn modelId="{BFC5057C-4CC9-43E0-9CB3-CA92AF9D5BEA}" type="presOf" srcId="{160A0732-72E3-499D-9F96-A8AB449FC988}" destId="{3D731F18-7284-4C78-A8C3-396528F959A9}" srcOrd="0" destOrd="0" presId="urn:microsoft.com/office/officeart/2005/8/layout/vList2"/>
    <dgm:cxn modelId="{25DD227E-726F-418C-A8A2-5F464D0E5030}" type="presOf" srcId="{C7955362-9E5F-415C-ADAA-FE47CD438504}" destId="{9ED36F38-341A-4F0D-969C-0D9C9F02D9FD}" srcOrd="0" destOrd="0" presId="urn:microsoft.com/office/officeart/2005/8/layout/vList2"/>
    <dgm:cxn modelId="{58ACAD82-DDE9-4847-A603-B6F0FC052F7C}" srcId="{AA09F086-2266-4AF9-94A3-0819072ED81C}" destId="{0A1A8593-71A2-4A70-9AC5-3F39C9AB7830}" srcOrd="0" destOrd="0" parTransId="{EC2FE974-2FEC-457F-B482-25F74DE1CED2}" sibTransId="{297F6DAF-8183-453B-BC96-6C5AD7A7108B}"/>
    <dgm:cxn modelId="{2EC28386-EF2A-411B-8ECE-65799051D788}" srcId="{934B0A11-2224-4B71-AAAB-898DD49BCEB6}" destId="{B231F633-E7B6-4A6B-B93E-13C3DD377B2E}" srcOrd="0" destOrd="0" parTransId="{0D3350FF-5303-466A-ABD9-31A11185113A}" sibTransId="{0BD723B7-B070-4A71-9DBB-2E87F51BA1E6}"/>
    <dgm:cxn modelId="{30AEF186-5429-4C46-BC5C-AFBA545F81DD}" type="presOf" srcId="{94B1E07D-CC99-45A7-9299-B3CA5FAE4918}" destId="{8639FD69-2B97-4227-9FE4-2D41B320A339}" srcOrd="0" destOrd="0" presId="urn:microsoft.com/office/officeart/2005/8/layout/vList2"/>
    <dgm:cxn modelId="{C6281489-6BBE-47D8-819B-804CC49692AF}" srcId="{A8480DAD-EB0D-4774-A6DF-6933AFFE6634}" destId="{934B0A11-2224-4B71-AAAB-898DD49BCEB6}" srcOrd="2" destOrd="0" parTransId="{A21DB2B7-BFC4-4809-8294-060812607D69}" sibTransId="{11391E3E-8440-4D6A-B568-3D6C41ECDDDA}"/>
    <dgm:cxn modelId="{D1685F97-D71F-4A73-A680-7D9FDF62B4B2}" srcId="{1937D5E2-635A-4CB0-B3C6-E1CD6ADFDD6E}" destId="{20380898-161F-4376-948F-072334AF6B63}" srcOrd="0" destOrd="0" parTransId="{A5EBF266-C44C-46DC-8271-5D00AD297301}" sibTransId="{4F633F74-C5EC-4C43-B3EC-BC7CB0A50049}"/>
    <dgm:cxn modelId="{92D5FF99-D7AE-471D-8B78-2FA55922DA9F}" type="presOf" srcId="{39C90507-DCBD-4F63-957A-09B39419DFE0}" destId="{98751CCB-964E-4939-96B1-47134B5BD2A9}" srcOrd="0" destOrd="0" presId="urn:microsoft.com/office/officeart/2005/8/layout/vList2"/>
    <dgm:cxn modelId="{78E7E49B-C526-4BBC-9E60-588BEAF8FCFB}" type="presOf" srcId="{06455E6C-6BF9-40D8-88A3-12ACDA98ED66}" destId="{2200EC12-E91E-4461-ACE9-7851D0D907BC}" srcOrd="0" destOrd="0" presId="urn:microsoft.com/office/officeart/2005/8/layout/vList2"/>
    <dgm:cxn modelId="{6327219C-4040-42E7-B379-5721A7BC8E05}" srcId="{94B1E07D-CC99-45A7-9299-B3CA5FAE4918}" destId="{21A33704-94E4-4BF8-B69A-E15B1F2140AA}" srcOrd="0" destOrd="0" parTransId="{BC50860C-17D0-40BC-9D34-F38D2087582E}" sibTransId="{781084E1-9407-4A8C-87F2-41CAE8D4D5EE}"/>
    <dgm:cxn modelId="{381E6AAC-34E8-4F8C-A98B-993C3ACFE4B4}" srcId="{A8480DAD-EB0D-4774-A6DF-6933AFFE6634}" destId="{AA09F086-2266-4AF9-94A3-0819072ED81C}" srcOrd="7" destOrd="0" parTransId="{DE8BB272-10B2-4A98-A5DD-6291F4389EA6}" sibTransId="{535E5C63-5519-4F7C-BAD3-F2B6755711D3}"/>
    <dgm:cxn modelId="{921F34BC-1503-4890-B01B-17D52E062852}" type="presOf" srcId="{A60D3887-E758-4307-9A16-C8931A75A28F}" destId="{1DE08C4A-6050-42CE-86FC-E06160F95E76}" srcOrd="0" destOrd="0" presId="urn:microsoft.com/office/officeart/2005/8/layout/vList2"/>
    <dgm:cxn modelId="{E51AC9BE-F3A5-4286-91A4-F35347C29E55}" srcId="{A8480DAD-EB0D-4774-A6DF-6933AFFE6634}" destId="{160A0732-72E3-499D-9F96-A8AB449FC988}" srcOrd="5" destOrd="0" parTransId="{29703432-F342-4AA4-A7FB-D8D681774D41}" sibTransId="{D87FA105-FA38-44AC-817C-BA7FF7B1E1A4}"/>
    <dgm:cxn modelId="{8B97C8C3-3BC2-4181-91C0-0C09B1AFA6B2}" srcId="{160A0732-72E3-499D-9F96-A8AB449FC988}" destId="{A60D3887-E758-4307-9A16-C8931A75A28F}" srcOrd="0" destOrd="0" parTransId="{61892E0C-D42F-4D28-B718-FED5EDFEDB16}" sibTransId="{117D389C-C884-419E-96AC-9BD4339C548A}"/>
    <dgm:cxn modelId="{C606D8C5-E15B-4073-AAD7-6D86083FF489}" srcId="{A8480DAD-EB0D-4774-A6DF-6933AFFE6634}" destId="{1937D5E2-635A-4CB0-B3C6-E1CD6ADFDD6E}" srcOrd="6" destOrd="0" parTransId="{58333794-95DC-42C6-9F87-75E49F2756DB}" sibTransId="{33C20B10-D78E-4C88-BEFC-B04023F1F1E3}"/>
    <dgm:cxn modelId="{346C7FD2-42DB-49ED-A8AD-C7B66F290EF5}" srcId="{A8480DAD-EB0D-4774-A6DF-6933AFFE6634}" destId="{C7955362-9E5F-415C-ADAA-FE47CD438504}" srcOrd="3" destOrd="0" parTransId="{921FE865-8CBE-4FF3-B805-7A2952756597}" sibTransId="{EBD8FEF1-EEED-4BCB-878A-730C80E79531}"/>
    <dgm:cxn modelId="{62B053D5-FA4C-479B-A5BB-A1CE7353EA31}" type="presOf" srcId="{20380898-161F-4376-948F-072334AF6B63}" destId="{1DBFBABD-2073-4922-A001-344B656972E0}" srcOrd="0" destOrd="0" presId="urn:microsoft.com/office/officeart/2005/8/layout/vList2"/>
    <dgm:cxn modelId="{0389A8DD-C83C-47B2-AEF7-286C9B24771B}" type="presOf" srcId="{F62D336E-86C3-4429-A1FA-CFB694ED15D4}" destId="{40393191-4B07-4AC3-A2E0-923BD085C86B}" srcOrd="0" destOrd="0" presId="urn:microsoft.com/office/officeart/2005/8/layout/vList2"/>
    <dgm:cxn modelId="{C08367DE-29B6-4DB3-8CEA-693451A5A741}" type="presOf" srcId="{9C3DEE91-9CE8-49EA-8493-0048038AA634}" destId="{456056F7-F9D2-415C-AB55-18B88CC0D8FE}" srcOrd="0" destOrd="0" presId="urn:microsoft.com/office/officeart/2005/8/layout/vList2"/>
    <dgm:cxn modelId="{553B2AE0-3F3A-4C06-A019-A17620877964}" type="presOf" srcId="{1937D5E2-635A-4CB0-B3C6-E1CD6ADFDD6E}" destId="{785FB9DB-DC38-4EE8-997D-9FCD0B9C6708}" srcOrd="0" destOrd="0" presId="urn:microsoft.com/office/officeart/2005/8/layout/vList2"/>
    <dgm:cxn modelId="{E39707E3-6E54-4614-91D3-1A891A10448D}" srcId="{A8480DAD-EB0D-4774-A6DF-6933AFFE6634}" destId="{F62D336E-86C3-4429-A1FA-CFB694ED15D4}" srcOrd="0" destOrd="0" parTransId="{B59FD68B-C2A6-4224-AC2B-5A83F0A1E150}" sibTransId="{A3522FCE-1A3E-446A-8F11-85C13DC61DE4}"/>
    <dgm:cxn modelId="{253367F3-051A-45DF-BF78-3CA6788DDEF8}" srcId="{39C90507-DCBD-4F63-957A-09B39419DFE0}" destId="{06455E6C-6BF9-40D8-88A3-12ACDA98ED66}" srcOrd="0" destOrd="0" parTransId="{3172E9DA-FA4F-492D-8025-8BB482A914CB}" sibTransId="{D3CBE9A7-A9B1-4F3F-A84A-C006AF0E0B02}"/>
    <dgm:cxn modelId="{84D4CB44-1FBA-49C3-8AFE-9D874684B8B6}" type="presParOf" srcId="{E8C3094C-D0E7-4FB3-ABB4-152273614ADF}" destId="{40393191-4B07-4AC3-A2E0-923BD085C86B}" srcOrd="0" destOrd="0" presId="urn:microsoft.com/office/officeart/2005/8/layout/vList2"/>
    <dgm:cxn modelId="{17C72A0C-216B-4BFC-A32F-A8C9DC1D26CC}" type="presParOf" srcId="{E8C3094C-D0E7-4FB3-ABB4-152273614ADF}" destId="{1DA60A28-92E9-48B7-881E-FFE0A561D713}" srcOrd="1" destOrd="0" presId="urn:microsoft.com/office/officeart/2005/8/layout/vList2"/>
    <dgm:cxn modelId="{75FB989B-88E5-4A36-8E1D-825344E654E7}" type="presParOf" srcId="{E8C3094C-D0E7-4FB3-ABB4-152273614ADF}" destId="{8639FD69-2B97-4227-9FE4-2D41B320A339}" srcOrd="2" destOrd="0" presId="urn:microsoft.com/office/officeart/2005/8/layout/vList2"/>
    <dgm:cxn modelId="{BC059BF4-8923-4B95-8CC4-62B7ACBC9D5B}" type="presParOf" srcId="{E8C3094C-D0E7-4FB3-ABB4-152273614ADF}" destId="{C8F23E2A-3731-4F9B-8713-327A10E0B213}" srcOrd="3" destOrd="0" presId="urn:microsoft.com/office/officeart/2005/8/layout/vList2"/>
    <dgm:cxn modelId="{DE391DBE-7576-4ED6-8801-C85019CE43EF}" type="presParOf" srcId="{E8C3094C-D0E7-4FB3-ABB4-152273614ADF}" destId="{9A8C34A5-89CC-402F-A1C5-CB0F06022F09}" srcOrd="4" destOrd="0" presId="urn:microsoft.com/office/officeart/2005/8/layout/vList2"/>
    <dgm:cxn modelId="{48EA2EF2-C8BC-48BB-928A-5FEEC4A67DA9}" type="presParOf" srcId="{E8C3094C-D0E7-4FB3-ABB4-152273614ADF}" destId="{3DD290BC-BBA5-4A1F-B0CD-888F9181A331}" srcOrd="5" destOrd="0" presId="urn:microsoft.com/office/officeart/2005/8/layout/vList2"/>
    <dgm:cxn modelId="{8E14700D-4A9D-4884-BD50-55E46CA22318}" type="presParOf" srcId="{E8C3094C-D0E7-4FB3-ABB4-152273614ADF}" destId="{9ED36F38-341A-4F0D-969C-0D9C9F02D9FD}" srcOrd="6" destOrd="0" presId="urn:microsoft.com/office/officeart/2005/8/layout/vList2"/>
    <dgm:cxn modelId="{81219BC6-812B-4FD6-BFDA-76CB1EC3E47F}" type="presParOf" srcId="{E8C3094C-D0E7-4FB3-ABB4-152273614ADF}" destId="{456056F7-F9D2-415C-AB55-18B88CC0D8FE}" srcOrd="7" destOrd="0" presId="urn:microsoft.com/office/officeart/2005/8/layout/vList2"/>
    <dgm:cxn modelId="{23DD73B7-B3C4-4B6D-9041-062EE4027A39}" type="presParOf" srcId="{E8C3094C-D0E7-4FB3-ABB4-152273614ADF}" destId="{98751CCB-964E-4939-96B1-47134B5BD2A9}" srcOrd="8" destOrd="0" presId="urn:microsoft.com/office/officeart/2005/8/layout/vList2"/>
    <dgm:cxn modelId="{D87EAE37-6983-43B4-A5E9-ADC9BF0DD037}" type="presParOf" srcId="{E8C3094C-D0E7-4FB3-ABB4-152273614ADF}" destId="{2200EC12-E91E-4461-ACE9-7851D0D907BC}" srcOrd="9" destOrd="0" presId="urn:microsoft.com/office/officeart/2005/8/layout/vList2"/>
    <dgm:cxn modelId="{CEC5B4AD-397A-4FC1-B338-3774CACDEEA0}" type="presParOf" srcId="{E8C3094C-D0E7-4FB3-ABB4-152273614ADF}" destId="{3D731F18-7284-4C78-A8C3-396528F959A9}" srcOrd="10" destOrd="0" presId="urn:microsoft.com/office/officeart/2005/8/layout/vList2"/>
    <dgm:cxn modelId="{09594ED7-BE81-41F8-A5AD-40CFE0DA4D5E}" type="presParOf" srcId="{E8C3094C-D0E7-4FB3-ABB4-152273614ADF}" destId="{1DE08C4A-6050-42CE-86FC-E06160F95E76}" srcOrd="11" destOrd="0" presId="urn:microsoft.com/office/officeart/2005/8/layout/vList2"/>
    <dgm:cxn modelId="{1E7B0948-0A94-4BBA-86A5-F1D7F0A7B1D8}" type="presParOf" srcId="{E8C3094C-D0E7-4FB3-ABB4-152273614ADF}" destId="{785FB9DB-DC38-4EE8-997D-9FCD0B9C6708}" srcOrd="12" destOrd="0" presId="urn:microsoft.com/office/officeart/2005/8/layout/vList2"/>
    <dgm:cxn modelId="{0852BED4-F72A-48F2-8FAD-59A19BB53C66}" type="presParOf" srcId="{E8C3094C-D0E7-4FB3-ABB4-152273614ADF}" destId="{1DBFBABD-2073-4922-A001-344B656972E0}" srcOrd="13" destOrd="0" presId="urn:microsoft.com/office/officeart/2005/8/layout/vList2"/>
    <dgm:cxn modelId="{C9BD81FC-EDEE-43BF-821A-2A3759846D0C}" type="presParOf" srcId="{E8C3094C-D0E7-4FB3-ABB4-152273614ADF}" destId="{E4227297-246F-468A-A9EC-BC3902A81FFB}" srcOrd="14" destOrd="0" presId="urn:microsoft.com/office/officeart/2005/8/layout/vList2"/>
    <dgm:cxn modelId="{2494FC9F-0C67-4517-BBB1-9D1DBE7D41F3}" type="presParOf" srcId="{E8C3094C-D0E7-4FB3-ABB4-152273614ADF}" destId="{DC5952BC-7F4D-4D96-AF6D-863C5C424D37}" srcOrd="15" destOrd="0" presId="urn:microsoft.com/office/officeart/2005/8/layout/vList2"/>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8480DAD-EB0D-4774-A6DF-6933AFFE6634}" type="doc">
      <dgm:prSet loTypeId="urn:microsoft.com/office/officeart/2005/8/layout/vList2" loCatId="list" qsTypeId="urn:microsoft.com/office/officeart/2005/8/quickstyle/simple4" qsCatId="simple" csTypeId="urn:microsoft.com/office/officeart/2005/8/colors/colorful2" csCatId="colorful" phldr="1"/>
      <dgm:spPr/>
      <dgm:t>
        <a:bodyPr/>
        <a:lstStyle/>
        <a:p>
          <a:endParaRPr lang="es-AR"/>
        </a:p>
      </dgm:t>
    </dgm:pt>
    <dgm:pt modelId="{73524A2B-492E-48C9-B20C-FB9CA0D387F4}">
      <dgm:prSet phldrT="[Texto]" custT="1"/>
      <dgm:spPr/>
      <dgm:t>
        <a:bodyPr/>
        <a:lstStyle/>
        <a:p>
          <a:r>
            <a:rPr lang="es-AR" sz="1200"/>
            <a:t>Reporte Libro Diario</a:t>
          </a:r>
        </a:p>
      </dgm:t>
    </dgm:pt>
    <dgm:pt modelId="{89D50223-778A-4146-AE8B-6329FA6ABCFA}" type="parTrans" cxnId="{AA806B16-2E22-4238-AAB5-3DC46864DBEE}">
      <dgm:prSet/>
      <dgm:spPr/>
      <dgm:t>
        <a:bodyPr/>
        <a:lstStyle/>
        <a:p>
          <a:endParaRPr lang="es-AR" sz="1200"/>
        </a:p>
      </dgm:t>
    </dgm:pt>
    <dgm:pt modelId="{28C9B2FC-C12D-48E4-8CDE-7CFBA493C5E7}" type="sibTrans" cxnId="{AA806B16-2E22-4238-AAB5-3DC46864DBEE}">
      <dgm:prSet/>
      <dgm:spPr/>
      <dgm:t>
        <a:bodyPr/>
        <a:lstStyle/>
        <a:p>
          <a:endParaRPr lang="es-AR" sz="1200"/>
        </a:p>
      </dgm:t>
    </dgm:pt>
    <dgm:pt modelId="{DD1BE7D5-BBD5-46CC-9210-A610B84BF5A3}">
      <dgm:prSet phldrT="[Texto]" custT="1"/>
      <dgm:spPr/>
      <dgm:t>
        <a:bodyPr/>
        <a:lstStyle/>
        <a:p>
          <a:r>
            <a:rPr lang="es-AR" sz="1200"/>
            <a:t>HU33</a:t>
          </a:r>
        </a:p>
      </dgm:t>
    </dgm:pt>
    <dgm:pt modelId="{09905D87-5F97-4940-AC78-BD2D281C9296}" type="parTrans" cxnId="{1780996A-BC05-490B-95DA-F07F5810FFDD}">
      <dgm:prSet/>
      <dgm:spPr/>
      <dgm:t>
        <a:bodyPr/>
        <a:lstStyle/>
        <a:p>
          <a:endParaRPr lang="es-AR" sz="1200"/>
        </a:p>
      </dgm:t>
    </dgm:pt>
    <dgm:pt modelId="{7980B0E7-C3D6-4F90-93C5-691CA8A347E2}" type="sibTrans" cxnId="{1780996A-BC05-490B-95DA-F07F5810FFDD}">
      <dgm:prSet/>
      <dgm:spPr/>
      <dgm:t>
        <a:bodyPr/>
        <a:lstStyle/>
        <a:p>
          <a:endParaRPr lang="es-AR" sz="1200"/>
        </a:p>
      </dgm:t>
    </dgm:pt>
    <dgm:pt modelId="{D9890B04-CBA7-49DE-8FB0-DF12AF6E2706}">
      <dgm:prSet phldrT="[Texto]" custT="1"/>
      <dgm:spPr/>
      <dgm:t>
        <a:bodyPr/>
        <a:lstStyle/>
        <a:p>
          <a:r>
            <a:rPr lang="es-AR" sz="1200"/>
            <a:t>Reporte Libro Mayor</a:t>
          </a:r>
        </a:p>
      </dgm:t>
    </dgm:pt>
    <dgm:pt modelId="{75A7574A-8BE3-4045-9591-1875D5CBADB7}" type="parTrans" cxnId="{94B327F6-CA26-47A4-906C-CCB82F511A73}">
      <dgm:prSet/>
      <dgm:spPr/>
      <dgm:t>
        <a:bodyPr/>
        <a:lstStyle/>
        <a:p>
          <a:endParaRPr lang="es-AR" sz="1200"/>
        </a:p>
      </dgm:t>
    </dgm:pt>
    <dgm:pt modelId="{00CBE164-DF49-4D87-B691-C02341A78658}" type="sibTrans" cxnId="{94B327F6-CA26-47A4-906C-CCB82F511A73}">
      <dgm:prSet/>
      <dgm:spPr/>
      <dgm:t>
        <a:bodyPr/>
        <a:lstStyle/>
        <a:p>
          <a:endParaRPr lang="es-AR" sz="1200"/>
        </a:p>
      </dgm:t>
    </dgm:pt>
    <dgm:pt modelId="{B8B825F2-A562-4CE4-A11D-3D726AAAB0FB}">
      <dgm:prSet phldrT="[Texto]" custT="1"/>
      <dgm:spPr/>
      <dgm:t>
        <a:bodyPr/>
        <a:lstStyle/>
        <a:p>
          <a:r>
            <a:rPr lang="es-AR" sz="1200"/>
            <a:t>HU34</a:t>
          </a:r>
        </a:p>
      </dgm:t>
    </dgm:pt>
    <dgm:pt modelId="{3753550E-BCB2-40D2-A7CE-C331D01C946E}" type="parTrans" cxnId="{A53114DE-9481-4699-9ADA-08F365509C01}">
      <dgm:prSet/>
      <dgm:spPr/>
      <dgm:t>
        <a:bodyPr/>
        <a:lstStyle/>
        <a:p>
          <a:endParaRPr lang="es-AR" sz="1200"/>
        </a:p>
      </dgm:t>
    </dgm:pt>
    <dgm:pt modelId="{87950011-893A-4555-8E6D-770D7B31D126}" type="sibTrans" cxnId="{A53114DE-9481-4699-9ADA-08F365509C01}">
      <dgm:prSet/>
      <dgm:spPr/>
      <dgm:t>
        <a:bodyPr/>
        <a:lstStyle/>
        <a:p>
          <a:endParaRPr lang="es-AR" sz="1200"/>
        </a:p>
      </dgm:t>
    </dgm:pt>
    <dgm:pt modelId="{BC2C4C7D-4A38-4A5D-B51A-C5FAF1C79A41}">
      <dgm:prSet phldrT="[Texto]" custT="1"/>
      <dgm:spPr/>
      <dgm:t>
        <a:bodyPr/>
        <a:lstStyle/>
        <a:p>
          <a:r>
            <a:rPr lang="es-AR" sz="1200"/>
            <a:t>Implementar accesibilidad através de usuarios</a:t>
          </a:r>
        </a:p>
      </dgm:t>
    </dgm:pt>
    <dgm:pt modelId="{B4AAF93B-F2EF-4FF7-9F95-4C8789FC5860}" type="parTrans" cxnId="{B2F38D99-C60A-4CD0-BAFB-92C67AA5A9B4}">
      <dgm:prSet/>
      <dgm:spPr/>
      <dgm:t>
        <a:bodyPr/>
        <a:lstStyle/>
        <a:p>
          <a:endParaRPr lang="es-AR" sz="1200"/>
        </a:p>
      </dgm:t>
    </dgm:pt>
    <dgm:pt modelId="{EBC804F4-1DAC-442F-9FF5-F5597A4A5705}" type="sibTrans" cxnId="{B2F38D99-C60A-4CD0-BAFB-92C67AA5A9B4}">
      <dgm:prSet/>
      <dgm:spPr/>
      <dgm:t>
        <a:bodyPr/>
        <a:lstStyle/>
        <a:p>
          <a:endParaRPr lang="es-AR" sz="1200"/>
        </a:p>
      </dgm:t>
    </dgm:pt>
    <dgm:pt modelId="{42171204-6AB5-4D90-A91B-0B5DB3A2DE10}">
      <dgm:prSet phldrT="[Texto]" custT="1"/>
      <dgm:spPr/>
      <dgm:t>
        <a:bodyPr/>
        <a:lstStyle/>
        <a:p>
          <a:r>
            <a:rPr lang="es-AR" sz="1200"/>
            <a:t>HU35</a:t>
          </a:r>
        </a:p>
      </dgm:t>
    </dgm:pt>
    <dgm:pt modelId="{BFABF717-A398-4048-A25D-4A536FE5C6AC}" type="parTrans" cxnId="{E9415E24-EDBD-4F69-94C5-5097B1F343D2}">
      <dgm:prSet/>
      <dgm:spPr/>
      <dgm:t>
        <a:bodyPr/>
        <a:lstStyle/>
        <a:p>
          <a:endParaRPr lang="es-AR" sz="1200"/>
        </a:p>
      </dgm:t>
    </dgm:pt>
    <dgm:pt modelId="{F5862CC8-6D5D-486F-9749-73D526DF2955}" type="sibTrans" cxnId="{E9415E24-EDBD-4F69-94C5-5097B1F343D2}">
      <dgm:prSet/>
      <dgm:spPr/>
      <dgm:t>
        <a:bodyPr/>
        <a:lstStyle/>
        <a:p>
          <a:endParaRPr lang="es-AR" sz="1200"/>
        </a:p>
      </dgm:t>
    </dgm:pt>
    <dgm:pt modelId="{E883A197-7F13-4A8F-8388-95E21C4A80B3}">
      <dgm:prSet phldrT="[Texto]" custT="1"/>
      <dgm:spPr/>
      <dgm:t>
        <a:bodyPr/>
        <a:lstStyle/>
        <a:p>
          <a:r>
            <a:rPr lang="es-AR" sz="1200"/>
            <a:t>HU36</a:t>
          </a:r>
        </a:p>
      </dgm:t>
    </dgm:pt>
    <dgm:pt modelId="{74919416-F728-4F8F-870D-9D865E2B8EBD}" type="parTrans" cxnId="{ABF34DF0-3257-4F17-82E6-A04FA4711D94}">
      <dgm:prSet/>
      <dgm:spPr/>
      <dgm:t>
        <a:bodyPr/>
        <a:lstStyle/>
        <a:p>
          <a:endParaRPr lang="es-AR" sz="1200"/>
        </a:p>
      </dgm:t>
    </dgm:pt>
    <dgm:pt modelId="{265D99B0-03D8-4A05-B5B5-5AA30D67E03A}" type="sibTrans" cxnId="{ABF34DF0-3257-4F17-82E6-A04FA4711D94}">
      <dgm:prSet/>
      <dgm:spPr/>
      <dgm:t>
        <a:bodyPr/>
        <a:lstStyle/>
        <a:p>
          <a:endParaRPr lang="es-AR" sz="1200"/>
        </a:p>
      </dgm:t>
    </dgm:pt>
    <dgm:pt modelId="{86340AA8-8A19-43C9-AAB9-29A2F877C65D}">
      <dgm:prSet phldrT="[Texto]" custT="1"/>
      <dgm:spPr/>
      <dgm:t>
        <a:bodyPr/>
        <a:lstStyle/>
        <a:p>
          <a:r>
            <a:rPr lang="es-AR" sz="1200"/>
            <a:t>Implementar roles de usuario</a:t>
          </a:r>
        </a:p>
      </dgm:t>
    </dgm:pt>
    <dgm:pt modelId="{7C839E89-C71B-49B4-A396-10E6806FCEAA}" type="parTrans" cxnId="{87A17D1F-6768-4BE6-9E56-CFBFF5CE5D30}">
      <dgm:prSet/>
      <dgm:spPr/>
      <dgm:t>
        <a:bodyPr/>
        <a:lstStyle/>
        <a:p>
          <a:endParaRPr lang="es-AR" sz="1200"/>
        </a:p>
      </dgm:t>
    </dgm:pt>
    <dgm:pt modelId="{1D0D48F5-9D35-46B9-97B9-683E70BB7920}" type="sibTrans" cxnId="{87A17D1F-6768-4BE6-9E56-CFBFF5CE5D30}">
      <dgm:prSet/>
      <dgm:spPr/>
      <dgm:t>
        <a:bodyPr/>
        <a:lstStyle/>
        <a:p>
          <a:endParaRPr lang="es-AR" sz="1200"/>
        </a:p>
      </dgm:t>
    </dgm:pt>
    <dgm:pt modelId="{65C4C57E-E79A-4C1C-B938-633CB58DC94F}">
      <dgm:prSet phldrT="[Texto]" custT="1"/>
      <dgm:spPr/>
      <dgm:t>
        <a:bodyPr/>
        <a:lstStyle/>
        <a:p>
          <a:r>
            <a:rPr lang="es-AR" sz="1200"/>
            <a:t>HU37</a:t>
          </a:r>
        </a:p>
      </dgm:t>
    </dgm:pt>
    <dgm:pt modelId="{F6409A6B-19D8-47D4-B0D6-926072E2C669}" type="parTrans" cxnId="{0D178726-7207-4490-B05D-01EE320A94C1}">
      <dgm:prSet/>
      <dgm:spPr/>
      <dgm:t>
        <a:bodyPr/>
        <a:lstStyle/>
        <a:p>
          <a:endParaRPr lang="es-AR" sz="1200"/>
        </a:p>
      </dgm:t>
    </dgm:pt>
    <dgm:pt modelId="{6DA79D9A-102A-4E43-82A3-1B61A2CD3A2B}" type="sibTrans" cxnId="{0D178726-7207-4490-B05D-01EE320A94C1}">
      <dgm:prSet/>
      <dgm:spPr/>
      <dgm:t>
        <a:bodyPr/>
        <a:lstStyle/>
        <a:p>
          <a:endParaRPr lang="es-AR" sz="1200"/>
        </a:p>
      </dgm:t>
    </dgm:pt>
    <dgm:pt modelId="{28F03762-D140-4612-9F69-1A0A23999356}">
      <dgm:prSet phldrT="[Texto]" custT="1"/>
      <dgm:spPr/>
      <dgm:t>
        <a:bodyPr/>
        <a:lstStyle/>
        <a:p>
          <a:r>
            <a:rPr lang="es-AR" sz="1200"/>
            <a:t>Crear servicio de copias de seguridad</a:t>
          </a:r>
        </a:p>
      </dgm:t>
    </dgm:pt>
    <dgm:pt modelId="{F895BD55-95A1-45DE-9F63-9A617BF5B3C0}" type="parTrans" cxnId="{5514A209-2CB3-4328-B7B7-AB12DD846F4A}">
      <dgm:prSet/>
      <dgm:spPr/>
      <dgm:t>
        <a:bodyPr/>
        <a:lstStyle/>
        <a:p>
          <a:endParaRPr lang="es-AR" sz="1200"/>
        </a:p>
      </dgm:t>
    </dgm:pt>
    <dgm:pt modelId="{1A835E52-163E-4362-B726-596180AAC4EC}" type="sibTrans" cxnId="{5514A209-2CB3-4328-B7B7-AB12DD846F4A}">
      <dgm:prSet/>
      <dgm:spPr/>
      <dgm:t>
        <a:bodyPr/>
        <a:lstStyle/>
        <a:p>
          <a:endParaRPr lang="es-AR" sz="1200"/>
        </a:p>
      </dgm:t>
    </dgm:pt>
    <dgm:pt modelId="{9B2F7A9B-2EB0-40D2-830B-0FE122D11231}">
      <dgm:prSet phldrT="[Texto]" custT="1"/>
      <dgm:spPr/>
      <dgm:t>
        <a:bodyPr/>
        <a:lstStyle/>
        <a:p>
          <a:r>
            <a:rPr lang="es-AR" sz="1200"/>
            <a:t>HU38</a:t>
          </a:r>
        </a:p>
      </dgm:t>
    </dgm:pt>
    <dgm:pt modelId="{725766EE-ECD0-4D05-82B2-6A015562DBC8}" type="parTrans" cxnId="{2F85DFB3-596A-4638-8E03-3FF4FCE79299}">
      <dgm:prSet/>
      <dgm:spPr/>
      <dgm:t>
        <a:bodyPr/>
        <a:lstStyle/>
        <a:p>
          <a:endParaRPr lang="es-AR" sz="1200"/>
        </a:p>
      </dgm:t>
    </dgm:pt>
    <dgm:pt modelId="{66BA41E2-6FF0-455D-BA56-932B0216EFF6}" type="sibTrans" cxnId="{2F85DFB3-596A-4638-8E03-3FF4FCE79299}">
      <dgm:prSet/>
      <dgm:spPr/>
      <dgm:t>
        <a:bodyPr/>
        <a:lstStyle/>
        <a:p>
          <a:endParaRPr lang="es-AR" sz="1200"/>
        </a:p>
      </dgm:t>
    </dgm:pt>
    <dgm:pt modelId="{68C7AECB-1108-4C08-8FA0-8174543B284B}">
      <dgm:prSet phldrT="[Texto]" custT="1"/>
      <dgm:spPr/>
      <dgm:t>
        <a:bodyPr/>
        <a:lstStyle/>
        <a:p>
          <a:r>
            <a:rPr lang="es-AR" sz="1200"/>
            <a:t>HU39</a:t>
          </a:r>
        </a:p>
      </dgm:t>
    </dgm:pt>
    <dgm:pt modelId="{F6734BAE-ECC9-4F7A-9694-F28BFFE9B7CD}" type="parTrans" cxnId="{E6664277-D0F4-488F-8D17-C1158D7A3D70}">
      <dgm:prSet/>
      <dgm:spPr/>
      <dgm:t>
        <a:bodyPr/>
        <a:lstStyle/>
        <a:p>
          <a:endParaRPr lang="es-AR" sz="1200"/>
        </a:p>
      </dgm:t>
    </dgm:pt>
    <dgm:pt modelId="{03DCE67D-6808-4B5E-AA32-E479A2C7A09D}" type="sibTrans" cxnId="{E6664277-D0F4-488F-8D17-C1158D7A3D70}">
      <dgm:prSet/>
      <dgm:spPr/>
      <dgm:t>
        <a:bodyPr/>
        <a:lstStyle/>
        <a:p>
          <a:endParaRPr lang="es-AR" sz="1200"/>
        </a:p>
      </dgm:t>
    </dgm:pt>
    <dgm:pt modelId="{C83D9DC2-6796-419D-A214-5ABA52CC4DF2}">
      <dgm:prSet phldrT="[Texto]" custT="1"/>
      <dgm:spPr/>
      <dgm:t>
        <a:bodyPr/>
        <a:lstStyle/>
        <a:p>
          <a:r>
            <a:rPr lang="es-AR" sz="1200"/>
            <a:t>Crear servicio de limpieza de tablas temporales</a:t>
          </a:r>
        </a:p>
      </dgm:t>
    </dgm:pt>
    <dgm:pt modelId="{949CAF59-AE2B-4906-BD5D-7A5935DE3A74}" type="parTrans" cxnId="{D899C761-2A4F-490A-9A85-DEBA9530738F}">
      <dgm:prSet/>
      <dgm:spPr/>
      <dgm:t>
        <a:bodyPr/>
        <a:lstStyle/>
        <a:p>
          <a:endParaRPr lang="es-AR" sz="1200"/>
        </a:p>
      </dgm:t>
    </dgm:pt>
    <dgm:pt modelId="{3CA23885-3C37-470A-8E22-6AA07B8767B1}" type="sibTrans" cxnId="{D899C761-2A4F-490A-9A85-DEBA9530738F}">
      <dgm:prSet/>
      <dgm:spPr/>
      <dgm:t>
        <a:bodyPr/>
        <a:lstStyle/>
        <a:p>
          <a:endParaRPr lang="es-AR" sz="1200"/>
        </a:p>
      </dgm:t>
    </dgm:pt>
    <dgm:pt modelId="{0F5AF274-DB88-4AF0-8879-EE4CA66E7407}">
      <dgm:prSet phldrT="[Texto]" custT="1"/>
      <dgm:spPr/>
      <dgm:t>
        <a:bodyPr/>
        <a:lstStyle/>
        <a:p>
          <a:r>
            <a:rPr lang="es-AR" sz="1200"/>
            <a:t>Crear inmersión al sistema para los usuarios</a:t>
          </a:r>
        </a:p>
      </dgm:t>
    </dgm:pt>
    <dgm:pt modelId="{F3AE6C2E-FFA3-4C65-A402-0FC5EECDE985}" type="parTrans" cxnId="{6621F563-9C2B-4003-A75D-14276BE5D102}">
      <dgm:prSet/>
      <dgm:spPr/>
      <dgm:t>
        <a:bodyPr/>
        <a:lstStyle/>
        <a:p>
          <a:endParaRPr lang="es-AR" sz="1200"/>
        </a:p>
      </dgm:t>
    </dgm:pt>
    <dgm:pt modelId="{1B732AC8-8D88-49AD-80D7-EEFB4A061162}" type="sibTrans" cxnId="{6621F563-9C2B-4003-A75D-14276BE5D102}">
      <dgm:prSet/>
      <dgm:spPr/>
      <dgm:t>
        <a:bodyPr/>
        <a:lstStyle/>
        <a:p>
          <a:endParaRPr lang="es-AR" sz="1200"/>
        </a:p>
      </dgm:t>
    </dgm:pt>
    <dgm:pt modelId="{E8C3094C-D0E7-4FB3-ABB4-152273614ADF}" type="pres">
      <dgm:prSet presAssocID="{A8480DAD-EB0D-4774-A6DF-6933AFFE6634}" presName="linear" presStyleCnt="0">
        <dgm:presLayoutVars>
          <dgm:animLvl val="lvl"/>
          <dgm:resizeHandles val="exact"/>
        </dgm:presLayoutVars>
      </dgm:prSet>
      <dgm:spPr/>
    </dgm:pt>
    <dgm:pt modelId="{7D1AF342-DA48-4B40-922F-50500066CE9A}" type="pres">
      <dgm:prSet presAssocID="{DD1BE7D5-BBD5-46CC-9210-A610B84BF5A3}" presName="parentText" presStyleLbl="node1" presStyleIdx="0" presStyleCnt="7">
        <dgm:presLayoutVars>
          <dgm:chMax val="0"/>
          <dgm:bulletEnabled val="1"/>
        </dgm:presLayoutVars>
      </dgm:prSet>
      <dgm:spPr/>
    </dgm:pt>
    <dgm:pt modelId="{5924CAB3-4E8F-4E64-AB30-2C491C3BFFA4}" type="pres">
      <dgm:prSet presAssocID="{DD1BE7D5-BBD5-46CC-9210-A610B84BF5A3}" presName="childText" presStyleLbl="revTx" presStyleIdx="0" presStyleCnt="7">
        <dgm:presLayoutVars>
          <dgm:bulletEnabled val="1"/>
        </dgm:presLayoutVars>
      </dgm:prSet>
      <dgm:spPr/>
    </dgm:pt>
    <dgm:pt modelId="{2332AC7D-55A8-4B9C-9346-FC94D6BC3C60}" type="pres">
      <dgm:prSet presAssocID="{B8B825F2-A562-4CE4-A11D-3D726AAAB0FB}" presName="parentText" presStyleLbl="node1" presStyleIdx="1" presStyleCnt="7">
        <dgm:presLayoutVars>
          <dgm:chMax val="0"/>
          <dgm:bulletEnabled val="1"/>
        </dgm:presLayoutVars>
      </dgm:prSet>
      <dgm:spPr/>
    </dgm:pt>
    <dgm:pt modelId="{0539F71E-55D3-40D8-85FF-7BDE8ED6309C}" type="pres">
      <dgm:prSet presAssocID="{B8B825F2-A562-4CE4-A11D-3D726AAAB0FB}" presName="childText" presStyleLbl="revTx" presStyleIdx="1" presStyleCnt="7">
        <dgm:presLayoutVars>
          <dgm:bulletEnabled val="1"/>
        </dgm:presLayoutVars>
      </dgm:prSet>
      <dgm:spPr/>
    </dgm:pt>
    <dgm:pt modelId="{8EAB254F-A0CC-4ECC-A0D1-463BA4F53B73}" type="pres">
      <dgm:prSet presAssocID="{42171204-6AB5-4D90-A91B-0B5DB3A2DE10}" presName="parentText" presStyleLbl="node1" presStyleIdx="2" presStyleCnt="7">
        <dgm:presLayoutVars>
          <dgm:chMax val="0"/>
          <dgm:bulletEnabled val="1"/>
        </dgm:presLayoutVars>
      </dgm:prSet>
      <dgm:spPr/>
    </dgm:pt>
    <dgm:pt modelId="{F939E900-5852-4A5E-A895-1E1835B32148}" type="pres">
      <dgm:prSet presAssocID="{42171204-6AB5-4D90-A91B-0B5DB3A2DE10}" presName="childText" presStyleLbl="revTx" presStyleIdx="2" presStyleCnt="7">
        <dgm:presLayoutVars>
          <dgm:bulletEnabled val="1"/>
        </dgm:presLayoutVars>
      </dgm:prSet>
      <dgm:spPr/>
    </dgm:pt>
    <dgm:pt modelId="{608FC3A8-4545-4A1D-98B1-DEB98F6435ED}" type="pres">
      <dgm:prSet presAssocID="{E883A197-7F13-4A8F-8388-95E21C4A80B3}" presName="parentText" presStyleLbl="node1" presStyleIdx="3" presStyleCnt="7">
        <dgm:presLayoutVars>
          <dgm:chMax val="0"/>
          <dgm:bulletEnabled val="1"/>
        </dgm:presLayoutVars>
      </dgm:prSet>
      <dgm:spPr/>
    </dgm:pt>
    <dgm:pt modelId="{5D09698C-6C30-4D79-86E4-7C3AFB12901F}" type="pres">
      <dgm:prSet presAssocID="{E883A197-7F13-4A8F-8388-95E21C4A80B3}" presName="childText" presStyleLbl="revTx" presStyleIdx="3" presStyleCnt="7">
        <dgm:presLayoutVars>
          <dgm:bulletEnabled val="1"/>
        </dgm:presLayoutVars>
      </dgm:prSet>
      <dgm:spPr/>
    </dgm:pt>
    <dgm:pt modelId="{3E4F2AEC-4029-401A-9B10-7E613E41541B}" type="pres">
      <dgm:prSet presAssocID="{65C4C57E-E79A-4C1C-B938-633CB58DC94F}" presName="parentText" presStyleLbl="node1" presStyleIdx="4" presStyleCnt="7">
        <dgm:presLayoutVars>
          <dgm:chMax val="0"/>
          <dgm:bulletEnabled val="1"/>
        </dgm:presLayoutVars>
      </dgm:prSet>
      <dgm:spPr/>
    </dgm:pt>
    <dgm:pt modelId="{0B706CA8-FC17-4213-8909-6FC181463852}" type="pres">
      <dgm:prSet presAssocID="{65C4C57E-E79A-4C1C-B938-633CB58DC94F}" presName="childText" presStyleLbl="revTx" presStyleIdx="4" presStyleCnt="7">
        <dgm:presLayoutVars>
          <dgm:bulletEnabled val="1"/>
        </dgm:presLayoutVars>
      </dgm:prSet>
      <dgm:spPr/>
    </dgm:pt>
    <dgm:pt modelId="{857DBE77-E0FB-4444-9089-9DF7BDADF139}" type="pres">
      <dgm:prSet presAssocID="{9B2F7A9B-2EB0-40D2-830B-0FE122D11231}" presName="parentText" presStyleLbl="node1" presStyleIdx="5" presStyleCnt="7">
        <dgm:presLayoutVars>
          <dgm:chMax val="0"/>
          <dgm:bulletEnabled val="1"/>
        </dgm:presLayoutVars>
      </dgm:prSet>
      <dgm:spPr/>
    </dgm:pt>
    <dgm:pt modelId="{41387778-96DC-4941-A05D-22098279838F}" type="pres">
      <dgm:prSet presAssocID="{9B2F7A9B-2EB0-40D2-830B-0FE122D11231}" presName="childText" presStyleLbl="revTx" presStyleIdx="5" presStyleCnt="7">
        <dgm:presLayoutVars>
          <dgm:bulletEnabled val="1"/>
        </dgm:presLayoutVars>
      </dgm:prSet>
      <dgm:spPr/>
    </dgm:pt>
    <dgm:pt modelId="{8E7BA810-56C2-4EF1-9FFD-FDE4C76159B6}" type="pres">
      <dgm:prSet presAssocID="{68C7AECB-1108-4C08-8FA0-8174543B284B}" presName="parentText" presStyleLbl="node1" presStyleIdx="6" presStyleCnt="7">
        <dgm:presLayoutVars>
          <dgm:chMax val="0"/>
          <dgm:bulletEnabled val="1"/>
        </dgm:presLayoutVars>
      </dgm:prSet>
      <dgm:spPr/>
    </dgm:pt>
    <dgm:pt modelId="{1C19FB49-5951-4861-8691-73222F3D7FB1}" type="pres">
      <dgm:prSet presAssocID="{68C7AECB-1108-4C08-8FA0-8174543B284B}" presName="childText" presStyleLbl="revTx" presStyleIdx="6" presStyleCnt="7">
        <dgm:presLayoutVars>
          <dgm:bulletEnabled val="1"/>
        </dgm:presLayoutVars>
      </dgm:prSet>
      <dgm:spPr/>
    </dgm:pt>
  </dgm:ptLst>
  <dgm:cxnLst>
    <dgm:cxn modelId="{5514A209-2CB3-4328-B7B7-AB12DD846F4A}" srcId="{65C4C57E-E79A-4C1C-B938-633CB58DC94F}" destId="{28F03762-D140-4612-9F69-1A0A23999356}" srcOrd="0" destOrd="0" parTransId="{F895BD55-95A1-45DE-9F63-9A617BF5B3C0}" sibTransId="{1A835E52-163E-4362-B726-596180AAC4EC}"/>
    <dgm:cxn modelId="{5E95CE10-6991-4637-AB3B-F310B83BF5C4}" type="presOf" srcId="{68C7AECB-1108-4C08-8FA0-8174543B284B}" destId="{8E7BA810-56C2-4EF1-9FFD-FDE4C76159B6}" srcOrd="0" destOrd="0" presId="urn:microsoft.com/office/officeart/2005/8/layout/vList2"/>
    <dgm:cxn modelId="{AA806B16-2E22-4238-AAB5-3DC46864DBEE}" srcId="{DD1BE7D5-BBD5-46CC-9210-A610B84BF5A3}" destId="{73524A2B-492E-48C9-B20C-FB9CA0D387F4}" srcOrd="0" destOrd="0" parTransId="{89D50223-778A-4146-AE8B-6329FA6ABCFA}" sibTransId="{28C9B2FC-C12D-48E4-8CDE-7CFBA493C5E7}"/>
    <dgm:cxn modelId="{87A17D1F-6768-4BE6-9E56-CFBFF5CE5D30}" srcId="{E883A197-7F13-4A8F-8388-95E21C4A80B3}" destId="{86340AA8-8A19-43C9-AAB9-29A2F877C65D}" srcOrd="0" destOrd="0" parTransId="{7C839E89-C71B-49B4-A396-10E6806FCEAA}" sibTransId="{1D0D48F5-9D35-46B9-97B9-683E70BB7920}"/>
    <dgm:cxn modelId="{E9415E24-EDBD-4F69-94C5-5097B1F343D2}" srcId="{A8480DAD-EB0D-4774-A6DF-6933AFFE6634}" destId="{42171204-6AB5-4D90-A91B-0B5DB3A2DE10}" srcOrd="2" destOrd="0" parTransId="{BFABF717-A398-4048-A25D-4A536FE5C6AC}" sibTransId="{F5862CC8-6D5D-486F-9749-73D526DF2955}"/>
    <dgm:cxn modelId="{0D178726-7207-4490-B05D-01EE320A94C1}" srcId="{A8480DAD-EB0D-4774-A6DF-6933AFFE6634}" destId="{65C4C57E-E79A-4C1C-B938-633CB58DC94F}" srcOrd="4" destOrd="0" parTransId="{F6409A6B-19D8-47D4-B0D6-926072E2C669}" sibTransId="{6DA79D9A-102A-4E43-82A3-1B61A2CD3A2B}"/>
    <dgm:cxn modelId="{A4BFCE32-AFFD-4794-AE8D-9D2B4614E7B9}" type="presOf" srcId="{28F03762-D140-4612-9F69-1A0A23999356}" destId="{0B706CA8-FC17-4213-8909-6FC181463852}" srcOrd="0" destOrd="0" presId="urn:microsoft.com/office/officeart/2005/8/layout/vList2"/>
    <dgm:cxn modelId="{90F8163B-B795-4A8C-9914-48B1648E2E09}" type="presOf" srcId="{9B2F7A9B-2EB0-40D2-830B-0FE122D11231}" destId="{857DBE77-E0FB-4444-9089-9DF7BDADF139}" srcOrd="0" destOrd="0" presId="urn:microsoft.com/office/officeart/2005/8/layout/vList2"/>
    <dgm:cxn modelId="{6221633F-CF33-43CE-9197-DF9AB4C9C4CF}" type="presOf" srcId="{D9890B04-CBA7-49DE-8FB0-DF12AF6E2706}" destId="{0539F71E-55D3-40D8-85FF-7BDE8ED6309C}" srcOrd="0" destOrd="0" presId="urn:microsoft.com/office/officeart/2005/8/layout/vList2"/>
    <dgm:cxn modelId="{D899C761-2A4F-490A-9A85-DEBA9530738F}" srcId="{9B2F7A9B-2EB0-40D2-830B-0FE122D11231}" destId="{C83D9DC2-6796-419D-A214-5ABA52CC4DF2}" srcOrd="0" destOrd="0" parTransId="{949CAF59-AE2B-4906-BD5D-7A5935DE3A74}" sibTransId="{3CA23885-3C37-470A-8E22-6AA07B8767B1}"/>
    <dgm:cxn modelId="{6621F563-9C2B-4003-A75D-14276BE5D102}" srcId="{68C7AECB-1108-4C08-8FA0-8174543B284B}" destId="{0F5AF274-DB88-4AF0-8879-EE4CA66E7407}" srcOrd="0" destOrd="0" parTransId="{F3AE6C2E-FFA3-4C65-A402-0FC5EECDE985}" sibTransId="{1B732AC8-8D88-49AD-80D7-EEFB4A061162}"/>
    <dgm:cxn modelId="{1780996A-BC05-490B-95DA-F07F5810FFDD}" srcId="{A8480DAD-EB0D-4774-A6DF-6933AFFE6634}" destId="{DD1BE7D5-BBD5-46CC-9210-A610B84BF5A3}" srcOrd="0" destOrd="0" parTransId="{09905D87-5F97-4940-AC78-BD2D281C9296}" sibTransId="{7980B0E7-C3D6-4F90-93C5-691CA8A347E2}"/>
    <dgm:cxn modelId="{98936870-A17A-4E8B-BB87-9FB877DF7237}" type="presOf" srcId="{E883A197-7F13-4A8F-8388-95E21C4A80B3}" destId="{608FC3A8-4545-4A1D-98B1-DEB98F6435ED}" srcOrd="0" destOrd="0" presId="urn:microsoft.com/office/officeart/2005/8/layout/vList2"/>
    <dgm:cxn modelId="{E6664277-D0F4-488F-8D17-C1158D7A3D70}" srcId="{A8480DAD-EB0D-4774-A6DF-6933AFFE6634}" destId="{68C7AECB-1108-4C08-8FA0-8174543B284B}" srcOrd="6" destOrd="0" parTransId="{F6734BAE-ECC9-4F7A-9694-F28BFFE9B7CD}" sibTransId="{03DCE67D-6808-4B5E-AA32-E479A2C7A09D}"/>
    <dgm:cxn modelId="{1599AD57-8655-428B-AD2B-C91FDFA65381}" type="presOf" srcId="{DD1BE7D5-BBD5-46CC-9210-A610B84BF5A3}" destId="{7D1AF342-DA48-4B40-922F-50500066CE9A}" srcOrd="0" destOrd="0" presId="urn:microsoft.com/office/officeart/2005/8/layout/vList2"/>
    <dgm:cxn modelId="{17EFC75A-C93F-4E76-B8DA-3487014B78D4}" type="presOf" srcId="{A8480DAD-EB0D-4774-A6DF-6933AFFE6634}" destId="{E8C3094C-D0E7-4FB3-ABB4-152273614ADF}" srcOrd="0" destOrd="0" presId="urn:microsoft.com/office/officeart/2005/8/layout/vList2"/>
    <dgm:cxn modelId="{8A1D208D-4BB0-4DB3-8704-B9934F8EDD38}" type="presOf" srcId="{B8B825F2-A562-4CE4-A11D-3D726AAAB0FB}" destId="{2332AC7D-55A8-4B9C-9346-FC94D6BC3C60}" srcOrd="0" destOrd="0" presId="urn:microsoft.com/office/officeart/2005/8/layout/vList2"/>
    <dgm:cxn modelId="{B2F38D99-C60A-4CD0-BAFB-92C67AA5A9B4}" srcId="{42171204-6AB5-4D90-A91B-0B5DB3A2DE10}" destId="{BC2C4C7D-4A38-4A5D-B51A-C5FAF1C79A41}" srcOrd="0" destOrd="0" parTransId="{B4AAF93B-F2EF-4FF7-9F95-4C8789FC5860}" sibTransId="{EBC804F4-1DAC-442F-9FF5-F5597A4A5705}"/>
    <dgm:cxn modelId="{661B84A2-9073-4C90-B38D-2DA321425D10}" type="presOf" srcId="{65C4C57E-E79A-4C1C-B938-633CB58DC94F}" destId="{3E4F2AEC-4029-401A-9B10-7E613E41541B}" srcOrd="0" destOrd="0" presId="urn:microsoft.com/office/officeart/2005/8/layout/vList2"/>
    <dgm:cxn modelId="{2F85DFB3-596A-4638-8E03-3FF4FCE79299}" srcId="{A8480DAD-EB0D-4774-A6DF-6933AFFE6634}" destId="{9B2F7A9B-2EB0-40D2-830B-0FE122D11231}" srcOrd="5" destOrd="0" parTransId="{725766EE-ECD0-4D05-82B2-6A015562DBC8}" sibTransId="{66BA41E2-6FF0-455D-BA56-932B0216EFF6}"/>
    <dgm:cxn modelId="{13A275C0-883A-42FC-9602-FF3823C8748C}" type="presOf" srcId="{0F5AF274-DB88-4AF0-8879-EE4CA66E7407}" destId="{1C19FB49-5951-4861-8691-73222F3D7FB1}" srcOrd="0" destOrd="0" presId="urn:microsoft.com/office/officeart/2005/8/layout/vList2"/>
    <dgm:cxn modelId="{A53114DE-9481-4699-9ADA-08F365509C01}" srcId="{A8480DAD-EB0D-4774-A6DF-6933AFFE6634}" destId="{B8B825F2-A562-4CE4-A11D-3D726AAAB0FB}" srcOrd="1" destOrd="0" parTransId="{3753550E-BCB2-40D2-A7CE-C331D01C946E}" sibTransId="{87950011-893A-4555-8E6D-770D7B31D126}"/>
    <dgm:cxn modelId="{5B8536E1-34D5-435D-A12E-5CC6B76EB6F2}" type="presOf" srcId="{86340AA8-8A19-43C9-AAB9-29A2F877C65D}" destId="{5D09698C-6C30-4D79-86E4-7C3AFB12901F}" srcOrd="0" destOrd="0" presId="urn:microsoft.com/office/officeart/2005/8/layout/vList2"/>
    <dgm:cxn modelId="{EEC05CE2-50C2-43CB-854D-3BBF077C5DD2}" type="presOf" srcId="{73524A2B-492E-48C9-B20C-FB9CA0D387F4}" destId="{5924CAB3-4E8F-4E64-AB30-2C491C3BFFA4}" srcOrd="0" destOrd="0" presId="urn:microsoft.com/office/officeart/2005/8/layout/vList2"/>
    <dgm:cxn modelId="{ABF34DF0-3257-4F17-82E6-A04FA4711D94}" srcId="{A8480DAD-EB0D-4774-A6DF-6933AFFE6634}" destId="{E883A197-7F13-4A8F-8388-95E21C4A80B3}" srcOrd="3" destOrd="0" parTransId="{74919416-F728-4F8F-870D-9D865E2B8EBD}" sibTransId="{265D99B0-03D8-4A05-B5B5-5AA30D67E03A}"/>
    <dgm:cxn modelId="{3A3F40F4-E183-466A-A7A8-290E9EE783F7}" type="presOf" srcId="{C83D9DC2-6796-419D-A214-5ABA52CC4DF2}" destId="{41387778-96DC-4941-A05D-22098279838F}" srcOrd="0" destOrd="0" presId="urn:microsoft.com/office/officeart/2005/8/layout/vList2"/>
    <dgm:cxn modelId="{94B327F6-CA26-47A4-906C-CCB82F511A73}" srcId="{B8B825F2-A562-4CE4-A11D-3D726AAAB0FB}" destId="{D9890B04-CBA7-49DE-8FB0-DF12AF6E2706}" srcOrd="0" destOrd="0" parTransId="{75A7574A-8BE3-4045-9591-1875D5CBADB7}" sibTransId="{00CBE164-DF49-4D87-B691-C02341A78658}"/>
    <dgm:cxn modelId="{8A16B9FE-B8F2-4FD9-B066-03C98E279D5A}" type="presOf" srcId="{42171204-6AB5-4D90-A91B-0B5DB3A2DE10}" destId="{8EAB254F-A0CC-4ECC-A0D1-463BA4F53B73}" srcOrd="0" destOrd="0" presId="urn:microsoft.com/office/officeart/2005/8/layout/vList2"/>
    <dgm:cxn modelId="{5B6DDEFF-8DA7-45D0-B337-C3D458F67978}" type="presOf" srcId="{BC2C4C7D-4A38-4A5D-B51A-C5FAF1C79A41}" destId="{F939E900-5852-4A5E-A895-1E1835B32148}" srcOrd="0" destOrd="0" presId="urn:microsoft.com/office/officeart/2005/8/layout/vList2"/>
    <dgm:cxn modelId="{32863A9F-353C-4398-A3EF-2A542D5EBAB1}" type="presParOf" srcId="{E8C3094C-D0E7-4FB3-ABB4-152273614ADF}" destId="{7D1AF342-DA48-4B40-922F-50500066CE9A}" srcOrd="0" destOrd="0" presId="urn:microsoft.com/office/officeart/2005/8/layout/vList2"/>
    <dgm:cxn modelId="{EE06A9DD-0F07-4DE9-868E-9B5B6A48DF5A}" type="presParOf" srcId="{E8C3094C-D0E7-4FB3-ABB4-152273614ADF}" destId="{5924CAB3-4E8F-4E64-AB30-2C491C3BFFA4}" srcOrd="1" destOrd="0" presId="urn:microsoft.com/office/officeart/2005/8/layout/vList2"/>
    <dgm:cxn modelId="{ACBDBE0E-F99A-40BA-9DD9-F2D99BDF9520}" type="presParOf" srcId="{E8C3094C-D0E7-4FB3-ABB4-152273614ADF}" destId="{2332AC7D-55A8-4B9C-9346-FC94D6BC3C60}" srcOrd="2" destOrd="0" presId="urn:microsoft.com/office/officeart/2005/8/layout/vList2"/>
    <dgm:cxn modelId="{93444579-F7BA-4EF6-A91E-B2EA8A89AF97}" type="presParOf" srcId="{E8C3094C-D0E7-4FB3-ABB4-152273614ADF}" destId="{0539F71E-55D3-40D8-85FF-7BDE8ED6309C}" srcOrd="3" destOrd="0" presId="urn:microsoft.com/office/officeart/2005/8/layout/vList2"/>
    <dgm:cxn modelId="{F48013AE-D41D-420A-B030-40AE64FA5A78}" type="presParOf" srcId="{E8C3094C-D0E7-4FB3-ABB4-152273614ADF}" destId="{8EAB254F-A0CC-4ECC-A0D1-463BA4F53B73}" srcOrd="4" destOrd="0" presId="urn:microsoft.com/office/officeart/2005/8/layout/vList2"/>
    <dgm:cxn modelId="{753D6F44-31A4-491C-B0A6-553EEB8F9B46}" type="presParOf" srcId="{E8C3094C-D0E7-4FB3-ABB4-152273614ADF}" destId="{F939E900-5852-4A5E-A895-1E1835B32148}" srcOrd="5" destOrd="0" presId="urn:microsoft.com/office/officeart/2005/8/layout/vList2"/>
    <dgm:cxn modelId="{488BD71C-51F8-427D-8DFF-A999E4C0CE27}" type="presParOf" srcId="{E8C3094C-D0E7-4FB3-ABB4-152273614ADF}" destId="{608FC3A8-4545-4A1D-98B1-DEB98F6435ED}" srcOrd="6" destOrd="0" presId="urn:microsoft.com/office/officeart/2005/8/layout/vList2"/>
    <dgm:cxn modelId="{26FA9219-D60C-4302-8BBA-D9C81F9C6191}" type="presParOf" srcId="{E8C3094C-D0E7-4FB3-ABB4-152273614ADF}" destId="{5D09698C-6C30-4D79-86E4-7C3AFB12901F}" srcOrd="7" destOrd="0" presId="urn:microsoft.com/office/officeart/2005/8/layout/vList2"/>
    <dgm:cxn modelId="{2B591290-B916-4339-8C3A-164E93D0D2E6}" type="presParOf" srcId="{E8C3094C-D0E7-4FB3-ABB4-152273614ADF}" destId="{3E4F2AEC-4029-401A-9B10-7E613E41541B}" srcOrd="8" destOrd="0" presId="urn:microsoft.com/office/officeart/2005/8/layout/vList2"/>
    <dgm:cxn modelId="{CBEA6DA9-78C3-4A15-B2E5-F0A6F2D9678C}" type="presParOf" srcId="{E8C3094C-D0E7-4FB3-ABB4-152273614ADF}" destId="{0B706CA8-FC17-4213-8909-6FC181463852}" srcOrd="9" destOrd="0" presId="urn:microsoft.com/office/officeart/2005/8/layout/vList2"/>
    <dgm:cxn modelId="{FC609237-6BDA-4EE5-938E-F0887B1970F6}" type="presParOf" srcId="{E8C3094C-D0E7-4FB3-ABB4-152273614ADF}" destId="{857DBE77-E0FB-4444-9089-9DF7BDADF139}" srcOrd="10" destOrd="0" presId="urn:microsoft.com/office/officeart/2005/8/layout/vList2"/>
    <dgm:cxn modelId="{403D1E38-87F6-46F7-B51D-5D984563E008}" type="presParOf" srcId="{E8C3094C-D0E7-4FB3-ABB4-152273614ADF}" destId="{41387778-96DC-4941-A05D-22098279838F}" srcOrd="11" destOrd="0" presId="urn:microsoft.com/office/officeart/2005/8/layout/vList2"/>
    <dgm:cxn modelId="{60C49307-9C33-4AB0-9950-9ADD82F1C7B6}" type="presParOf" srcId="{E8C3094C-D0E7-4FB3-ABB4-152273614ADF}" destId="{8E7BA810-56C2-4EF1-9FFD-FDE4C76159B6}" srcOrd="12" destOrd="0" presId="urn:microsoft.com/office/officeart/2005/8/layout/vList2"/>
    <dgm:cxn modelId="{6FAFD39C-A0D0-41AA-BE75-0A25DE23E751}" type="presParOf" srcId="{E8C3094C-D0E7-4FB3-ABB4-152273614ADF}" destId="{1C19FB49-5951-4861-8691-73222F3D7FB1}" srcOrd="13" destOrd="0" presId="urn:microsoft.com/office/officeart/2005/8/layout/vList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E1B9E4-81A3-412A-B09D-791AD6344739}">
      <dsp:nvSpPr>
        <dsp:cNvPr id="0" name=""/>
        <dsp:cNvSpPr/>
      </dsp:nvSpPr>
      <dsp:spPr>
        <a:xfrm>
          <a:off x="0" y="98067"/>
          <a:ext cx="2832100" cy="280800"/>
        </a:xfrm>
        <a:prstGeom prst="round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HU01</a:t>
          </a:r>
        </a:p>
      </dsp:txBody>
      <dsp:txXfrm>
        <a:off x="13708" y="111775"/>
        <a:ext cx="2804684" cy="253384"/>
      </dsp:txXfrm>
    </dsp:sp>
    <dsp:sp modelId="{9E375EC8-AC61-42CE-A88B-54E44372293F}">
      <dsp:nvSpPr>
        <dsp:cNvPr id="0" name=""/>
        <dsp:cNvSpPr/>
      </dsp:nvSpPr>
      <dsp:spPr>
        <a:xfrm>
          <a:off x="0" y="378867"/>
          <a:ext cx="283210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991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Registrar cuenta contable</a:t>
          </a:r>
        </a:p>
      </dsp:txBody>
      <dsp:txXfrm>
        <a:off x="0" y="378867"/>
        <a:ext cx="2832100" cy="248400"/>
      </dsp:txXfrm>
    </dsp:sp>
    <dsp:sp modelId="{2CEF2928-8AF1-4266-A912-A87637792A2A}">
      <dsp:nvSpPr>
        <dsp:cNvPr id="0" name=""/>
        <dsp:cNvSpPr/>
      </dsp:nvSpPr>
      <dsp:spPr>
        <a:xfrm>
          <a:off x="0" y="627267"/>
          <a:ext cx="2832100" cy="280800"/>
        </a:xfrm>
        <a:prstGeom prst="roundRect">
          <a:avLst/>
        </a:prstGeom>
        <a:gradFill rotWithShape="0">
          <a:gsLst>
            <a:gs pos="0">
              <a:schemeClr val="accent2">
                <a:hueOff val="-130326"/>
                <a:satOff val="-3140"/>
                <a:lumOff val="-1890"/>
                <a:alphaOff val="0"/>
                <a:satMod val="103000"/>
                <a:lumMod val="102000"/>
                <a:tint val="94000"/>
              </a:schemeClr>
            </a:gs>
            <a:gs pos="50000">
              <a:schemeClr val="accent2">
                <a:hueOff val="-130326"/>
                <a:satOff val="-3140"/>
                <a:lumOff val="-1890"/>
                <a:alphaOff val="0"/>
                <a:satMod val="110000"/>
                <a:lumMod val="100000"/>
                <a:shade val="100000"/>
              </a:schemeClr>
            </a:gs>
            <a:gs pos="100000">
              <a:schemeClr val="accent2">
                <a:hueOff val="-130326"/>
                <a:satOff val="-3140"/>
                <a:lumOff val="-189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HU02</a:t>
          </a:r>
        </a:p>
      </dsp:txBody>
      <dsp:txXfrm>
        <a:off x="13708" y="640975"/>
        <a:ext cx="2804684" cy="253384"/>
      </dsp:txXfrm>
    </dsp:sp>
    <dsp:sp modelId="{9CBA0183-9CF3-43A6-90A3-A7A00C36F852}">
      <dsp:nvSpPr>
        <dsp:cNvPr id="0" name=""/>
        <dsp:cNvSpPr/>
      </dsp:nvSpPr>
      <dsp:spPr>
        <a:xfrm>
          <a:off x="0" y="908067"/>
          <a:ext cx="283210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991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Eliminar cuenta contable</a:t>
          </a:r>
        </a:p>
      </dsp:txBody>
      <dsp:txXfrm>
        <a:off x="0" y="908067"/>
        <a:ext cx="2832100" cy="248400"/>
      </dsp:txXfrm>
    </dsp:sp>
    <dsp:sp modelId="{2E465785-5DBC-4E84-B6A3-520D6A0AC59B}">
      <dsp:nvSpPr>
        <dsp:cNvPr id="0" name=""/>
        <dsp:cNvSpPr/>
      </dsp:nvSpPr>
      <dsp:spPr>
        <a:xfrm>
          <a:off x="0" y="1156467"/>
          <a:ext cx="2832100" cy="280800"/>
        </a:xfrm>
        <a:prstGeom prst="roundRect">
          <a:avLst/>
        </a:prstGeom>
        <a:gradFill rotWithShape="0">
          <a:gsLst>
            <a:gs pos="0">
              <a:schemeClr val="accent2">
                <a:hueOff val="-260651"/>
                <a:satOff val="-6281"/>
                <a:lumOff val="-3779"/>
                <a:alphaOff val="0"/>
                <a:satMod val="103000"/>
                <a:lumMod val="102000"/>
                <a:tint val="94000"/>
              </a:schemeClr>
            </a:gs>
            <a:gs pos="50000">
              <a:schemeClr val="accent2">
                <a:hueOff val="-260651"/>
                <a:satOff val="-6281"/>
                <a:lumOff val="-3779"/>
                <a:alphaOff val="0"/>
                <a:satMod val="110000"/>
                <a:lumMod val="100000"/>
                <a:shade val="100000"/>
              </a:schemeClr>
            </a:gs>
            <a:gs pos="100000">
              <a:schemeClr val="accent2">
                <a:hueOff val="-260651"/>
                <a:satOff val="-6281"/>
                <a:lumOff val="-3779"/>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HU03</a:t>
          </a:r>
        </a:p>
      </dsp:txBody>
      <dsp:txXfrm>
        <a:off x="13708" y="1170175"/>
        <a:ext cx="2804684" cy="253384"/>
      </dsp:txXfrm>
    </dsp:sp>
    <dsp:sp modelId="{BA9C55F0-903E-46F3-BBEB-B334E185593A}">
      <dsp:nvSpPr>
        <dsp:cNvPr id="0" name=""/>
        <dsp:cNvSpPr/>
      </dsp:nvSpPr>
      <dsp:spPr>
        <a:xfrm>
          <a:off x="0" y="1437267"/>
          <a:ext cx="283210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991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Modificar cuenta contable</a:t>
          </a:r>
        </a:p>
      </dsp:txBody>
      <dsp:txXfrm>
        <a:off x="0" y="1437267"/>
        <a:ext cx="2832100" cy="248400"/>
      </dsp:txXfrm>
    </dsp:sp>
    <dsp:sp modelId="{87623930-6238-4321-9126-10CF4ED40CA4}">
      <dsp:nvSpPr>
        <dsp:cNvPr id="0" name=""/>
        <dsp:cNvSpPr/>
      </dsp:nvSpPr>
      <dsp:spPr>
        <a:xfrm>
          <a:off x="0" y="1685667"/>
          <a:ext cx="2832100" cy="280800"/>
        </a:xfrm>
        <a:prstGeom prst="roundRect">
          <a:avLst/>
        </a:prstGeom>
        <a:gradFill rotWithShape="0">
          <a:gsLst>
            <a:gs pos="0">
              <a:schemeClr val="accent2">
                <a:hueOff val="-390977"/>
                <a:satOff val="-9421"/>
                <a:lumOff val="-5669"/>
                <a:alphaOff val="0"/>
                <a:satMod val="103000"/>
                <a:lumMod val="102000"/>
                <a:tint val="94000"/>
              </a:schemeClr>
            </a:gs>
            <a:gs pos="50000">
              <a:schemeClr val="accent2">
                <a:hueOff val="-390977"/>
                <a:satOff val="-9421"/>
                <a:lumOff val="-5669"/>
                <a:alphaOff val="0"/>
                <a:satMod val="110000"/>
                <a:lumMod val="100000"/>
                <a:shade val="100000"/>
              </a:schemeClr>
            </a:gs>
            <a:gs pos="100000">
              <a:schemeClr val="accent2">
                <a:hueOff val="-390977"/>
                <a:satOff val="-9421"/>
                <a:lumOff val="-5669"/>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HU04</a:t>
          </a:r>
        </a:p>
      </dsp:txBody>
      <dsp:txXfrm>
        <a:off x="13708" y="1699375"/>
        <a:ext cx="2804684" cy="253384"/>
      </dsp:txXfrm>
    </dsp:sp>
    <dsp:sp modelId="{7934E586-8FE6-44A8-9639-4E691D0309B4}">
      <dsp:nvSpPr>
        <dsp:cNvPr id="0" name=""/>
        <dsp:cNvSpPr/>
      </dsp:nvSpPr>
      <dsp:spPr>
        <a:xfrm>
          <a:off x="0" y="1966467"/>
          <a:ext cx="283210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991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Cambiar el estado de una cuenta contable</a:t>
          </a:r>
        </a:p>
      </dsp:txBody>
      <dsp:txXfrm>
        <a:off x="0" y="1966467"/>
        <a:ext cx="2832100" cy="248400"/>
      </dsp:txXfrm>
    </dsp:sp>
    <dsp:sp modelId="{AB912E85-C201-48D8-8B28-9A2E3EB13F4E}">
      <dsp:nvSpPr>
        <dsp:cNvPr id="0" name=""/>
        <dsp:cNvSpPr/>
      </dsp:nvSpPr>
      <dsp:spPr>
        <a:xfrm>
          <a:off x="0" y="2214867"/>
          <a:ext cx="2832100" cy="280800"/>
        </a:xfrm>
        <a:prstGeom prst="roundRect">
          <a:avLst/>
        </a:prstGeom>
        <a:gradFill rotWithShape="0">
          <a:gsLst>
            <a:gs pos="0">
              <a:schemeClr val="accent2">
                <a:hueOff val="-521303"/>
                <a:satOff val="-12561"/>
                <a:lumOff val="-7558"/>
                <a:alphaOff val="0"/>
                <a:satMod val="103000"/>
                <a:lumMod val="102000"/>
                <a:tint val="94000"/>
              </a:schemeClr>
            </a:gs>
            <a:gs pos="50000">
              <a:schemeClr val="accent2">
                <a:hueOff val="-521303"/>
                <a:satOff val="-12561"/>
                <a:lumOff val="-7558"/>
                <a:alphaOff val="0"/>
                <a:satMod val="110000"/>
                <a:lumMod val="100000"/>
                <a:shade val="100000"/>
              </a:schemeClr>
            </a:gs>
            <a:gs pos="100000">
              <a:schemeClr val="accent2">
                <a:hueOff val="-521303"/>
                <a:satOff val="-12561"/>
                <a:lumOff val="-755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HU05</a:t>
          </a:r>
        </a:p>
      </dsp:txBody>
      <dsp:txXfrm>
        <a:off x="13708" y="2228575"/>
        <a:ext cx="2804684" cy="253384"/>
      </dsp:txXfrm>
    </dsp:sp>
    <dsp:sp modelId="{F5F6F84E-CDCA-4C7B-853E-FF892C995637}">
      <dsp:nvSpPr>
        <dsp:cNvPr id="0" name=""/>
        <dsp:cNvSpPr/>
      </dsp:nvSpPr>
      <dsp:spPr>
        <a:xfrm>
          <a:off x="0" y="2495667"/>
          <a:ext cx="283210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991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Generar reporte saldo cuenta contable</a:t>
          </a:r>
        </a:p>
      </dsp:txBody>
      <dsp:txXfrm>
        <a:off x="0" y="2495667"/>
        <a:ext cx="2832100" cy="248400"/>
      </dsp:txXfrm>
    </dsp:sp>
    <dsp:sp modelId="{18F28059-0266-462F-A618-8642BA208EAF}">
      <dsp:nvSpPr>
        <dsp:cNvPr id="0" name=""/>
        <dsp:cNvSpPr/>
      </dsp:nvSpPr>
      <dsp:spPr>
        <a:xfrm>
          <a:off x="0" y="2744067"/>
          <a:ext cx="2832100" cy="280800"/>
        </a:xfrm>
        <a:prstGeom prst="roundRect">
          <a:avLst/>
        </a:prstGeom>
        <a:gradFill rotWithShape="0">
          <a:gsLst>
            <a:gs pos="0">
              <a:schemeClr val="accent2">
                <a:hueOff val="-651628"/>
                <a:satOff val="-15702"/>
                <a:lumOff val="-9448"/>
                <a:alphaOff val="0"/>
                <a:satMod val="103000"/>
                <a:lumMod val="102000"/>
                <a:tint val="94000"/>
              </a:schemeClr>
            </a:gs>
            <a:gs pos="50000">
              <a:schemeClr val="accent2">
                <a:hueOff val="-651628"/>
                <a:satOff val="-15702"/>
                <a:lumOff val="-9448"/>
                <a:alphaOff val="0"/>
                <a:satMod val="110000"/>
                <a:lumMod val="100000"/>
                <a:shade val="100000"/>
              </a:schemeClr>
            </a:gs>
            <a:gs pos="100000">
              <a:schemeClr val="accent2">
                <a:hueOff val="-651628"/>
                <a:satOff val="-15702"/>
                <a:lumOff val="-944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HU06</a:t>
          </a:r>
        </a:p>
      </dsp:txBody>
      <dsp:txXfrm>
        <a:off x="13708" y="2757775"/>
        <a:ext cx="2804684" cy="253384"/>
      </dsp:txXfrm>
    </dsp:sp>
    <dsp:sp modelId="{27EC6862-611A-4884-B601-E9EE43A3A621}">
      <dsp:nvSpPr>
        <dsp:cNvPr id="0" name=""/>
        <dsp:cNvSpPr/>
      </dsp:nvSpPr>
      <dsp:spPr>
        <a:xfrm>
          <a:off x="0" y="3024867"/>
          <a:ext cx="2832100" cy="3493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991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Generar listado de clasificación de cuentas contables</a:t>
          </a:r>
        </a:p>
      </dsp:txBody>
      <dsp:txXfrm>
        <a:off x="0" y="3024867"/>
        <a:ext cx="2832100" cy="349312"/>
      </dsp:txXfrm>
    </dsp:sp>
    <dsp:sp modelId="{8A375694-8091-40A9-AD57-8F0E8C940CC1}">
      <dsp:nvSpPr>
        <dsp:cNvPr id="0" name=""/>
        <dsp:cNvSpPr/>
      </dsp:nvSpPr>
      <dsp:spPr>
        <a:xfrm>
          <a:off x="0" y="3374179"/>
          <a:ext cx="2832100" cy="280800"/>
        </a:xfrm>
        <a:prstGeom prst="roundRect">
          <a:avLst/>
        </a:prstGeom>
        <a:gradFill rotWithShape="0">
          <a:gsLst>
            <a:gs pos="0">
              <a:schemeClr val="accent2">
                <a:hueOff val="-781954"/>
                <a:satOff val="-18842"/>
                <a:lumOff val="-11337"/>
                <a:alphaOff val="0"/>
                <a:satMod val="103000"/>
                <a:lumMod val="102000"/>
                <a:tint val="94000"/>
              </a:schemeClr>
            </a:gs>
            <a:gs pos="50000">
              <a:schemeClr val="accent2">
                <a:hueOff val="-781954"/>
                <a:satOff val="-18842"/>
                <a:lumOff val="-11337"/>
                <a:alphaOff val="0"/>
                <a:satMod val="110000"/>
                <a:lumMod val="100000"/>
                <a:shade val="100000"/>
              </a:schemeClr>
            </a:gs>
            <a:gs pos="100000">
              <a:schemeClr val="accent2">
                <a:hueOff val="-781954"/>
                <a:satOff val="-18842"/>
                <a:lumOff val="-1133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HU07</a:t>
          </a:r>
        </a:p>
      </dsp:txBody>
      <dsp:txXfrm>
        <a:off x="13708" y="3387887"/>
        <a:ext cx="2804684" cy="253384"/>
      </dsp:txXfrm>
    </dsp:sp>
    <dsp:sp modelId="{A3708030-9B94-49E6-9F23-22A4320C9611}">
      <dsp:nvSpPr>
        <dsp:cNvPr id="0" name=""/>
        <dsp:cNvSpPr/>
      </dsp:nvSpPr>
      <dsp:spPr>
        <a:xfrm>
          <a:off x="0" y="3654979"/>
          <a:ext cx="2832100" cy="3493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991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Generar reporte de la clasificación de las cuentas contables</a:t>
          </a:r>
        </a:p>
      </dsp:txBody>
      <dsp:txXfrm>
        <a:off x="0" y="3654979"/>
        <a:ext cx="2832100" cy="349312"/>
      </dsp:txXfrm>
    </dsp:sp>
    <dsp:sp modelId="{23FDC376-E3DC-40D9-9262-E39D06BCB037}">
      <dsp:nvSpPr>
        <dsp:cNvPr id="0" name=""/>
        <dsp:cNvSpPr/>
      </dsp:nvSpPr>
      <dsp:spPr>
        <a:xfrm>
          <a:off x="0" y="4004292"/>
          <a:ext cx="2832100" cy="280800"/>
        </a:xfrm>
        <a:prstGeom prst="roundRect">
          <a:avLst/>
        </a:prstGeom>
        <a:gradFill rotWithShape="0">
          <a:gsLst>
            <a:gs pos="0">
              <a:schemeClr val="accent2">
                <a:hueOff val="-912279"/>
                <a:satOff val="-21983"/>
                <a:lumOff val="-13227"/>
                <a:alphaOff val="0"/>
                <a:satMod val="103000"/>
                <a:lumMod val="102000"/>
                <a:tint val="94000"/>
              </a:schemeClr>
            </a:gs>
            <a:gs pos="50000">
              <a:schemeClr val="accent2">
                <a:hueOff val="-912279"/>
                <a:satOff val="-21983"/>
                <a:lumOff val="-13227"/>
                <a:alphaOff val="0"/>
                <a:satMod val="110000"/>
                <a:lumMod val="100000"/>
                <a:shade val="100000"/>
              </a:schemeClr>
            </a:gs>
            <a:gs pos="100000">
              <a:schemeClr val="accent2">
                <a:hueOff val="-912279"/>
                <a:satOff val="-21983"/>
                <a:lumOff val="-1322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HU08</a:t>
          </a:r>
        </a:p>
      </dsp:txBody>
      <dsp:txXfrm>
        <a:off x="13708" y="4018000"/>
        <a:ext cx="2804684" cy="253384"/>
      </dsp:txXfrm>
    </dsp:sp>
    <dsp:sp modelId="{603CAF18-0D95-4BC5-B9E4-B385BD939408}">
      <dsp:nvSpPr>
        <dsp:cNvPr id="0" name=""/>
        <dsp:cNvSpPr/>
      </dsp:nvSpPr>
      <dsp:spPr>
        <a:xfrm>
          <a:off x="0" y="4285092"/>
          <a:ext cx="2832100" cy="3493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991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Visualizar listado de transacciones de una cuenta contable</a:t>
          </a:r>
        </a:p>
      </dsp:txBody>
      <dsp:txXfrm>
        <a:off x="0" y="4285092"/>
        <a:ext cx="2832100" cy="349312"/>
      </dsp:txXfrm>
    </dsp:sp>
    <dsp:sp modelId="{92556619-9C64-4ECD-BDE4-C3C706FF3407}">
      <dsp:nvSpPr>
        <dsp:cNvPr id="0" name=""/>
        <dsp:cNvSpPr/>
      </dsp:nvSpPr>
      <dsp:spPr>
        <a:xfrm>
          <a:off x="0" y="4634404"/>
          <a:ext cx="2832100" cy="280800"/>
        </a:xfrm>
        <a:prstGeom prst="roundRect">
          <a:avLst/>
        </a:prstGeom>
        <a:gradFill rotWithShape="0">
          <a:gsLst>
            <a:gs pos="0">
              <a:schemeClr val="accent2">
                <a:hueOff val="-1042605"/>
                <a:satOff val="-25123"/>
                <a:lumOff val="-15116"/>
                <a:alphaOff val="0"/>
                <a:satMod val="103000"/>
                <a:lumMod val="102000"/>
                <a:tint val="94000"/>
              </a:schemeClr>
            </a:gs>
            <a:gs pos="50000">
              <a:schemeClr val="accent2">
                <a:hueOff val="-1042605"/>
                <a:satOff val="-25123"/>
                <a:lumOff val="-15116"/>
                <a:alphaOff val="0"/>
                <a:satMod val="110000"/>
                <a:lumMod val="100000"/>
                <a:shade val="100000"/>
              </a:schemeClr>
            </a:gs>
            <a:gs pos="100000">
              <a:schemeClr val="accent2">
                <a:hueOff val="-1042605"/>
                <a:satOff val="-25123"/>
                <a:lumOff val="-1511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HU09</a:t>
          </a:r>
        </a:p>
      </dsp:txBody>
      <dsp:txXfrm>
        <a:off x="13708" y="4648112"/>
        <a:ext cx="2804684" cy="253384"/>
      </dsp:txXfrm>
    </dsp:sp>
    <dsp:sp modelId="{244F299B-B525-4C2C-B5D7-78C15FEE6DAB}">
      <dsp:nvSpPr>
        <dsp:cNvPr id="0" name=""/>
        <dsp:cNvSpPr/>
      </dsp:nvSpPr>
      <dsp:spPr>
        <a:xfrm>
          <a:off x="0" y="4915204"/>
          <a:ext cx="2832100" cy="3493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991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Generar listado de bancos asociados con la empresa</a:t>
          </a:r>
        </a:p>
      </dsp:txBody>
      <dsp:txXfrm>
        <a:off x="0" y="4915204"/>
        <a:ext cx="2832100" cy="349312"/>
      </dsp:txXfrm>
    </dsp:sp>
    <dsp:sp modelId="{13CC5871-02BC-4CBA-8A9D-D7F35C8254BD}">
      <dsp:nvSpPr>
        <dsp:cNvPr id="0" name=""/>
        <dsp:cNvSpPr/>
      </dsp:nvSpPr>
      <dsp:spPr>
        <a:xfrm>
          <a:off x="0" y="5264517"/>
          <a:ext cx="2832100" cy="280800"/>
        </a:xfrm>
        <a:prstGeom prst="roundRect">
          <a:avLst/>
        </a:prstGeom>
        <a:gradFill rotWithShape="0">
          <a:gsLst>
            <a:gs pos="0">
              <a:schemeClr val="accent2">
                <a:hueOff val="-1172931"/>
                <a:satOff val="-28263"/>
                <a:lumOff val="-17006"/>
                <a:alphaOff val="0"/>
                <a:satMod val="103000"/>
                <a:lumMod val="102000"/>
                <a:tint val="94000"/>
              </a:schemeClr>
            </a:gs>
            <a:gs pos="50000">
              <a:schemeClr val="accent2">
                <a:hueOff val="-1172931"/>
                <a:satOff val="-28263"/>
                <a:lumOff val="-17006"/>
                <a:alphaOff val="0"/>
                <a:satMod val="110000"/>
                <a:lumMod val="100000"/>
                <a:shade val="100000"/>
              </a:schemeClr>
            </a:gs>
            <a:gs pos="100000">
              <a:schemeClr val="accent2">
                <a:hueOff val="-1172931"/>
                <a:satOff val="-28263"/>
                <a:lumOff val="-170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HU10</a:t>
          </a:r>
        </a:p>
      </dsp:txBody>
      <dsp:txXfrm>
        <a:off x="13708" y="5278225"/>
        <a:ext cx="2804684" cy="253384"/>
      </dsp:txXfrm>
    </dsp:sp>
    <dsp:sp modelId="{B36F0B0C-0F94-4D63-8AF3-4BE83C55E99A}">
      <dsp:nvSpPr>
        <dsp:cNvPr id="0" name=""/>
        <dsp:cNvSpPr/>
      </dsp:nvSpPr>
      <dsp:spPr>
        <a:xfrm>
          <a:off x="0" y="5545317"/>
          <a:ext cx="283210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991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Registrar cuenta bancaria</a:t>
          </a:r>
        </a:p>
      </dsp:txBody>
      <dsp:txXfrm>
        <a:off x="0" y="5545317"/>
        <a:ext cx="2832100" cy="248400"/>
      </dsp:txXfrm>
    </dsp:sp>
    <dsp:sp modelId="{5F84ED8C-DEC4-40B5-B358-F1509A0730D6}">
      <dsp:nvSpPr>
        <dsp:cNvPr id="0" name=""/>
        <dsp:cNvSpPr/>
      </dsp:nvSpPr>
      <dsp:spPr>
        <a:xfrm>
          <a:off x="0" y="5793717"/>
          <a:ext cx="2832100" cy="280800"/>
        </a:xfrm>
        <a:prstGeom prst="roundRect">
          <a:avLst/>
        </a:prstGeom>
        <a:gradFill rotWithShape="0">
          <a:gsLst>
            <a:gs pos="0">
              <a:schemeClr val="accent2">
                <a:hueOff val="-1303256"/>
                <a:satOff val="-31404"/>
                <a:lumOff val="-18895"/>
                <a:alphaOff val="0"/>
                <a:satMod val="103000"/>
                <a:lumMod val="102000"/>
                <a:tint val="94000"/>
              </a:schemeClr>
            </a:gs>
            <a:gs pos="50000">
              <a:schemeClr val="accent2">
                <a:hueOff val="-1303256"/>
                <a:satOff val="-31404"/>
                <a:lumOff val="-18895"/>
                <a:alphaOff val="0"/>
                <a:satMod val="110000"/>
                <a:lumMod val="100000"/>
                <a:shade val="100000"/>
              </a:schemeClr>
            </a:gs>
            <a:gs pos="100000">
              <a:schemeClr val="accent2">
                <a:hueOff val="-1303256"/>
                <a:satOff val="-31404"/>
                <a:lumOff val="-1889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HU11</a:t>
          </a:r>
        </a:p>
      </dsp:txBody>
      <dsp:txXfrm>
        <a:off x="13708" y="5807425"/>
        <a:ext cx="2804684" cy="253384"/>
      </dsp:txXfrm>
    </dsp:sp>
    <dsp:sp modelId="{A0B738C3-E0C7-45E4-B3F8-EB03AF10CA37}">
      <dsp:nvSpPr>
        <dsp:cNvPr id="0" name=""/>
        <dsp:cNvSpPr/>
      </dsp:nvSpPr>
      <dsp:spPr>
        <a:xfrm>
          <a:off x="0" y="6074517"/>
          <a:ext cx="283210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991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Eliminar cuenta bancaria</a:t>
          </a:r>
        </a:p>
      </dsp:txBody>
      <dsp:txXfrm>
        <a:off x="0" y="6074517"/>
        <a:ext cx="2832100" cy="248400"/>
      </dsp:txXfrm>
    </dsp:sp>
    <dsp:sp modelId="{5B0310CD-3B49-4A14-96C5-0449B3A92681}">
      <dsp:nvSpPr>
        <dsp:cNvPr id="0" name=""/>
        <dsp:cNvSpPr/>
      </dsp:nvSpPr>
      <dsp:spPr>
        <a:xfrm>
          <a:off x="0" y="6322917"/>
          <a:ext cx="2832100" cy="280800"/>
        </a:xfrm>
        <a:prstGeom prst="roundRect">
          <a:avLst/>
        </a:prstGeom>
        <a:gradFill rotWithShape="0">
          <a:gsLst>
            <a:gs pos="0">
              <a:schemeClr val="accent2">
                <a:hueOff val="-1433582"/>
                <a:satOff val="-34544"/>
                <a:lumOff val="-20785"/>
                <a:alphaOff val="0"/>
                <a:satMod val="103000"/>
                <a:lumMod val="102000"/>
                <a:tint val="94000"/>
              </a:schemeClr>
            </a:gs>
            <a:gs pos="50000">
              <a:schemeClr val="accent2">
                <a:hueOff val="-1433582"/>
                <a:satOff val="-34544"/>
                <a:lumOff val="-20785"/>
                <a:alphaOff val="0"/>
                <a:satMod val="110000"/>
                <a:lumMod val="100000"/>
                <a:shade val="100000"/>
              </a:schemeClr>
            </a:gs>
            <a:gs pos="100000">
              <a:schemeClr val="accent2">
                <a:hueOff val="-1433582"/>
                <a:satOff val="-34544"/>
                <a:lumOff val="-207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HU12</a:t>
          </a:r>
        </a:p>
      </dsp:txBody>
      <dsp:txXfrm>
        <a:off x="13708" y="6336625"/>
        <a:ext cx="2804684" cy="253384"/>
      </dsp:txXfrm>
    </dsp:sp>
    <dsp:sp modelId="{949C8614-61C1-4F7A-8593-BAF7B8EA29CF}">
      <dsp:nvSpPr>
        <dsp:cNvPr id="0" name=""/>
        <dsp:cNvSpPr/>
      </dsp:nvSpPr>
      <dsp:spPr>
        <a:xfrm>
          <a:off x="0" y="6603717"/>
          <a:ext cx="283210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991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Modificar cuenta bancaria</a:t>
          </a:r>
        </a:p>
      </dsp:txBody>
      <dsp:txXfrm>
        <a:off x="0" y="6603717"/>
        <a:ext cx="2832100" cy="2484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F3A29F-EB91-45EF-8CAB-7F61C4C23018}">
      <dsp:nvSpPr>
        <dsp:cNvPr id="0" name=""/>
        <dsp:cNvSpPr/>
      </dsp:nvSpPr>
      <dsp:spPr>
        <a:xfrm>
          <a:off x="0" y="13737"/>
          <a:ext cx="2720975" cy="299520"/>
        </a:xfrm>
        <a:prstGeom prst="round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HU13</a:t>
          </a:r>
        </a:p>
      </dsp:txBody>
      <dsp:txXfrm>
        <a:off x="14621" y="28358"/>
        <a:ext cx="2691733" cy="270278"/>
      </dsp:txXfrm>
    </dsp:sp>
    <dsp:sp modelId="{6C442013-90BA-400D-9432-E7E47459F92F}">
      <dsp:nvSpPr>
        <dsp:cNvPr id="0" name=""/>
        <dsp:cNvSpPr/>
      </dsp:nvSpPr>
      <dsp:spPr>
        <a:xfrm>
          <a:off x="0" y="313257"/>
          <a:ext cx="2720975"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639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Visualizar transacciones de una cuenta bancaria</a:t>
          </a:r>
        </a:p>
      </dsp:txBody>
      <dsp:txXfrm>
        <a:off x="0" y="313257"/>
        <a:ext cx="2720975" cy="347760"/>
      </dsp:txXfrm>
    </dsp:sp>
    <dsp:sp modelId="{AE0D972A-1F97-40CF-92E4-847AF26E27C9}">
      <dsp:nvSpPr>
        <dsp:cNvPr id="0" name=""/>
        <dsp:cNvSpPr/>
      </dsp:nvSpPr>
      <dsp:spPr>
        <a:xfrm>
          <a:off x="0" y="661017"/>
          <a:ext cx="2720975" cy="299520"/>
        </a:xfrm>
        <a:prstGeom prst="roundRect">
          <a:avLst/>
        </a:prstGeom>
        <a:gradFill rotWithShape="0">
          <a:gsLst>
            <a:gs pos="0">
              <a:schemeClr val="accent2">
                <a:hueOff val="-130326"/>
                <a:satOff val="-3140"/>
                <a:lumOff val="-1890"/>
                <a:alphaOff val="0"/>
                <a:satMod val="103000"/>
                <a:lumMod val="102000"/>
                <a:tint val="94000"/>
              </a:schemeClr>
            </a:gs>
            <a:gs pos="50000">
              <a:schemeClr val="accent2">
                <a:hueOff val="-130326"/>
                <a:satOff val="-3140"/>
                <a:lumOff val="-1890"/>
                <a:alphaOff val="0"/>
                <a:satMod val="110000"/>
                <a:lumMod val="100000"/>
                <a:shade val="100000"/>
              </a:schemeClr>
            </a:gs>
            <a:gs pos="100000">
              <a:schemeClr val="accent2">
                <a:hueOff val="-130326"/>
                <a:satOff val="-3140"/>
                <a:lumOff val="-189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HU14</a:t>
          </a:r>
        </a:p>
      </dsp:txBody>
      <dsp:txXfrm>
        <a:off x="14621" y="675638"/>
        <a:ext cx="2691733" cy="270278"/>
      </dsp:txXfrm>
    </dsp:sp>
    <dsp:sp modelId="{CA344C92-B843-49FF-BCFE-8836C75AF8A3}">
      <dsp:nvSpPr>
        <dsp:cNvPr id="0" name=""/>
        <dsp:cNvSpPr/>
      </dsp:nvSpPr>
      <dsp:spPr>
        <a:xfrm>
          <a:off x="0" y="960537"/>
          <a:ext cx="2720975" cy="26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639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Registrar concialiación bancaria</a:t>
          </a:r>
        </a:p>
      </dsp:txBody>
      <dsp:txXfrm>
        <a:off x="0" y="960537"/>
        <a:ext cx="2720975" cy="264960"/>
      </dsp:txXfrm>
    </dsp:sp>
    <dsp:sp modelId="{399CA55D-4D6A-4E38-B835-5238A99E1C63}">
      <dsp:nvSpPr>
        <dsp:cNvPr id="0" name=""/>
        <dsp:cNvSpPr/>
      </dsp:nvSpPr>
      <dsp:spPr>
        <a:xfrm>
          <a:off x="0" y="1225497"/>
          <a:ext cx="2720975" cy="299520"/>
        </a:xfrm>
        <a:prstGeom prst="roundRect">
          <a:avLst/>
        </a:prstGeom>
        <a:gradFill rotWithShape="0">
          <a:gsLst>
            <a:gs pos="0">
              <a:schemeClr val="accent2">
                <a:hueOff val="-260651"/>
                <a:satOff val="-6281"/>
                <a:lumOff val="-3779"/>
                <a:alphaOff val="0"/>
                <a:satMod val="103000"/>
                <a:lumMod val="102000"/>
                <a:tint val="94000"/>
              </a:schemeClr>
            </a:gs>
            <a:gs pos="50000">
              <a:schemeClr val="accent2">
                <a:hueOff val="-260651"/>
                <a:satOff val="-6281"/>
                <a:lumOff val="-3779"/>
                <a:alphaOff val="0"/>
                <a:satMod val="110000"/>
                <a:lumMod val="100000"/>
                <a:shade val="100000"/>
              </a:schemeClr>
            </a:gs>
            <a:gs pos="100000">
              <a:schemeClr val="accent2">
                <a:hueOff val="-260651"/>
                <a:satOff val="-6281"/>
                <a:lumOff val="-3779"/>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HU15</a:t>
          </a:r>
        </a:p>
      </dsp:txBody>
      <dsp:txXfrm>
        <a:off x="14621" y="1240118"/>
        <a:ext cx="2691733" cy="270278"/>
      </dsp:txXfrm>
    </dsp:sp>
    <dsp:sp modelId="{2EB1D75F-43FF-471F-8E41-23282F74D282}">
      <dsp:nvSpPr>
        <dsp:cNvPr id="0" name=""/>
        <dsp:cNvSpPr/>
      </dsp:nvSpPr>
      <dsp:spPr>
        <a:xfrm>
          <a:off x="0" y="1525017"/>
          <a:ext cx="2720975" cy="26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639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Modificar conciliación bancaria</a:t>
          </a:r>
        </a:p>
      </dsp:txBody>
      <dsp:txXfrm>
        <a:off x="0" y="1525017"/>
        <a:ext cx="2720975" cy="264960"/>
      </dsp:txXfrm>
    </dsp:sp>
    <dsp:sp modelId="{C37A3395-8553-4002-998F-71C039C4D3B0}">
      <dsp:nvSpPr>
        <dsp:cNvPr id="0" name=""/>
        <dsp:cNvSpPr/>
      </dsp:nvSpPr>
      <dsp:spPr>
        <a:xfrm>
          <a:off x="0" y="1789977"/>
          <a:ext cx="2720975" cy="299520"/>
        </a:xfrm>
        <a:prstGeom prst="roundRect">
          <a:avLst/>
        </a:prstGeom>
        <a:gradFill rotWithShape="0">
          <a:gsLst>
            <a:gs pos="0">
              <a:schemeClr val="accent2">
                <a:hueOff val="-390977"/>
                <a:satOff val="-9421"/>
                <a:lumOff val="-5669"/>
                <a:alphaOff val="0"/>
                <a:satMod val="103000"/>
                <a:lumMod val="102000"/>
                <a:tint val="94000"/>
              </a:schemeClr>
            </a:gs>
            <a:gs pos="50000">
              <a:schemeClr val="accent2">
                <a:hueOff val="-390977"/>
                <a:satOff val="-9421"/>
                <a:lumOff val="-5669"/>
                <a:alphaOff val="0"/>
                <a:satMod val="110000"/>
                <a:lumMod val="100000"/>
                <a:shade val="100000"/>
              </a:schemeClr>
            </a:gs>
            <a:gs pos="100000">
              <a:schemeClr val="accent2">
                <a:hueOff val="-390977"/>
                <a:satOff val="-9421"/>
                <a:lumOff val="-5669"/>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HU16</a:t>
          </a:r>
        </a:p>
      </dsp:txBody>
      <dsp:txXfrm>
        <a:off x="14621" y="1804598"/>
        <a:ext cx="2691733" cy="270278"/>
      </dsp:txXfrm>
    </dsp:sp>
    <dsp:sp modelId="{9D9A2562-0F94-429C-808D-644883735ABB}">
      <dsp:nvSpPr>
        <dsp:cNvPr id="0" name=""/>
        <dsp:cNvSpPr/>
      </dsp:nvSpPr>
      <dsp:spPr>
        <a:xfrm>
          <a:off x="0" y="2089497"/>
          <a:ext cx="2720975" cy="26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639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Registrar asiento contable</a:t>
          </a:r>
        </a:p>
      </dsp:txBody>
      <dsp:txXfrm>
        <a:off x="0" y="2089497"/>
        <a:ext cx="2720975" cy="264960"/>
      </dsp:txXfrm>
    </dsp:sp>
    <dsp:sp modelId="{A0EA269F-BAFD-4C40-B41A-6A8DAA545A74}">
      <dsp:nvSpPr>
        <dsp:cNvPr id="0" name=""/>
        <dsp:cNvSpPr/>
      </dsp:nvSpPr>
      <dsp:spPr>
        <a:xfrm>
          <a:off x="0" y="2354457"/>
          <a:ext cx="2720975" cy="299520"/>
        </a:xfrm>
        <a:prstGeom prst="roundRect">
          <a:avLst/>
        </a:prstGeom>
        <a:gradFill rotWithShape="0">
          <a:gsLst>
            <a:gs pos="0">
              <a:schemeClr val="accent2">
                <a:hueOff val="-521303"/>
                <a:satOff val="-12561"/>
                <a:lumOff val="-7558"/>
                <a:alphaOff val="0"/>
                <a:satMod val="103000"/>
                <a:lumMod val="102000"/>
                <a:tint val="94000"/>
              </a:schemeClr>
            </a:gs>
            <a:gs pos="50000">
              <a:schemeClr val="accent2">
                <a:hueOff val="-521303"/>
                <a:satOff val="-12561"/>
                <a:lumOff val="-7558"/>
                <a:alphaOff val="0"/>
                <a:satMod val="110000"/>
                <a:lumMod val="100000"/>
                <a:shade val="100000"/>
              </a:schemeClr>
            </a:gs>
            <a:gs pos="100000">
              <a:schemeClr val="accent2">
                <a:hueOff val="-521303"/>
                <a:satOff val="-12561"/>
                <a:lumOff val="-755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HU17</a:t>
          </a:r>
        </a:p>
      </dsp:txBody>
      <dsp:txXfrm>
        <a:off x="14621" y="2369078"/>
        <a:ext cx="2691733" cy="270278"/>
      </dsp:txXfrm>
    </dsp:sp>
    <dsp:sp modelId="{A90C8855-8D30-4506-A7C9-C94EA8F2C96C}">
      <dsp:nvSpPr>
        <dsp:cNvPr id="0" name=""/>
        <dsp:cNvSpPr/>
      </dsp:nvSpPr>
      <dsp:spPr>
        <a:xfrm>
          <a:off x="0" y="2653977"/>
          <a:ext cx="2720975" cy="26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639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Modificar asiento contable</a:t>
          </a:r>
        </a:p>
      </dsp:txBody>
      <dsp:txXfrm>
        <a:off x="0" y="2653977"/>
        <a:ext cx="2720975" cy="264960"/>
      </dsp:txXfrm>
    </dsp:sp>
    <dsp:sp modelId="{B90D15A4-FA3C-4BFB-8BE8-9977D8DEADF7}">
      <dsp:nvSpPr>
        <dsp:cNvPr id="0" name=""/>
        <dsp:cNvSpPr/>
      </dsp:nvSpPr>
      <dsp:spPr>
        <a:xfrm>
          <a:off x="0" y="2918937"/>
          <a:ext cx="2720975" cy="299520"/>
        </a:xfrm>
        <a:prstGeom prst="roundRect">
          <a:avLst/>
        </a:prstGeom>
        <a:gradFill rotWithShape="0">
          <a:gsLst>
            <a:gs pos="0">
              <a:schemeClr val="accent2">
                <a:hueOff val="-651628"/>
                <a:satOff val="-15702"/>
                <a:lumOff val="-9448"/>
                <a:alphaOff val="0"/>
                <a:satMod val="103000"/>
                <a:lumMod val="102000"/>
                <a:tint val="94000"/>
              </a:schemeClr>
            </a:gs>
            <a:gs pos="50000">
              <a:schemeClr val="accent2">
                <a:hueOff val="-651628"/>
                <a:satOff val="-15702"/>
                <a:lumOff val="-9448"/>
                <a:alphaOff val="0"/>
                <a:satMod val="110000"/>
                <a:lumMod val="100000"/>
                <a:shade val="100000"/>
              </a:schemeClr>
            </a:gs>
            <a:gs pos="100000">
              <a:schemeClr val="accent2">
                <a:hueOff val="-651628"/>
                <a:satOff val="-15702"/>
                <a:lumOff val="-944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HU18</a:t>
          </a:r>
        </a:p>
      </dsp:txBody>
      <dsp:txXfrm>
        <a:off x="14621" y="2933558"/>
        <a:ext cx="2691733" cy="270278"/>
      </dsp:txXfrm>
    </dsp:sp>
    <dsp:sp modelId="{BB195744-58D0-4A9E-AE75-03F21F038854}">
      <dsp:nvSpPr>
        <dsp:cNvPr id="0" name=""/>
        <dsp:cNvSpPr/>
      </dsp:nvSpPr>
      <dsp:spPr>
        <a:xfrm>
          <a:off x="0" y="3218457"/>
          <a:ext cx="2720975" cy="26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639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Reporte asientos contables</a:t>
          </a:r>
        </a:p>
      </dsp:txBody>
      <dsp:txXfrm>
        <a:off x="0" y="3218457"/>
        <a:ext cx="2720975" cy="264960"/>
      </dsp:txXfrm>
    </dsp:sp>
    <dsp:sp modelId="{DE1037A4-81FC-485A-99E2-A82D0878A798}">
      <dsp:nvSpPr>
        <dsp:cNvPr id="0" name=""/>
        <dsp:cNvSpPr/>
      </dsp:nvSpPr>
      <dsp:spPr>
        <a:xfrm>
          <a:off x="0" y="3483417"/>
          <a:ext cx="2720975" cy="299520"/>
        </a:xfrm>
        <a:prstGeom prst="roundRect">
          <a:avLst/>
        </a:prstGeom>
        <a:gradFill rotWithShape="0">
          <a:gsLst>
            <a:gs pos="0">
              <a:schemeClr val="accent2">
                <a:hueOff val="-781954"/>
                <a:satOff val="-18842"/>
                <a:lumOff val="-11337"/>
                <a:alphaOff val="0"/>
                <a:satMod val="103000"/>
                <a:lumMod val="102000"/>
                <a:tint val="94000"/>
              </a:schemeClr>
            </a:gs>
            <a:gs pos="50000">
              <a:schemeClr val="accent2">
                <a:hueOff val="-781954"/>
                <a:satOff val="-18842"/>
                <a:lumOff val="-11337"/>
                <a:alphaOff val="0"/>
                <a:satMod val="110000"/>
                <a:lumMod val="100000"/>
                <a:shade val="100000"/>
              </a:schemeClr>
            </a:gs>
            <a:gs pos="100000">
              <a:schemeClr val="accent2">
                <a:hueOff val="-781954"/>
                <a:satOff val="-18842"/>
                <a:lumOff val="-1133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HU19</a:t>
          </a:r>
        </a:p>
      </dsp:txBody>
      <dsp:txXfrm>
        <a:off x="14621" y="3498038"/>
        <a:ext cx="2691733" cy="270278"/>
      </dsp:txXfrm>
    </dsp:sp>
    <dsp:sp modelId="{D3970F0C-45B5-43FC-98AB-EC742381F261}">
      <dsp:nvSpPr>
        <dsp:cNvPr id="0" name=""/>
        <dsp:cNvSpPr/>
      </dsp:nvSpPr>
      <dsp:spPr>
        <a:xfrm>
          <a:off x="0" y="3782937"/>
          <a:ext cx="2720975" cy="26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639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Registrar ajuste contable</a:t>
          </a:r>
        </a:p>
      </dsp:txBody>
      <dsp:txXfrm>
        <a:off x="0" y="3782937"/>
        <a:ext cx="2720975" cy="264960"/>
      </dsp:txXfrm>
    </dsp:sp>
    <dsp:sp modelId="{A96A840F-0BF6-446C-B1F8-07688D21F78C}">
      <dsp:nvSpPr>
        <dsp:cNvPr id="0" name=""/>
        <dsp:cNvSpPr/>
      </dsp:nvSpPr>
      <dsp:spPr>
        <a:xfrm>
          <a:off x="0" y="4047897"/>
          <a:ext cx="2720975" cy="299520"/>
        </a:xfrm>
        <a:prstGeom prst="roundRect">
          <a:avLst/>
        </a:prstGeom>
        <a:gradFill rotWithShape="0">
          <a:gsLst>
            <a:gs pos="0">
              <a:schemeClr val="accent2">
                <a:hueOff val="-912279"/>
                <a:satOff val="-21983"/>
                <a:lumOff val="-13227"/>
                <a:alphaOff val="0"/>
                <a:satMod val="103000"/>
                <a:lumMod val="102000"/>
                <a:tint val="94000"/>
              </a:schemeClr>
            </a:gs>
            <a:gs pos="50000">
              <a:schemeClr val="accent2">
                <a:hueOff val="-912279"/>
                <a:satOff val="-21983"/>
                <a:lumOff val="-13227"/>
                <a:alphaOff val="0"/>
                <a:satMod val="110000"/>
                <a:lumMod val="100000"/>
                <a:shade val="100000"/>
              </a:schemeClr>
            </a:gs>
            <a:gs pos="100000">
              <a:schemeClr val="accent2">
                <a:hueOff val="-912279"/>
                <a:satOff val="-21983"/>
                <a:lumOff val="-1322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HU20</a:t>
          </a:r>
        </a:p>
      </dsp:txBody>
      <dsp:txXfrm>
        <a:off x="14621" y="4062518"/>
        <a:ext cx="2691733" cy="270278"/>
      </dsp:txXfrm>
    </dsp:sp>
    <dsp:sp modelId="{8684B4FB-4B64-4BEC-BF40-FA215177435D}">
      <dsp:nvSpPr>
        <dsp:cNvPr id="0" name=""/>
        <dsp:cNvSpPr/>
      </dsp:nvSpPr>
      <dsp:spPr>
        <a:xfrm>
          <a:off x="0" y="4347417"/>
          <a:ext cx="2720975" cy="26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639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Modificar ajuste contable</a:t>
          </a:r>
        </a:p>
      </dsp:txBody>
      <dsp:txXfrm>
        <a:off x="0" y="4347417"/>
        <a:ext cx="2720975" cy="264960"/>
      </dsp:txXfrm>
    </dsp:sp>
    <dsp:sp modelId="{838D6C75-03B2-44E4-8895-023D127907DB}">
      <dsp:nvSpPr>
        <dsp:cNvPr id="0" name=""/>
        <dsp:cNvSpPr/>
      </dsp:nvSpPr>
      <dsp:spPr>
        <a:xfrm>
          <a:off x="0" y="4612377"/>
          <a:ext cx="2720975" cy="299520"/>
        </a:xfrm>
        <a:prstGeom prst="roundRect">
          <a:avLst/>
        </a:prstGeom>
        <a:gradFill rotWithShape="0">
          <a:gsLst>
            <a:gs pos="0">
              <a:schemeClr val="accent2">
                <a:hueOff val="-1042605"/>
                <a:satOff val="-25123"/>
                <a:lumOff val="-15116"/>
                <a:alphaOff val="0"/>
                <a:satMod val="103000"/>
                <a:lumMod val="102000"/>
                <a:tint val="94000"/>
              </a:schemeClr>
            </a:gs>
            <a:gs pos="50000">
              <a:schemeClr val="accent2">
                <a:hueOff val="-1042605"/>
                <a:satOff val="-25123"/>
                <a:lumOff val="-15116"/>
                <a:alphaOff val="0"/>
                <a:satMod val="110000"/>
                <a:lumMod val="100000"/>
                <a:shade val="100000"/>
              </a:schemeClr>
            </a:gs>
            <a:gs pos="100000">
              <a:schemeClr val="accent2">
                <a:hueOff val="-1042605"/>
                <a:satOff val="-25123"/>
                <a:lumOff val="-1511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HU21</a:t>
          </a:r>
        </a:p>
      </dsp:txBody>
      <dsp:txXfrm>
        <a:off x="14621" y="4626998"/>
        <a:ext cx="2691733" cy="270278"/>
      </dsp:txXfrm>
    </dsp:sp>
    <dsp:sp modelId="{AEFA490F-F9DC-490B-83F3-0A1B3A5E7164}">
      <dsp:nvSpPr>
        <dsp:cNvPr id="0" name=""/>
        <dsp:cNvSpPr/>
      </dsp:nvSpPr>
      <dsp:spPr>
        <a:xfrm>
          <a:off x="0" y="4911897"/>
          <a:ext cx="2720975" cy="26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639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Reporte ajustes contables</a:t>
          </a:r>
        </a:p>
      </dsp:txBody>
      <dsp:txXfrm>
        <a:off x="0" y="4911897"/>
        <a:ext cx="2720975" cy="264960"/>
      </dsp:txXfrm>
    </dsp:sp>
    <dsp:sp modelId="{6A480407-5674-48F6-B3FF-B482B3456360}">
      <dsp:nvSpPr>
        <dsp:cNvPr id="0" name=""/>
        <dsp:cNvSpPr/>
      </dsp:nvSpPr>
      <dsp:spPr>
        <a:xfrm>
          <a:off x="0" y="5176857"/>
          <a:ext cx="2720975" cy="299520"/>
        </a:xfrm>
        <a:prstGeom prst="roundRect">
          <a:avLst/>
        </a:prstGeom>
        <a:gradFill rotWithShape="0">
          <a:gsLst>
            <a:gs pos="0">
              <a:schemeClr val="accent2">
                <a:hueOff val="-1172931"/>
                <a:satOff val="-28263"/>
                <a:lumOff val="-17006"/>
                <a:alphaOff val="0"/>
                <a:satMod val="103000"/>
                <a:lumMod val="102000"/>
                <a:tint val="94000"/>
              </a:schemeClr>
            </a:gs>
            <a:gs pos="50000">
              <a:schemeClr val="accent2">
                <a:hueOff val="-1172931"/>
                <a:satOff val="-28263"/>
                <a:lumOff val="-17006"/>
                <a:alphaOff val="0"/>
                <a:satMod val="110000"/>
                <a:lumMod val="100000"/>
                <a:shade val="100000"/>
              </a:schemeClr>
            </a:gs>
            <a:gs pos="100000">
              <a:schemeClr val="accent2">
                <a:hueOff val="-1172931"/>
                <a:satOff val="-28263"/>
                <a:lumOff val="-170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HU22</a:t>
          </a:r>
        </a:p>
      </dsp:txBody>
      <dsp:txXfrm>
        <a:off x="14621" y="5191478"/>
        <a:ext cx="2691733" cy="270278"/>
      </dsp:txXfrm>
    </dsp:sp>
    <dsp:sp modelId="{E56ECE16-41BA-41B2-88BF-6C2B825BB186}">
      <dsp:nvSpPr>
        <dsp:cNvPr id="0" name=""/>
        <dsp:cNvSpPr/>
      </dsp:nvSpPr>
      <dsp:spPr>
        <a:xfrm>
          <a:off x="0" y="5476377"/>
          <a:ext cx="2720975" cy="26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639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Registrar ingreso</a:t>
          </a:r>
        </a:p>
      </dsp:txBody>
      <dsp:txXfrm>
        <a:off x="0" y="5476377"/>
        <a:ext cx="2720975" cy="264960"/>
      </dsp:txXfrm>
    </dsp:sp>
    <dsp:sp modelId="{0A7EB9D1-8D83-49E7-88AE-FF0C08357365}">
      <dsp:nvSpPr>
        <dsp:cNvPr id="0" name=""/>
        <dsp:cNvSpPr/>
      </dsp:nvSpPr>
      <dsp:spPr>
        <a:xfrm>
          <a:off x="0" y="5741337"/>
          <a:ext cx="2720975" cy="299520"/>
        </a:xfrm>
        <a:prstGeom prst="roundRect">
          <a:avLst/>
        </a:prstGeom>
        <a:gradFill rotWithShape="0">
          <a:gsLst>
            <a:gs pos="0">
              <a:schemeClr val="accent2">
                <a:hueOff val="-1303256"/>
                <a:satOff val="-31404"/>
                <a:lumOff val="-18895"/>
                <a:alphaOff val="0"/>
                <a:satMod val="103000"/>
                <a:lumMod val="102000"/>
                <a:tint val="94000"/>
              </a:schemeClr>
            </a:gs>
            <a:gs pos="50000">
              <a:schemeClr val="accent2">
                <a:hueOff val="-1303256"/>
                <a:satOff val="-31404"/>
                <a:lumOff val="-18895"/>
                <a:alphaOff val="0"/>
                <a:satMod val="110000"/>
                <a:lumMod val="100000"/>
                <a:shade val="100000"/>
              </a:schemeClr>
            </a:gs>
            <a:gs pos="100000">
              <a:schemeClr val="accent2">
                <a:hueOff val="-1303256"/>
                <a:satOff val="-31404"/>
                <a:lumOff val="-1889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HU23</a:t>
          </a:r>
        </a:p>
      </dsp:txBody>
      <dsp:txXfrm>
        <a:off x="14621" y="5755958"/>
        <a:ext cx="2691733" cy="270278"/>
      </dsp:txXfrm>
    </dsp:sp>
    <dsp:sp modelId="{174AA0C0-707C-43C1-B022-90E1E7B3FE5C}">
      <dsp:nvSpPr>
        <dsp:cNvPr id="0" name=""/>
        <dsp:cNvSpPr/>
      </dsp:nvSpPr>
      <dsp:spPr>
        <a:xfrm>
          <a:off x="0" y="6040857"/>
          <a:ext cx="2720975" cy="26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639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Modificar ingreso</a:t>
          </a:r>
        </a:p>
      </dsp:txBody>
      <dsp:txXfrm>
        <a:off x="0" y="6040857"/>
        <a:ext cx="2720975" cy="264960"/>
      </dsp:txXfrm>
    </dsp:sp>
    <dsp:sp modelId="{84BEBDF9-50AE-439D-AFA3-E2690A2C5503}">
      <dsp:nvSpPr>
        <dsp:cNvPr id="0" name=""/>
        <dsp:cNvSpPr/>
      </dsp:nvSpPr>
      <dsp:spPr>
        <a:xfrm>
          <a:off x="0" y="6305817"/>
          <a:ext cx="2720975" cy="299520"/>
        </a:xfrm>
        <a:prstGeom prst="roundRect">
          <a:avLst/>
        </a:prstGeom>
        <a:gradFill rotWithShape="0">
          <a:gsLst>
            <a:gs pos="0">
              <a:schemeClr val="accent2">
                <a:hueOff val="-1433582"/>
                <a:satOff val="-34544"/>
                <a:lumOff val="-20785"/>
                <a:alphaOff val="0"/>
                <a:satMod val="103000"/>
                <a:lumMod val="102000"/>
                <a:tint val="94000"/>
              </a:schemeClr>
            </a:gs>
            <a:gs pos="50000">
              <a:schemeClr val="accent2">
                <a:hueOff val="-1433582"/>
                <a:satOff val="-34544"/>
                <a:lumOff val="-20785"/>
                <a:alphaOff val="0"/>
                <a:satMod val="110000"/>
                <a:lumMod val="100000"/>
                <a:shade val="100000"/>
              </a:schemeClr>
            </a:gs>
            <a:gs pos="100000">
              <a:schemeClr val="accent2">
                <a:hueOff val="-1433582"/>
                <a:satOff val="-34544"/>
                <a:lumOff val="-207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HU24</a:t>
          </a:r>
        </a:p>
      </dsp:txBody>
      <dsp:txXfrm>
        <a:off x="14621" y="6320438"/>
        <a:ext cx="2691733" cy="270278"/>
      </dsp:txXfrm>
    </dsp:sp>
    <dsp:sp modelId="{03153478-C006-45DF-98DE-7AE7E310108E}">
      <dsp:nvSpPr>
        <dsp:cNvPr id="0" name=""/>
        <dsp:cNvSpPr/>
      </dsp:nvSpPr>
      <dsp:spPr>
        <a:xfrm>
          <a:off x="0" y="6605337"/>
          <a:ext cx="2720975" cy="26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639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Generar recibo por ingreso</a:t>
          </a:r>
        </a:p>
      </dsp:txBody>
      <dsp:txXfrm>
        <a:off x="0" y="6605337"/>
        <a:ext cx="2720975" cy="2649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393191-4B07-4AC3-A2E0-923BD085C86B}">
      <dsp:nvSpPr>
        <dsp:cNvPr id="0" name=""/>
        <dsp:cNvSpPr/>
      </dsp:nvSpPr>
      <dsp:spPr>
        <a:xfrm>
          <a:off x="0" y="47851"/>
          <a:ext cx="2397760" cy="278460"/>
        </a:xfrm>
        <a:prstGeom prst="round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HU25</a:t>
          </a:r>
        </a:p>
      </dsp:txBody>
      <dsp:txXfrm>
        <a:off x="13593" y="61444"/>
        <a:ext cx="2370574" cy="251274"/>
      </dsp:txXfrm>
    </dsp:sp>
    <dsp:sp modelId="{1DA60A28-92E9-48B7-881E-FFE0A561D713}">
      <dsp:nvSpPr>
        <dsp:cNvPr id="0" name=""/>
        <dsp:cNvSpPr/>
      </dsp:nvSpPr>
      <dsp:spPr>
        <a:xfrm>
          <a:off x="0" y="326311"/>
          <a:ext cx="2397760"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12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Reporte ingresos totales</a:t>
          </a:r>
        </a:p>
      </dsp:txBody>
      <dsp:txXfrm>
        <a:off x="0" y="326311"/>
        <a:ext cx="2397760" cy="231840"/>
      </dsp:txXfrm>
    </dsp:sp>
    <dsp:sp modelId="{8639FD69-2B97-4227-9FE4-2D41B320A339}">
      <dsp:nvSpPr>
        <dsp:cNvPr id="0" name=""/>
        <dsp:cNvSpPr/>
      </dsp:nvSpPr>
      <dsp:spPr>
        <a:xfrm>
          <a:off x="0" y="558151"/>
          <a:ext cx="2397760" cy="278460"/>
        </a:xfrm>
        <a:prstGeom prst="roundRect">
          <a:avLst/>
        </a:prstGeom>
        <a:gradFill rotWithShape="0">
          <a:gsLst>
            <a:gs pos="0">
              <a:schemeClr val="accent2">
                <a:hueOff val="-204797"/>
                <a:satOff val="-4935"/>
                <a:lumOff val="-2969"/>
                <a:alphaOff val="0"/>
                <a:satMod val="103000"/>
                <a:lumMod val="102000"/>
                <a:tint val="94000"/>
              </a:schemeClr>
            </a:gs>
            <a:gs pos="50000">
              <a:schemeClr val="accent2">
                <a:hueOff val="-204797"/>
                <a:satOff val="-4935"/>
                <a:lumOff val="-2969"/>
                <a:alphaOff val="0"/>
                <a:satMod val="110000"/>
                <a:lumMod val="100000"/>
                <a:shade val="100000"/>
              </a:schemeClr>
            </a:gs>
            <a:gs pos="100000">
              <a:schemeClr val="accent2">
                <a:hueOff val="-204797"/>
                <a:satOff val="-4935"/>
                <a:lumOff val="-2969"/>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HU26</a:t>
          </a:r>
        </a:p>
      </dsp:txBody>
      <dsp:txXfrm>
        <a:off x="13593" y="571744"/>
        <a:ext cx="2370574" cy="251274"/>
      </dsp:txXfrm>
    </dsp:sp>
    <dsp:sp modelId="{C8F23E2A-3731-4F9B-8713-327A10E0B213}">
      <dsp:nvSpPr>
        <dsp:cNvPr id="0" name=""/>
        <dsp:cNvSpPr/>
      </dsp:nvSpPr>
      <dsp:spPr>
        <a:xfrm>
          <a:off x="0" y="836611"/>
          <a:ext cx="2397760"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12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Reporte estadístico ingresos totales</a:t>
          </a:r>
        </a:p>
      </dsp:txBody>
      <dsp:txXfrm>
        <a:off x="0" y="836611"/>
        <a:ext cx="2397760" cy="347760"/>
      </dsp:txXfrm>
    </dsp:sp>
    <dsp:sp modelId="{9A8C34A5-89CC-402F-A1C5-CB0F06022F09}">
      <dsp:nvSpPr>
        <dsp:cNvPr id="0" name=""/>
        <dsp:cNvSpPr/>
      </dsp:nvSpPr>
      <dsp:spPr>
        <a:xfrm>
          <a:off x="0" y="1184371"/>
          <a:ext cx="2397760" cy="278460"/>
        </a:xfrm>
        <a:prstGeom prst="roundRect">
          <a:avLst/>
        </a:prstGeom>
        <a:gradFill rotWithShape="0">
          <a:gsLst>
            <a:gs pos="0">
              <a:schemeClr val="accent2">
                <a:hueOff val="-409595"/>
                <a:satOff val="-9870"/>
                <a:lumOff val="-5939"/>
                <a:alphaOff val="0"/>
                <a:satMod val="103000"/>
                <a:lumMod val="102000"/>
                <a:tint val="94000"/>
              </a:schemeClr>
            </a:gs>
            <a:gs pos="50000">
              <a:schemeClr val="accent2">
                <a:hueOff val="-409595"/>
                <a:satOff val="-9870"/>
                <a:lumOff val="-5939"/>
                <a:alphaOff val="0"/>
                <a:satMod val="110000"/>
                <a:lumMod val="100000"/>
                <a:shade val="100000"/>
              </a:schemeClr>
            </a:gs>
            <a:gs pos="100000">
              <a:schemeClr val="accent2">
                <a:hueOff val="-409595"/>
                <a:satOff val="-9870"/>
                <a:lumOff val="-5939"/>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HU27</a:t>
          </a:r>
        </a:p>
      </dsp:txBody>
      <dsp:txXfrm>
        <a:off x="13593" y="1197964"/>
        <a:ext cx="2370574" cy="251274"/>
      </dsp:txXfrm>
    </dsp:sp>
    <dsp:sp modelId="{3DD290BC-BBA5-4A1F-B0CD-888F9181A331}">
      <dsp:nvSpPr>
        <dsp:cNvPr id="0" name=""/>
        <dsp:cNvSpPr/>
      </dsp:nvSpPr>
      <dsp:spPr>
        <a:xfrm>
          <a:off x="0" y="1462831"/>
          <a:ext cx="2397760"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12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Registrar gasto</a:t>
          </a:r>
        </a:p>
      </dsp:txBody>
      <dsp:txXfrm>
        <a:off x="0" y="1462831"/>
        <a:ext cx="2397760" cy="231840"/>
      </dsp:txXfrm>
    </dsp:sp>
    <dsp:sp modelId="{9ED36F38-341A-4F0D-969C-0D9C9F02D9FD}">
      <dsp:nvSpPr>
        <dsp:cNvPr id="0" name=""/>
        <dsp:cNvSpPr/>
      </dsp:nvSpPr>
      <dsp:spPr>
        <a:xfrm>
          <a:off x="0" y="1694671"/>
          <a:ext cx="2397760" cy="278460"/>
        </a:xfrm>
        <a:prstGeom prst="roundRect">
          <a:avLst/>
        </a:prstGeom>
        <a:gradFill rotWithShape="0">
          <a:gsLst>
            <a:gs pos="0">
              <a:schemeClr val="accent2">
                <a:hueOff val="-614392"/>
                <a:satOff val="-14805"/>
                <a:lumOff val="-8908"/>
                <a:alphaOff val="0"/>
                <a:satMod val="103000"/>
                <a:lumMod val="102000"/>
                <a:tint val="94000"/>
              </a:schemeClr>
            </a:gs>
            <a:gs pos="50000">
              <a:schemeClr val="accent2">
                <a:hueOff val="-614392"/>
                <a:satOff val="-14805"/>
                <a:lumOff val="-8908"/>
                <a:alphaOff val="0"/>
                <a:satMod val="110000"/>
                <a:lumMod val="100000"/>
                <a:shade val="100000"/>
              </a:schemeClr>
            </a:gs>
            <a:gs pos="100000">
              <a:schemeClr val="accent2">
                <a:hueOff val="-614392"/>
                <a:satOff val="-14805"/>
                <a:lumOff val="-890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HU28</a:t>
          </a:r>
        </a:p>
      </dsp:txBody>
      <dsp:txXfrm>
        <a:off x="13593" y="1708264"/>
        <a:ext cx="2370574" cy="251274"/>
      </dsp:txXfrm>
    </dsp:sp>
    <dsp:sp modelId="{456056F7-F9D2-415C-AB55-18B88CC0D8FE}">
      <dsp:nvSpPr>
        <dsp:cNvPr id="0" name=""/>
        <dsp:cNvSpPr/>
      </dsp:nvSpPr>
      <dsp:spPr>
        <a:xfrm>
          <a:off x="0" y="1973131"/>
          <a:ext cx="2397760"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12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Modificar gasto</a:t>
          </a:r>
        </a:p>
      </dsp:txBody>
      <dsp:txXfrm>
        <a:off x="0" y="1973131"/>
        <a:ext cx="2397760" cy="231840"/>
      </dsp:txXfrm>
    </dsp:sp>
    <dsp:sp modelId="{98751CCB-964E-4939-96B1-47134B5BD2A9}">
      <dsp:nvSpPr>
        <dsp:cNvPr id="0" name=""/>
        <dsp:cNvSpPr/>
      </dsp:nvSpPr>
      <dsp:spPr>
        <a:xfrm>
          <a:off x="0" y="2204971"/>
          <a:ext cx="2397760" cy="278460"/>
        </a:xfrm>
        <a:prstGeom prst="roundRect">
          <a:avLst/>
        </a:prstGeom>
        <a:gradFill rotWithShape="0">
          <a:gsLst>
            <a:gs pos="0">
              <a:schemeClr val="accent2">
                <a:hueOff val="-819190"/>
                <a:satOff val="-19739"/>
                <a:lumOff val="-11877"/>
                <a:alphaOff val="0"/>
                <a:satMod val="103000"/>
                <a:lumMod val="102000"/>
                <a:tint val="94000"/>
              </a:schemeClr>
            </a:gs>
            <a:gs pos="50000">
              <a:schemeClr val="accent2">
                <a:hueOff val="-819190"/>
                <a:satOff val="-19739"/>
                <a:lumOff val="-11877"/>
                <a:alphaOff val="0"/>
                <a:satMod val="110000"/>
                <a:lumMod val="100000"/>
                <a:shade val="100000"/>
              </a:schemeClr>
            </a:gs>
            <a:gs pos="100000">
              <a:schemeClr val="accent2">
                <a:hueOff val="-819190"/>
                <a:satOff val="-19739"/>
                <a:lumOff val="-1187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HU29</a:t>
          </a:r>
        </a:p>
      </dsp:txBody>
      <dsp:txXfrm>
        <a:off x="13593" y="2218564"/>
        <a:ext cx="2370574" cy="251274"/>
      </dsp:txXfrm>
    </dsp:sp>
    <dsp:sp modelId="{2200EC12-E91E-4461-ACE9-7851D0D907BC}">
      <dsp:nvSpPr>
        <dsp:cNvPr id="0" name=""/>
        <dsp:cNvSpPr/>
      </dsp:nvSpPr>
      <dsp:spPr>
        <a:xfrm>
          <a:off x="0" y="2483431"/>
          <a:ext cx="2397760"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12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Reporte gastos totales</a:t>
          </a:r>
        </a:p>
      </dsp:txBody>
      <dsp:txXfrm>
        <a:off x="0" y="2483431"/>
        <a:ext cx="2397760" cy="231840"/>
      </dsp:txXfrm>
    </dsp:sp>
    <dsp:sp modelId="{3D731F18-7284-4C78-A8C3-396528F959A9}">
      <dsp:nvSpPr>
        <dsp:cNvPr id="0" name=""/>
        <dsp:cNvSpPr/>
      </dsp:nvSpPr>
      <dsp:spPr>
        <a:xfrm>
          <a:off x="0" y="2715271"/>
          <a:ext cx="2397760" cy="278460"/>
        </a:xfrm>
        <a:prstGeom prst="roundRect">
          <a:avLst/>
        </a:prstGeom>
        <a:gradFill rotWithShape="0">
          <a:gsLst>
            <a:gs pos="0">
              <a:schemeClr val="accent2">
                <a:hueOff val="-1023987"/>
                <a:satOff val="-24674"/>
                <a:lumOff val="-14846"/>
                <a:alphaOff val="0"/>
                <a:satMod val="103000"/>
                <a:lumMod val="102000"/>
                <a:tint val="94000"/>
              </a:schemeClr>
            </a:gs>
            <a:gs pos="50000">
              <a:schemeClr val="accent2">
                <a:hueOff val="-1023987"/>
                <a:satOff val="-24674"/>
                <a:lumOff val="-14846"/>
                <a:alphaOff val="0"/>
                <a:satMod val="110000"/>
                <a:lumMod val="100000"/>
                <a:shade val="100000"/>
              </a:schemeClr>
            </a:gs>
            <a:gs pos="100000">
              <a:schemeClr val="accent2">
                <a:hueOff val="-1023987"/>
                <a:satOff val="-24674"/>
                <a:lumOff val="-1484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HU30</a:t>
          </a:r>
        </a:p>
      </dsp:txBody>
      <dsp:txXfrm>
        <a:off x="13593" y="2728864"/>
        <a:ext cx="2370574" cy="251274"/>
      </dsp:txXfrm>
    </dsp:sp>
    <dsp:sp modelId="{1DE08C4A-6050-42CE-86FC-E06160F95E76}">
      <dsp:nvSpPr>
        <dsp:cNvPr id="0" name=""/>
        <dsp:cNvSpPr/>
      </dsp:nvSpPr>
      <dsp:spPr>
        <a:xfrm>
          <a:off x="0" y="2993730"/>
          <a:ext cx="2397760"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12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Reporte estadístico gastos totales</a:t>
          </a:r>
        </a:p>
      </dsp:txBody>
      <dsp:txXfrm>
        <a:off x="0" y="2993730"/>
        <a:ext cx="2397760" cy="231840"/>
      </dsp:txXfrm>
    </dsp:sp>
    <dsp:sp modelId="{785FB9DB-DC38-4EE8-997D-9FCD0B9C6708}">
      <dsp:nvSpPr>
        <dsp:cNvPr id="0" name=""/>
        <dsp:cNvSpPr/>
      </dsp:nvSpPr>
      <dsp:spPr>
        <a:xfrm>
          <a:off x="0" y="3225570"/>
          <a:ext cx="2397760" cy="278460"/>
        </a:xfrm>
        <a:prstGeom prst="roundRect">
          <a:avLst/>
        </a:prstGeom>
        <a:gradFill rotWithShape="0">
          <a:gsLst>
            <a:gs pos="0">
              <a:schemeClr val="accent2">
                <a:hueOff val="-1228785"/>
                <a:satOff val="-29609"/>
                <a:lumOff val="-17816"/>
                <a:alphaOff val="0"/>
                <a:satMod val="103000"/>
                <a:lumMod val="102000"/>
                <a:tint val="94000"/>
              </a:schemeClr>
            </a:gs>
            <a:gs pos="50000">
              <a:schemeClr val="accent2">
                <a:hueOff val="-1228785"/>
                <a:satOff val="-29609"/>
                <a:lumOff val="-17816"/>
                <a:alphaOff val="0"/>
                <a:satMod val="110000"/>
                <a:lumMod val="100000"/>
                <a:shade val="100000"/>
              </a:schemeClr>
            </a:gs>
            <a:gs pos="100000">
              <a:schemeClr val="accent2">
                <a:hueOff val="-1228785"/>
                <a:satOff val="-29609"/>
                <a:lumOff val="-1781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HU31</a:t>
          </a:r>
        </a:p>
      </dsp:txBody>
      <dsp:txXfrm>
        <a:off x="13593" y="3239163"/>
        <a:ext cx="2370574" cy="251274"/>
      </dsp:txXfrm>
    </dsp:sp>
    <dsp:sp modelId="{1DBFBABD-2073-4922-A001-344B656972E0}">
      <dsp:nvSpPr>
        <dsp:cNvPr id="0" name=""/>
        <dsp:cNvSpPr/>
      </dsp:nvSpPr>
      <dsp:spPr>
        <a:xfrm>
          <a:off x="0" y="3504031"/>
          <a:ext cx="2397760"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129"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Reporte Estado de Resultado</a:t>
          </a:r>
        </a:p>
      </dsp:txBody>
      <dsp:txXfrm>
        <a:off x="0" y="3504031"/>
        <a:ext cx="2397760" cy="231840"/>
      </dsp:txXfrm>
    </dsp:sp>
    <dsp:sp modelId="{E4227297-246F-468A-A9EC-BC3902A81FFB}">
      <dsp:nvSpPr>
        <dsp:cNvPr id="0" name=""/>
        <dsp:cNvSpPr/>
      </dsp:nvSpPr>
      <dsp:spPr>
        <a:xfrm>
          <a:off x="0" y="3735871"/>
          <a:ext cx="2397760" cy="278460"/>
        </a:xfrm>
        <a:prstGeom prst="roundRect">
          <a:avLst/>
        </a:prstGeom>
        <a:gradFill rotWithShape="0">
          <a:gsLst>
            <a:gs pos="0">
              <a:schemeClr val="accent2">
                <a:hueOff val="-1433582"/>
                <a:satOff val="-34544"/>
                <a:lumOff val="-20785"/>
                <a:alphaOff val="0"/>
                <a:satMod val="103000"/>
                <a:lumMod val="102000"/>
                <a:tint val="94000"/>
              </a:schemeClr>
            </a:gs>
            <a:gs pos="50000">
              <a:schemeClr val="accent2">
                <a:hueOff val="-1433582"/>
                <a:satOff val="-34544"/>
                <a:lumOff val="-20785"/>
                <a:alphaOff val="0"/>
                <a:satMod val="110000"/>
                <a:lumMod val="100000"/>
                <a:shade val="100000"/>
              </a:schemeClr>
            </a:gs>
            <a:gs pos="100000">
              <a:schemeClr val="accent2">
                <a:hueOff val="-1433582"/>
                <a:satOff val="-34544"/>
                <a:lumOff val="-207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HU32</a:t>
          </a:r>
        </a:p>
      </dsp:txBody>
      <dsp:txXfrm>
        <a:off x="13593" y="3749464"/>
        <a:ext cx="2370574" cy="251274"/>
      </dsp:txXfrm>
    </dsp:sp>
    <dsp:sp modelId="{DC5952BC-7F4D-4D96-AF6D-863C5C424D37}">
      <dsp:nvSpPr>
        <dsp:cNvPr id="0" name=""/>
        <dsp:cNvSpPr/>
      </dsp:nvSpPr>
      <dsp:spPr>
        <a:xfrm>
          <a:off x="0" y="4014330"/>
          <a:ext cx="2397760"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129" tIns="17780" rIns="99568" bIns="17780" numCol="1" spcCol="1270" anchor="t" anchorCtr="0">
          <a:noAutofit/>
        </a:bodyPr>
        <a:lstStyle/>
        <a:p>
          <a:pPr marL="57150" lvl="1" indent="-57150" algn="l" defTabSz="488950">
            <a:lnSpc>
              <a:spcPct val="90000"/>
            </a:lnSpc>
            <a:spcBef>
              <a:spcPct val="0"/>
            </a:spcBef>
            <a:spcAft>
              <a:spcPct val="20000"/>
            </a:spcAft>
            <a:buChar char="•"/>
          </a:pPr>
          <a:r>
            <a:rPr lang="es-AR" sz="1100" kern="1200"/>
            <a:t> Reporte Balance General</a:t>
          </a:r>
        </a:p>
      </dsp:txBody>
      <dsp:txXfrm>
        <a:off x="0" y="4014330"/>
        <a:ext cx="2397760" cy="23184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1AF342-DA48-4B40-922F-50500066CE9A}">
      <dsp:nvSpPr>
        <dsp:cNvPr id="0" name=""/>
        <dsp:cNvSpPr/>
      </dsp:nvSpPr>
      <dsp:spPr>
        <a:xfrm>
          <a:off x="0" y="5337"/>
          <a:ext cx="2471014" cy="299520"/>
        </a:xfrm>
        <a:prstGeom prst="round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HU33</a:t>
          </a:r>
        </a:p>
      </dsp:txBody>
      <dsp:txXfrm>
        <a:off x="14621" y="19958"/>
        <a:ext cx="2441772" cy="270278"/>
      </dsp:txXfrm>
    </dsp:sp>
    <dsp:sp modelId="{5924CAB3-4E8F-4E64-AB30-2C491C3BFFA4}">
      <dsp:nvSpPr>
        <dsp:cNvPr id="0" name=""/>
        <dsp:cNvSpPr/>
      </dsp:nvSpPr>
      <dsp:spPr>
        <a:xfrm>
          <a:off x="0" y="304857"/>
          <a:ext cx="2471014" cy="26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455"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Reporte Libro Diario</a:t>
          </a:r>
        </a:p>
      </dsp:txBody>
      <dsp:txXfrm>
        <a:off x="0" y="304857"/>
        <a:ext cx="2471014" cy="264960"/>
      </dsp:txXfrm>
    </dsp:sp>
    <dsp:sp modelId="{2332AC7D-55A8-4B9C-9346-FC94D6BC3C60}">
      <dsp:nvSpPr>
        <dsp:cNvPr id="0" name=""/>
        <dsp:cNvSpPr/>
      </dsp:nvSpPr>
      <dsp:spPr>
        <a:xfrm>
          <a:off x="0" y="569817"/>
          <a:ext cx="2471014" cy="299520"/>
        </a:xfrm>
        <a:prstGeom prst="roundRect">
          <a:avLst/>
        </a:prstGeom>
        <a:gradFill rotWithShape="0">
          <a:gsLst>
            <a:gs pos="0">
              <a:schemeClr val="accent2">
                <a:hueOff val="-238930"/>
                <a:satOff val="-5757"/>
                <a:lumOff val="-3464"/>
                <a:alphaOff val="0"/>
                <a:satMod val="103000"/>
                <a:lumMod val="102000"/>
                <a:tint val="94000"/>
              </a:schemeClr>
            </a:gs>
            <a:gs pos="50000">
              <a:schemeClr val="accent2">
                <a:hueOff val="-238930"/>
                <a:satOff val="-5757"/>
                <a:lumOff val="-3464"/>
                <a:alphaOff val="0"/>
                <a:satMod val="110000"/>
                <a:lumMod val="100000"/>
                <a:shade val="100000"/>
              </a:schemeClr>
            </a:gs>
            <a:gs pos="100000">
              <a:schemeClr val="accent2">
                <a:hueOff val="-238930"/>
                <a:satOff val="-5757"/>
                <a:lumOff val="-346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HU34</a:t>
          </a:r>
        </a:p>
      </dsp:txBody>
      <dsp:txXfrm>
        <a:off x="14621" y="584438"/>
        <a:ext cx="2441772" cy="270278"/>
      </dsp:txXfrm>
    </dsp:sp>
    <dsp:sp modelId="{0539F71E-55D3-40D8-85FF-7BDE8ED6309C}">
      <dsp:nvSpPr>
        <dsp:cNvPr id="0" name=""/>
        <dsp:cNvSpPr/>
      </dsp:nvSpPr>
      <dsp:spPr>
        <a:xfrm>
          <a:off x="0" y="869337"/>
          <a:ext cx="2471014" cy="26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455"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Reporte Libro Mayor</a:t>
          </a:r>
        </a:p>
      </dsp:txBody>
      <dsp:txXfrm>
        <a:off x="0" y="869337"/>
        <a:ext cx="2471014" cy="264960"/>
      </dsp:txXfrm>
    </dsp:sp>
    <dsp:sp modelId="{8EAB254F-A0CC-4ECC-A0D1-463BA4F53B73}">
      <dsp:nvSpPr>
        <dsp:cNvPr id="0" name=""/>
        <dsp:cNvSpPr/>
      </dsp:nvSpPr>
      <dsp:spPr>
        <a:xfrm>
          <a:off x="0" y="1134297"/>
          <a:ext cx="2471014" cy="299520"/>
        </a:xfrm>
        <a:prstGeom prst="roundRect">
          <a:avLst/>
        </a:prstGeom>
        <a:gradFill rotWithShape="0">
          <a:gsLst>
            <a:gs pos="0">
              <a:schemeClr val="accent2">
                <a:hueOff val="-477861"/>
                <a:satOff val="-11515"/>
                <a:lumOff val="-6928"/>
                <a:alphaOff val="0"/>
                <a:satMod val="103000"/>
                <a:lumMod val="102000"/>
                <a:tint val="94000"/>
              </a:schemeClr>
            </a:gs>
            <a:gs pos="50000">
              <a:schemeClr val="accent2">
                <a:hueOff val="-477861"/>
                <a:satOff val="-11515"/>
                <a:lumOff val="-6928"/>
                <a:alphaOff val="0"/>
                <a:satMod val="110000"/>
                <a:lumMod val="100000"/>
                <a:shade val="100000"/>
              </a:schemeClr>
            </a:gs>
            <a:gs pos="100000">
              <a:schemeClr val="accent2">
                <a:hueOff val="-477861"/>
                <a:satOff val="-11515"/>
                <a:lumOff val="-692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HU35</a:t>
          </a:r>
        </a:p>
      </dsp:txBody>
      <dsp:txXfrm>
        <a:off x="14621" y="1148918"/>
        <a:ext cx="2441772" cy="270278"/>
      </dsp:txXfrm>
    </dsp:sp>
    <dsp:sp modelId="{F939E900-5852-4A5E-A895-1E1835B32148}">
      <dsp:nvSpPr>
        <dsp:cNvPr id="0" name=""/>
        <dsp:cNvSpPr/>
      </dsp:nvSpPr>
      <dsp:spPr>
        <a:xfrm>
          <a:off x="0" y="1433817"/>
          <a:ext cx="2471014"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455"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Implementar accesibilidad através de usuarios</a:t>
          </a:r>
        </a:p>
      </dsp:txBody>
      <dsp:txXfrm>
        <a:off x="0" y="1433817"/>
        <a:ext cx="2471014" cy="347760"/>
      </dsp:txXfrm>
    </dsp:sp>
    <dsp:sp modelId="{608FC3A8-4545-4A1D-98B1-DEB98F6435ED}">
      <dsp:nvSpPr>
        <dsp:cNvPr id="0" name=""/>
        <dsp:cNvSpPr/>
      </dsp:nvSpPr>
      <dsp:spPr>
        <a:xfrm>
          <a:off x="0" y="1781577"/>
          <a:ext cx="2471014" cy="299520"/>
        </a:xfrm>
        <a:prstGeom prst="roundRect">
          <a:avLst/>
        </a:prstGeom>
        <a:gradFill rotWithShape="0">
          <a:gsLst>
            <a:gs pos="0">
              <a:schemeClr val="accent2">
                <a:hueOff val="-716791"/>
                <a:satOff val="-17272"/>
                <a:lumOff val="-10393"/>
                <a:alphaOff val="0"/>
                <a:satMod val="103000"/>
                <a:lumMod val="102000"/>
                <a:tint val="94000"/>
              </a:schemeClr>
            </a:gs>
            <a:gs pos="50000">
              <a:schemeClr val="accent2">
                <a:hueOff val="-716791"/>
                <a:satOff val="-17272"/>
                <a:lumOff val="-10393"/>
                <a:alphaOff val="0"/>
                <a:satMod val="110000"/>
                <a:lumMod val="100000"/>
                <a:shade val="100000"/>
              </a:schemeClr>
            </a:gs>
            <a:gs pos="100000">
              <a:schemeClr val="accent2">
                <a:hueOff val="-716791"/>
                <a:satOff val="-17272"/>
                <a:lumOff val="-1039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HU36</a:t>
          </a:r>
        </a:p>
      </dsp:txBody>
      <dsp:txXfrm>
        <a:off x="14621" y="1796198"/>
        <a:ext cx="2441772" cy="270278"/>
      </dsp:txXfrm>
    </dsp:sp>
    <dsp:sp modelId="{5D09698C-6C30-4D79-86E4-7C3AFB12901F}">
      <dsp:nvSpPr>
        <dsp:cNvPr id="0" name=""/>
        <dsp:cNvSpPr/>
      </dsp:nvSpPr>
      <dsp:spPr>
        <a:xfrm>
          <a:off x="0" y="2081097"/>
          <a:ext cx="2471014" cy="264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455"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Implementar roles de usuario</a:t>
          </a:r>
        </a:p>
      </dsp:txBody>
      <dsp:txXfrm>
        <a:off x="0" y="2081097"/>
        <a:ext cx="2471014" cy="264960"/>
      </dsp:txXfrm>
    </dsp:sp>
    <dsp:sp modelId="{3E4F2AEC-4029-401A-9B10-7E613E41541B}">
      <dsp:nvSpPr>
        <dsp:cNvPr id="0" name=""/>
        <dsp:cNvSpPr/>
      </dsp:nvSpPr>
      <dsp:spPr>
        <a:xfrm>
          <a:off x="0" y="2346057"/>
          <a:ext cx="2471014" cy="299520"/>
        </a:xfrm>
        <a:prstGeom prst="roundRect">
          <a:avLst/>
        </a:prstGeom>
        <a:gradFill rotWithShape="0">
          <a:gsLst>
            <a:gs pos="0">
              <a:schemeClr val="accent2">
                <a:hueOff val="-955721"/>
                <a:satOff val="-23029"/>
                <a:lumOff val="-13857"/>
                <a:alphaOff val="0"/>
                <a:satMod val="103000"/>
                <a:lumMod val="102000"/>
                <a:tint val="94000"/>
              </a:schemeClr>
            </a:gs>
            <a:gs pos="50000">
              <a:schemeClr val="accent2">
                <a:hueOff val="-955721"/>
                <a:satOff val="-23029"/>
                <a:lumOff val="-13857"/>
                <a:alphaOff val="0"/>
                <a:satMod val="110000"/>
                <a:lumMod val="100000"/>
                <a:shade val="100000"/>
              </a:schemeClr>
            </a:gs>
            <a:gs pos="100000">
              <a:schemeClr val="accent2">
                <a:hueOff val="-955721"/>
                <a:satOff val="-23029"/>
                <a:lumOff val="-1385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HU37</a:t>
          </a:r>
        </a:p>
      </dsp:txBody>
      <dsp:txXfrm>
        <a:off x="14621" y="2360678"/>
        <a:ext cx="2441772" cy="270278"/>
      </dsp:txXfrm>
    </dsp:sp>
    <dsp:sp modelId="{0B706CA8-FC17-4213-8909-6FC181463852}">
      <dsp:nvSpPr>
        <dsp:cNvPr id="0" name=""/>
        <dsp:cNvSpPr/>
      </dsp:nvSpPr>
      <dsp:spPr>
        <a:xfrm>
          <a:off x="0" y="2645577"/>
          <a:ext cx="2471014"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455"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Crear servicio de copias de seguridad</a:t>
          </a:r>
        </a:p>
      </dsp:txBody>
      <dsp:txXfrm>
        <a:off x="0" y="2645577"/>
        <a:ext cx="2471014" cy="347760"/>
      </dsp:txXfrm>
    </dsp:sp>
    <dsp:sp modelId="{857DBE77-E0FB-4444-9089-9DF7BDADF139}">
      <dsp:nvSpPr>
        <dsp:cNvPr id="0" name=""/>
        <dsp:cNvSpPr/>
      </dsp:nvSpPr>
      <dsp:spPr>
        <a:xfrm>
          <a:off x="0" y="2993337"/>
          <a:ext cx="2471014" cy="299520"/>
        </a:xfrm>
        <a:prstGeom prst="roundRect">
          <a:avLst/>
        </a:prstGeom>
        <a:gradFill rotWithShape="0">
          <a:gsLst>
            <a:gs pos="0">
              <a:schemeClr val="accent2">
                <a:hueOff val="-1194652"/>
                <a:satOff val="-28787"/>
                <a:lumOff val="-17321"/>
                <a:alphaOff val="0"/>
                <a:satMod val="103000"/>
                <a:lumMod val="102000"/>
                <a:tint val="94000"/>
              </a:schemeClr>
            </a:gs>
            <a:gs pos="50000">
              <a:schemeClr val="accent2">
                <a:hueOff val="-1194652"/>
                <a:satOff val="-28787"/>
                <a:lumOff val="-17321"/>
                <a:alphaOff val="0"/>
                <a:satMod val="110000"/>
                <a:lumMod val="100000"/>
                <a:shade val="100000"/>
              </a:schemeClr>
            </a:gs>
            <a:gs pos="100000">
              <a:schemeClr val="accent2">
                <a:hueOff val="-1194652"/>
                <a:satOff val="-28787"/>
                <a:lumOff val="-1732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HU38</a:t>
          </a:r>
        </a:p>
      </dsp:txBody>
      <dsp:txXfrm>
        <a:off x="14621" y="3007958"/>
        <a:ext cx="2441772" cy="270278"/>
      </dsp:txXfrm>
    </dsp:sp>
    <dsp:sp modelId="{41387778-96DC-4941-A05D-22098279838F}">
      <dsp:nvSpPr>
        <dsp:cNvPr id="0" name=""/>
        <dsp:cNvSpPr/>
      </dsp:nvSpPr>
      <dsp:spPr>
        <a:xfrm>
          <a:off x="0" y="3292857"/>
          <a:ext cx="2471014"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455"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Crear servicio de limpieza de tablas temporales</a:t>
          </a:r>
        </a:p>
      </dsp:txBody>
      <dsp:txXfrm>
        <a:off x="0" y="3292857"/>
        <a:ext cx="2471014" cy="347760"/>
      </dsp:txXfrm>
    </dsp:sp>
    <dsp:sp modelId="{8E7BA810-56C2-4EF1-9FFD-FDE4C76159B6}">
      <dsp:nvSpPr>
        <dsp:cNvPr id="0" name=""/>
        <dsp:cNvSpPr/>
      </dsp:nvSpPr>
      <dsp:spPr>
        <a:xfrm>
          <a:off x="0" y="3640617"/>
          <a:ext cx="2471014" cy="299520"/>
        </a:xfrm>
        <a:prstGeom prst="roundRect">
          <a:avLst/>
        </a:prstGeom>
        <a:gradFill rotWithShape="0">
          <a:gsLst>
            <a:gs pos="0">
              <a:schemeClr val="accent2">
                <a:hueOff val="-1433582"/>
                <a:satOff val="-34544"/>
                <a:lumOff val="-20785"/>
                <a:alphaOff val="0"/>
                <a:satMod val="103000"/>
                <a:lumMod val="102000"/>
                <a:tint val="94000"/>
              </a:schemeClr>
            </a:gs>
            <a:gs pos="50000">
              <a:schemeClr val="accent2">
                <a:hueOff val="-1433582"/>
                <a:satOff val="-34544"/>
                <a:lumOff val="-20785"/>
                <a:alphaOff val="0"/>
                <a:satMod val="110000"/>
                <a:lumMod val="100000"/>
                <a:shade val="100000"/>
              </a:schemeClr>
            </a:gs>
            <a:gs pos="100000">
              <a:schemeClr val="accent2">
                <a:hueOff val="-1433582"/>
                <a:satOff val="-34544"/>
                <a:lumOff val="-207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AR" sz="1200" kern="1200"/>
            <a:t>HU39</a:t>
          </a:r>
        </a:p>
      </dsp:txBody>
      <dsp:txXfrm>
        <a:off x="14621" y="3655238"/>
        <a:ext cx="2441772" cy="270278"/>
      </dsp:txXfrm>
    </dsp:sp>
    <dsp:sp modelId="{1C19FB49-5951-4861-8691-73222F3D7FB1}">
      <dsp:nvSpPr>
        <dsp:cNvPr id="0" name=""/>
        <dsp:cNvSpPr/>
      </dsp:nvSpPr>
      <dsp:spPr>
        <a:xfrm>
          <a:off x="0" y="3940137"/>
          <a:ext cx="2471014"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455"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AR" sz="1200" kern="1200"/>
            <a:t>Crear inmersión al sistema para los usuarios</a:t>
          </a:r>
        </a:p>
      </dsp:txBody>
      <dsp:txXfrm>
        <a:off x="0" y="3940137"/>
        <a:ext cx="2471014" cy="347760"/>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7A8968B90B0440D99A9DC3C2E8A7DBB"/>
        <w:category>
          <w:name w:val="General"/>
          <w:gallery w:val="placeholder"/>
        </w:category>
        <w:types>
          <w:type w:val="bbPlcHdr"/>
        </w:types>
        <w:behaviors>
          <w:behavior w:val="content"/>
        </w:behaviors>
        <w:guid w:val="{89AB98B6-314E-47AD-8682-217834219FA3}"/>
      </w:docPartPr>
      <w:docPartBody>
        <w:p w:rsidR="00AA27DA" w:rsidRDefault="008978E6" w:rsidP="008978E6">
          <w:pPr>
            <w:pStyle w:val="57A8968B90B0440D99A9DC3C2E8A7DBB"/>
          </w:pPr>
          <w:r>
            <w:rPr>
              <w:lang w:val="es-ES"/>
            </w:rPr>
            <w:t>Escribir el título del capítulo (nivel 2)</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8E6"/>
    <w:rsid w:val="00060115"/>
    <w:rsid w:val="000615A9"/>
    <w:rsid w:val="00085D90"/>
    <w:rsid w:val="00157106"/>
    <w:rsid w:val="001E172B"/>
    <w:rsid w:val="00235308"/>
    <w:rsid w:val="002C2992"/>
    <w:rsid w:val="00316F4A"/>
    <w:rsid w:val="00353E08"/>
    <w:rsid w:val="00535EDB"/>
    <w:rsid w:val="005857A3"/>
    <w:rsid w:val="005C5627"/>
    <w:rsid w:val="005C6207"/>
    <w:rsid w:val="00666E23"/>
    <w:rsid w:val="0068151B"/>
    <w:rsid w:val="006D5F1B"/>
    <w:rsid w:val="00735E8F"/>
    <w:rsid w:val="007C692F"/>
    <w:rsid w:val="007F3E77"/>
    <w:rsid w:val="008600F1"/>
    <w:rsid w:val="008978E6"/>
    <w:rsid w:val="008E40BF"/>
    <w:rsid w:val="00925192"/>
    <w:rsid w:val="009745A3"/>
    <w:rsid w:val="009D0619"/>
    <w:rsid w:val="009F60C3"/>
    <w:rsid w:val="00AA27DA"/>
    <w:rsid w:val="00AE41D2"/>
    <w:rsid w:val="00B03664"/>
    <w:rsid w:val="00B174D3"/>
    <w:rsid w:val="00B46474"/>
    <w:rsid w:val="00CE450E"/>
    <w:rsid w:val="00D04796"/>
    <w:rsid w:val="00D62B0A"/>
    <w:rsid w:val="00E81DAC"/>
    <w:rsid w:val="00E91EE5"/>
    <w:rsid w:val="00EB56C6"/>
    <w:rsid w:val="00F03DA0"/>
    <w:rsid w:val="00F3438B"/>
    <w:rsid w:val="00F54797"/>
    <w:rsid w:val="00FF179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5" w:unhideWhenUsed="1" w:qFormat="1"/>
    <w:lsdException w:name="heading 4" w:semiHidden="1" w:uiPriority="5" w:unhideWhenUsed="1" w:qFormat="1"/>
    <w:lsdException w:name="heading 5" w:semiHidden="1" w:uiPriority="5"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next w:val="Normal"/>
    <w:link w:val="Ttulo3Car"/>
    <w:uiPriority w:val="5"/>
    <w:qFormat/>
    <w:rsid w:val="008978E6"/>
    <w:pPr>
      <w:keepNext/>
      <w:keepLines/>
      <w:spacing w:after="0" w:line="480" w:lineRule="auto"/>
      <w:ind w:firstLine="720"/>
      <w:outlineLvl w:val="2"/>
    </w:pPr>
    <w:rPr>
      <w:rFonts w:asciiTheme="majorHAnsi" w:eastAsiaTheme="majorEastAsia" w:hAnsiTheme="majorHAnsi" w:cstheme="majorBidi"/>
      <w:b/>
      <w:bCs/>
      <w:color w:val="000000" w:themeColor="text1"/>
      <w:sz w:val="24"/>
      <w:szCs w:val="24"/>
      <w:lang w:val="es-ES" w:eastAsia="ja-JP"/>
    </w:rPr>
  </w:style>
  <w:style w:type="paragraph" w:styleId="Ttulo4">
    <w:name w:val="heading 4"/>
    <w:basedOn w:val="Normal"/>
    <w:next w:val="Normal"/>
    <w:link w:val="Ttulo4Car"/>
    <w:uiPriority w:val="5"/>
    <w:qFormat/>
    <w:rsid w:val="008978E6"/>
    <w:pPr>
      <w:keepNext/>
      <w:keepLines/>
      <w:spacing w:after="0" w:line="480" w:lineRule="auto"/>
      <w:ind w:firstLine="720"/>
      <w:outlineLvl w:val="3"/>
    </w:pPr>
    <w:rPr>
      <w:rFonts w:asciiTheme="majorHAnsi" w:eastAsiaTheme="majorEastAsia" w:hAnsiTheme="majorHAnsi" w:cstheme="majorBidi"/>
      <w:b/>
      <w:bCs/>
      <w:i/>
      <w:iCs/>
      <w:color w:val="000000" w:themeColor="text1"/>
      <w:sz w:val="24"/>
      <w:szCs w:val="24"/>
      <w:lang w:val="es-ES" w:eastAsia="ja-JP"/>
    </w:rPr>
  </w:style>
  <w:style w:type="paragraph" w:styleId="Ttulo5">
    <w:name w:val="heading 5"/>
    <w:basedOn w:val="Normal"/>
    <w:next w:val="Normal"/>
    <w:link w:val="Ttulo5Car"/>
    <w:uiPriority w:val="5"/>
    <w:qFormat/>
    <w:pPr>
      <w:keepNext/>
      <w:keepLines/>
      <w:spacing w:after="0" w:line="480" w:lineRule="auto"/>
      <w:ind w:firstLine="720"/>
      <w:outlineLvl w:val="4"/>
    </w:pPr>
    <w:rPr>
      <w:rFonts w:asciiTheme="majorHAnsi" w:eastAsiaTheme="majorEastAsia" w:hAnsiTheme="majorHAnsi" w:cstheme="majorBidi"/>
      <w:i/>
      <w:iCs/>
      <w:color w:val="000000" w:themeColor="text1"/>
      <w:sz w:val="24"/>
      <w:szCs w:val="24"/>
      <w:lang w:val="es-ES"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4"/>
    <w:qFormat/>
    <w:rPr>
      <w:i/>
      <w:iCs/>
    </w:rPr>
  </w:style>
  <w:style w:type="character" w:styleId="Refdenotaalpie">
    <w:name w:val="footnote reference"/>
    <w:basedOn w:val="Fuentedeprrafopredeter"/>
    <w:uiPriority w:val="99"/>
    <w:qFormat/>
    <w:rsid w:val="008978E6"/>
    <w:rPr>
      <w:vertAlign w:val="superscript"/>
    </w:rPr>
  </w:style>
  <w:style w:type="character" w:customStyle="1" w:styleId="Ttulo3Car">
    <w:name w:val="Título 3 Car"/>
    <w:basedOn w:val="Fuentedeprrafopredeter"/>
    <w:link w:val="Ttulo3"/>
    <w:uiPriority w:val="5"/>
    <w:rsid w:val="008978E6"/>
    <w:rPr>
      <w:rFonts w:asciiTheme="majorHAnsi" w:eastAsiaTheme="majorEastAsia" w:hAnsiTheme="majorHAnsi" w:cstheme="majorBidi"/>
      <w:b/>
      <w:bCs/>
      <w:color w:val="000000" w:themeColor="text1"/>
      <w:sz w:val="24"/>
      <w:szCs w:val="24"/>
      <w:lang w:val="es-ES" w:eastAsia="ja-JP"/>
    </w:rPr>
  </w:style>
  <w:style w:type="character" w:customStyle="1" w:styleId="Ttulo4Car">
    <w:name w:val="Título 4 Car"/>
    <w:basedOn w:val="Fuentedeprrafopredeter"/>
    <w:link w:val="Ttulo4"/>
    <w:uiPriority w:val="5"/>
    <w:rsid w:val="008978E6"/>
    <w:rPr>
      <w:rFonts w:asciiTheme="majorHAnsi" w:eastAsiaTheme="majorEastAsia" w:hAnsiTheme="majorHAnsi" w:cstheme="majorBidi"/>
      <w:b/>
      <w:bCs/>
      <w:i/>
      <w:iCs/>
      <w:color w:val="000000" w:themeColor="text1"/>
      <w:sz w:val="24"/>
      <w:szCs w:val="24"/>
      <w:lang w:val="es-ES" w:eastAsia="ja-JP"/>
    </w:rPr>
  </w:style>
  <w:style w:type="character" w:customStyle="1" w:styleId="Ttulo5Car">
    <w:name w:val="Título 5 Car"/>
    <w:basedOn w:val="Fuentedeprrafopredeter"/>
    <w:link w:val="Ttulo5"/>
    <w:uiPriority w:val="5"/>
    <w:rPr>
      <w:rFonts w:asciiTheme="majorHAnsi" w:eastAsiaTheme="majorEastAsia" w:hAnsiTheme="majorHAnsi" w:cstheme="majorBidi"/>
      <w:i/>
      <w:iCs/>
      <w:color w:val="000000" w:themeColor="text1"/>
      <w:sz w:val="24"/>
      <w:szCs w:val="24"/>
      <w:lang w:val="es-ES" w:eastAsia="ja-JP"/>
    </w:rPr>
  </w:style>
  <w:style w:type="paragraph" w:customStyle="1" w:styleId="57A8968B90B0440D99A9DC3C2E8A7DBB">
    <w:name w:val="57A8968B90B0440D99A9DC3C2E8A7DBB"/>
    <w:rsid w:val="008978E6"/>
  </w:style>
  <w:style w:type="character" w:styleId="Textodelmarcadordeposicin">
    <w:name w:val="Placeholder Text"/>
    <w:basedOn w:val="Fuentedeprrafopredeter"/>
    <w:uiPriority w:val="99"/>
    <w:semiHidden/>
    <w:rsid w:val="009F60C3"/>
    <w:rPr>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Personalizado 5">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B22600"/>
      </a:hlink>
      <a:folHlink>
        <a:srgbClr val="666699"/>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employees xmlns="http://schemas.microsoft.com/temp/samples">
  <employee>
    <CustomerName>&lt;?xml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wp14"&gt;&lt;w:body&gt;&lt;w:p w:rsidR="00000000" w:rsidRDefault="00605076"&gt;&lt;w:r w:rsidRPr="00605076"&gt;&lt;w:rPr&gt;&lt;w:color w:val="7F7F7F" w:themeColor="text1" w:themeTint="80"/&gt;&lt;/w:rPr&gt;&lt;w:t&gt;Trabajo Práctico Integrador&lt;/w:t&gt;&lt;/w:r&gt;&lt;/w:p&gt;&lt;w:sectPr w:rsidR="00000000"&gt;&lt;w:pgSz w:w="12240" w:h="15840"/&gt;&lt;w:pgMar w:top="1417" w:right="1701" w:bottom="1417" w:left="1701"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wp14"&gt;&lt;w:abstractNum w:abstractNumId="0" w15:restartNumberingAfterBreak="0"&gt;&lt;w:nsid w:val="FFFFFF7C"/&gt;&lt;w:multiLevelType w:val="singleLevel"/&gt;&lt;w:tmpl w:val="6ED08D94"/&gt;&lt;w:lvl w:ilvl="0"&gt;&lt;w:start w:val="1"/&gt;&lt;w:numFmt w:val="decimal"/&gt;&lt;w:pStyle w:val="Listaconnmeros5"/&gt;&lt;w:lvlText w:val="%1."/&gt;&lt;w:lvlJc w:val="left"/&gt;&lt;w:pPr&gt;&lt;w:tabs&gt;&lt;w:tab w:val="num" w:pos="1800"/&gt;&lt;/w:tabs&gt;&lt;w:ind w:left="1800" w:hanging="360"/&gt;&lt;/w:pPr&gt;&lt;/w:lvl&gt;&lt;/w:abstractNum&gt;&lt;w:abstractNum w:abstractNumId="1" w15:restartNumberingAfterBreak="0"&gt;&lt;w:nsid w:val="FFFFFF7D"/&gt;&lt;w:multiLevelType w:val="singleLevel"/&gt;&lt;w:tmpl w:val="3D5203EE"/&gt;&lt;w:lvl w:ilvl="0"&gt;&lt;w:start w:val="1"/&gt;&lt;w:numFmt w:val="decimal"/&gt;&lt;w:pStyle w:val="Listaconnmeros4"/&gt;&lt;w:lvlText w:val="%1."/&gt;&lt;w:lvlJc w:val="left"/&gt;&lt;w:pPr&gt;&lt;w:tabs&gt;&lt;w:tab w:val="num" w:pos="1440"/&gt;&lt;/w:tabs&gt;&lt;w:ind w:left="1440" w:hanging="360"/&gt;&lt;/w:pPr&gt;&lt;/w:lvl&gt;&lt;/w:abstractNum&gt;&lt;w:abstractNum w:abstractNumId="2" w15:restartNumberingAfterBreak="0"&gt;&lt;w:nsid w:val="FFFFFF7E"/&gt;&lt;w:multiLevelType w:val="singleLevel"/&gt;&lt;w:tmpl w:val="F2DC96EC"/&gt;&lt;w:lvl w:ilvl="0"&gt;&lt;w:start w:val="1"/&gt;&lt;w:numFmt w:val="decimal"/&gt;&lt;w:pStyle w:val="Listaconnmeros3"/&gt;&lt;w:lvlText w:val="%1."/&gt;&lt;w:lvlJc w:val="left"/&gt;&lt;w:pPr&gt;&lt;w:tabs&gt;&lt;w:tab w:val="num" w:pos="1080"/&gt;&lt;/w:tabs&gt;&lt;w:ind w:left="1080" w:hanging="360"/&gt;&lt;/w:pPr&gt;&lt;/w:lvl&gt;&lt;/w:abstractNum&gt;&lt;w:abstractNum w:abstractNumId="3" w15:restartNumberingAfterBreak="0"&gt;&lt;w:nsid w:val="FFFFFF7F"/&gt;&lt;w:multiLevelType w:val="singleLevel"/&gt;&lt;w:tmpl w:val="94D2CA36"/&gt;&lt;w:lvl w:ilvl="0"&gt;&lt;w:start w:val="1"/&gt;&lt;w:numFmt w:val="decimal"/&gt;&lt;w:pStyle w:val="Listaconnmeros2"/&gt;&lt;w:lvlText w:val="%1."/&gt;&lt;w:lvlJc w:val="left"/&gt;&lt;w:pPr&gt;&lt;w:tabs&gt;&lt;w:tab w:val="num" w:pos="720"/&gt;&lt;/w:tabs&gt;&lt;w:ind w:left="720" w:hanging="360"/&gt;&lt;/w:pPr&gt;&lt;/w:lvl&gt;&lt;/w:abstractNum&gt;&lt;w:abstractNum w:abstractNumId="4" w15:restartNumberingAfterBreak="0"&gt;&lt;w:nsid w:val="FFFFFF80"/&gt;&lt;w:multiLevelType w:val="singleLevel"/&gt;&lt;w:tmpl w:val="17BCEBA6"/&gt;&lt;w:lvl w:ilvl="0"&gt;&lt;w:start w:val="1"/&gt;&lt;w:numFmt w:val="bullet"/&gt;&lt;w:pStyle w:val="Listaconvietas5"/&gt;&lt;w:lvlText w:val=""/&gt;&lt;w:lvlJc w:val="left"/&gt;&lt;w:pPr&gt;&lt;w:tabs&gt;&lt;w:tab w:val="num" w:pos="1800"/&gt;&lt;/w:tabs&gt;&lt;w:ind w:left="1800" w:hanging="360"/&gt;&lt;/w:pPr&gt;&lt;w:rPr&gt;&lt;w:rFonts w:ascii="Symbol" w:hAnsi="Symbol" w:hint="default"/&gt;&lt;/w:rPr&gt;&lt;/w:lvl&gt;&lt;/w:abstractNum&gt;&lt;w:abstractNum w:abstractNumId="5" w15:restartNumberingAfterBreak="0"&gt;&lt;w:nsid w:val="FFFFFF81"/&gt;&lt;w:multiLevelType w:val="singleLevel"/&gt;&lt;w:tmpl w:val="7D386FFE"/&gt;&lt;w:lvl w:ilvl="0"&gt;&lt;w:start w:val="1"/&gt;&lt;w:numFmt w:val="bullet"/&gt;&lt;w:pStyle w:val="Listaconvietas4"/&gt;&lt;w:lvlText w:val=""/&gt;&lt;w:lvlJc w:val="left"/&gt;&lt;w:pPr&gt;&lt;w:tabs&gt;&lt;w:tab w:val="num" w:pos="1440"/&gt;&lt;/w:tabs&gt;&lt;w:ind w:left="1440" w:hanging="360"/&gt;&lt;/w:pPr&gt;&lt;w:rPr&gt;&lt;w:rFonts w:ascii="Symbol" w:hAnsi="Symbol" w:hint="default"/&gt;&lt;/w:rPr&gt;&lt;/w:lvl&gt;&lt;/w:abstractNum&gt;&lt;w:abstractNum w:abstractNumId="6" w15:restartNumberingAfterBreak="0"&gt;&lt;w:nsid w:val="FFFFFF82"/&gt;&lt;w:multiLevelType w:val="singleLevel"/&gt;&lt;w:tmpl w:val="D73A80FE"/&gt;&lt;w:lvl w:ilvl="0"&gt;&lt;w:start w:val="1"/&gt;&lt;w:numFmt w:val="bullet"/&gt;&lt;w:pStyle w:val="Listaconvietas3"/&gt;&lt;w:lvlText w:val=""/&gt;&lt;w:lvlJc w:val="left"/&gt;&lt;w:pPr&gt;&lt;w:tabs&gt;&lt;w:tab w:val="num" w:pos="1080"/&gt;&lt;/w:tabs&gt;&lt;w:ind w:left="1080" w:hanging="360"/&gt;&lt;/w:pPr&gt;&lt;w:rPr&gt;&lt;w:rFonts w:ascii="Symbol" w:hAnsi="Symbol" w:hint="default"/&gt;&lt;/w:rPr&gt;&lt;/w:lvl&gt;&lt;/w:abstractNum&gt;&lt;w:abstractNum w:abstractNumId="7" w15:restartNumberingAfterBreak="0"&gt;&lt;w:nsid w:val="FFFFFF83"/&gt;&lt;w:multiLevelType w:val="singleLevel"/&gt;&lt;w:tmpl w:val="0AB08068"/&gt;&lt;w:lvl w:ilvl="0"&gt;&lt;w:start w:val="1"/&gt;&lt;w:numFmt w:val="bullet"/&gt;&lt;w:pStyle w:val="Listaconvietas2"/&gt;&lt;w:lvlText w:val=""/&gt;&lt;w:lvlJc w:val="left"/&gt;&lt;w:pPr&gt;&lt;w:tabs&gt;&lt;w:tab w:val="num" w:pos="720"/&gt;&lt;/w:tabs&gt;&lt;w:ind w:left="720" w:hanging="360"/&gt;&lt;/w:pPr&gt;&lt;w:rPr&gt;&lt;w:rFonts w:ascii="Symbol" w:hAnsi="Symbol" w:hint="default"/&gt;&lt;/w:rPr&gt;&lt;/w:lvl&gt;&lt;/w:abstractNum&gt;&lt;w:abstractNum w:abstractNumId="8" w15:restartNumberingAfterBreak="0"&gt;&lt;w:nsid w:val="FFFFFF88"/&gt;&lt;w:multiLevelType w:val="singleLevel"/&gt;&lt;w:tmpl w:val="D6E00290"/&gt;&lt;w:lvl w:ilvl="0"&gt;&lt;w:start w:val="1"/&gt;&lt;w:numFmt w:val="decimal"/&gt;&lt;w:pStyle w:val="Listaconnmeros"/&gt;&lt;w:lvlText w:val="%1."/&gt;&lt;w:lvlJc w:val="left"/&gt;&lt;w:pPr&gt;&lt;w:tabs&gt;&lt;w:tab w:val="num" w:pos="1080"/&gt;&lt;/w:tabs&gt;&lt;w:ind w:left="1080" w:hanging="360"/&gt;&lt;/w:pPr&gt;&lt;w:rPr&gt;&lt;w:rFonts w:hint="default"/&gt;&lt;/w:rPr&gt;&lt;/w:lvl&gt;&lt;/w:abstractNum&gt;&lt;w:abstractNum w:abstractNumId="9" w15:restartNumberingAfterBreak="0"&gt;&lt;w:nsid w:val="FFFFFF89"/&gt;&lt;w:multiLevelType w:val="singleLevel"/&gt;&lt;w:tmpl w:val="D6FC344C"/&gt;&lt;w:lvl w:ilvl="0"&gt;&lt;w:start w:val="1"/&gt;&lt;w:numFmt w:val="bullet"/&gt;&lt;w:pStyle w:val="Listaconvietas"/&gt;&lt;w:lvlText w:val=""/&gt;&lt;w:lvlJc w:val="left"/&gt;&lt;w:pPr&gt;&lt;w:tabs&gt;&lt;w:tab w:val="num" w:pos="1080"/&gt;&lt;/w:tabs&gt;&lt;w:ind w:left="1080" w:hanging="360"/&gt;&lt;/w:pPr&gt;&lt;w:rPr&gt;&lt;w:rFonts w:ascii="Symbol" w:hAnsi="Symbol" w:hint="default"/&gt;&lt;/w:rPr&gt;&lt;/w:lvl&gt;&lt;/w:abstractNum&gt;&lt;w:abstractNum w:abstractNumId="10" w15:restartNumberingAfterBreak="0"&gt;&lt;w:nsid w:val="02005E6A"/&gt;&lt;w:multiLevelType w:val="hybridMultilevel"/&gt;&lt;w:tmpl w:val="8ACEAA58"/&gt;&lt;w:lvl w:ilvl="0" w:tplc="2C0A0001"&gt;&lt;w:start w:val="1"/&gt;&lt;w:numFmt w:val="bullet"/&gt;&lt;w:lvlText w:val=""/&gt;&lt;w:lvlJc w:val="left"/&gt;&lt;w:pPr&gt;&lt;w:ind w:left="720" w:hanging="360"/&gt;&lt;/w:pPr&gt;&lt;w:rPr&gt;&lt;w:rFonts w:ascii="Symbol" w:hAnsi="Symbol" w:hint="default"/&gt;&lt;/w:rPr&gt;&lt;/w:lvl&gt;&lt;w:lvl w:ilvl="1" w:tplc="2C0A0003"&gt;&lt;w:start w:val="1"/&gt;&lt;w:numFmt w:val="bullet"/&gt;&lt;w:lvlText w:val="o"/&gt;&lt;w:lvlJc w:val="left"/&gt;&lt;w:pPr&gt;&lt;w:ind w:left="1440" w:hanging="360"/&gt;&lt;/w:pPr&gt;&lt;w:rPr&gt;&lt;w:rFonts w:ascii="Courier New" w:hAnsi="Courier New" w:cs="Courier New" w:hint="default"/&gt;&lt;/w:rPr&gt;&lt;/w:lvl&gt;&lt;w:lvl w:ilvl="2" w:tplc="2C0A0005" w:tentative="1"&gt;&lt;w:start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w:hint="default"/&gt;&lt;/w:rPr&gt;&lt;/w:lvl&gt;&lt;/w:abstractNum&gt;&lt;w:abstractNum w:abstractNumId="11" w15:restartNumberingAfterBreak="0"&gt;&lt;w:nsid w:val="09856B89"/&gt;&lt;w:multiLevelType w:val="hybridMultilevel"/&gt;&lt;w:tmpl w:val="79C06000"/&gt;&lt;w:lvl w:ilvl="0" w:tplc="2C0A0001"&gt;&lt;w:start w:val="1"/&gt;&lt;w:numFmt w:val="bullet"/&gt;&lt;w:lvlText w:val=""/&gt;&lt;w:lvlJc w:val="left"/&gt;&lt;w:pPr&gt;&lt;w:ind w:left="720" w:hanging="360"/&gt;&lt;/w:pPr&gt;&lt;w:rPr&gt;&lt;w:rFonts w:ascii="Symbol" w:hAnsi="Symbol" w:hint="default"/&gt;&lt;/w:rPr&gt;&lt;/w:lvl&gt;&lt;w:lvl w:ilvl="1" w:tplc="2C0A0003" w:tentative="1"&gt;&lt;w:start w:val="1"/&gt;&lt;w:numFmt w:val="bullet"/&gt;&lt;w:lvlText w:val="o"/&gt;&lt;w:lvlJc w:val="left"/&gt;&lt;w:pPr&gt;&lt;w:ind w:left="1440" w:hanging="360"/&gt;&lt;/w:pPr&gt;&lt;w:rPr&gt;&lt;w:rFonts w:ascii="Courier New" w:hAnsi="Courier New" w:cs="Courier New" w:hint="default"/&gt;&lt;/w:rPr&gt;&lt;/w:lvl&gt;&lt;w:lvl w:ilvl="2" w:tplc="2C0A0005" w:tentative="1"&gt;&lt;w:start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w:hint="default"/&gt;&lt;/w:rPr&gt;&lt;/w:lvl&gt;&lt;/w:abstractNum&gt;&lt;w:abstractNum w:abstractNumId="12" w15:restartNumberingAfterBreak="0"&gt;&lt;w:nsid w:val="09D4292C"/&gt;&lt;w:multiLevelType w:val="hybridMultilevel"/&gt;&lt;w:tmpl w:val="582AC174"/&gt;&lt;w:lvl w:ilvl="0" w:tplc="2C0A0001"&gt;&lt;w:start w:val="1"/&gt;&lt;w:numFmt w:val="bullet"/&gt;&lt;w:lvlText w:val=""/&gt;&lt;w:lvlJc w:val="left"/&gt;&lt;w:pPr&gt;&lt;w:ind w:left="720" w:hanging="360"/&gt;&lt;/w:pPr&gt;&lt;w:rPr&gt;&lt;w:rFonts w:ascii="Symbol" w:hAnsi="Symbol" w:hint="default"/&gt;&lt;/w:rPr&gt;&lt;/w:lvl&gt;&lt;w:lvl w:ilvl="1" w:tplc="2C0A0003" w:tentative="1"&gt;&lt;w:start w:val="1"/&gt;&lt;w:numFmt w:val="bullet"/&gt;&lt;w:lvlText w:val="o"/&gt;&lt;w:lvlJc w:val="left"/&gt;&lt;w:pPr&gt;&lt;w:ind w:left="1440" w:hanging="360"/&gt;&lt;/w:pPr&gt;&lt;w:rPr&gt;&lt;w:rFonts w:ascii="Courier New" w:hAnsi="Courier New" w:cs="Courier New" w:hint="default"/&gt;&lt;/w:rPr&gt;&lt;/w:lvl&gt;&lt;w:lvl w:ilvl="2" w:tplc="2C0A0005" w:tentative="1"&gt;&lt;w:start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w:hint="default"/&gt;&lt;/w:rPr&gt;&lt;/w:lvl&gt;&lt;/w:abstractNum&gt;&lt;w:abstractNum w:abstractNumId="13" w15:restartNumberingAfterBreak="0"&gt;&lt;w:nsid w:val="0E8A717C"/&gt;&lt;w:multiLevelType w:val="hybridMultilevel"/&gt;&lt;w:tmpl w:val="86F88048"/&gt;&lt;w:lvl w:ilvl="0" w:tplc="2C0A000F"&gt;&lt;w:start w:val="1"/&gt;&lt;w:numFmt w:val="decimal"/&gt;&lt;w:lvlText w:val="%1."/&gt;&lt;w:lvlJc w:val="left"/&gt;&lt;w:pPr&gt;&lt;w:ind w:left="720" w:hanging="360"/&gt;&lt;/w:pPr&gt;&lt;/w:lvl&gt;&lt;w:lvl w:ilvl="1" w:tplc="2C0A000F"&gt;&lt;w:start w:val="1"/&gt;&lt;w:numFmt w:val="decimal"/&gt;&lt;w:lvlText w:val="%2."/&gt;&lt;w:lvlJc w:val="left"/&gt;&lt;w:pPr&gt;&lt;w:ind w:left="1440" w:hanging="360"/&gt;&lt;/w:pPr&gt;&lt;/w:lvl&gt;&lt;w:lvl w:ilvl="2" w:tplc="D9541692"&gt;&lt;w:numFmt w:val="bullet"/&gt;&lt;w:lvlText w:val="•"/&gt;&lt;w:lvlJc w:val="left"/&gt;&lt;w:pPr&gt;&lt;w:ind w:left="2340" w:hanging="360"/&gt;&lt;/w:pPr&gt;&lt;w:rPr&gt;&lt;w:rFonts w:ascii="Times New Roman" w:eastAsiaTheme="minorEastAsia" w:hAnsi="Times New Roman" w:cs="Times New Roman" w:hint="default"/&gt;&lt;/w:rPr&gt;&lt;/w:lvl&gt;&lt;w:lvl w:ilvl="3" w:tplc="2C0A000F" w:tentative="1"&gt;&lt;w:start w:val="1"/&gt;&lt;w:numFmt w:val="decimal"/&gt;&lt;w:lvlText w:val="%4."/&gt;&lt;w:lvlJc w:val="left"/&gt;&lt;w:pPr&gt;&lt;w:ind w:left="2880" w:hanging="360"/&gt;&lt;/w:pPr&gt;&lt;/w:lvl&gt;&lt;w:lvl w:ilvl="4" w:tplc="2C0A0019" w:tentative="1"&gt;&lt;w:start w:val="1"/&gt;&lt;w:numFmt w:val="lowerLetter"/&gt;&lt;w:lvlText w:val="%5."/&gt;&lt;w:lvlJc w:val="left"/&gt;&lt;w:pPr&gt;&lt;w:ind w:left="3600" w:hanging="360"/&gt;&lt;/w:pPr&gt;&lt;/w:lvl&gt;&lt;w:lvl w:ilvl="5" w:tplc="2C0A001B" w:tentative="1"&gt;&lt;w:start w:val="1"/&gt;&lt;w:numFmt w:val="lowerRoman"/&gt;&lt;w:lvlText w:val="%6."/&gt;&lt;w:lvlJc w:val="right"/&gt;&lt;w:pPr&gt;&lt;w:ind w:left="4320" w:hanging="180"/&gt;&lt;/w:pPr&gt;&lt;/w:lvl&gt;&lt;w:lvl w:ilvl="6" w:tplc="2C0A000F" w:tentative="1"&gt;&lt;w:start w:val="1"/&gt;&lt;w:numFmt w:val="decimal"/&gt;&lt;w:lvlText w:val="%7."/&gt;&lt;w:lvlJc w:val="left"/&gt;&lt;w:pPr&gt;&lt;w:ind w:left="5040" w:hanging="360"/&gt;&lt;/w:pPr&gt;&lt;/w:lvl&gt;&lt;w:lvl w:ilvl="7" w:tplc="2C0A0019" w:tentative="1"&gt;&lt;w:start w:val="1"/&gt;&lt;w:numFmt w:val="lowerLetter"/&gt;&lt;w:lvlText w:val="%8."/&gt;&lt;w:lvlJc w:val="left"/&gt;&lt;w:pPr&gt;&lt;w:ind w:left="5760" w:hanging="360"/&gt;&lt;/w:pPr&gt;&lt;/w:lvl&gt;&lt;w:lvl w:ilvl="8" w:tplc="2C0A001B" w:tentative="1"&gt;&lt;w:start w:val="1"/&gt;&lt;w:numFmt w:val="lowerRoman"/&gt;&lt;w:lvlText w:val="%9."/&gt;&lt;w:lvlJc w:val="right"/&gt;&lt;w:pPr&gt;&lt;w:ind w:left="6480" w:hanging="180"/&gt;&lt;/w:pPr&gt;&lt;/w:lvl&gt;&lt;/w:abstractNum&gt;&lt;w:abstractNum w:abstractNumId="14" w15:restartNumberingAfterBreak="0"&gt;&lt;w:nsid w:val="12EA50AF"/&gt;&lt;w:multiLevelType w:val="hybridMultilevel"/&gt;&lt;w:tmpl w:val="438A697A"/&gt;&lt;w:lvl w:ilvl="0" w:tplc="2C0A0001"&gt;&lt;w:start w:val="1"/&gt;&lt;w:numFmt w:val="bullet"/&gt;&lt;w:lvlText w:val=""/&gt;&lt;w:lvlJc w:val="left"/&gt;&lt;w:pPr&gt;&lt;w:ind w:left="1440" w:hanging="360"/&gt;&lt;/w:pPr&gt;&lt;w:rPr&gt;&lt;w:rFonts w:ascii="Symbol" w:hAnsi="Symbol" w:hint="default"/&gt;&lt;/w:rPr&gt;&lt;/w:lvl&gt;&lt;w:lvl w:ilvl="1" w:tplc="2C0A0003" w:tentative="1"&gt;&lt;w:start w:val="1"/&gt;&lt;w:numFmt w:val="bullet"/&gt;&lt;w:lvlText w:val="o"/&gt;&lt;w:lvlJc w:val="left"/&gt;&lt;w:pPr&gt;&lt;w:ind w:left="2160" w:hanging="360"/&gt;&lt;/w:pPr&gt;&lt;w:rPr&gt;&lt;w:rFonts w:ascii="Courier New" w:hAnsi="Courier New" w:cs="Courier New"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w:abstractNumId="15" w15:restartNumberingAfterBreak="0"&gt;&lt;w:nsid w:val="12EC0B01"/&gt;&lt;w:multiLevelType w:val="hybridMultilevel"/&gt;&lt;w:tmpl w:val="8CDEB48E"/&gt;&lt;w:lvl w:ilvl="0" w:tplc="2C0A0001"&gt;&lt;w:start w:val="1"/&gt;&lt;w:numFmt w:val="bullet"/&gt;&lt;w:lvlText w:val=""/&gt;&lt;w:lvlJc w:val="left"/&gt;&lt;w:pPr&gt;&lt;w:ind w:left="720" w:hanging="360"/&gt;&lt;/w:pPr&gt;&lt;w:rPr&gt;&lt;w:rFonts w:ascii="Symbol" w:hAnsi="Symbol" w:hint="default"/&gt;&lt;/w:rPr&gt;&lt;/w:lvl&gt;&lt;w:lvl w:ilvl="1" w:tplc="2C0A0003" w:tentative="1"&gt;&lt;w:start w:val="1"/&gt;&lt;w:numFmt w:val="bullet"/&gt;&lt;w:lvlText w:val="o"/&gt;&lt;w:lvlJc w:val="left"/&gt;&lt;w:pPr&gt;&lt;w:ind w:left="1440" w:hanging="360"/&gt;&lt;/w:pPr&gt;&lt;w:rPr&gt;&lt;w:rFonts w:ascii="Courier New" w:hAnsi="Courier New" w:cs="Courier New" w:hint="default"/&gt;&lt;/w:rPr&gt;&lt;/w:lvl&gt;&lt;w:lvl w:ilvl="2" w:tplc="2C0A0005" w:tentative="1"&gt;&lt;w:start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w:hint="default"/&gt;&lt;/w:rPr&gt;&lt;/w:lvl&gt;&lt;/w:abstractNum&gt;&lt;w:abstractNum w:abstractNumId="16" w15:restartNumberingAfterBreak="0"&gt;&lt;w:nsid w:val="1E19667C"/&gt;&lt;w:multiLevelType w:val="hybridMultilevel"/&gt;&lt;w:tmpl w:val="E3D61208"/&gt;&lt;w:lvl w:ilvl="0" w:tplc="2C0A0001"&gt;&lt;w:start w:val="1"/&gt;&lt;w:numFmt w:val="bullet"/&gt;&lt;w:lvlText w:val=""/&gt;&lt;w:lvlJc w:val="left"/&gt;&lt;w:pPr&gt;&lt;w:ind w:left="1440" w:hanging="360"/&gt;&lt;/w:pPr&gt;&lt;w:rPr&gt;&lt;w:rFonts w:ascii="Symbol" w:hAnsi="Symbol" w:hint="default"/&gt;&lt;/w:rPr&gt;&lt;/w:lvl&gt;&lt;w:lvl w:ilvl="1" w:tplc="2C0A0003" w:tentative="1"&gt;&lt;w:start w:val="1"/&gt;&lt;w:numFmt w:val="bullet"/&gt;&lt;w:lvlText w:val="o"/&gt;&lt;w:lvlJc w:val="left"/&gt;&lt;w:pPr&gt;&lt;w:ind w:left="2160" w:hanging="360"/&gt;&lt;/w:pPr&gt;&lt;w:rPr&gt;&lt;w:rFonts w:ascii="Courier New" w:hAnsi="Courier New" w:cs="Courier New"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w:abstractNumId="17" w15:restartNumberingAfterBreak="0"&gt;&lt;w:nsid w:val="1F1C31E5"/&gt;&lt;w:multiLevelType w:val="hybridMultilevel"/&gt;&lt;w:tmpl w:val="00A27F9E"/&gt;&lt;w:lvl w:ilvl="0" w:tplc="2C0A0001"&gt;&lt;w:start w:val="1"/&gt;&lt;w:numFmt w:val="bullet"/&gt;&lt;w:lvlText w:val=""/&gt;&lt;w:lvlJc w:val="left"/&gt;&lt;w:pPr&gt;&lt;w:ind w:left="1440" w:hanging="360"/&gt;&lt;/w:pPr&gt;&lt;w:rPr&gt;&lt;w:rFonts w:ascii="Symbol" w:hAnsi="Symbol" w:hint="default"/&gt;&lt;/w:rPr&gt;&lt;/w:lvl&gt;&lt;w:lvl w:ilvl="1" w:tplc="2C0A0003" w:tentative="1"&gt;&lt;w:start w:val="1"/&gt;&lt;w:numFmt w:val="bullet"/&gt;&lt;w:lvlText w:val="o"/&gt;&lt;w:lvlJc w:val="left"/&gt;&lt;w:pPr&gt;&lt;w:ind w:left="2160" w:hanging="360"/&gt;&lt;/w:pPr&gt;&lt;w:rPr&gt;&lt;w:rFonts w:ascii="Courier New" w:hAnsi="Courier New" w:cs="Courier New"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w:abstractNumId="18" w15:restartNumberingAfterBreak="0"&gt;&lt;w:nsid w:val="1FC3347F"/&gt;&lt;w:multiLevelType w:val="hybridMultilevel"/&gt;&lt;w:tmpl w:val="46488DD6"/&gt;&lt;w:lvl w:ilvl="0" w:tplc="2C0A0001"&gt;&lt;w:start w:val="1"/&gt;&lt;w:numFmt w:val="bullet"/&gt;&lt;w:lvlText w:val=""/&gt;&lt;w:lvlJc w:val="left"/&gt;&lt;w:pPr&gt;&lt;w:ind w:left="1440" w:hanging="360"/&gt;&lt;/w:pPr&gt;&lt;w:rPr&gt;&lt;w:rFonts w:ascii="Symbol" w:hAnsi="Symbol" w:hint="default"/&gt;&lt;/w:rPr&gt;&lt;/w:lvl&gt;&lt;w:lvl w:ilvl="1" w:tplc="2C0A0003" w:tentative="1"&gt;&lt;w:start w:val="1"/&gt;&lt;w:numFmt w:val="bullet"/&gt;&lt;w:lvlText w:val="o"/&gt;&lt;w:lvlJc w:val="left"/&gt;&lt;w:pPr&gt;&lt;w:ind w:left="2160" w:hanging="360"/&gt;&lt;/w:pPr&gt;&lt;w:rPr&gt;&lt;w:rFonts w:ascii="Courier New" w:hAnsi="Courier New" w:cs="Courier New"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w:abstractNumId="19" w15:restartNumberingAfterBreak="0"&gt;&lt;w:nsid w:val="203B3914"/&gt;&lt;w:multiLevelType w:val="hybridMultilevel"/&gt;&lt;w:tmpl w:val="C186E3FE"/&gt;&lt;w:lvl w:ilvl="0" w:tplc="2C0A0001"&gt;&lt;w:start w:val="1"/&gt;&lt;w:numFmt w:val="bullet"/&gt;&lt;w:lvlText w:val=""/&gt;&lt;w:lvlJc w:val="left"/&gt;&lt;w:pPr&gt;&lt;w:ind w:left="1440" w:hanging="360"/&gt;&lt;/w:pPr&gt;&lt;w:rPr&gt;&lt;w:rFonts w:ascii="Symbol" w:hAnsi="Symbol" w:hint="default"/&gt;&lt;/w:rPr&gt;&lt;/w:lvl&gt;&lt;w:lvl w:ilvl="1" w:tplc="2C0A0003" w:tentative="1"&gt;&lt;w:start w:val="1"/&gt;&lt;w:numFmt w:val="bullet"/&gt;&lt;w:lvlText w:val="o"/&gt;&lt;w:lvlJc w:val="left"/&gt;&lt;w:pPr&gt;&lt;w:ind w:left="2160" w:hanging="360"/&gt;&lt;/w:pPr&gt;&lt;w:rPr&gt;&lt;w:rFonts w:ascii="Courier New" w:hAnsi="Courier New" w:cs="Courier New"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w:abstractNumId="20" w15:restartNumberingAfterBreak="0"&gt;&lt;w:nsid w:val="217D0297"/&gt;&lt;w:multiLevelType w:val="hybridMultilevel"/&gt;&lt;w:tmpl w:val="3198E9BC"/&gt;&lt;w:lvl w:ilvl="0" w:tplc="2C0A0001"&gt;&lt;w:start w:val="1"/&gt;&lt;w:numFmt w:val="bullet"/&gt;&lt;w:lvlText w:val=""/&gt;&lt;w:lvlJc w:val="left"/&gt;&lt;w:pPr&gt;&lt;w:ind w:left="720" w:hanging="360"/&gt;&lt;/w:pPr&gt;&lt;w:rPr&gt;&lt;w:rFonts w:ascii="Symbol" w:hAnsi="Symbol" w:hint="default"/&gt;&lt;/w:rPr&gt;&lt;/w:lvl&gt;&lt;w:lvl w:ilvl="1" w:tplc="2C0A0003"&gt;&lt;w:start w:val="1"/&gt;&lt;w:numFmt w:val="bullet"/&gt;&lt;w:lvlText w:val="o"/&gt;&lt;w:lvlJc w:val="left"/&gt;&lt;w:pPr&gt;&lt;w:ind w:left="1440" w:hanging="360"/&gt;&lt;/w:pPr&gt;&lt;w:rPr&gt;&lt;w:rFonts w:ascii="Courier New" w:hAnsi="Courier New" w:cs="Courier New" w:hint="default"/&gt;&lt;/w:rPr&gt;&lt;/w:lvl&gt;&lt;w:lvl w:ilvl="2" w:tplc="2C0A0005" w:tentative="1"&gt;&lt;w:start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w:hint="default"/&gt;&lt;/w:rPr&gt;&lt;/w:lvl&gt;&lt;/w:abstractNum&gt;&lt;w:abstractNum w:abstractNumId="21" w15:restartNumberingAfterBreak="0"&gt;&lt;w:nsid w:val="22071886"/&gt;&lt;w:multiLevelType w:val="hybridMultilevel"/&gt;&lt;w:tmpl w:val="0B02861A"/&gt;&lt;w:lvl w:ilvl="0" w:tplc="2C0A0001"&gt;&lt;w:start w:val="1"/&gt;&lt;w:numFmt w:val="bullet"/&gt;&lt;w:lvlText w:val=""/&gt;&lt;w:lvlJc w:val="left"/&gt;&lt;w:pPr&gt;&lt;w:ind w:left="1440" w:hanging="360"/&gt;&lt;/w:pPr&gt;&lt;w:rPr&gt;&lt;w:rFonts w:ascii="Symbol" w:hAnsi="Symbol" w:hint="default"/&gt;&lt;/w:rPr&gt;&lt;/w:lvl&gt;&lt;w:lvl w:ilvl="1" w:tplc="2C0A0003" w:tentative="1"&gt;&lt;w:start w:val="1"/&gt;&lt;w:numFmt w:val="bullet"/&gt;&lt;w:lvlText w:val="o"/&gt;&lt;w:lvlJc w:val="left"/&gt;&lt;w:pPr&gt;&lt;w:ind w:left="2160" w:hanging="360"/&gt;&lt;/w:pPr&gt;&lt;w:rPr&gt;&lt;w:rFonts w:ascii="Courier New" w:hAnsi="Courier New" w:cs="Courier New"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w:abstractNumId="22" w15:restartNumberingAfterBreak="0"&gt;&lt;w:nsid w:val="236B7C4B"/&gt;&lt;w:multiLevelType w:val="hybridMultilevel"/&gt;&lt;w:tmpl w:val="3078F5EE"/&gt;&lt;w:lvl w:ilvl="0" w:tplc="2C0A0001"&gt;&lt;w:start w:val="1"/&gt;&lt;w:numFmt w:val="bullet"/&gt;&lt;w:lvlText w:val=""/&gt;&lt;w:lvlJc w:val="left"/&gt;&lt;w:pPr&gt;&lt;w:ind w:left="1440" w:hanging="360"/&gt;&lt;/w:pPr&gt;&lt;w:rPr&gt;&lt;w:rFonts w:ascii="Symbol" w:hAnsi="Symbol" w:hint="default"/&gt;&lt;/w:rPr&gt;&lt;/w:lvl&gt;&lt;w:lvl w:ilvl="1" w:tplc="2C0A0003" w:tentative="1"&gt;&lt;w:start w:val="1"/&gt;&lt;w:numFmt w:val="bullet"/&gt;&lt;w:lvlText w:val="o"/&gt;&lt;w:lvlJc w:val="left"/&gt;&lt;w:pPr&gt;&lt;w:ind w:left="2160" w:hanging="360"/&gt;&lt;/w:pPr&gt;&lt;w:rPr&gt;&lt;w:rFonts w:ascii="Courier New" w:hAnsi="Courier New" w:cs="Courier New"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w:abstractNumId="23" w15:restartNumberingAfterBreak="0"&gt;&lt;w:nsid w:val="2618254E"/&gt;&lt;w:multiLevelType w:val="hybridMultilevel"/&gt;&lt;w:tmpl w:val="A41C5156"/&gt;&lt;w:lvl w:ilvl="0" w:tplc="2C0A0001"&gt;&lt;w:start w:val="1"/&gt;&lt;w:numFmt w:val="bullet"/&gt;&lt;w:lvlText w:val=""/&gt;&lt;w:lvlJc w:val="left"/&gt;&lt;w:pPr&gt;&lt;w:ind w:left="720" w:hanging="360"/&gt;&lt;/w:pPr&gt;&lt;w:rPr&gt;&lt;w:rFonts w:ascii="Symbol" w:hAnsi="Symbol" w:hint="default"/&gt;&lt;/w:rPr&gt;&lt;/w:lvl&gt;&lt;w:lvl w:ilvl="1" w:tplc="2C0A0003" w:tentative="1"&gt;&lt;w:start w:val="1"/&gt;&lt;w:numFmt w:val="bullet"/&gt;&lt;w:lvlText w:val="o"/&gt;&lt;w:lvlJc w:val="left"/&gt;&lt;w:pPr&gt;&lt;w:ind w:left="1440" w:hanging="360"/&gt;&lt;/w:pPr&gt;&lt;w:rPr&gt;&lt;w:rFonts w:ascii="Courier New" w:hAnsi="Courier New" w:cs="Courier New" w:hint="default"/&gt;&lt;/w:rPr&gt;&lt;/w:lvl&gt;&lt;w:lvl w:ilvl="2" w:tplc="2C0A0005" w:tentative="1"&gt;&lt;w:start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w:hint="default"/&gt;&lt;/w:rPr&gt;&lt;/w:lvl&gt;&lt;/w:abstractNum&gt;&lt;w:abstractNum w:abstractNumId="24" w15:restartNumberingAfterBreak="0"&gt;&lt;w:nsid w:val="2E064FE2"/&gt;&lt;w:multiLevelType w:val="hybridMultilevel"/&gt;&lt;w:tmpl w:val="A98ABE86"/&gt;&lt;w:lvl w:ilvl="0" w:tplc="2C0A000F"&gt;&lt;w:start w:val="1"/&gt;&lt;w:numFmt w:val="decimal"/&gt;&lt;w:lvlText w:val="%1."/&gt;&lt;w:lvlJc w:val="left"/&gt;&lt;w:pPr&gt;&lt;w:ind w:left="720" w:hanging="360"/&gt;&lt;/w:pPr&gt;&lt;/w:lvl&gt;&lt;w:lvl w:ilvl="1" w:tplc="2C0A0001"&gt;&lt;w:start w:val="1"/&gt;&lt;w:numFmt w:val="bullet"/&gt;&lt;w:lvlText w:val=""/&gt;&lt;w:lvlJc w:val="left"/&gt;&lt;w:pPr&gt;&lt;w:ind w:left="1440" w:hanging="360"/&gt;&lt;/w:pPr&gt;&lt;w:rPr&gt;&lt;w:rFonts w:ascii="Symbol" w:hAnsi="Symbol" w:hint="default"/&gt;&lt;/w:rPr&gt;&lt;/w:lvl&gt;&lt;w:lvl w:ilvl="2" w:tplc="D9541692"&gt;&lt;w:numFmt w:val="bullet"/&gt;&lt;w:lvlText w:val="•"/&gt;&lt;w:lvlJc w:val="left"/&gt;&lt;w:pPr&gt;&lt;w:ind w:left="2340" w:hanging="360"/&gt;&lt;/w:pPr&gt;&lt;w:rPr&gt;&lt;w:rFonts w:ascii="Times New Roman" w:eastAsiaTheme="minorEastAsia" w:hAnsi="Times New Roman" w:cs="Times New Roman" w:hint="default"/&gt;&lt;/w:rPr&gt;&lt;/w:lvl&gt;&lt;w:lvl w:ilvl="3" w:tplc="2C0A000F" w:tentative="1"&gt;&lt;w:start w:val="1"/&gt;&lt;w:numFmt w:val="decimal"/&gt;&lt;w:lvlText w:val="%4."/&gt;&lt;w:lvlJc w:val="left"/&gt;&lt;w:pPr&gt;&lt;w:ind w:left="2880" w:hanging="360"/&gt;&lt;/w:pPr&gt;&lt;/w:lvl&gt;&lt;w:lvl w:ilvl="4" w:tplc="2C0A0019" w:tentative="1"&gt;&lt;w:start w:val="1"/&gt;&lt;w:numFmt w:val="lowerLetter"/&gt;&lt;w:lvlText w:val="%5."/&gt;&lt;w:lvlJc w:val="left"/&gt;&lt;w:pPr&gt;&lt;w:ind w:left="3600" w:hanging="360"/&gt;&lt;/w:pPr&gt;&lt;/w:lvl&gt;&lt;w:lvl w:ilvl="5" w:tplc="2C0A001B" w:tentative="1"&gt;&lt;w:start w:val="1"/&gt;&lt;w:numFmt w:val="lowerRoman"/&gt;&lt;w:lvlText w:val="%6."/&gt;&lt;w:lvlJc w:val="right"/&gt;&lt;w:pPr&gt;&lt;w:ind w:left="4320" w:hanging="180"/&gt;&lt;/w:pPr&gt;&lt;/w:lvl&gt;&lt;w:lvl w:ilvl="6" w:tplc="2C0A000F" w:tentative="1"&gt;&lt;w:start w:val="1"/&gt;&lt;w:numFmt w:val="decimal"/&gt;&lt;w:lvlText w:val="%7."/&gt;&lt;w:lvlJc w:val="left"/&gt;&lt;w:pPr&gt;&lt;w:ind w:left="5040" w:hanging="360"/&gt;&lt;/w:pPr&gt;&lt;/w:lvl&gt;&lt;w:lvl w:ilvl="7" w:tplc="2C0A0019" w:tentative="1"&gt;&lt;w:start w:val="1"/&gt;&lt;w:numFmt w:val="lowerLetter"/&gt;&lt;w:lvlText w:val="%8."/&gt;&lt;w:lvlJc w:val="left"/&gt;&lt;w:pPr&gt;&lt;w:ind w:left="5760" w:hanging="360"/&gt;&lt;/w:pPr&gt;&lt;/w:lvl&gt;&lt;w:lvl w:ilvl="8" w:tplc="2C0A001B" w:tentative="1"&gt;&lt;w:start w:val="1"/&gt;&lt;w:numFmt w:val="lowerRoman"/&gt;&lt;w:lvlText w:val="%9."/&gt;&lt;w:lvlJc w:val="right"/&gt;&lt;w:pPr&gt;&lt;w:ind w:left="6480" w:hanging="180"/&gt;&lt;/w:pPr&gt;&lt;/w:lvl&gt;&lt;/w:abstractNum&gt;&lt;w:abstractNum w:abstractNumId="25" w15:restartNumberingAfterBreak="0"&gt;&lt;w:nsid w:val="2EC03FEF"/&gt;&lt;w:multiLevelType w:val="hybridMultilevel"/&gt;&lt;w:tmpl w:val="C8700274"/&gt;&lt;w:lvl w:ilvl="0" w:tplc="2C0A000F"&gt;&lt;w:start w:val="1"/&gt;&lt;w:numFmt w:val="decimal"/&gt;&lt;w:lvlText w:val="%1."/&gt;&lt;w:lvlJc w:val="left"/&gt;&lt;w:pPr&gt;&lt;w:ind w:left="720" w:hanging="360"/&gt;&lt;/w:pPr&gt;&lt;/w:lvl&gt;&lt;w:lvl w:ilvl="1" w:tplc="2C0A000F"&gt;&lt;w:start w:val="1"/&gt;&lt;w:numFmt w:val="decimal"/&gt;&lt;w:lvlText w:val="%2."/&gt;&lt;w:lvlJc w:val="left"/&gt;&lt;w:pPr&gt;&lt;w:ind w:left="1440" w:hanging="360"/&gt;&lt;/w:pPr&gt;&lt;/w:lvl&gt;&lt;w:lvl w:ilvl="2" w:tplc="0C0A000F"&gt;&lt;w:start w:val="1"/&gt;&lt;w:numFmt w:val="decimal"/&gt;&lt;w:lvlText w:val="%3."/&gt;&lt;w:lvlJc w:val="left"/&gt;&lt;w:pPr&gt;&lt;w:ind w:left="2160" w:hanging="180"/&gt;&lt;/w:pPr&gt;&lt;/w:lvl&gt;&lt;w:lvl w:ilvl="3" w:tplc="2C0A000F" w:tentative="1"&gt;&lt;w:start w:val="1"/&gt;&lt;w:numFmt w:val="decimal"/&gt;&lt;w:lvlText w:val="%4."/&gt;&lt;w:lvlJc w:val="left"/&gt;&lt;w:pPr&gt;&lt;w:ind w:left="2880" w:hanging="360"/&gt;&lt;/w:pPr&gt;&lt;/w:lvl&gt;&lt;w:lvl w:ilvl="4" w:tplc="2C0A0019" w:tentative="1"&gt;&lt;w:start w:val="1"/&gt;&lt;w:numFmt w:val="lowerLetter"/&gt;&lt;w:lvlText w:val="%5."/&gt;&lt;w:lvlJc w:val="left"/&gt;&lt;w:pPr&gt;&lt;w:ind w:left="3600" w:hanging="360"/&gt;&lt;/w:pPr&gt;&lt;/w:lvl&gt;&lt;w:lvl w:ilvl="5" w:tplc="2C0A001B" w:tentative="1"&gt;&lt;w:start w:val="1"/&gt;&lt;w:numFmt w:val="lowerRoman"/&gt;&lt;w:lvlText w:val="%6."/&gt;&lt;w:lvlJc w:val="right"/&gt;&lt;w:pPr&gt;&lt;w:ind w:left="4320" w:hanging="180"/&gt;&lt;/w:pPr&gt;&lt;/w:lvl&gt;&lt;w:lvl w:ilvl="6" w:tplc="2C0A000F" w:tentative="1"&gt;&lt;w:start w:val="1"/&gt;&lt;w:numFmt w:val="decimal"/&gt;&lt;w:lvlText w:val="%7."/&gt;&lt;w:lvlJc w:val="left"/&gt;&lt;w:pPr&gt;&lt;w:ind w:left="5040" w:hanging="360"/&gt;&lt;/w:pPr&gt;&lt;/w:lvl&gt;&lt;w:lvl w:ilvl="7" w:tplc="2C0A0019" w:tentative="1"&gt;&lt;w:start w:val="1"/&gt;&lt;w:numFmt w:val="lowerLetter"/&gt;&lt;w:lvlText w:val="%8."/&gt;&lt;w:lvlJc w:val="left"/&gt;&lt;w:pPr&gt;&lt;w:ind w:left="5760" w:hanging="360"/&gt;&lt;/w:pPr&gt;&lt;/w:lvl&gt;&lt;w:lvl w:ilvl="8" w:tplc="2C0A001B" w:tentative="1"&gt;&lt;w:start w:val="1"/&gt;&lt;w:numFmt w:val="lowerRoman"/&gt;&lt;w:lvlText w:val="%9."/&gt;&lt;w:lvlJc w:val="right"/&gt;&lt;w:pPr&gt;&lt;w:ind w:left="6480" w:hanging="180"/&gt;&lt;/w:pPr&gt;&lt;/w:lvl&gt;&lt;/w:abstractNum&gt;&lt;w:abstractNum w:abstractNumId="26" w15:restartNumberingAfterBreak="0"&gt;&lt;w:nsid w:val="382F17D8"/&gt;&lt;w:multiLevelType w:val="hybridMultilevel"/&gt;&lt;w:tmpl w:val="9E12B08C"/&gt;&lt;w:lvl w:ilvl="0" w:tplc="0B5E6DC6"&gt;&lt;w:numFmt w:val="bullet"/&gt;&lt;w:lvlText w:val="-"/&gt;&lt;w:lvlJc w:val="left"/&gt;&lt;w:pPr&gt;&lt;w:ind w:left="720" w:hanging="360"/&gt;&lt;/w:pPr&gt;&lt;w:rPr&gt;&lt;w:rFonts w:ascii="Calibri" w:eastAsiaTheme="minorHAnsi" w:hAnsi="Calibri" w:cs="Calibri" w:hint="default"/&gt;&lt;/w:rPr&gt;&lt;/w:lvl&gt;&lt;w:lvl w:ilvl="1" w:tplc="2C0A0003" w:tentative="1"&gt;&lt;w:start w:val="1"/&gt;&lt;w:numFmt w:val="bullet"/&gt;&lt;w:lvlText w:val="o"/&gt;&lt;w:lvlJc w:val="left"/&gt;&lt;w:pPr&gt;&lt;w:ind w:left="1440" w:hanging="360"/&gt;&lt;/w:pPr&gt;&lt;w:rPr&gt;&lt;w:rFonts w:ascii="Courier New" w:hAnsi="Courier New" w:cs="Courier New" w:hint="default"/&gt;&lt;/w:rPr&gt;&lt;/w:lvl&gt;&lt;w:lvl w:ilvl="2" w:tplc="2C0A0005" w:tentative="1"&gt;&lt;w:start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w:hint="default"/&gt;&lt;/w:rPr&gt;&lt;/w:lvl&gt;&lt;/w:abstractNum&gt;&lt;w:abstractNum w:abstractNumId="27" w15:restartNumberingAfterBreak="0"&gt;&lt;w:nsid w:val="38F25DD3"/&gt;&lt;w:multiLevelType w:val="hybridMultilevel"/&gt;&lt;w:tmpl w:val="786EAF9E"/&gt;&lt;w:lvl w:ilvl="0" w:tplc="2C0A0001"&gt;&lt;w:start w:val="1"/&gt;&lt;w:numFmt w:val="bullet"/&gt;&lt;w:lvlText w:val=""/&gt;&lt;w:lvlJc w:val="left"/&gt;&lt;w:pPr&gt;&lt;w:ind w:left="720" w:hanging="360"/&gt;&lt;/w:pPr&gt;&lt;w:rPr&gt;&lt;w:rFonts w:ascii="Symbol" w:hAnsi="Symbol" w:hint="default"/&gt;&lt;/w:rPr&gt;&lt;/w:lvl&gt;&lt;w:lvl w:ilvl="1" w:tplc="2C0A0003" w:tentative="1"&gt;&lt;w:start w:val="1"/&gt;&lt;w:numFmt w:val="bullet"/&gt;&lt;w:lvlText w:val="o"/&gt;&lt;w:lvlJc w:val="left"/&gt;&lt;w:pPr&gt;&lt;w:ind w:left="1440" w:hanging="360"/&gt;&lt;/w:pPr&gt;&lt;w:rPr&gt;&lt;w:rFonts w:ascii="Courier New" w:hAnsi="Courier New" w:cs="Courier New" w:hint="default"/&gt;&lt;/w:rPr&gt;&lt;/w:lvl&gt;&lt;w:lvl w:ilvl="2" w:tplc="2C0A0005" w:tentative="1"&gt;&lt;w:start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w:hint="default"/&gt;&lt;/w:rPr&gt;&lt;/w:lvl&gt;&lt;/w:abstractNum&gt;&lt;w:abstractNum w:abstractNumId="28" w15:restartNumberingAfterBreak="0"&gt;&lt;w:nsid w:val="3BC82C07"/&gt;&lt;w:multiLevelType w:val="hybridMultilevel"/&gt;&lt;w:tmpl w:val="2D8CA6DA"/&gt;&lt;w:lvl w:ilvl="0" w:tplc="2C0A000F"&gt;&lt;w:start w:val="1"/&gt;&lt;w:numFmt w:val="decimal"/&gt;&lt;w:lvlText w:val="%1."/&gt;&lt;w:lvlJc w:val="left"/&gt;&lt;w:pPr&gt;&lt;w:ind w:left="720" w:hanging="360"/&gt;&lt;/w:pPr&gt;&lt;/w:lvl&gt;&lt;w:lvl w:ilvl="1" w:tplc="2C0A000F"&gt;&lt;w:start w:val="1"/&gt;&lt;w:numFmt w:val="decimal"/&gt;&lt;w:lvlText w:val="%2."/&gt;&lt;w:lvlJc w:val="left"/&gt;&lt;w:pPr&gt;&lt;w:ind w:left="1440" w:hanging="360"/&gt;&lt;/w:pPr&gt;&lt;/w:lvl&gt;&lt;w:lvl w:ilvl="2" w:tplc="0C0A000F"&gt;&lt;w:start w:val="1"/&gt;&lt;w:numFmt w:val="decimal"/&gt;&lt;w:lvlText w:val="%3."/&gt;&lt;w:lvlJc w:val="left"/&gt;&lt;w:pPr&gt;&lt;w:ind w:left="2160" w:hanging="180"/&gt;&lt;/w:pPr&gt;&lt;/w:lvl&gt;&lt;w:lvl w:ilvl="3" w:tplc="2C0A000F"&gt;&lt;w:start w:val="1"/&gt;&lt;w:numFmt w:val="decimal"/&gt;&lt;w:lvlText w:val="%4."/&gt;&lt;w:lvlJc w:val="left"/&gt;&lt;w:pPr&gt;&lt;w:ind w:left="2880" w:hanging="360"/&gt;&lt;/w:pPr&gt;&lt;/w:lvl&gt;&lt;w:lvl w:ilvl="4" w:tplc="2C0A0019" w:tentative="1"&gt;&lt;w:start w:val="1"/&gt;&lt;w:numFmt w:val="lowerLetter"/&gt;&lt;w:lvlText w:val="%5."/&gt;&lt;w:lvlJc w:val="left"/&gt;&lt;w:pPr&gt;&lt;w:ind w:left="3600" w:hanging="360"/&gt;&lt;/w:pPr&gt;&lt;/w:lvl&gt;&lt;w:lvl w:ilvl="5" w:tplc="2C0A001B" w:tentative="1"&gt;&lt;w:start w:val="1"/&gt;&lt;w:numFmt w:val="lowerRoman"/&gt;&lt;w:lvlText w:val="%6."/&gt;&lt;w:lvlJc w:val="right"/&gt;&lt;w:pPr&gt;&lt;w:ind w:left="4320" w:hanging="180"/&gt;&lt;/w:pPr&gt;&lt;/w:lvl&gt;&lt;w:lvl w:ilvl="6" w:tplc="2C0A000F" w:tentative="1"&gt;&lt;w:start w:val="1"/&gt;&lt;w:numFmt w:val="decimal"/&gt;&lt;w:lvlText w:val="%7."/&gt;&lt;w:lvlJc w:val="left"/&gt;&lt;w:pPr&gt;&lt;w:ind w:left="5040" w:hanging="360"/&gt;&lt;/w:pPr&gt;&lt;/w:lvl&gt;&lt;w:lvl w:ilvl="7" w:tplc="2C0A0019" w:tentative="1"&gt;&lt;w:start w:val="1"/&gt;&lt;w:numFmt w:val="lowerLetter"/&gt;&lt;w:lvlText w:val="%8."/&gt;&lt;w:lvlJc w:val="left"/&gt;&lt;w:pPr&gt;&lt;w:ind w:left="5760" w:hanging="360"/&gt;&lt;/w:pPr&gt;&lt;/w:lvl&gt;&lt;w:lvl w:ilvl="8" w:tplc="2C0A001B" w:tentative="1"&gt;&lt;w:start w:val="1"/&gt;&lt;w:numFmt w:val="lowerRoman"/&gt;&lt;w:lvlText w:val="%9."/&gt;&lt;w:lvlJc w:val="right"/&gt;&lt;w:pPr&gt;&lt;w:ind w:left="6480" w:hanging="180"/&gt;&lt;/w:pPr&gt;&lt;/w:lvl&gt;&lt;/w:abstractNum&gt;&lt;w:abstractNum w:abstractNumId="29" w15:restartNumberingAfterBreak="0"&gt;&lt;w:nsid w:val="45BE4CE4"/&gt;&lt;w:multiLevelType w:val="hybridMultilevel"/&gt;&lt;w:tmpl w:val="1924E978"/&gt;&lt;w:lvl w:ilvl="0" w:tplc="2C0A000F"&gt;&lt;w:start w:val="1"/&gt;&lt;w:numFmt w:val="decimal"/&gt;&lt;w:lvlText w:val="%1."/&gt;&lt;w:lvlJc w:val="left"/&gt;&lt;w:pPr&gt;&lt;w:ind w:left="1440" w:hanging="360"/&gt;&lt;/w:pPr&gt;&lt;/w:lvl&gt;&lt;w:lvl w:ilvl="1" w:tplc="2C0A0019" w:tentative="1"&gt;&lt;w:start w:val="1"/&gt;&lt;w:numFmt w:val="lowerLetter"/&gt;&lt;w:lvlText w:val="%2."/&gt;&lt;w:lvlJc w:val="left"/&gt;&lt;w:pPr&gt;&lt;w:ind w:left="2160" w:hanging="360"/&gt;&lt;/w:pPr&gt;&lt;/w:lvl&gt;&lt;w:lvl w:ilvl="2" w:tplc="2C0A001B" w:tentative="1"&gt;&lt;w:start w:val="1"/&gt;&lt;w:numFmt w:val="lowerRoman"/&gt;&lt;w:lvlText w:val="%3."/&gt;&lt;w:lvlJc w:val="right"/&gt;&lt;w:pPr&gt;&lt;w:ind w:left="2880" w:hanging="180"/&gt;&lt;/w:pPr&gt;&lt;/w:lvl&gt;&lt;w:lvl w:ilvl="3" w:tplc="2C0A000F" w:tentative="1"&gt;&lt;w:start w:val="1"/&gt;&lt;w:numFmt w:val="decimal"/&gt;&lt;w:lvlText w:val="%4."/&gt;&lt;w:lvlJc w:val="left"/&gt;&lt;w:pPr&gt;&lt;w:ind w:left="3600" w:hanging="360"/&gt;&lt;/w:pPr&gt;&lt;/w:lvl&gt;&lt;w:lvl w:ilvl="4" w:tplc="2C0A0019" w:tentative="1"&gt;&lt;w:start w:val="1"/&gt;&lt;w:numFmt w:val="lowerLetter"/&gt;&lt;w:lvlText w:val="%5."/&gt;&lt;w:lvlJc w:val="left"/&gt;&lt;w:pPr&gt;&lt;w:ind w:left="4320" w:hanging="360"/&gt;&lt;/w:pPr&gt;&lt;/w:lvl&gt;&lt;w:lvl w:ilvl="5" w:tplc="2C0A001B" w:tentative="1"&gt;&lt;w:start w:val="1"/&gt;&lt;w:numFmt w:val="lowerRoman"/&gt;&lt;w:lvlText w:val="%6."/&gt;&lt;w:lvlJc w:val="right"/&gt;&lt;w:pPr&gt;&lt;w:ind w:left="5040" w:hanging="180"/&gt;&lt;/w:pPr&gt;&lt;/w:lvl&gt;&lt;w:lvl w:ilvl="6" w:tplc="2C0A000F" w:tentative="1"&gt;&lt;w:start w:val="1"/&gt;&lt;w:numFmt w:val="decimal"/&gt;&lt;w:lvlText w:val="%7."/&gt;&lt;w:lvlJc w:val="left"/&gt;&lt;w:pPr&gt;&lt;w:ind w:left="5760" w:hanging="360"/&gt;&lt;/w:pPr&gt;&lt;/w:lvl&gt;&lt;w:lvl w:ilvl="7" w:tplc="2C0A0019" w:tentative="1"&gt;&lt;w:start w:val="1"/&gt;&lt;w:numFmt w:val="lowerLetter"/&gt;&lt;w:lvlText w:val="%8."/&gt;&lt;w:lvlJc w:val="left"/&gt;&lt;w:pPr&gt;&lt;w:ind w:left="6480" w:hanging="360"/&gt;&lt;/w:pPr&gt;&lt;/w:lvl&gt;&lt;w:lvl w:ilvl="8" w:tplc="2C0A001B" w:tentative="1"&gt;&lt;w:start w:val="1"/&gt;&lt;w:numFmt w:val="lowerRoman"/&gt;&lt;w:lvlText w:val="%9."/&gt;&lt;w:lvlJc w:val="right"/&gt;&lt;w:pPr&gt;&lt;w:ind w:left="7200" w:hanging="180"/&gt;&lt;/w:pPr&gt;&lt;/w:lvl&gt;&lt;/w:abstractNum&gt;&lt;w:abstractNum w:abstractNumId="30" w15:restartNumberingAfterBreak="0"&gt;&lt;w:nsid w:val="494E091E"/&gt;&lt;w:multiLevelType w:val="hybridMultilevel"/&gt;&lt;w:tmpl w:val="0D12EAA8"/&gt;&lt;w:lvl w:ilvl="0" w:tplc="2C0A0001"&gt;&lt;w:start w:val="1"/&gt;&lt;w:numFmt w:val="bullet"/&gt;&lt;w:lvlText w:val=""/&gt;&lt;w:lvlJc w:val="left"/&gt;&lt;w:pPr&gt;&lt;w:ind w:left="1440" w:hanging="360"/&gt;&lt;/w:pPr&gt;&lt;w:rPr&gt;&lt;w:rFonts w:ascii="Symbol" w:hAnsi="Symbol" w:hint="default"/&gt;&lt;/w:rPr&gt;&lt;/w:lvl&gt;&lt;w:lvl w:ilvl="1" w:tplc="2C0A0003" w:tentative="1"&gt;&lt;w:start w:val="1"/&gt;&lt;w:numFmt w:val="bullet"/&gt;&lt;w:lvlText w:val="o"/&gt;&lt;w:lvlJc w:val="left"/&gt;&lt;w:pPr&gt;&lt;w:ind w:left="2160" w:hanging="360"/&gt;&lt;/w:pPr&gt;&lt;w:rPr&gt;&lt;w:rFonts w:ascii="Courier New" w:hAnsi="Courier New" w:cs="Courier New"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w:abstractNumId="31" w15:restartNumberingAfterBreak="0"&gt;&lt;w:nsid w:val="4EB964DD"/&gt;&lt;w:multiLevelType w:val="hybridMultilevel"/&gt;&lt;w:tmpl w:val="678CF45C"/&gt;&lt;w:lvl w:ilvl="0" w:tplc="2C0A0001"&gt;&lt;w:start w:val="1"/&gt;&lt;w:numFmt w:val="bullet"/&gt;&lt;w:lvlText w:val=""/&gt;&lt;w:lvlJc w:val="left"/&gt;&lt;w:pPr&gt;&lt;w:ind w:left="720" w:hanging="360"/&gt;&lt;/w:pPr&gt;&lt;w:rPr&gt;&lt;w:rFonts w:ascii="Symbol" w:hAnsi="Symbol" w:hint="default"/&gt;&lt;/w:rPr&gt;&lt;/w:lvl&gt;&lt;w:lvl w:ilvl="1" w:tplc="2C0A0003" w:tentative="1"&gt;&lt;w:start w:val="1"/&gt;&lt;w:numFmt w:val="bullet"/&gt;&lt;w:lvlText w:val="o"/&gt;&lt;w:lvlJc w:val="left"/&gt;&lt;w:pPr&gt;&lt;w:ind w:left="1440" w:hanging="360"/&gt;&lt;/w:pPr&gt;&lt;w:rPr&gt;&lt;w:rFonts w:ascii="Courier New" w:hAnsi="Courier New" w:cs="Courier New" w:hint="default"/&gt;&lt;/w:rPr&gt;&lt;/w:lvl&gt;&lt;w:lvl w:ilvl="2" w:tplc="2C0A0005" w:tentative="1"&gt;&lt;w:start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w:hint="default"/&gt;&lt;/w:rPr&gt;&lt;/w:lvl&gt;&lt;/w:abstractNum&gt;&lt;w:abstractNum w:abstractNumId="32" w15:restartNumberingAfterBreak="0"&gt;&lt;w:nsid w:val="4F7F047B"/&gt;&lt;w:multiLevelType w:val="hybridMultilevel"/&gt;&lt;w:tmpl w:val="894CAE1E"/&gt;&lt;w:lvl w:ilvl="0" w:tplc="2C0A0001"&gt;&lt;w:start w:val="1"/&gt;&lt;w:numFmt w:val="bullet"/&gt;&lt;w:lvlText w:val=""/&gt;&lt;w:lvlJc w:val="left"/&gt;&lt;w:pPr&gt;&lt;w:ind w:left="720" w:hanging="360"/&gt;&lt;/w:pPr&gt;&lt;w:rPr&gt;&lt;w:rFonts w:ascii="Symbol" w:hAnsi="Symbol" w:hint="default"/&gt;&lt;/w:rPr&gt;&lt;/w:lvl&gt;&lt;w:lvl w:ilvl="1" w:tplc="0C0A0005"&gt;&lt;w:start w:val="1"/&gt;&lt;w:numFmt w:val="bullet"/&gt;&lt;w:lvlText w:val=""/&gt;&lt;w:lvlJc w:val="left"/&gt;&lt;w:pPr&gt;&lt;w:ind w:left="1440" w:hanging="360"/&gt;&lt;/w:pPr&gt;&lt;w:rPr&gt;&lt;w:rFonts w:ascii="Wingdings" w:hAnsi="Wingdings" w:hint="default"/&gt;&lt;/w:rPr&gt;&lt;/w:lvl&gt;&lt;w:lvl w:ilvl="2" w:tplc="2C0A0005"&gt;&lt;w:start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w:hint="default"/&gt;&lt;/w:rPr&gt;&lt;/w:lvl&gt;&lt;/w:abstractNum&gt;&lt;w:abstractNum w:abstractNumId="33" w15:restartNumberingAfterBreak="0"&gt;&lt;w:nsid w:val="50BA2EB4"/&gt;&lt;w:multiLevelType w:val="hybridMultilevel"/&gt;&lt;w:tmpl w:val="E5743526"/&gt;&lt;w:lvl w:ilvl="0" w:tplc="2C0A0001"&gt;&lt;w:start w:val="1"/&gt;&lt;w:numFmt w:val="bullet"/&gt;&lt;w:lvlText w:val=""/&gt;&lt;w:lvlJc w:val="left"/&gt;&lt;w:pPr&gt;&lt;w:ind w:left="1440" w:hanging="360"/&gt;&lt;/w:pPr&gt;&lt;w:rPr&gt;&lt;w:rFonts w:ascii="Symbol" w:hAnsi="Symbol" w:hint="default"/&gt;&lt;/w:rPr&gt;&lt;/w:lvl&gt;&lt;w:lvl w:ilvl="1" w:tplc="2C0A0003"&gt;&lt;w:start w:val="1"/&gt;&lt;w:numFmt w:val="bullet"/&gt;&lt;w:lvlText w:val="o"/&gt;&lt;w:lvlJc w:val="left"/&gt;&lt;w:pPr&gt;&lt;w:ind w:left="2160" w:hanging="360"/&gt;&lt;/w:pPr&gt;&lt;w:rPr&gt;&lt;w:rFonts w:ascii="Courier New" w:hAnsi="Courier New" w:cs="Courier New"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w:abstractNumId="34" w15:restartNumberingAfterBreak="0"&gt;&lt;w:nsid w:val="51322E77"/&gt;&lt;w:multiLevelType w:val="hybridMultilevel"/&gt;&lt;w:tmpl w:val="9EEEB3B8"/&gt;&lt;w:lvl w:ilvl="0" w:tplc="2C0A0001"&gt;&lt;w:start w:val="1"/&gt;&lt;w:numFmt w:val="bullet"/&gt;&lt;w:lvlText w:val=""/&gt;&lt;w:lvlJc w:val="left"/&gt;&lt;w:pPr&gt;&lt;w:ind w:left="1440" w:hanging="360"/&gt;&lt;/w:pPr&gt;&lt;w:rPr&gt;&lt;w:rFonts w:ascii="Symbol" w:hAnsi="Symbol" w:hint="default"/&gt;&lt;/w:rPr&gt;&lt;/w:lvl&gt;&lt;w:lvl w:ilvl="1" w:tplc="2C0A0003" w:tentative="1"&gt;&lt;w:start w:val="1"/&gt;&lt;w:numFmt w:val="bullet"/&gt;&lt;w:lvlText w:val="o"/&gt;&lt;w:lvlJc w:val="left"/&gt;&lt;w:pPr&gt;&lt;w:ind w:left="2160" w:hanging="360"/&gt;&lt;/w:pPr&gt;&lt;w:rPr&gt;&lt;w:rFonts w:ascii="Courier New" w:hAnsi="Courier New" w:cs="Courier New"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w:abstractNumId="35" w15:restartNumberingAfterBreak="0"&gt;&lt;w:nsid w:val="53996D06"/&gt;&lt;w:multiLevelType w:val="hybridMultilevel"/&gt;&lt;w:tmpl w:val="254A0F8A"/&gt;&lt;w:lvl w:ilvl="0" w:tplc="2C0A0001"&gt;&lt;w:start w:val="1"/&gt;&lt;w:numFmt w:val="bullet"/&gt;&lt;w:lvlText w:val=""/&gt;&lt;w:lvlJc w:val="left"/&gt;&lt;w:pPr&gt;&lt;w:ind w:left="720" w:hanging="360"/&gt;&lt;/w:pPr&gt;&lt;w:rPr&gt;&lt;w:rFonts w:ascii="Symbol" w:hAnsi="Symbol" w:hint="default"/&gt;&lt;/w:rPr&gt;&lt;/w:lvl&gt;&lt;w:lvl w:ilvl="1" w:tplc="2C0A0003" w:tentative="1"&gt;&lt;w:start w:val="1"/&gt;&lt;w:numFmt w:val="bullet"/&gt;&lt;w:lvlText w:val="o"/&gt;&lt;w:lvlJc w:val="left"/&gt;&lt;w:pPr&gt;&lt;w:ind w:left="1440" w:hanging="360"/&gt;&lt;/w:pPr&gt;&lt;w:rPr&gt;&lt;w:rFonts w:ascii="Courier New" w:hAnsi="Courier New" w:cs="Courier New" w:hint="default"/&gt;&lt;/w:rPr&gt;&lt;/w:lvl&gt;&lt;w:lvl w:ilvl="2" w:tplc="2C0A0005" w:tentative="1"&gt;&lt;w:start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w:hint="default"/&gt;&lt;/w:rPr&gt;&lt;/w:lvl&gt;&lt;/w:abstractNum&gt;&lt;w:abstractNum w:abstractNumId="36" w15:restartNumberingAfterBreak="0"&gt;&lt;w:nsid w:val="57EC3E4A"/&gt;&lt;w:multiLevelType w:val="hybridMultilevel"/&gt;&lt;w:tmpl w:val="C3787FC4"/&gt;&lt;w:lvl w:ilvl="0" w:tplc="2C0A0001"&gt;&lt;w:start w:val="1"/&gt;&lt;w:numFmt w:val="bullet"/&gt;&lt;w:lvlText w:val=""/&gt;&lt;w:lvlJc w:val="left"/&gt;&lt;w:pPr&gt;&lt;w:ind w:left="720" w:hanging="360"/&gt;&lt;/w:pPr&gt;&lt;w:rPr&gt;&lt;w:rFonts w:ascii="Symbol" w:hAnsi="Symbol" w:hint="default"/&gt;&lt;/w:rPr&gt;&lt;/w:lvl&gt;&lt;w:lvl w:ilvl="1" w:tplc="2C0A0003" w:tentative="1"&gt;&lt;w:start w:val="1"/&gt;&lt;w:numFmt w:val="bullet"/&gt;&lt;w:lvlText w:val="o"/&gt;&lt;w:lvlJc w:val="left"/&gt;&lt;w:pPr&gt;&lt;w:ind w:left="1440" w:hanging="360"/&gt;&lt;/w:pPr&gt;&lt;w:rPr&gt;&lt;w:rFonts w:ascii="Courier New" w:hAnsi="Courier New" w:cs="Courier New" w:hint="default"/&gt;&lt;/w:rPr&gt;&lt;/w:lvl&gt;&lt;w:lvl w:ilvl="2" w:tplc="2C0A0005" w:tentative="1"&gt;&lt;w:start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w:hint="default"/&gt;&lt;/w:rPr&gt;&lt;/w:lvl&gt;&lt;/w:abstractNum&gt;&lt;w:abstractNum w:abstractNumId="37" w15:restartNumberingAfterBreak="0"&gt;&lt;w:nsid w:val="5A57071B"/&gt;&lt;w:multiLevelType w:val="hybridMultilevel"/&gt;&lt;w:tmpl w:val="A01CDD60"/&gt;&lt;w:lvl w:ilvl="0" w:tplc="2C0A0001"&gt;&lt;w:start w:val="1"/&gt;&lt;w:numFmt w:val="bullet"/&gt;&lt;w:lvlText w:val=""/&gt;&lt;w:lvlJc w:val="left"/&gt;&lt;w:pPr&gt;&lt;w:ind w:left="720" w:hanging="360"/&gt;&lt;/w:pPr&gt;&lt;w:rPr&gt;&lt;w:rFonts w:ascii="Symbol" w:hAnsi="Symbol" w:hint="default"/&gt;&lt;/w:rPr&gt;&lt;/w:lvl&gt;&lt;w:lvl w:ilvl="1" w:tplc="2C0A0003" w:tentative="1"&gt;&lt;w:start w:val="1"/&gt;&lt;w:numFmt w:val="bullet"/&gt;&lt;w:lvlText w:val="o"/&gt;&lt;w:lvlJc w:val="left"/&gt;&lt;w:pPr&gt;&lt;w:ind w:left="1440" w:hanging="360"/&gt;&lt;/w:pPr&gt;&lt;w:rPr&gt;&lt;w:rFonts w:ascii="Courier New" w:hAnsi="Courier New" w:cs="Courier New" w:hint="default"/&gt;&lt;/w:rPr&gt;&lt;/w:lvl&gt;&lt;w:lvl w:ilvl="2" w:tplc="2C0A0005" w:tentative="1"&gt;&lt;w:start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w:hint="default"/&gt;&lt;/w:rPr&gt;&lt;/w:lvl&gt;&lt;/w:abstractNum&gt;&lt;w:abstractNum w:abstractNumId="38" w15:restartNumberingAfterBreak="0"&gt;&lt;w:nsid w:val="5CAD32BA"/&gt;&lt;w:multiLevelType w:val="hybridMultilevel"/&gt;&lt;w:tmpl w:val="7F1A8AB0"/&gt;&lt;w:lvl w:ilvl="0" w:tplc="2C0A0001"&gt;&lt;w:start w:val="1"/&gt;&lt;w:numFmt w:val="bullet"/&gt;&lt;w:lvlText w:val=""/&gt;&lt;w:lvlJc w:val="left"/&gt;&lt;w:pPr&gt;&lt;w:ind w:left="1440" w:hanging="360"/&gt;&lt;/w:pPr&gt;&lt;w:rPr&gt;&lt;w:rFonts w:ascii="Symbol" w:hAnsi="Symbol" w:hint="default"/&gt;&lt;/w:rPr&gt;&lt;/w:lvl&gt;&lt;w:lvl w:ilvl="1" w:tplc="2C0A0003" w:tentative="1"&gt;&lt;w:start w:val="1"/&gt;&lt;w:numFmt w:val="bullet"/&gt;&lt;w:lvlText w:val="o"/&gt;&lt;w:lvlJc w:val="left"/&gt;&lt;w:pPr&gt;&lt;w:ind w:left="2160" w:hanging="360"/&gt;&lt;/w:pPr&gt;&lt;w:rPr&gt;&lt;w:rFonts w:ascii="Courier New" w:hAnsi="Courier New" w:cs="Courier New"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w:abstractNumId="39" w15:restartNumberingAfterBreak="0"&gt;&lt;w:nsid w:val="5EF8093A"/&gt;&lt;w:multiLevelType w:val="hybridMultilevel"/&gt;&lt;w:tmpl w:val="913C1C26"/&gt;&lt;w:lvl w:ilvl="0" w:tplc="2C0A0001"&gt;&lt;w:start w:val="1"/&gt;&lt;w:numFmt w:val="bullet"/&gt;&lt;w:lvlText w:val=""/&gt;&lt;w:lvlJc w:val="left"/&gt;&lt;w:pPr&gt;&lt;w:ind w:left="1440" w:hanging="360"/&gt;&lt;/w:pPr&gt;&lt;w:rPr&gt;&lt;w:rFonts w:ascii="Symbol" w:hAnsi="Symbol" w:hint="default"/&gt;&lt;/w:rPr&gt;&lt;/w:lvl&gt;&lt;w:lvl w:ilvl="1" w:tplc="2C0A0003" w:tentative="1"&gt;&lt;w:start w:val="1"/&gt;&lt;w:numFmt w:val="bullet"/&gt;&lt;w:lvlText w:val="o"/&gt;&lt;w:lvlJc w:val="left"/&gt;&lt;w:pPr&gt;&lt;w:ind w:left="2160" w:hanging="360"/&gt;&lt;/w:pPr&gt;&lt;w:rPr&gt;&lt;w:rFonts w:ascii="Courier New" w:hAnsi="Courier New" w:cs="Courier New"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w:abstractNumId="40" w15:restartNumberingAfterBreak="0"&gt;&lt;w:nsid w:val="6A21401A"/&gt;&lt;w:multiLevelType w:val="hybridMultilevel"/&gt;&lt;w:tmpl w:val="4E58DEB2"/&gt;&lt;w:lvl w:ilvl="0" w:tplc="2C0A0001"&gt;&lt;w:start w:val="1"/&gt;&lt;w:numFmt w:val="bullet"/&gt;&lt;w:lvlText w:val=""/&gt;&lt;w:lvlJc w:val="left"/&gt;&lt;w:pPr&gt;&lt;w:ind w:left="1440" w:hanging="360"/&gt;&lt;/w:pPr&gt;&lt;w:rPr&gt;&lt;w:rFonts w:ascii="Symbol" w:hAnsi="Symbol" w:hint="default"/&gt;&lt;/w:rPr&gt;&lt;/w:lvl&gt;&lt;w:lvl w:ilvl="1" w:tplc="2C0A0003"&gt;&lt;w:start w:val="1"/&gt;&lt;w:numFmt w:val="bullet"/&gt;&lt;w:lvlText w:val="o"/&gt;&lt;w:lvlJc w:val="left"/&gt;&lt;w:pPr&gt;&lt;w:ind w:left="2160" w:hanging="360"/&gt;&lt;/w:pPr&gt;&lt;w:rPr&gt;&lt;w:rFonts w:ascii="Courier New" w:hAnsi="Courier New" w:cs="Courier New"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w:abstractNumId="41" w15:restartNumberingAfterBreak="0"&gt;&lt;w:nsid w:val="6D5B7B0E"/&gt;&lt;w:multiLevelType w:val="hybridMultilevel"/&gt;&lt;w:tmpl w:val="E286B6F4"/&gt;&lt;w:lvl w:ilvl="0" w:tplc="2C0A0001"&gt;&lt;w:start w:val="1"/&gt;&lt;w:numFmt w:val="bullet"/&gt;&lt;w:lvlText w:val=""/&gt;&lt;w:lvlJc w:val="left"/&gt;&lt;w:pPr&gt;&lt;w:ind w:left="1440" w:hanging="360"/&gt;&lt;/w:pPr&gt;&lt;w:rPr&gt;&lt;w:rFonts w:ascii="Symbol" w:hAnsi="Symbol" w:hint="default"/&gt;&lt;/w:rPr&gt;&lt;/w:lvl&gt;&lt;w:lvl w:ilvl="1" w:tplc="2C0A0003" w:tentative="1"&gt;&lt;w:start w:val="1"/&gt;&lt;w:numFmt w:val="bullet"/&gt;&lt;w:lvlText w:val="o"/&gt;&lt;w:lvlJc w:val="left"/&gt;&lt;w:pPr&gt;&lt;w:ind w:left="2160" w:hanging="360"/&gt;&lt;/w:pPr&gt;&lt;w:rPr&gt;&lt;w:rFonts w:ascii="Courier New" w:hAnsi="Courier New" w:cs="Courier New"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w:abstractNumId="42" w15:restartNumberingAfterBreak="0"&gt;&lt;w:nsid w:val="6E602908"/&gt;&lt;w:multiLevelType w:val="hybridMultilevel"/&gt;&lt;w:tmpl w:val="BDFAD0B2"/&gt;&lt;w:lvl w:ilvl="0" w:tplc="2C0A0001"&gt;&lt;w:start w:val="1"/&gt;&lt;w:numFmt w:val="bullet"/&gt;&lt;w:lvlText w:val=""/&gt;&lt;w:lvlJc w:val="left"/&gt;&lt;w:pPr&gt;&lt;w:ind w:left="1440" w:hanging="360"/&gt;&lt;/w:pPr&gt;&lt;w:rPr&gt;&lt;w:rFonts w:ascii="Symbol" w:hAnsi="Symbol" w:hint="default"/&gt;&lt;/w:rPr&gt;&lt;/w:lvl&gt;&lt;w:lvl w:ilvl="1" w:tplc="2C0A0003"&gt;&lt;w:start w:val="1"/&gt;&lt;w:numFmt w:val="bullet"/&gt;&lt;w:lvlText w:val="o"/&gt;&lt;w:lvlJc w:val="left"/&gt;&lt;w:pPr&gt;&lt;w:ind w:left="2160" w:hanging="360"/&gt;&lt;/w:pPr&gt;&lt;w:rPr&gt;&lt;w:rFonts w:ascii="Courier New" w:hAnsi="Courier New" w:cs="Courier New"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w:abstractNumId="43" w15:restartNumberingAfterBreak="0"&gt;&lt;w:nsid w:val="6F0B43C0"/&gt;&lt;w:multiLevelType w:val="hybridMultilevel"/&gt;&lt;w:tmpl w:val="D92AD3AE"/&gt;&lt;w:lvl w:ilvl="0" w:tplc="2C0A0001"&gt;&lt;w:start w:val="1"/&gt;&lt;w:numFmt w:val="bullet"/&gt;&lt;w:lvlText w:val=""/&gt;&lt;w:lvlJc w:val="left"/&gt;&lt;w:pPr&gt;&lt;w:ind w:left="1440" w:hanging="360"/&gt;&lt;/w:pPr&gt;&lt;w:rPr&gt;&lt;w:rFonts w:ascii="Symbol" w:hAnsi="Symbol" w:hint="default"/&gt;&lt;/w:rPr&gt;&lt;/w:lvl&gt;&lt;w:lvl w:ilvl="1" w:tplc="2C0A0003" w:tentative="1"&gt;&lt;w:start w:val="1"/&gt;&lt;w:numFmt w:val="bullet"/&gt;&lt;w:lvlText w:val="o"/&gt;&lt;w:lvlJc w:val="left"/&gt;&lt;w:pPr&gt;&lt;w:ind w:left="2160" w:hanging="360"/&gt;&lt;/w:pPr&gt;&lt;w:rPr&gt;&lt;w:rFonts w:ascii="Courier New" w:hAnsi="Courier New" w:cs="Courier New"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w:abstractNumId="44" w15:restartNumberingAfterBreak="0"&gt;&lt;w:nsid w:val="6F1E19CC"/&gt;&lt;w:multiLevelType w:val="hybridMultilevel"/&gt;&lt;w:tmpl w:val="FA3C9B92"/&gt;&lt;w:lvl w:ilvl="0" w:tplc="A242255E"&gt;&lt;w:start w:val="1"/&gt;&lt;w:numFmt w:val="decimal"/&gt;&lt;w:pStyle w:val="TDC1"/&gt;&lt;w:lvlText w:val="%1."/&gt;&lt;w:lvlJc w:val="left"/&gt;&lt;w:pPr&gt;&lt;w:ind w:left="360" w:hanging="360"/&gt;&lt;/w:pPr&gt;&lt;w:rPr&gt;&lt;w:rFonts w:hint="default"/&gt;&lt;/w:rPr&gt;&lt;/w:lvl&gt;&lt;w:lvl w:ilvl="1" w:tplc="2C0A0019"&gt;&lt;w:start w:val="1"/&gt;&lt;w:numFmt w:val="lowerLetter"/&gt;&lt;w:lvlText w:val="%2."/&gt;&lt;w:lvlJc w:val="left"/&gt;&lt;w:pPr&gt;&lt;w:ind w:left="1080" w:hanging="360"/&gt;&lt;/w:pPr&gt;&lt;/w:lvl&gt;&lt;w:lvl w:ilvl="2" w:tplc="2C0A001B" w:tentative="1"&gt;&lt;w:start w:val="1"/&gt;&lt;w:numFmt w:val="lowerRoman"/&gt;&lt;w:lvlText w:val="%3."/&gt;&lt;w:lvlJc w:val="right"/&gt;&lt;w:pPr&gt;&lt;w:ind w:left="1800" w:hanging="180"/&gt;&lt;/w:pPr&gt;&lt;/w:lvl&gt;&lt;w:lvl w:ilvl="3" w:tplc="2C0A000F" w:tentative="1"&gt;&lt;w:start w:val="1"/&gt;&lt;w:numFmt w:val="decimal"/&gt;&lt;w:lvlText w:val="%4."/&gt;&lt;w:lvlJc w:val="left"/&gt;&lt;w:pPr&gt;&lt;w:ind w:left="2520" w:hanging="360"/&gt;&lt;/w:pPr&gt;&lt;/w:lvl&gt;&lt;w:lvl w:ilvl="4" w:tplc="2C0A0019" w:tentative="1"&gt;&lt;w:start w:val="1"/&gt;&lt;w:numFmt w:val="lowerLetter"/&gt;&lt;w:lvlText w:val="%5."/&gt;&lt;w:lvlJc w:val="left"/&gt;&lt;w:pPr&gt;&lt;w:ind w:left="3240" w:hanging="360"/&gt;&lt;/w:pPr&gt;&lt;/w:lvl&gt;&lt;w:lvl w:ilvl="5" w:tplc="2C0A001B" w:tentative="1"&gt;&lt;w:start w:val="1"/&gt;&lt;w:numFmt w:val="lowerRoman"/&gt;&lt;w:lvlText w:val="%6."/&gt;&lt;w:lvlJc w:val="right"/&gt;&lt;w:pPr&gt;&lt;w:ind w:left="3960" w:hanging="180"/&gt;&lt;/w:pPr&gt;&lt;/w:lvl&gt;&lt;w:lvl w:ilvl="6" w:tplc="2C0A000F" w:tentative="1"&gt;&lt;w:start w:val="1"/&gt;&lt;w:numFmt w:val="decimal"/&gt;&lt;w:lvlText w:val="%7."/&gt;&lt;w:lvlJc w:val="left"/&gt;&lt;w:pPr&gt;&lt;w:ind w:left="4680" w:hanging="360"/&gt;&lt;/w:pPr&gt;&lt;/w:lvl&gt;&lt;w:lvl w:ilvl="7" w:tplc="2C0A0019" w:tentative="1"&gt;&lt;w:start w:val="1"/&gt;&lt;w:numFmt w:val="lowerLetter"/&gt;&lt;w:lvlText w:val="%8."/&gt;&lt;w:lvlJc w:val="left"/&gt;&lt;w:pPr&gt;&lt;w:ind w:left="5400" w:hanging="360"/&gt;&lt;/w:pPr&gt;&lt;/w:lvl&gt;&lt;w:lvl w:ilvl="8" w:tplc="2C0A001B" w:tentative="1"&gt;&lt;w:start w:val="1"/&gt;&lt;w:numFmt w:val="lowerRoman"/&gt;&lt;w:lvlText w:val="%9."/&gt;&lt;w:lvlJc w:val="right"/&gt;&lt;w:pPr&gt;&lt;w:ind w:left="6120" w:hanging="180"/&gt;&lt;/w:pPr&gt;&lt;/w:lvl&gt;&lt;/w:abstractNum&gt;&lt;w:abstractNum w:abstractNumId="45" w15:restartNumberingAfterBreak="0"&gt;&lt;w:nsid w:val="74A8272E"/&gt;&lt;w:multiLevelType w:val="hybridMultilevel"/&gt;&lt;w:tmpl w:val="A1F0F21C"/&gt;&lt;w:lvl w:ilvl="0" w:tplc="2C0A0001"&gt;&lt;w:start w:val="1"/&gt;&lt;w:numFmt w:val="bullet"/&gt;&lt;w:lvlText w:val=""/&gt;&lt;w:lvlJc w:val="left"/&gt;&lt;w:pPr&gt;&lt;w:ind w:left="720" w:hanging="360"/&gt;&lt;/w:pPr&gt;&lt;w:rPr&gt;&lt;w:rFonts w:ascii="Symbol" w:hAnsi="Symbol" w:hint="default"/&gt;&lt;/w:rPr&gt;&lt;/w:lvl&gt;&lt;w:lvl w:ilvl="1" w:tplc="2C0A0003"&gt;&lt;w:start w:val="1"/&gt;&lt;w:numFmt w:val="bullet"/&gt;&lt;w:lvlText w:val="o"/&gt;&lt;w:lvlJc w:val="left"/&gt;&lt;w:pPr&gt;&lt;w:ind w:left="1440" w:hanging="360"/&gt;&lt;/w:pPr&gt;&lt;w:rPr&gt;&lt;w:rFonts w:ascii="Courier New" w:hAnsi="Courier New" w:cs="Courier New" w:hint="default"/&gt;&lt;/w:rPr&gt;&lt;/w:lvl&gt;&lt;w:lvl w:ilvl="2" w:tplc="2C0A0005" w:tentative="1"&gt;&lt;w:start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w:hint="default"/&gt;&lt;/w:rPr&gt;&lt;/w:lvl&gt;&lt;/w:abstractNum&gt;&lt;w:abstractNum w:abstractNumId="46" w15:restartNumberingAfterBreak="0"&gt;&lt;w:nsid w:val="767009D5"/&gt;&lt;w:multiLevelType w:val="hybridMultilevel"/&gt;&lt;w:tmpl w:val="DF566074"/&gt;&lt;w:lvl w:ilvl="0" w:tplc="2C0A0001"&gt;&lt;w:start w:val="1"/&gt;&lt;w:numFmt w:val="bullet"/&gt;&lt;w:lvlText w:val=""/&gt;&lt;w:lvlJc w:val="left"/&gt;&lt;w:pPr&gt;&lt;w:ind w:left="720" w:hanging="360"/&gt;&lt;/w:pPr&gt;&lt;w:rPr&gt;&lt;w:rFonts w:ascii="Symbol" w:hAnsi="Symbol" w:hint="default"/&gt;&lt;/w:rPr&gt;&lt;/w:lvl&gt;&lt;w:lvl w:ilvl="1" w:tplc="2C0A0003" w:tentative="1"&gt;&lt;w:start w:val="1"/&gt;&lt;w:numFmt w:val="bullet"/&gt;&lt;w:lvlText w:val="o"/&gt;&lt;w:lvlJc w:val="left"/&gt;&lt;w:pPr&gt;&lt;w:ind w:left="1440" w:hanging="360"/&gt;&lt;/w:pPr&gt;&lt;w:rPr&gt;&lt;w:rFonts w:ascii="Courier New" w:hAnsi="Courier New" w:cs="Courier New" w:hint="default"/&gt;&lt;/w:rPr&gt;&lt;/w:lvl&gt;&lt;w:lvl w:ilvl="2" w:tplc="2C0A0005" w:tentative="1"&gt;&lt;w:start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w:hint="default"/&gt;&lt;/w:rPr&gt;&lt;/w:lvl&gt;&lt;/w:abstractNum&gt;&lt;w:abstractNum w:abstractNumId="47" w15:restartNumberingAfterBreak="0"&gt;&lt;w:nsid w:val="773579D4"/&gt;&lt;w:multiLevelType w:val="hybridMultilevel"/&gt;&lt;w:tmpl w:val="C86EC4EC"/&gt;&lt;w:lvl w:ilvl="0" w:tplc="2C0A0001"&gt;&lt;w:start w:val="1"/&gt;&lt;w:numFmt w:val="bullet"/&gt;&lt;w:lvlText w:val=""/&gt;&lt;w:lvlJc w:val="left"/&gt;&lt;w:pPr&gt;&lt;w:ind w:left="1440" w:hanging="360"/&gt;&lt;/w:pPr&gt;&lt;w:rPr&gt;&lt;w:rFonts w:ascii="Symbol" w:hAnsi="Symbol" w:hint="default"/&gt;&lt;/w:rPr&gt;&lt;/w:lvl&gt;&lt;w:lvl w:ilvl="1" w:tplc="214EFB4E"&gt;&lt;w:numFmt w:val="bullet"/&gt;&lt;w:lvlText w:val="-"/&gt;&lt;w:lvlJc w:val="left"/&gt;&lt;w:pPr&gt;&lt;w:ind w:left="2160" w:hanging="360"/&gt;&lt;/w:pPr&gt;&lt;w:rPr&gt;&lt;w:rFonts w:ascii="Times New Roman" w:eastAsiaTheme="minorEastAsia" w:hAnsi="Times New Roman" w:cs="Times New Roman" w:hint="default"/&gt;&lt;/w:rPr&gt;&lt;/w:lvl&gt;&lt;w:lvl w:ilvl="2" w:tplc="2C0A0005" w:tentative="1"&gt;&lt;w:start w:val="1"/&gt;&lt;w:numFmt w:val="bullet"/&gt;&lt;w:lvlText w:val=""/&gt;&lt;w:lvlJc w:val="left"/&gt;&lt;w:pPr&gt;&lt;w:ind w:left="2880" w:hanging="360"/&gt;&lt;/w:pPr&gt;&lt;w:rPr&gt;&lt;w:rFonts w:ascii="Wingdings" w:hAnsi="Wingdings" w:hint="default"/&gt;&lt;/w:rPr&gt;&lt;/w:lvl&gt;&lt;w:lvl w:ilvl="3" w:tplc="2C0A0001" w:tentative="1"&gt;&lt;w:start w:val="1"/&gt;&lt;w:numFmt w:val="bullet"/&gt;&lt;w:lvlText w:val=""/&gt;&lt;w:lvlJc w:val="left"/&gt;&lt;w:pPr&gt;&lt;w:ind w:left="3600" w:hanging="360"/&gt;&lt;/w:pPr&gt;&lt;w:rPr&gt;&lt;w:rFonts w:ascii="Symbol" w:hAnsi="Symbol" w:hint="default"/&gt;&lt;/w:rPr&gt;&lt;/w:lvl&gt;&lt;w:lvl w:ilvl="4" w:tplc="2C0A0003" w:tentative="1"&gt;&lt;w:start w:val="1"/&gt;&lt;w:numFmt w:val="bullet"/&gt;&lt;w:lvlText w:val="o"/&gt;&lt;w:lvlJc w:val="left"/&gt;&lt;w:pPr&gt;&lt;w:ind w:left="4320" w:hanging="360"/&gt;&lt;/w:pPr&gt;&lt;w:rPr&gt;&lt;w:rFonts w:ascii="Courier New" w:hAnsi="Courier New" w:cs="Courier New" w:hint="default"/&gt;&lt;/w:rPr&gt;&lt;/w:lvl&gt;&lt;w:lvl w:ilvl="5" w:tplc="2C0A0005" w:tentative="1"&gt;&lt;w:start w:val="1"/&gt;&lt;w:numFmt w:val="bullet"/&gt;&lt;w:lvlText w:val=""/&gt;&lt;w:lvlJc w:val="left"/&gt;&lt;w:pPr&gt;&lt;w:ind w:left="5040" w:hanging="360"/&gt;&lt;/w:pPr&gt;&lt;w:rPr&gt;&lt;w:rFonts w:ascii="Wingdings" w:hAnsi="Wingdings" w:hint="default"/&gt;&lt;/w:rPr&gt;&lt;/w:lvl&gt;&lt;w:lvl w:ilvl="6" w:tplc="2C0A0001" w:tentative="1"&gt;&lt;w:start w:val="1"/&gt;&lt;w:numFmt w:val="bullet"/&gt;&lt;w:lvlText w:val=""/&gt;&lt;w:lvlJc w:val="left"/&gt;&lt;w:pPr&gt;&lt;w:ind w:left="5760" w:hanging="360"/&gt;&lt;/w:pPr&gt;&lt;w:rPr&gt;&lt;w:rFonts w:ascii="Symbol" w:hAnsi="Symbol" w:hint="default"/&gt;&lt;/w:rPr&gt;&lt;/w:lvl&gt;&lt;w:lvl w:ilvl="7" w:tplc="2C0A0003" w:tentative="1"&gt;&lt;w:start w:val="1"/&gt;&lt;w:numFmt w:val="bullet"/&gt;&lt;w:lvlText w:val="o"/&gt;&lt;w:lvlJc w:val="left"/&gt;&lt;w:pPr&gt;&lt;w:ind w:left="6480" w:hanging="360"/&gt;&lt;/w:pPr&gt;&lt;w:rPr&gt;&lt;w:rFonts w:ascii="Courier New" w:hAnsi="Courier New" w:cs="Courier New" w:hint="default"/&gt;&lt;/w:rPr&gt;&lt;/w:lvl&gt;&lt;w:lvl w:ilvl="8" w:tplc="2C0A0005" w:tentative="1"&gt;&lt;w:start w:val="1"/&gt;&lt;w:numFmt w:val="bullet"/&gt;&lt;w:lvlText w:val=""/&gt;&lt;w:lvlJc w:val="left"/&gt;&lt;w:pPr&gt;&lt;w:ind w:left="7200" w:hanging="360"/&gt;&lt;/w:pPr&gt;&lt;w:rPr&gt;&lt;w:rFonts w:ascii="Wingdings" w:hAnsi="Wingdings" w:hint="default"/&gt;&lt;/w:rPr&gt;&lt;/w:lvl&gt;&lt;/w:abstractNum&gt;&lt;w:abstractNum w:abstractNumId="48" w15:restartNumberingAfterBreak="0"&gt;&lt;w:nsid w:val="7B414C0A"/&gt;&lt;w:multiLevelType w:val="hybridMultilevel"/&gt;&lt;w:tmpl w:val="9C528102"/&gt;&lt;w:lvl w:ilvl="0" w:tplc="2C0A0001"&gt;&lt;w:start w:val="1"/&gt;&lt;w:numFmt w:val="bullet"/&gt;&lt;w:lvlText w:val=""/&gt;&lt;w:lvlJc w:val="left"/&gt;&lt;w:pPr&gt;&lt;w:ind w:left="720" w:hanging="360"/&gt;&lt;/w:pPr&gt;&lt;w:rPr&gt;&lt;w:rFonts w:ascii="Symbol" w:hAnsi="Symbol" w:hint="default"/&gt;&lt;/w:rPr&gt;&lt;/w:lvl&gt;&lt;w:lvl w:ilvl="1" w:tplc="2C0A0003" w:tentative="1"&gt;&lt;w:start w:val="1"/&gt;&lt;w:numFmt w:val="bullet"/&gt;&lt;w:lvlText w:val="o"/&gt;&lt;w:lvlJc w:val="left"/&gt;&lt;w:pPr&gt;&lt;w:ind w:left="1440" w:hanging="360"/&gt;&lt;/w:pPr&gt;&lt;w:rPr&gt;&lt;w:rFonts w:ascii="Courier New" w:hAnsi="Courier New" w:cs="Courier New" w:hint="default"/&gt;&lt;/w:rPr&gt;&lt;/w:lvl&gt;&lt;w:lvl w:ilvl="2" w:tplc="2C0A0005" w:tentative="1"&gt;&lt;w:start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w:hint="default"/&gt;&lt;/w:rPr&gt;&lt;/w:lvl&gt;&lt;/w:abstractNum&gt;&lt;w:abstractNum w:abstractNumId="49" w15:restartNumberingAfterBreak="0"&gt;&lt;w:nsid w:val="7D1148DF"/&gt;&lt;w:multiLevelType w:val="hybridMultilevel"/&gt;&lt;w:tmpl w:val="BC488650"/&gt;&lt;w:lvl w:ilvl="0" w:tplc="2C0A0001"&gt;&lt;w:start w:val="1"/&gt;&lt;w:numFmt w:val="bullet"/&gt;&lt;w:lvlText w:val=""/&gt;&lt;w:lvlJc w:val="left"/&gt;&lt;w:pPr&gt;&lt;w:ind w:left="720" w:hanging="360"/&gt;&lt;/w:pPr&gt;&lt;w:rPr&gt;&lt;w:rFonts w:ascii="Symbol" w:hAnsi="Symbol" w:hint="default"/&gt;&lt;/w:rPr&gt;&lt;/w:lvl&gt;&lt;w:lvl w:ilvl="1" w:tplc="0C0A0019"&gt;&lt;w:start w:val="1"/&gt;&lt;w:numFmt w:val="lowerLetter"/&gt;&lt;w:lvlText w:val="%2."/&gt;&lt;w:lvlJc w:val="left"/&gt;&lt;w:pPr&gt;&lt;w:ind w:left="1440" w:hanging="360"/&gt;&lt;/w:pPr&gt;&lt;w:rPr&gt;&lt;w:rFonts w:hint="default"/&gt;&lt;/w:rPr&gt;&lt;/w:lvl&gt;&lt;w:lvl w:ilvl="2" w:tplc="2C0A0005" w:tentative="1"&gt;&lt;w:start w:val="1"/&gt;&lt;w:numFmt w:val="bullet"/&gt;&lt;w:lvlText w:val=""/&gt;&lt;w:lvlJc w:val="left"/&gt;&lt;w:pPr&gt;&lt;w:ind w:left="2160" w:hanging="360"/&gt;&lt;/w:pPr&gt;&lt;w:rPr&gt;&lt;w:rFonts w:ascii="Wingdings" w:hAnsi="Wingdings" w:hint="default"/&gt;&lt;/w:rPr&gt;&lt;/w:lvl&gt;&lt;w:lvl w:ilvl="3" w:tplc="2C0A0001" w:tentative="1"&gt;&lt;w:start w:val="1"/&gt;&lt;w:numFmt w:val="bullet"/&gt;&lt;w:lvlText w:val=""/&gt;&lt;w:lvlJc w:val="left"/&gt;&lt;w:pPr&gt;&lt;w:ind w:left="2880" w:hanging="360"/&gt;&lt;/w:pPr&gt;&lt;w:rPr&gt;&lt;w:rFonts w:ascii="Symbol" w:hAnsi="Symbol" w:hint="default"/&gt;&lt;/w:rPr&gt;&lt;/w:lvl&gt;&lt;w:lvl w:ilvl="4" w:tplc="2C0A0003" w:tentative="1"&gt;&lt;w:start w:val="1"/&gt;&lt;w:numFmt w:val="bullet"/&gt;&lt;w:lvlText w:val="o"/&gt;&lt;w:lvlJc w:val="left"/&gt;&lt;w:pPr&gt;&lt;w:ind w:left="3600" w:hanging="360"/&gt;&lt;/w:pPr&gt;&lt;w:rPr&gt;&lt;w:rFonts w:ascii="Courier New" w:hAnsi="Courier New" w:cs="Courier New" w:hint="default"/&gt;&lt;/w:rPr&gt;&lt;/w:lvl&gt;&lt;w:lvl w:ilvl="5" w:tplc="2C0A0005" w:tentative="1"&gt;&lt;w:start w:val="1"/&gt;&lt;w:numFmt w:val="bullet"/&gt;&lt;w:lvlText w:val=""/&gt;&lt;w:lvlJc w:val="left"/&gt;&lt;w:pPr&gt;&lt;w:ind w:left="4320" w:hanging="360"/&gt;&lt;/w:pPr&gt;&lt;w:rPr&gt;&lt;w:rFonts w:ascii="Wingdings" w:hAnsi="Wingdings" w:hint="default"/&gt;&lt;/w:rPr&gt;&lt;/w:lvl&gt;&lt;w:lvl w:ilvl="6" w:tplc="2C0A0001" w:tentative="1"&gt;&lt;w:start w:val="1"/&gt;&lt;w:numFmt w:val="bullet"/&gt;&lt;w:lvlText w:val=""/&gt;&lt;w:lvlJc w:val="left"/&gt;&lt;w:pPr&gt;&lt;w:ind w:left="5040" w:hanging="360"/&gt;&lt;/w:pPr&gt;&lt;w:rPr&gt;&lt;w:rFonts w:ascii="Symbol" w:hAnsi="Symbol" w:hint="default"/&gt;&lt;/w:rPr&gt;&lt;/w:lvl&gt;&lt;w:lvl w:ilvl="7" w:tplc="2C0A0003" w:tentative="1"&gt;&lt;w:start w:val="1"/&gt;&lt;w:numFmt w:val="bullet"/&gt;&lt;w:lvlText w:val="o"/&gt;&lt;w:lvlJc w:val="left"/&gt;&lt;w:pPr&gt;&lt;w:ind w:left="5760" w:hanging="360"/&gt;&lt;/w:pPr&gt;&lt;w:rPr&gt;&lt;w:rFonts w:ascii="Courier New" w:hAnsi="Courier New" w:cs="Courier New" w:hint="default"/&gt;&lt;/w:rPr&gt;&lt;/w:lvl&gt;&lt;w:lvl w:ilvl="8" w:tplc="2C0A0005" w:tentative="1"&gt;&lt;w:start w:val="1"/&gt;&lt;w:numFmt w:val="bullet"/&gt;&lt;w:lvlText w:val=""/&gt;&lt;w:lvlJc w:val="left"/&gt;&lt;w:pPr&gt;&lt;w:ind w:left="6480" w:hanging="360"/&gt;&lt;/w:pPr&gt;&lt;w:rPr&gt;&lt;w:rFonts w:ascii="Wingdings" w:hAnsi="Wingdings" w:hint="default"/&gt;&lt;/w:rPr&gt;&lt;/w:lvl&gt;&lt;/w:abstractNum&gt;&lt;w:num w:numId="1"&gt;&lt;w:abstractNumId w:val="9"/&gt;&lt;/w:num&gt;&lt;w:num w:numId="2"&gt;&lt;w:abstractNumId w:val="7"/&gt;&lt;/w:num&gt;&lt;w:num w:numId="3"&gt;&lt;w:abstractNumId w:val="6"/&gt;&lt;/w:num&gt;&lt;w:num w:numId="4"&gt;&lt;w:abstractNumId w:val="5"/&gt;&lt;/w:num&gt;&lt;w:num w:numId="5"&gt;&lt;w:abstractNumId w:val="4"/&gt;&lt;/w:num&gt;&lt;w:num w:numId="6"&gt;&lt;w:abstractNumId w:val="8"/&gt;&lt;/w:num&gt;&lt;w:num w:numId="7"&gt;&lt;w:abstractNumId w:val="3"/&gt;&lt;/w:num&gt;&lt;w:num w:numId="8"&gt;&lt;w:abstractNumId w:val="2"/&gt;&lt;/w:num&gt;&lt;w:num w:numId="9"&gt;&lt;w:abstractNumId w:val="1"/&gt;&lt;/w:num&gt;&lt;w:num w:numId="10"&gt;&lt;w:abstractNumId w:val="0"/&gt;&lt;/w:num&gt;&lt;w:num w:numId="11"&gt;&lt;w:abstractNumId w:val="44"/&gt;&lt;/w:num&gt;&lt;w:num w:numId="12"&gt;&lt;w:abstractNumId w:val="46"/&gt;&lt;/w:num&gt;&lt;w:num w:numId="13"&gt;&lt;w:abstractNumId w:val="12"/&gt;&lt;/w:num&gt;&lt;w:num w:numId="14"&gt;&lt;w:abstractNumId w:val="27"/&gt;&lt;/w:num&gt;&lt;w:num w:numId="15"&gt;&lt;w:abstractNumId w:val="35"/&gt;&lt;/w:num&gt;&lt;w:num w:numId="16"&gt;&lt;w:abstractNumId w:val="18"/&gt;&lt;/w:num&gt;&lt;w:num w:numId="17"&gt;&lt;w:abstractNumId w:val="30"/&gt;&lt;/w:num&gt;&lt;w:num w:numId="18"&gt;&lt;w:abstractNumId w:val="47"/&gt;&lt;/w:num&gt;&lt;w:num w:numId="19"&gt;&lt;w:abstractNumId w:val="14"/&gt;&lt;/w:num&gt;&lt;w:num w:numId="20"&gt;&lt;w:abstractNumId w:val="38"/&gt;&lt;/w:num&gt;&lt;w:num w:numId="21"&gt;&lt;w:abstractNumId w:val="16"/&gt;&lt;/w:num&gt;&lt;w:num w:numId="22"&gt;&lt;w:abstractNumId w:val="41"/&gt;&lt;/w:num&gt;&lt;w:num w:numId="23"&gt;&lt;w:abstractNumId w:val="37"/&gt;&lt;/w:num&gt;&lt;w:num w:numId="24"&gt;&lt;w:abstractNumId w:val="39"/&gt;&lt;/w:num&gt;&lt;w:num w:numId="25"&gt;&lt;w:abstractNumId w:val="34"/&gt;&lt;/w:num&gt;&lt;w:num w:numId="26"&gt;&lt;w:abstractNumId w:val="22"/&gt;&lt;/w:num&gt;&lt;w:num w:numId="27"&gt;&lt;w:abstractNumId w:val="48"/&gt;&lt;/w:num&gt;&lt;w:num w:numId="28"&gt;&lt;w:abstractNumId w:val="23"/&gt;&lt;/w:num&gt;&lt;w:num w:numId="29"&gt;&lt;w:abstractNumId w:val="40"/&gt;&lt;/w:num&gt;&lt;w:num w:numId="30"&gt;&lt;w:abstractNumId w:val="17"/&gt;&lt;/w:num&gt;&lt;w:num w:numId="31"&gt;&lt;w:abstractNumId w:val="43"/&gt;&lt;/w:num&gt;&lt;w:num w:numId="32"&gt;&lt;w:abstractNumId w:val="28"/&gt;&lt;/w:num&gt;&lt;w:num w:numId="33"&gt;&lt;w:abstractNumId w:val="13"/&gt;&lt;/w:num&gt;&lt;w:num w:numId="34"&gt;&lt;w:abstractNumId w:val="26"/&gt;&lt;/w:num&gt;&lt;w:num w:numId="35"&gt;&lt;w:abstractNumId w:val="11"/&gt;&lt;/w:num&gt;&lt;w:num w:numId="36"&gt;&lt;w:abstractNumId w:val="36"/&gt;&lt;/w:num&gt;&lt;w:num w:numId="37"&gt;&lt;w:abstractNumId w:val="29"/&gt;&lt;/w:num&gt;&lt;w:num w:numId="38"&gt;&lt;w:abstractNumId w:val="32"/&gt;&lt;/w:num&gt;&lt;w:num w:numId="39"&gt;&lt;w:abstractNumId w:val="20"/&gt;&lt;/w:num&gt;&lt;w:num w:numId="40"&gt;&lt;w:abstractNumId w:val="49"/&gt;&lt;/w:num&gt;&lt;w:num w:numId="41"&gt;&lt;w:abstractNumId w:val="31"/&gt;&lt;/w:num&gt;&lt;w:num w:numId="42"&gt;&lt;w:abstractNumId w:val="10"/&gt;&lt;/w:num&gt;&lt;w:num w:numId="43"&gt;&lt;w:abstractNumId w:val="45"/&gt;&lt;/w:num&gt;&lt;w:num w:numId="44"&gt;&lt;w:abstractNumId w:val="15"/&gt;&lt;/w:num&gt;&lt;w:num w:numId="45"&gt;&lt;w:abstractNumId w:val="33"/&gt;&lt;/w:num&gt;&lt;w:num w:numId="46"&gt;&lt;w:abstractNumId w:val="42"/&gt;&lt;/w:num&gt;&lt;w:num w:numId="47"&gt;&lt;w:abstractNumId w:val="25"/&gt;&lt;/w:num&gt;&lt;w:num w:numId="48"&gt;&lt;w:abstractNumId w:val="21"/&gt;&lt;/w:num&gt;&lt;w:num w:numId="49"&gt;&lt;w:abstractNumId w:val="19"/&gt;&lt;/w:num&gt;&lt;w:num w:numId="50"&gt;&lt;w:abstractNumId w:val="24"/&gt;&lt;/w:num&gt;&lt;w:numIdMacAtCleanup w:val="33"/&gt;&lt;/w:numbering&gt;&lt;/pkg:xmlData&gt;&lt;/pkg:part&gt;&lt;pkg:part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w16cex"&gt;&lt;w:docDefaults&gt;&lt;w:rPrDefault&gt;&lt;w:rPr&gt;&lt;w:rFonts w:asciiTheme="minorHAnsi" w:eastAsiaTheme="minorEastAsia" w:hAnsiTheme="minorHAnsi" w:cstheme="minorBidi"/&gt;&lt;w:color w:val="000000" w:themeColor="text1"/&gt;&lt;w:sz w:val="24"/&gt;&lt;w:szCs w:val="24"/&gt;&lt;w:lang w:val="es-ES" w:eastAsia="ja-JP" w:bidi="ar-SA"/&gt;&lt;/w:rPr&gt;&lt;/w:rPrDefault&gt;&lt;w:pPrDefault&gt;&lt;w:pPr&gt;&lt;w:spacing w:line="480" w:lineRule="auto"/&gt;&lt;w:ind w:firstLine="720"/&gt;&lt;/w:pPr&gt;&lt;/w:pPrDefault&gt;&lt;/w:docDefaults&gt;&lt;w:style w:type="paragraph" w:default="1" w:styleId="Normal"&gt;&lt;w:name w:val="Normal"/&gt;&lt;w:qFormat/&gt;&lt;w:rsid w:val="00D16911"/&gt;&lt;/w:style&gt;&lt;w:style w:type="paragraph" w:styleId="Ttulo1"&gt;&lt;w:name w:val="heading 1"/&gt;&lt;w:basedOn w:val="Normal"/&gt;&lt;w:next w:val="Normal"/&gt;&lt;w:link w:val="Ttulo1Car"/&gt;&lt;w:uiPriority w:val="5"/&gt;&lt;w:qFormat/&gt;&lt;w:rsid w:val="002A609B"/&gt;&lt;w:pPr&gt;&lt;w:keepNext/&gt;&lt;w:keepLines/&gt;&lt;w:ind w:firstLine="0"/&gt;&lt;w:outlineLvl w:val="0"/&gt;&lt;/w:pPr&gt;&lt;w:rPr&gt;&lt;w:rFonts w:asciiTheme="majorHAnsi" w:eastAsiaTheme="majorEastAsia" w:hAnsiTheme="majorHAnsi" w:cstheme="majorBidi"/&gt;&lt;w:b/&gt;&lt;w:bCs/&gt;&lt;/w:rPr&gt;&lt;/w:style&gt;&lt;w:style w:type="paragraph" w:styleId="Ttulo2"&gt;&lt;w:name w:val="heading 2"/&gt;&lt;w:basedOn w:val="Ttulo3"/&gt;&lt;w:next w:val="Normal"/&gt;&lt;w:link w:val="Ttulo2Car"/&gt;&lt;w:uiPriority w:val="5"/&gt;&lt;w:qFormat/&gt;&lt;w:rsid w:val="002A609B"/&gt;&lt;w:pPr&gt;&lt;w:outlineLvl w:val="1"/&gt;&lt;/w:pPr&gt;&lt;/w:style&gt;&lt;w:style w:type="paragraph" w:styleId="Ttulo3"&gt;&lt;w:name w:val="heading 3"/&gt;&lt;w:basedOn w:val="Normal"/&gt;&lt;w:next w:val="Normal"/&gt;&lt;w:link w:val="Ttulo3Car"/&gt;&lt;w:uiPriority w:val="5"/&gt;&lt;w:qFormat/&gt;&lt;w:pPr&gt;&lt;w:keepNext/&gt;&lt;w:keepLines/&gt;&lt;w:outlineLvl w:val="2"/&gt;&lt;/w:pPr&gt;&lt;w:rPr&gt;&lt;w:rFonts w:asciiTheme="majorHAnsi" w:eastAsiaTheme="majorEastAsia" w:hAnsiTheme="majorHAnsi" w:cstheme="majorBidi"/&gt;&lt;w:b/&gt;&lt;w:bCs/&gt;&lt;/w:rPr&gt;&lt;/w:style&gt;&lt;w:style w:type="paragraph" w:styleId="Ttulo4"&gt;&lt;w:name w:val="heading 4"/&gt;&lt;w:basedOn w:val="Ttulo1"/&gt;&lt;w:next w:val="Normal"/&gt;&lt;w:link w:val="Ttulo4Car"/&gt;&lt;w:uiPriority w:val="5"/&gt;&lt;w:qFormat/&gt;&lt;w:rsid w:val="009C6338"/&gt;&lt;w:pPr&gt;&lt;w:outlineLvl w:val="3"/&gt;&lt;/w:pPr&gt;&lt;/w:style&gt;&lt;w:style w:type="paragraph" w:styleId="Ttulo5"&gt;&lt;w:name w:val="heading 5"/&gt;&lt;w:basedOn w:val="Normal"/&gt;&lt;w:next w:val="Normal"/&gt;&lt;w:link w:val="Ttulo5Car"/&gt;&lt;w:uiPriority w:val="5"/&gt;&lt;w:qFormat/&gt;&lt;w:pPr&gt;&lt;w:keepNext/&gt;&lt;w:keepLines/&gt;&lt;w:outlineLvl w:val="4"/&gt;&lt;/w:pPr&gt;&lt;w:rPr&gt;&lt;w:rFonts w:asciiTheme="majorHAnsi" w:eastAsiaTheme="majorEastAsia" w:hAnsiTheme="majorHAnsi" w:cstheme="majorBidi"/&gt;&lt;w:i/&gt;&lt;w:iCs/&gt;&lt;/w:rPr&gt;&lt;/w:style&gt;&lt;w:style w:type="paragraph" w:styleId="Ttulo6"&gt;&lt;w:name w:val="heading 6"/&gt;&lt;w:basedOn w:val="Normal"/&gt;&lt;w:next w:val="Normal"/&gt;&lt;w:link w:val="Ttulo6Car"/&gt;&lt;w:uiPriority w:val="5"/&gt;&lt;w:semiHidden/&gt;&lt;w:qFormat/&gt;&lt;w:pPr&gt;&lt;w:keepNext/&gt;&lt;w:keepLines/&gt;&lt;w:spacing w:before="40"/&gt;&lt;w:ind w:firstLine="0"/&gt;&lt;w:outlineLvl w:val="5"/&gt;&lt;/w:pPr&gt;&lt;w:rPr&gt;&lt;w:rFonts w:asciiTheme="majorHAnsi" w:eastAsiaTheme="majorEastAsia" w:hAnsiTheme="majorHAnsi" w:cstheme="majorBidi"/&gt;&lt;w:color w:val="77230C" w:themeColor="accent1" w:themeShade="7F"/&gt;&lt;/w:rPr&gt;&lt;/w:style&gt;&lt;w:style w:type="character" w:default="1" w:styleId="Fuentedeprrafopredeter"&gt;&lt;w:name w:val="Default Paragraph Font"/&gt;&lt;w:uiPriority w:val="1"/&gt;&lt;w:semiHidden/&gt;&lt;w:unhideWhenUsed/&gt;&lt;/w:style&gt;&lt;w:style w:type="table" w:default="1" w:styleId="Tablanormal"&gt;&lt;w:name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w:styleId="Sinlista"&gt;&lt;w:name w:val="No List"/&gt;&lt;w:uiPriority w:val="99"/&gt;&lt;w:semiHidden/&gt;&lt;w:unhideWhenUsed/&gt;&lt;/w:style&gt;&lt;w:style w:type="paragraph" w:customStyle="1" w:styleId="Ttulodeseccin"&gt;&lt;w:name w:val="Título de sección"/&gt;&lt;w:basedOn w:val="Normal"/&gt;&lt;w:next w:val="Normal"/&gt;&lt;w:uiPriority w:val="2"/&gt;&lt;w:qFormat/&gt;&lt;w:pPr&gt;&lt;w:pageBreakBefore/&gt;&lt;w:ind w:firstLine="0"/&gt;&lt;w:jc w:val="center"/&gt;&lt;w:outlineLvl w:val="0"/&gt;&lt;/w:pPr&gt;&lt;w:rPr&gt;&lt;w:rFonts w:asciiTheme="majorHAnsi" w:eastAsiaTheme="majorEastAsia" w:hAnsiTheme="majorHAnsi" w:cstheme="majorBidi"/&gt;&lt;/w:rPr&gt;&lt;/w:style&gt;&lt;w:style w:type="paragraph" w:styleId="Encabezado"&gt;&lt;w:name w:val="header"/&gt;&lt;w:basedOn w:val="Normal"/&gt;&lt;w:link w:val="EncabezadoCar"/&gt;&lt;w:uiPriority w:val="99"/&gt;&lt;w:qFormat/&gt;&lt;w:pPr&gt;&lt;w:spacing w:line="240" w:lineRule="auto"/&gt;&lt;w:ind w:firstLine="0"/&gt;&lt;/w:pPr&gt;&lt;/w:style&gt;&lt;w:style w:type="character" w:customStyle="1" w:styleId="EncabezadoCar"&gt;&lt;w:name w:val="Encabezado Car"/&gt;&lt;w:basedOn w:val="Fuentedeprrafopredeter"/&gt;&lt;w:link w:val="Encabezado"/&gt;&lt;w:uiPriority w:val="99"/&gt;&lt;w:rsid w:val="00DB2E59"/&gt;&lt;/w:style&gt;&lt;w:style w:type="character" w:styleId="Textodelmarcadordeposicin"&gt;&lt;w:name w:val="Placeholder Text"/&gt;&lt;w:basedOn w:val="Fuentedeprrafopredeter"/&gt;&lt;w:uiPriority w:val="99"/&gt;&lt;w:semiHidden/&gt;&lt;w:rsid w:val="00EB69D3"/&gt;&lt;w:rPr&gt;&lt;w:color w:val="000000" w:themeColor="text1"/&gt;&lt;/w:rPr&gt;&lt;/w:style&gt;&lt;w:style w:type="paragraph" w:styleId="Sinespaciado"&gt;&lt;w:name w:val="No Spacing"/&gt;&lt;w:aliases w:val="Sin espaciado;Sin sangría"/&gt;&lt;w:uiPriority w:val="3"/&gt;&lt;w:qFormat/&gt;&lt;w:pPr&gt;&lt;w:ind w:firstLine="0"/&gt;&lt;/w:pPr&gt;&lt;/w:style&gt;&lt;w:style w:type="character" w:customStyle="1" w:styleId="Ttulo1Car"&gt;&lt;w:name w:val="Título 1 Car"/&gt;&lt;w:basedOn w:val="Fuentedeprrafopredeter"/&gt;&lt;w:link w:val="Ttulo1"/&gt;&lt;w:uiPriority w:val="5"/&gt;&lt;w:rsid w:val="002A609B"/&gt;&lt;w:rPr&gt;&lt;w:rFonts w:asciiTheme="majorHAnsi" w:eastAsiaTheme="majorEastAsia" w:hAnsiTheme="majorHAnsi" w:cstheme="majorBidi"/&gt;&lt;w:b/&gt;&lt;w:bCs/&gt;&lt;/w:rPr&gt;&lt;/w:style&gt;&lt;w:style w:type="character" w:customStyle="1" w:styleId="Ttulo2Car"&gt;&lt;w:name w:val="Título 2 Car"/&gt;&lt;w:basedOn w:val="Fuentedeprrafopredeter"/&gt;&lt;w:link w:val="Ttulo2"/&gt;&lt;w:uiPriority w:val="5"/&gt;&lt;w:rsid w:val="002A609B"/&gt;&lt;w:rPr&gt;&lt;w:rFonts w:asciiTheme="majorHAnsi" w:eastAsiaTheme="majorEastAsia" w:hAnsiTheme="majorHAnsi" w:cstheme="majorBidi"/&gt;&lt;w:b/&gt;&lt;w:bCs/&gt;&lt;/w:rPr&gt;&lt;/w:style&gt;&lt;w:style w:type="paragraph" w:styleId="Ttulo"&gt;&lt;w:name w:val="Title"/&gt;&lt;w:basedOn w:val="Normal"/&gt;&lt;w:next w:val="Normal"/&gt;&lt;w:link w:val="TtuloCar"/&gt;&lt;w:uiPriority w:val="1"/&gt;&lt;w:qFormat/&gt;&lt;w:pPr&gt;&lt;w:spacing w:before="2400"/&gt;&lt;w:ind w:firstLine="0"/&gt;&lt;w:contextualSpacing/&gt;&lt;w:jc w:val="center"/&gt;&lt;/w:pPr&gt;&lt;w:rPr&gt;&lt;w:rFonts w:asciiTheme="majorHAnsi" w:eastAsiaTheme="majorEastAsia" w:hAnsiTheme="majorHAnsi" w:cstheme="majorBidi"/&gt;&lt;/w:rPr&gt;&lt;/w:style&gt;&lt;w:style w:type="character" w:customStyle="1" w:styleId="TtuloCar"&gt;&lt;w:name w:val="Título Car"/&gt;&lt;w:basedOn w:val="Fuentedeprrafopredeter"/&gt;&lt;w:link w:val="Ttulo"/&gt;&lt;w:uiPriority w:val="1"/&gt;&lt;w:rPr&gt;&lt;w:rFonts w:asciiTheme="majorHAnsi" w:eastAsiaTheme="majorEastAsia" w:hAnsiTheme="majorHAnsi" w:cstheme="majorBidi"/&gt;&lt;/w:rPr&gt;&lt;/w:style&gt;&lt;w:style w:type="character" w:styleId="nfasis"&gt;&lt;w:name w:val="Emphasis"/&gt;&lt;w:basedOn w:val="Fuentedeprrafopredeter"/&gt;&lt;w:uiPriority w:val="4"/&gt;&lt;w:qFormat/&gt;&lt;w:rPr&gt;&lt;w:i/&gt;&lt;w:iCs/&gt;&lt;/w:rPr&gt;&lt;/w:style&gt;&lt;w:style w:type="character" w:customStyle="1" w:styleId="Ttulo3Car"&gt;&lt;w:name w:val="Título 3 Car"/&gt;&lt;w:basedOn w:val="Fuentedeprrafopredeter"/&gt;&lt;w:link w:val="Ttulo3"/&gt;&lt;w:uiPriority w:val="5"/&gt;&lt;w:rsid w:val="00DB2E59"/&gt;&lt;w:rPr&gt;&lt;w:rFonts w:asciiTheme="majorHAnsi" w:eastAsiaTheme="majorEastAsia" w:hAnsiTheme="majorHAnsi" w:cstheme="majorBidi"/&gt;&lt;w:b/&gt;&lt;w:bCs/&gt;&lt;/w:rPr&gt;&lt;/w:style&gt;&lt;w:style w:type="character" w:customStyle="1" w:styleId="Ttulo4Car"&gt;&lt;w:name w:val="Título 4 Car"/&gt;&lt;w:basedOn w:val="Fuentedeprrafopredeter"/&gt;&lt;w:link w:val="Ttulo4"/&gt;&lt;w:uiPriority w:val="5"/&gt;&lt;w:rsid w:val="009C6338"/&gt;&lt;w:rPr&gt;&lt;w:rFonts w:asciiTheme="majorHAnsi" w:eastAsiaTheme="majorEastAsia" w:hAnsiTheme="majorHAnsi" w:cstheme="majorBidi"/&gt;&lt;w:b/&gt;&lt;w:bCs/&gt;&lt;/w:rPr&gt;&lt;/w:style&gt;&lt;w:style w:type="character" w:customStyle="1" w:styleId="Ttulo5Car"&gt;&lt;w:name w:val="Título 5 Car"/&gt;&lt;w:basedOn w:val="Fuentedeprrafopredeter"/&gt;&lt;w:link w:val="Ttulo5"/&gt;&lt;w:uiPriority w:val="5"/&gt;&lt;w:rsid w:val="00DB2E59"/&gt;&lt;w:rPr&gt;&lt;w:rFonts w:asciiTheme="majorHAnsi" w:eastAsiaTheme="majorEastAsia" w:hAnsiTheme="majorHAnsi" w:cstheme="majorBidi"/&gt;&lt;w:i/&gt;&lt;w:iCs/&gt;&lt;/w:rPr&gt;&lt;/w:style&gt;&lt;w:style w:type="paragraph" w:styleId="Textodeglobo"&gt;&lt;w:name w:val="Balloon Text"/&gt;&lt;w:basedOn w:val="Normal"/&gt;&lt;w:link w:val="TextodegloboCar"/&gt;&lt;w:uiPriority w:val="99"/&gt;&lt;w:semiHidden/&gt;&lt;w:unhideWhenUsed/&gt;&lt;w:rsid w:val="00EB69D3"/&gt;&lt;w:pPr&gt;&lt;w:spacing w:line="240" w:lineRule="auto"/&gt;&lt;w:ind w:firstLine="0"/&gt;&lt;/w:pPr&gt;&lt;w:rPr&gt;&lt;w:rFonts w:ascii="Segoe UI" w:hAnsi="Segoe UI" w:cs="Segoe UI"/&gt;&lt;w:sz w:val="22"/&gt;&lt;w:szCs w:val="18"/&gt;&lt;/w:rPr&gt;&lt;/w:style&gt;&lt;w:style w:type="character" w:customStyle="1" w:styleId="TextodegloboCar"&gt;&lt;w:name w:val="Texto de globo Car"/&gt;&lt;w:basedOn w:val="Fuentedeprrafopredeter"/&gt;&lt;w:link w:val="Textodeglobo"/&gt;&lt;w:uiPriority w:val="99"/&gt;&lt;w:semiHidden/&gt;&lt;w:rsid w:val="00EB69D3"/&gt;&lt;w:rPr&gt;&lt;w:rFonts w:ascii="Segoe UI" w:hAnsi="Segoe UI" w:cs="Segoe UI"/&gt;&lt;w:sz w:val="22"/&gt;&lt;w:szCs w:val="18"/&gt;&lt;/w:rPr&gt;&lt;/w:style&gt;&lt;w:style w:type="paragraph" w:styleId="Bibliografa"&gt;&lt;w:name w:val="Bibliography"/&gt;&lt;w:basedOn w:val="Normal"/&gt;&lt;w:next w:val="Normal"/&gt;&lt;w:uiPriority w:val="6"/&gt;&lt;w:unhideWhenUsed/&gt;&lt;w:qFormat/&gt;&lt;w:pPr&gt;&lt;w:ind w:left="720" w:hanging="720"/&gt;&lt;/w:pPr&gt;&lt;/w:style&gt;&lt;w:style w:type="paragraph" w:styleId="Textodebloque"&gt;&lt;w:name w:val="Block Text"/&gt;&lt;w:basedOn w:val="Normal"/&gt;&lt;w:uiPriority w:val="99"/&gt;&lt;w:semiHidden/&gt;&lt;w:unhideWhenUsed/&gt;&lt;w:rsid w:val="003F7CBD"/&gt;&lt;w:pPr&gt;&lt;w:pBdr&gt;&lt;w:top w:val="single" w:sz="2" w:space="10" w:color="505046" w:themeColor="text2" w:shadow="1"/&gt;&lt;w:left w:val="single" w:sz="2" w:space="10" w:color="505046" w:themeColor="text2" w:shadow="1"/&gt;&lt;w:bottom w:val="single" w:sz="2" w:space="10" w:color="505046" w:themeColor="text2" w:shadow="1"/&gt;&lt;w:right w:val="single" w:sz="2" w:space="10" w:color="505046" w:themeColor="text2" w:shadow="1"/&gt;&lt;/w:pBdr&gt;&lt;w:ind w:left="1152" w:right="1152" w:firstLine="0"/&gt;&lt;/w:pPr&gt;&lt;w:rPr&gt;&lt;w:i/&gt;&lt;w:iCs/&gt;&lt;w:color w:val="505046" w:themeColor="text2"/&gt;&lt;/w:rPr&gt;&lt;/w:style&gt;&lt;w:style w:type="paragraph" w:styleId="Textoindependiente"&gt;&lt;w:name w:val="Body Text"/&gt;&lt;w:basedOn w:val="Normal"/&gt;&lt;w:link w:val="TextoindependienteCar"/&gt;&lt;w:uiPriority w:val="99"/&gt;&lt;w:semiHidden/&gt;&lt;w:unhideWhenUsed/&gt;&lt;w:pPr&gt;&lt;w:spacing w:after="120"/&gt;&lt;w:ind w:firstLine="0"/&gt;&lt;/w:pPr&gt;&lt;/w:style&gt;&lt;w:style w:type="character" w:customStyle="1" w:styleId="TextoindependienteCar"&gt;&lt;w:name w:val="Texto independiente Car"/&gt;&lt;w:basedOn w:val="Fuentedeprrafopredeter"/&gt;&lt;w:link w:val="Textoindependiente"/&gt;&lt;w:uiPriority w:val="99"/&gt;&lt;w:semiHidden/&gt;&lt;w:rPr&gt;&lt;w:kern w:val="24"/&gt;&lt;/w:rPr&gt;&lt;/w:style&gt;&lt;w:style w:type="paragraph" w:styleId="Textoindependiente2"&gt;&lt;w:name w:val="Body Text 2"/&gt;&lt;w:basedOn w:val="Normal"/&gt;&lt;w:link w:val="Textoindependiente2Car"/&gt;&lt;w:uiPriority w:val="99"/&gt;&lt;w:semiHidden/&gt;&lt;w:unhideWhenUsed/&gt;&lt;w:pPr&gt;&lt;w:spacing w:after="120"/&gt;&lt;w:ind w:firstLine="0"/&gt;&lt;/w:pPr&gt;&lt;/w:style&gt;&lt;w:style w:type="character" w:customStyle="1" w:styleId="Textoindependiente2Car"&gt;&lt;w:name w:val="Texto independiente 2 Car"/&gt;&lt;w:basedOn w:val="Fuentedeprrafopredeter"/&gt;&lt;w:link w:val="Textoindependiente2"/&gt;&lt;w:uiPriority w:val="99"/&gt;&lt;w:semiHidden/&gt;&lt;w:rPr&gt;&lt;w:kern w:val="24"/&gt;&lt;/w:rPr&gt;&lt;/w:style&gt;&lt;w:style w:type="paragraph" w:styleId="Textoindependiente3"&gt;&lt;w:name w:val="Body Text 3"/&gt;&lt;w:basedOn w:val="Normal"/&gt;&lt;w:link w:val="Textoindependiente3Car"/&gt;&lt;w:uiPriority w:val="99"/&gt;&lt;w:semiHidden/&gt;&lt;w:unhideWhenUsed/&gt;&lt;w:rsid w:val="00EB69D3"/&gt;&lt;w:pPr&gt;&lt;w:spacing w:after="120"/&gt;&lt;w:ind w:firstLine="0"/&gt;&lt;/w:pPr&gt;&lt;w:rPr&gt;&lt;w:sz w:val="22"/&gt;&lt;w:szCs w:val="16"/&gt;&lt;/w:rPr&gt;&lt;/w:style&gt;&lt;w:style w:type="character" w:customStyle="1" w:styleId="Textoindependiente3Car"&gt;&lt;w:name w:val="Texto independiente 3 Car"/&gt;&lt;w:basedOn w:val="Fuentedeprrafopredeter"/&gt;&lt;w:link w:val="Textoindependiente3"/&gt;&lt;w:uiPriority w:val="99"/&gt;&lt;w:semiHidden/&gt;&lt;w:rsid w:val="00EB69D3"/&gt;&lt;w:rPr&gt;&lt;w:sz w:val="22"/&gt;&lt;w:szCs w:val="16"/&gt;&lt;/w:rPr&gt;&lt;/w:style&gt;&lt;w:style w:type="paragraph" w:styleId="Textoindependienteprimerasangra"&gt;&lt;w:name w:val="Body Text First Indent"/&gt;&lt;w:basedOn w:val="Textoindependiente"/&gt;&lt;w:link w:val="TextoindependienteprimerasangraCar"/&gt;&lt;w:uiPriority w:val="99"/&gt;&lt;w:semiHidden/&gt;&lt;w:unhideWhenUsed/&gt;&lt;w:pPr&gt;&lt;w:spacing w:after="0"/&gt;&lt;/w:pPr&gt;&lt;/w:style&gt;&lt;w:style w:type="character" w:customStyle="1" w:styleId="TextoindependienteprimerasangraCar"&gt;&lt;w:name w:val="Texto independiente primera sangría Car"/&gt;&lt;w:basedOn w:val="TextoindependienteCar"/&gt;&lt;w:link w:val="Textoindependienteprimerasangra"/&gt;&lt;w:uiPriority w:val="99"/&gt;&lt;w:semiHidden/&gt;&lt;w:rPr&gt;&lt;w:kern w:val="24"/&gt;&lt;/w:rPr&gt;&lt;/w:style&gt;&lt;w:style w:type="paragraph" w:styleId="Sangradetextonormal"&gt;&lt;w:name w:val="Body Text Indent"/&gt;&lt;w:basedOn w:val="Normal"/&gt;&lt;w:link w:val="SangradetextonormalCar"/&gt;&lt;w:uiPriority w:val="99"/&gt;&lt;w:semiHidden/&gt;&lt;w:unhideWhenUsed/&gt;&lt;w:pPr&gt;&lt;w:spacing w:after="120"/&gt;&lt;w:ind w:left="360" w:firstLine="0"/&gt;&lt;/w:pPr&gt;&lt;/w:style&gt;&lt;w:style w:type="character" w:customStyle="1" w:styleId="SangradetextonormalCar"&gt;&lt;w:name w:val="Sangría de texto normal Car"/&gt;&lt;w:basedOn w:val="Fuentedeprrafopredeter"/&gt;&lt;w:link w:val="Sangradetextonormal"/&gt;&lt;w:uiPriority w:val="99"/&gt;&lt;w:semiHidden/&gt;&lt;w:rPr&gt;&lt;w:kern w:val="24"/&gt;&lt;/w:rPr&gt;&lt;/w:style&gt;&lt;w:style w:type="paragraph" w:styleId="Textoindependienteprimerasangra2"&gt;&lt;w:name w:val="Body Text First Indent 2"/&gt;&lt;w:basedOn w:val="Sangradetextonormal"/&gt;&lt;w:link w:val="Textoindependienteprimerasangra2Car"/&gt;&lt;w:uiPriority w:val="99"/&gt;&lt;w:semiHidden/&gt;&lt;w:unhideWhenUsed/&gt;&lt;w:pPr&gt;&lt;w:spacing w:after="0"/&gt;&lt;/w:pPr&gt;&lt;/w:style&gt;&lt;w:style w:type="character" w:customStyle="1" w:styleId="Textoindependienteprimerasangra2Car"&gt;&lt;w:name w:val="Texto independiente primera sangría 2 Car"/&gt;&lt;w:basedOn w:val="SangradetextonormalCar"/&gt;&lt;w:link w:val="Textoindependienteprimerasangra2"/&gt;&lt;w:uiPriority w:val="99"/&gt;&lt;w:semiHidden/&gt;&lt;w:rPr&gt;&lt;w:kern w:val="24"/&gt;&lt;/w:rPr&gt;&lt;/w:style&gt;&lt;w:style w:type="paragraph" w:styleId="Sangra2detindependiente"&gt;&lt;w:name w:val="Body Text Indent 2"/&gt;&lt;w:basedOn w:val="Normal"/&gt;&lt;w:link w:val="Sangra2detindependienteCar"/&gt;&lt;w:uiPriority w:val="99"/&gt;&lt;w:semiHidden/&gt;&lt;w:unhideWhenUsed/&gt;&lt;w:pPr&gt;&lt;w:spacing w:after="120"/&gt;&lt;w:ind w:left="360" w:firstLine="0"/&gt;&lt;/w:pPr&gt;&lt;/w:style&gt;&lt;w:style w:type="character" w:customStyle="1" w:styleId="Sangra2detindependienteCar"&gt;&lt;w:name w:val="Sangría 2 de t. independiente Car"/&gt;&lt;w:basedOn w:val="Fuentedeprrafopredeter"/&gt;&lt;w:link w:val="Sangra2detindependiente"/&gt;&lt;w:uiPriority w:val="99"/&gt;&lt;w:semiHidden/&gt;&lt;w:rPr&gt;&lt;w:kern w:val="24"/&gt;&lt;/w:rPr&gt;&lt;/w:style&gt;&lt;w:style w:type="paragraph" w:styleId="Sangra3detindependiente"&gt;&lt;w:name w:val="Body Text Indent 3"/&gt;&lt;w:basedOn w:val="Normal"/&gt;&lt;w:link w:val="Sangra3detindependienteCar"/&gt;&lt;w:uiPriority w:val="99"/&gt;&lt;w:semiHidden/&gt;&lt;w:unhideWhenUsed/&gt;&lt;w:rsid w:val="00EB69D3"/&gt;&lt;w:pPr&gt;&lt;w:spacing w:after="120"/&gt;&lt;w:ind w:left="360" w:firstLine="0"/&gt;&lt;/w:pPr&gt;&lt;w:rPr&gt;&lt;w:sz w:val="22"/&gt;&lt;w:szCs w:val="16"/&gt;&lt;/w:rPr&gt;&lt;/w:style&gt;&lt;w:style w:type="character" w:customStyle="1" w:styleId="Sangra3detindependienteCar"&gt;&lt;w:name w:val="Sangría 3 de t. independiente Car"/&gt;&lt;w:basedOn w:val="Fuentedeprrafopredeter"/&gt;&lt;w:link w:val="Sangra3detindependiente"/&gt;&lt;w:uiPriority w:val="99"/&gt;&lt;w:semiHidden/&gt;&lt;w:rsid w:val="00EB69D3"/&gt;&lt;w:rPr&gt;&lt;w:sz w:val="22"/&gt;&lt;w:szCs w:val="16"/&gt;&lt;/w:rPr&gt;&lt;/w:style&gt;&lt;w:style w:type="paragraph" w:styleId="Descripcin"&gt;&lt;w:name w:val="caption"/&gt;&lt;w:basedOn w:val="Normal"/&gt;&lt;w:next w:val="Normal"/&gt;&lt;w:uiPriority w:val="35"/&gt;&lt;w:semiHidden/&gt;&lt;w:unhideWhenUsed/&gt;&lt;w:qFormat/&gt;&lt;w:rsid w:val="00EB69D3"/&gt;&lt;w:pPr&gt;&lt;w:spacing w:after="200" w:line="240" w:lineRule="auto"/&gt;&lt;w:ind w:firstLine="0"/&gt;&lt;/w:pPr&gt;&lt;w:rPr&gt;&lt;w:i/&gt;&lt;w:iCs/&gt;&lt;w:color w:val="505046" w:themeColor="text2"/&gt;&lt;w:sz w:val="22"/&gt;&lt;w:szCs w:val="18"/&gt;&lt;/w:rPr&gt;&lt;/w:style&gt;&lt;w:style w:type="paragraph" w:styleId="Cierre"&gt;&lt;w:name w:val="Closing"/&gt;&lt;w:basedOn w:val="Normal"/&gt;&lt;w:link w:val="CierreCar"/&gt;&lt;w:uiPriority w:val="99"/&gt;&lt;w:semiHidden/&gt;&lt;w:unhideWhenUsed/&gt;&lt;w:pPr&gt;&lt;w:spacing w:line="240" w:lineRule="auto"/&gt;&lt;w:ind w:left="4320" w:firstLine="0"/&gt;&lt;/w:pPr&gt;&lt;/w:style&gt;&lt;w:style w:type="character" w:customStyle="1" w:styleId="CierreCar"&gt;&lt;w:name w:val="Cierre Car"/&gt;&lt;w:basedOn w:val="Fuentedeprrafopredeter"/&gt;&lt;w:link w:val="Cierre"/&gt;&lt;w:uiPriority w:val="99"/&gt;&lt;w:semiHidden/&gt;&lt;w:rPr&gt;&lt;w:kern w:val="24"/&gt;&lt;/w:rPr&gt;&lt;/w:style&gt;&lt;w:style w:type="paragraph" w:styleId="Textocomentario"&gt;&lt;w:name w:val="annotation text"/&gt;&lt;w:basedOn w:val="Normal"/&gt;&lt;w:link w:val="TextocomentarioCar"/&gt;&lt;w:uiPriority w:val="99"/&gt;&lt;w:semiHidden/&gt;&lt;w:unhideWhenUsed/&gt;&lt;w:rsid w:val="00EB69D3"/&gt;&lt;w:pPr&gt;&lt;w:spacing w:line="240" w:lineRule="auto"/&gt;&lt;w:ind w:firstLine="0"/&gt;&lt;/w:pPr&gt;&lt;w:rPr&gt;&lt;w:sz w:val="22"/&gt;&lt;w:szCs w:val="20"/&gt;&lt;/w:rPr&gt;&lt;/w:style&gt;&lt;w:style w:type="character" w:customStyle="1" w:styleId="TextocomentarioCar"&gt;&lt;w:name w:val="Texto comentario Car"/&gt;&lt;w:basedOn w:val="Fuentedeprrafopredeter"/&gt;&lt;w:link w:val="Textocomentario"/&gt;&lt;w:uiPriority w:val="99"/&gt;&lt;w:semiHidden/&gt;&lt;w:rsid w:val="00EB69D3"/&gt;&lt;w:rPr&gt;&lt;w:sz w:val="22"/&gt;&lt;w:szCs w:val="20"/&gt;&lt;/w:rPr&gt;&lt;/w:style&gt;&lt;w:style w:type="paragraph" w:styleId="Asuntodelcomentario"&gt;&lt;w:name w:val="annotation subject"/&gt;&lt;w:basedOn w:val="Textocomentario"/&gt;&lt;w:next w:val="Textocomentario"/&gt;&lt;w:link w:val="AsuntodelcomentarioCar"/&gt;&lt;w:uiPriority w:val="99"/&gt;&lt;w:semiHidden/&gt;&lt;w:unhideWhenUsed/&gt;&lt;w:rsid w:val="00EB69D3"/&gt;&lt;w:rPr&gt;&lt;w:b/&gt;&lt;w:bCs/&gt;&lt;/w:rPr&gt;&lt;/w:style&gt;&lt;w:style w:type="character" w:customStyle="1" w:styleId="AsuntodelcomentarioCar"&gt;&lt;w:name w:val="Asunto del comentario Car"/&gt;&lt;w:basedOn w:val="TextocomentarioCar"/&gt;&lt;w:link w:val="Asuntodelcomentario"/&gt;&lt;w:uiPriority w:val="99"/&gt;&lt;w:semiHidden/&gt;&lt;w:rsid w:val="00EB69D3"/&gt;&lt;w:rPr&gt;&lt;w:b/&gt;&lt;w:bCs/&gt;&lt;w:sz w:val="22"/&gt;&lt;w:szCs w:val="20"/&gt;&lt;/w:rPr&gt;&lt;/w:style&gt;&lt;w:style w:type="paragraph" w:styleId="Fecha"&gt;&lt;w:name w:val="Date"/&gt;&lt;w:basedOn w:val="Normal"/&gt;&lt;w:next w:val="Normal"/&gt;&lt;w:link w:val="FechaCar"/&gt;&lt;w:uiPriority w:val="99"/&gt;&lt;w:semiHidden/&gt;&lt;w:unhideWhenUsed/&gt;&lt;w:pPr&gt;&lt;w:ind w:firstLine="0"/&gt;&lt;/w:pPr&gt;&lt;/w:style&gt;&lt;w:style w:type="character" w:customStyle="1" w:styleId="FechaCar"&gt;&lt;w:name w:val="Fecha Car"/&gt;&lt;w:basedOn w:val="Fuentedeprrafopredeter"/&gt;&lt;w:link w:val="Fecha"/&gt;&lt;w:uiPriority w:val="99"/&gt;&lt;w:semiHidden/&gt;&lt;w:rPr&gt;&lt;w:kern w:val="24"/&gt;&lt;/w:rPr&gt;&lt;/w:style&gt;&lt;w:style w:type="paragraph" w:styleId="Mapadeldocumento"&gt;&lt;w:name w:val="Document Map"/&gt;&lt;w:basedOn w:val="Normal"/&gt;&lt;w:link w:val="MapadeldocumentoCar"/&gt;&lt;w:uiPriority w:val="99"/&gt;&lt;w:semiHidden/&gt;&lt;w:unhideWhenUsed/&gt;&lt;w:rsid w:val="00EB69D3"/&gt;&lt;w:pPr&gt;&lt;w:spacing w:line="240" w:lineRule="auto"/&gt;&lt;w:ind w:firstLine="0"/&gt;&lt;/w:pPr&gt;&lt;w:rPr&gt;&lt;w:rFonts w:ascii="Segoe UI" w:hAnsi="Segoe UI" w:cs="Segoe UI"/&gt;&lt;w:sz w:val="22"/&gt;&lt;w:szCs w:val="16"/&gt;&lt;/w:rPr&gt;&lt;/w:style&gt;&lt;w:style w:type="character" w:customStyle="1" w:styleId="MapadeldocumentoCar"&gt;&lt;w:name w:val="Mapa del documento Car"/&gt;&lt;w:basedOn w:val="Fuentedeprrafopredeter"/&gt;&lt;w:link w:val="Mapadeldocumento"/&gt;&lt;w:uiPriority w:val="99"/&gt;&lt;w:semiHidden/&gt;&lt;w:rsid w:val="00EB69D3"/&gt;&lt;w:rPr&gt;&lt;w:rFonts w:ascii="Segoe UI" w:hAnsi="Segoe UI" w:cs="Segoe UI"/&gt;&lt;w:sz w:val="22"/&gt;&lt;w:szCs w:val="16"/&gt;&lt;/w:rPr&gt;&lt;/w:style&gt;&lt;w:style w:type="paragraph" w:styleId="Firmadecorreoelectrnico"&gt;&lt;w:name w:val="E-mail Signature"/&gt;&lt;w:basedOn w:val="Normal"/&gt;&lt;w:link w:val="FirmadecorreoelectrnicoCar"/&gt;&lt;w:uiPriority w:val="99"/&gt;&lt;w:semiHidden/&gt;&lt;w:unhideWhenUsed/&gt;&lt;w:pPr&gt;&lt;w:spacing w:line="240" w:lineRule="auto"/&gt;&lt;w:ind w:firstLine="0"/&gt;&lt;/w:pPr&gt;&lt;/w:style&gt;&lt;w:style w:type="character" w:customStyle="1" w:styleId="FirmadecorreoelectrnicoCar"&gt;&lt;w:name w:val="Firma de correo electrónico Car"/&gt;&lt;w:basedOn w:val="Fuentedeprrafopredeter"/&gt;&lt;w:link w:val="Firmadecorreoelectrnico"/&gt;&lt;w:uiPriority w:val="99"/&gt;&lt;w:semiHidden/&gt;&lt;w:rPr&gt;&lt;w:kern w:val="24"/&gt;&lt;/w:rPr&gt;&lt;/w:style&gt;&lt;w:style w:type="paragraph" w:styleId="Textonotapie"&gt;&lt;w:name w:val="footnote text"/&gt;&lt;w:basedOn w:val="Normal"/&gt;&lt;w:link w:val="TextonotapieCar"/&gt;&lt;w:uiPriority w:val="99"/&gt;&lt;w:semiHidden/&gt;&lt;w:unhideWhenUsed/&gt;&lt;w:rsid w:val="00EB69D3"/&gt;&lt;w:pPr&gt;&lt;w:spacing w:line="240" w:lineRule="auto"/&gt;&lt;/w:pPr&gt;&lt;w:rPr&gt;&lt;w:sz w:val="22"/&gt;&lt;w:szCs w:val="20"/&gt;&lt;/w:rPr&gt;&lt;/w:style&gt;&lt;w:style w:type="character" w:customStyle="1" w:styleId="TextonotapieCar"&gt;&lt;w:name w:val="Texto nota pie Car"/&gt;&lt;w:basedOn w:val="Fuentedeprrafopredeter"/&gt;&lt;w:link w:val="Textonotapie"/&gt;&lt;w:uiPriority w:val="99"/&gt;&lt;w:semiHidden/&gt;&lt;w:rsid w:val="00EB69D3"/&gt;&lt;w:rPr&gt;&lt;w:sz w:val="22"/&gt;&lt;w:szCs w:val="20"/&gt;&lt;/w:rPr&gt;&lt;/w:style&gt;&lt;w:style w:type="paragraph" w:styleId="Direccinsobre"&gt;&lt;w:name w:val="envelope address"/&gt;&lt;w:basedOn w:val="Normal"/&gt;&lt;w:uiPriority w:val="99"/&gt;&lt;w:semiHidden/&gt;&lt;w:unhideWhenUsed/&gt;&lt;w:pPr&gt;&lt;w:framePr w:w="7920" w:h="1980" w:hRule="exact" w:hSpace="180" w:wrap="auto" w:hAnchor="page" w:xAlign="center" w:yAlign="bottom"/&gt;&lt;w:spacing w:line="240" w:lineRule="auto"/&gt;&lt;w:ind w:left="2880" w:firstLine="0"/&gt;&lt;/w:pPr&gt;&lt;w:rPr&gt;&lt;w:rFonts w:asciiTheme="majorHAnsi" w:eastAsiaTheme="majorEastAsia" w:hAnsiTheme="majorHAnsi" w:cstheme="majorBidi"/&gt;&lt;/w:rPr&gt;&lt;/w:style&gt;&lt;w:style w:type="paragraph" w:styleId="Remitedesobre"&gt;&lt;w:name w:val="envelope return"/&gt;&lt;w:basedOn w:val="Normal"/&gt;&lt;w:uiPriority w:val="99"/&gt;&lt;w:semiHidden/&gt;&lt;w:unhideWhenUsed/&gt;&lt;w:rsid w:val="00EB69D3"/&gt;&lt;w:pPr&gt;&lt;w:spacing w:line="240" w:lineRule="auto"/&gt;&lt;w:ind w:firstLine="0"/&gt;&lt;/w:pPr&gt;&lt;w:rPr&gt;&lt;w:rFonts w:asciiTheme="majorHAnsi" w:eastAsiaTheme="majorEastAsia" w:hAnsiTheme="majorHAnsi" w:cstheme="majorBidi"/&gt;&lt;w:sz w:val="22"/&gt;&lt;w:szCs w:val="20"/&gt;&lt;/w:rPr&gt;&lt;/w:style&gt;&lt;w:style w:type="table" w:styleId="Tablaconcuadrcula"&gt;&lt;w:name w:val="Table Grid"/&gt;&lt;w:basedOn w:val="Tablanormal"/&gt;&lt;w:uiPriority w:val="39"/&gt;&lt;w:pPr&gt;&lt;w:spacing w:line="240" w:lineRule="auto"/&gt;&lt;/w:pPr&gt;&lt;w:tblPr&gt;&lt;w:tblBorders&gt;&lt;w:top w:val="single" w:sz="4" w:space="0" w:color="auto"/&gt;&lt;w:left w:val="single" w:sz="4" w:space="0" w:color="auto"/&gt;&lt;w:bottom w:val="single" w:sz="4" w:space="0" w:color="auto"/&gt;&lt;w:right w:val="single" w:sz="4" w:space="0" w:color="auto"/&gt;&lt;w:insideH w:val="single" w:sz="4" w:space="0" w:color="auto"/&gt;&lt;w:insideV w:val="single" w:sz="4" w:space="0" w:color="auto"/&gt;&lt;/w:tblBorders&gt;&lt;/w:tblPr&gt;&lt;/w:style&gt;&lt;w:style w:type="table" w:styleId="Tablaconcuadrculaclara"&gt;&lt;w:name w:val="Grid Table Light"/&gt;&lt;w:basedOn w:val="Tablanormal"/&gt;&lt;w:uiPriority w:val="40"/&gt;&lt;w:pPr&gt;&lt;w:spacing w:line="240" w:lineRule="auto"/&gt;&lt;/w:pPr&gt;&lt;w:tblPr&gt;&lt;w:tblBorders&gt;&lt;w:top w:val="single" w:sz="4" w:space="0" w:color="BFBFBF" w:themeColor="background1" w:themeShade="BF"/&gt;&lt;w:left w:val="single" w:sz="4" w:space="0" w:color="BFBFBF" w:themeColor="background1" w:themeShade="BF"/&gt;&lt;w:bottom w:val="single" w:sz="4" w:space="0" w:color="BFBFBF" w:themeColor="background1" w:themeShade="BF"/&gt;&lt;w:right w:val="single" w:sz="4" w:space="0" w:color="BFBFBF" w:themeColor="background1" w:themeShade="BF"/&gt;&lt;w:insideH w:val="single" w:sz="4" w:space="0" w:color="BFBFBF" w:themeColor="background1" w:themeShade="BF"/&gt;&lt;w:insideV w:val="single" w:sz="4" w:space="0" w:color="BFBFBF" w:themeColor="background1" w:themeShade="BF"/&gt;&lt;/w:tblBorders&gt;&lt;/w:tblPr&gt;&lt;/w:style&gt;&lt;w:style w:type="character" w:customStyle="1" w:styleId="Ttulo6Car"&gt;&lt;w:name w:val="Título 6 Car"/&gt;&lt;w:basedOn w:val="Fuentedeprrafopredeter"/&gt;&lt;w:link w:val="Ttulo6"/&gt;&lt;w:uiPriority w:val="5"/&gt;&lt;w:semiHidden/&gt;&lt;w:rsid w:val="00336906"/&gt;&lt;w:rPr&gt;&lt;w:rFonts w:asciiTheme="majorHAnsi" w:eastAsiaTheme="majorEastAsia" w:hAnsiTheme="majorHAnsi" w:cstheme="majorBidi"/&gt;&lt;w:color w:val="77230C" w:themeColor="accent1" w:themeShade="7F"/&gt;&lt;/w:rPr&gt;&lt;/w:style&gt;&lt;w:style w:type="paragraph" w:styleId="DireccinHTML"&gt;&lt;w:name w:val="HTML Address"/&gt;&lt;w:basedOn w:val="Normal"/&gt;&lt;w:link w:val="DireccinHTMLCar"/&gt;&lt;w:uiPriority w:val="99"/&gt;&lt;w:semiHidden/&gt;&lt;w:unhideWhenUsed/&gt;&lt;w:pPr&gt;&lt;w:spacing w:line="240" w:lineRule="auto"/&gt;&lt;w:ind w:firstLine="0"/&gt;&lt;/w:pPr&gt;&lt;w:rPr&gt;&lt;w:i/&gt;&lt;w:iCs/&gt;&lt;/w:rPr&gt;&lt;/w:style&gt;&lt;w:style w:type="character" w:customStyle="1" w:styleId="DireccinHTMLCar"&gt;&lt;w:name w:val="Dirección HTML Car"/&gt;&lt;w:basedOn w:val="Fuentedeprrafopredeter"/&gt;&lt;w:link w:val="DireccinHTML"/&gt;&lt;w:uiPriority w:val="99"/&gt;&lt;w:semiHidden/&gt;&lt;w:rPr&gt;&lt;w:i/&gt;&lt;w:iCs/&gt;&lt;w:kern w:val="24"/&gt;&lt;/w:rPr&gt;&lt;/w:style&gt;&lt;w:style w:type="paragraph" w:styleId="HTMLconformatoprevio"&gt;&lt;w:name w:val="HTML Preformatted"/&gt;&lt;w:basedOn w:val="Normal"/&gt;&lt;w:link w:val="HTMLconformatoprevioCar"/&gt;&lt;w:uiPriority w:val="99"/&gt;&lt;w:semiHidden/&gt;&lt;w:unhideWhenUsed/&gt;&lt;w:rsid w:val="00EB69D3"/&gt;&lt;w:pPr&gt;&lt;w:spacing w:line="240" w:lineRule="auto"/&gt;&lt;w:ind w:firstLine="0"/&gt;&lt;/w:pPr&gt;&lt;w:rPr&gt;&lt;w:rFonts w:ascii="Consolas" w:hAnsi="Consolas" w:cs="Consolas"/&gt;&lt;w:sz w:val="22"/&gt;&lt;w:szCs w:val="20"/&gt;&lt;/w:rPr&gt;&lt;/w:style&gt;&lt;w:style w:type="character" w:customStyle="1" w:styleId="HTMLconformatoprevioCar"&gt;&lt;w:name w:val="HTML con formato previo Car"/&gt;&lt;w:basedOn w:val="Fuentedeprrafopredeter"/&gt;&lt;w:link w:val="HTMLconformatoprevio"/&gt;&lt;w:uiPriority w:val="99"/&gt;&lt;w:semiHidden/&gt;&lt;w:rsid w:val="00EB69D3"/&gt;&lt;w:rPr&gt;&lt;w:rFonts w:ascii="Consolas" w:hAnsi="Consolas" w:cs="Consolas"/&gt;&lt;w:sz w:val="22"/&gt;&lt;w:szCs w:val="20"/&gt;&lt;/w:rPr&gt;&lt;/w:style&gt;&lt;w:style w:type="paragraph" w:styleId="ndice1"&gt;&lt;w:name w:val="index 1"/&gt;&lt;w:basedOn w:val="Normal"/&gt;&lt;w:next w:val="Normal"/&gt;&lt;w:autoRedefine/&gt;&lt;w:uiPriority w:val="99"/&gt;&lt;w:semiHidden/&gt;&lt;w:unhideWhenUsed/&gt;&lt;w:pPr&gt;&lt;w:spacing w:line="240" w:lineRule="auto"/&gt;&lt;w:ind w:left="240" w:firstLine="0"/&gt;&lt;/w:pPr&gt;&lt;/w:style&gt;&lt;w:style w:type="paragraph" w:styleId="ndice2"&gt;&lt;w:name w:val="index 2"/&gt;&lt;w:basedOn w:val="Normal"/&gt;&lt;w:next w:val="Normal"/&gt;&lt;w:autoRedefine/&gt;&lt;w:uiPriority w:val="99"/&gt;&lt;w:semiHidden/&gt;&lt;w:unhideWhenUsed/&gt;&lt;w:pPr&gt;&lt;w:spacing w:line="240" w:lineRule="auto"/&gt;&lt;w:ind w:left="480" w:firstLine="0"/&gt;&lt;/w:pPr&gt;&lt;/w:style&gt;&lt;w:style w:type="paragraph" w:styleId="ndice3"&gt;&lt;w:name w:val="index 3"/&gt;&lt;w:basedOn w:val="Normal"/&gt;&lt;w:next w:val="Normal"/&gt;&lt;w:autoRedefine/&gt;&lt;w:uiPriority w:val="99"/&gt;&lt;w:semiHidden/&gt;&lt;w:unhideWhenUsed/&gt;&lt;w:pPr&gt;&lt;w:spacing w:line="240" w:lineRule="auto"/&gt;&lt;w:ind w:left="720" w:firstLine="0"/&gt;&lt;/w:pPr&gt;&lt;/w:style&gt;&lt;w:style w:type="paragraph" w:styleId="ndice4"&gt;&lt;w:name w:val="index 4"/&gt;&lt;w:basedOn w:val="Normal"/&gt;&lt;w:next w:val="Normal"/&gt;&lt;w:autoRedefine/&gt;&lt;w:uiPriority w:val="99"/&gt;&lt;w:semiHidden/&gt;&lt;w:unhideWhenUsed/&gt;&lt;w:pPr&gt;&lt;w:spacing w:line="240" w:lineRule="auto"/&gt;&lt;w:ind w:left="960" w:firstLine="0"/&gt;&lt;/w:pPr&gt;&lt;/w:style&gt;&lt;w:style w:type="paragraph" w:styleId="ndice5"&gt;&lt;w:name w:val="index 5"/&gt;&lt;w:basedOn w:val="Normal"/&gt;&lt;w:next w:val="Normal"/&gt;&lt;w:autoRedefine/&gt;&lt;w:uiPriority w:val="99"/&gt;&lt;w:semiHidden/&gt;&lt;w:unhideWhenUsed/&gt;&lt;w:pPr&gt;&lt;w:spacing w:line="240" w:lineRule="auto"/&gt;&lt;w:ind w:left="1200" w:firstLine="0"/&gt;&lt;/w:pPr&gt;&lt;/w:style&gt;&lt;w:style w:type="paragraph" w:styleId="ndice6"&gt;&lt;w:name w:val="index 6"/&gt;&lt;w:basedOn w:val="Normal"/&gt;&lt;w:next w:val="Normal"/&gt;&lt;w:autoRedefine/&gt;&lt;w:uiPriority w:val="99"/&gt;&lt;w:semiHidden/&gt;&lt;w:unhideWhenUsed/&gt;&lt;w:pPr&gt;&lt;w:spacing w:line="240" w:lineRule="auto"/&gt;&lt;w:ind w:left="1440" w:firstLine="0"/&gt;&lt;/w:pPr&gt;&lt;/w:style&gt;&lt;w:style w:type="paragraph" w:styleId="ndice7"&gt;&lt;w:name w:val="index 7"/&gt;&lt;w:basedOn w:val="Normal"/&gt;&lt;w:next w:val="Normal"/&gt;&lt;w:autoRedefine/&gt;&lt;w:uiPriority w:val="99"/&gt;&lt;w:semiHidden/&gt;&lt;w:unhideWhenUsed/&gt;&lt;w:pPr&gt;&lt;w:spacing w:line="240" w:lineRule="auto"/&gt;&lt;w:ind w:left="1680" w:firstLine="0"/&gt;&lt;/w:pPr&gt;&lt;/w:style&gt;&lt;w:style w:type="paragraph" w:styleId="ndice8"&gt;&lt;w:name w:val="index 8"/&gt;&lt;w:basedOn w:val="Normal"/&gt;&lt;w:next w:val="Normal"/&gt;&lt;w:autoRedefine/&gt;&lt;w:uiPriority w:val="99"/&gt;&lt;w:semiHidden/&gt;&lt;w:unhideWhenUsed/&gt;&lt;w:pPr&gt;&lt;w:spacing w:line="240" w:lineRule="auto"/&gt;&lt;w:ind w:left="1920" w:firstLine="0"/&gt;&lt;/w:pPr&gt;&lt;/w:style&gt;&lt;w:style w:type="paragraph" w:styleId="ndice9"&gt;&lt;w:name w:val="index 9"/&gt;&lt;w:basedOn w:val="Normal"/&gt;&lt;w:next w:val="Normal"/&gt;&lt;w:autoRedefine/&gt;&lt;w:uiPriority w:val="99"/&gt;&lt;w:semiHidden/&gt;&lt;w:unhideWhenUsed/&gt;&lt;w:pPr&gt;&lt;w:spacing w:line="240" w:lineRule="auto"/&gt;&lt;w:ind w:left="2160" w:firstLine="0"/&gt;&lt;/w:pPr&gt;&lt;/w:style&gt;&lt;w:style w:type="paragraph" w:styleId="Ttulodendice"&gt;&lt;w:name w:val="index heading"/&gt;&lt;w:basedOn w:val="Normal"/&gt;&lt;w:next w:val="ndice1"/&gt;&lt;w:uiPriority w:val="99"/&gt;&lt;w:semiHidden/&gt;&lt;w:unhideWhenUsed/&gt;&lt;w:pPr&gt;&lt;w:ind w:firstLine="0"/&gt;&lt;/w:pPr&gt;&lt;w:rPr&gt;&lt;w:rFonts w:asciiTheme="majorHAnsi" w:eastAsiaTheme="majorEastAsia" w:hAnsiTheme="majorHAnsi" w:cstheme="majorBidi"/&gt;&lt;w:b/&gt;&lt;w:bCs/&gt;&lt;/w:rPr&gt;&lt;/w:style&gt;&lt;w:style w:type="paragraph" w:styleId="Citadestacada"&gt;&lt;w:name w:val="Intense Quote"/&gt;&lt;w:basedOn w:val="Normal"/&gt;&lt;w:next w:val="Normal"/&gt;&lt;w:link w:val="CitadestacadaCar"/&gt;&lt;w:uiPriority w:val="30"/&gt;&lt;w:semiHidden/&gt;&lt;w:unhideWhenUsed/&gt;&lt;w:qFormat/&gt;&lt;w:rsid w:val="00EB69D3"/&gt;&lt;w:pPr&gt;&lt;w:pBdr&gt;&lt;w:top w:val="single" w:sz="4" w:space="10" w:color="78230C" w:themeColor="accent1" w:themeShade="80"/&gt;&lt;w:bottom w:val="single" w:sz="4" w:space="10" w:color="78230C" w:themeColor="accent1" w:themeShade="80"/&gt;&lt;/w:pBdr&gt;&lt;w:spacing w:before="360" w:after="360"/&gt;&lt;w:ind w:left="864" w:right="864" w:firstLine="0"/&gt;&lt;w:jc w:val="center"/&gt;&lt;/w:pPr&gt;&lt;w:rPr&gt;&lt;w:i/&gt;&lt;w:iCs/&gt;&lt;w:color w:val="78230C" w:themeColor="accent1" w:themeShade="80"/&gt;&lt;/w:rPr&gt;&lt;/w:style&gt;&lt;w:style w:type="character" w:customStyle="1" w:styleId="CitadestacadaCar"&gt;&lt;w:name w:val="Cita destacada Car"/&gt;&lt;w:basedOn w:val="Fuentedeprrafopredeter"/&gt;&lt;w:link w:val="Citadestacada"/&gt;&lt;w:uiPriority w:val="30"/&gt;&lt;w:semiHidden/&gt;&lt;w:rsid w:val="00EB69D3"/&gt;&lt;w:rPr&gt;&lt;w:i/&gt;&lt;w:iCs/&gt;&lt;w:color w:val="78230C" w:themeColor="accent1" w:themeShade="80"/&gt;&lt;/w:rPr&gt;&lt;/w:style&gt;&lt;w:style w:type="paragraph" w:styleId="Lista"&gt;&lt;w:name w:val="List"/&gt;&lt;w:basedOn w:val="Normal"/&gt;&lt;w:uiPriority w:val="99"/&gt;&lt;w:semiHidden/&gt;&lt;w:unhideWhenUsed/&gt;&lt;w:pPr&gt;&lt;w:ind w:left="360" w:firstLine="0"/&gt;&lt;w:contextualSpacing/&gt;&lt;/w:pPr&gt;&lt;/w:style&gt;&lt;w:style w:type="paragraph" w:styleId="Lista2"&gt;&lt;w:name w:val="List 2"/&gt;&lt;w:basedOn w:val="Normal"/&gt;&lt;w:uiPriority w:val="99"/&gt;&lt;w:semiHidden/&gt;&lt;w:unhideWhenUsed/&gt;&lt;w:pPr&gt;&lt;w:ind w:left="720" w:firstLine="0"/&gt;&lt;w:contextualSpacing/&gt;&lt;/w:pPr&gt;&lt;/w:style&gt;&lt;w:style w:type="paragraph" w:styleId="Lista3"&gt;&lt;w:name w:val="List 3"/&gt;&lt;w:basedOn w:val="Normal"/&gt;&lt;w:uiPriority w:val="99"/&gt;&lt;w:semiHidden/&gt;&lt;w:unhideWhenUsed/&gt;&lt;w:pPr&gt;&lt;w:ind w:left="1080" w:firstLine="0"/&gt;&lt;w:contextualSpacing/&gt;&lt;/w:pPr&gt;&lt;/w:style&gt;&lt;w:style w:type="paragraph" w:styleId="Lista4"&gt;&lt;w:name w:val="List 4"/&gt;&lt;w:basedOn w:val="Normal"/&gt;&lt;w:uiPriority w:val="99"/&gt;&lt;w:semiHidden/&gt;&lt;w:unhideWhenUsed/&gt;&lt;w:pPr&gt;&lt;w:ind w:left="1440" w:firstLine="0"/&gt;&lt;w:contextualSpacing/&gt;&lt;/w:pPr&gt;&lt;/w:style&gt;&lt;w:style w:type="paragraph" w:styleId="Lista5"&gt;&lt;w:name w:val="List 5"/&gt;&lt;w:basedOn w:val="Normal"/&gt;&lt;w:uiPriority w:val="99"/&gt;&lt;w:semiHidden/&gt;&lt;w:unhideWhenUsed/&gt;&lt;w:pPr&gt;&lt;w:ind w:left="1800" w:firstLine="0"/&gt;&lt;w:contextualSpacing/&gt;&lt;/w:pPr&gt;&lt;/w:style&gt;&lt;w:style w:type="paragraph" w:styleId="Listaconvietas"&gt;&lt;w:name w:val="List Bullet"/&gt;&lt;w:basedOn w:val="Normal"/&gt;&lt;w:uiPriority w:val="8"/&gt;&lt;w:unhideWhenUsed/&gt;&lt;w:qFormat/&gt;&lt;w:pPr&gt;&lt;w:numPr&gt;&lt;w:numId w:val="1"/&gt;&lt;/w:numPr&gt;&lt;w:contextualSpacing/&gt;&lt;/w:pPr&gt;&lt;/w:style&gt;&lt;w:style w:type="paragraph" w:styleId="Listaconvietas2"&gt;&lt;w:name w:val="List Bullet 2"/&gt;&lt;w:basedOn w:val="Normal"/&gt;&lt;w:uiPriority w:val="99"/&gt;&lt;w:semiHidden/&gt;&lt;w:unhideWhenUsed/&gt;&lt;w:pPr&gt;&lt;w:numPr&gt;&lt;w:numId w:val="2"/&gt;&lt;/w:numPr&gt;&lt;w:ind w:firstLine="0"/&gt;&lt;w:contextualSpacing/&gt;&lt;/w:pPr&gt;&lt;/w:style&gt;&lt;w:style w:type="paragraph" w:styleId="Listaconvietas3"&gt;&lt;w:name w:val="List Bullet 3"/&gt;&lt;w:basedOn w:val="Normal"/&gt;&lt;w:uiPriority w:val="99"/&gt;&lt;w:semiHidden/&gt;&lt;w:unhideWhenUsed/&gt;&lt;w:pPr&gt;&lt;w:numPr&gt;&lt;w:numId w:val="3"/&gt;&lt;/w:numPr&gt;&lt;w:ind w:firstLine="0"/&gt;&lt;w:contextualSpacing/&gt;&lt;/w:pPr&gt;&lt;/w:style&gt;&lt;w:style w:type="paragraph" w:styleId="Listaconvietas4"&gt;&lt;w:name w:val="List Bullet 4"/&gt;&lt;w:basedOn w:val="Normal"/&gt;&lt;w:uiPriority w:val="99"/&gt;&lt;w:semiHidden/&gt;&lt;w:unhideWhenUsed/&gt;&lt;w:pPr&gt;&lt;w:numPr&gt;&lt;w:numId w:val="4"/&gt;&lt;/w:numPr&gt;&lt;w:ind w:firstLine="0"/&gt;&lt;w:contextualSpacing/&gt;&lt;/w:pPr&gt;&lt;/w:style&gt;&lt;w:style w:type="paragraph" w:styleId="Listaconvietas5"&gt;&lt;w:name w:val="List Bullet 5"/&gt;&lt;w:basedOn w:val="Normal"/&gt;&lt;w:uiPriority w:val="99"/&gt;&lt;w:semiHidden/&gt;&lt;w:unhideWhenUsed/&gt;&lt;w:pPr&gt;&lt;w:numPr&gt;&lt;w:numId w:val="5"/&gt;&lt;/w:numPr&gt;&lt;w:ind w:firstLine="0"/&gt;&lt;w:contextualSpacing/&gt;&lt;/w:pPr&gt;&lt;/w:style&gt;&lt;w:style w:type="paragraph" w:styleId="Continuarlista"&gt;&lt;w:name w:val="List Continue"/&gt;&lt;w:basedOn w:val="Normal"/&gt;&lt;w:uiPriority w:val="99"/&gt;&lt;w:semiHidden/&gt;&lt;w:unhideWhenUsed/&gt;&lt;w:pPr&gt;&lt;w:spacing w:after="120"/&gt;&lt;w:ind w:left="360" w:firstLine="0"/&gt;&lt;w:contextualSpacing/&gt;&lt;/w:pPr&gt;&lt;/w:style&gt;&lt;w:style w:type="paragraph" w:styleId="Continuarlista2"&gt;&lt;w:name w:val="List Continue 2"/&gt;&lt;w:basedOn w:val="Normal"/&gt;&lt;w:uiPriority w:val="99"/&gt;&lt;w:semiHidden/&gt;&lt;w:unhideWhenUsed/&gt;&lt;w:pPr&gt;&lt;w:spacing w:after="120"/&gt;&lt;w:ind w:left="720" w:firstLine="0"/&gt;&lt;w:contextualSpacing/&gt;&lt;/w:pPr&gt;&lt;/w:style&gt;&lt;w:style w:type="paragraph" w:styleId="Continuarlista3"&gt;&lt;w:name w:val="List Continue 3"/&gt;&lt;w:basedOn w:val="Normal"/&gt;&lt;w:uiPriority w:val="99"/&gt;&lt;w:semiHidden/&gt;&lt;w:unhideWhenUsed/&gt;&lt;w:pPr&gt;&lt;w:spacing w:after="120"/&gt;&lt;w:ind w:left="1080" w:firstLine="0"/&gt;&lt;w:contextualSpacing/&gt;&lt;/w:pPr&gt;&lt;/w:style&gt;&lt;w:style w:type="paragraph" w:styleId="Continuarlista4"&gt;&lt;w:name w:val="List Continue 4"/&gt;&lt;w:basedOn w:val="Normal"/&gt;&lt;w:uiPriority w:val="99"/&gt;&lt;w:semiHidden/&gt;&lt;w:unhideWhenUsed/&gt;&lt;w:pPr&gt;&lt;w:spacing w:after="120"/&gt;&lt;w:ind w:left="1440" w:firstLine="0"/&gt;&lt;w:contextualSpacing/&gt;&lt;/w:pPr&gt;&lt;/w:style&gt;&lt;w:style w:type="paragraph" w:styleId="Continuarlista5"&gt;&lt;w:name w:val="List Continue 5"/&gt;&lt;w:basedOn w:val="Normal"/&gt;&lt;w:uiPriority w:val="99"/&gt;&lt;w:semiHidden/&gt;&lt;w:unhideWhenUsed/&gt;&lt;w:pPr&gt;&lt;w:spacing w:after="120"/&gt;&lt;w:ind w:left="1800" w:firstLine="0"/&gt;&lt;w:contextualSpacing/&gt;&lt;/w:pPr&gt;&lt;/w:style&gt;&lt;w:style w:type="paragraph" w:styleId="Listaconnmeros"&gt;&lt;w:name w:val="List Number"/&gt;&lt;w:basedOn w:val="Normal"/&gt;&lt;w:uiPriority w:val="8"/&gt;&lt;w:unhideWhenUsed/&gt;&lt;w:qFormat/&gt;&lt;w:pPr&gt;&lt;w:numPr&gt;&lt;w:numId w:val="6"/&gt;&lt;/w:numPr&gt;&lt;w:contextualSpacing/&gt;&lt;/w:pPr&gt;&lt;/w:style&gt;&lt;w:style w:type="paragraph" w:styleId="Listaconnmeros2"&gt;&lt;w:name w:val="List Number 2"/&gt;&lt;w:basedOn w:val="Normal"/&gt;&lt;w:uiPriority w:val="99"/&gt;&lt;w:semiHidden/&gt;&lt;w:unhideWhenUsed/&gt;&lt;w:pPr&gt;&lt;w:numPr&gt;&lt;w:numId w:val="7"/&gt;&lt;/w:numPr&gt;&lt;w:ind w:firstLine="0"/&gt;&lt;w:contextualSpacing/&gt;&lt;/w:pPr&gt;&lt;/w:style&gt;&lt;w:style w:type="paragraph" w:styleId="Listaconnmeros3"&gt;&lt;w:name w:val="List Number 3"/&gt;&lt;w:basedOn w:val="Normal"/&gt;&lt;w:uiPriority w:val="99"/&gt;&lt;w:semiHidden/&gt;&lt;w:unhideWhenUsed/&gt;&lt;w:pPr&gt;&lt;w:numPr&gt;&lt;w:numId w:val="8"/&gt;&lt;/w:numPr&gt;&lt;w:ind w:firstLine="0"/&gt;&lt;w:contextualSpacing/&gt;&lt;/w:pPr&gt;&lt;/w:style&gt;&lt;w:style w:type="paragraph" w:styleId="Listaconnmeros4"&gt;&lt;w:name w:val="List Number 4"/&gt;&lt;w:basedOn w:val="Normal"/&gt;&lt;w:uiPriority w:val="99"/&gt;&lt;w:semiHidden/&gt;&lt;w:unhideWhenUsed/&gt;&lt;w:pPr&gt;&lt;w:numPr&gt;&lt;w:numId w:val="9"/&gt;&lt;/w:numPr&gt;&lt;w:ind w:firstLine="0"/&gt;&lt;w:contextualSpacing/&gt;&lt;/w:pPr&gt;&lt;/w:style&gt;&lt;w:style w:type="paragraph" w:styleId="Listaconnmeros5"&gt;&lt;w:name w:val="List Number 5"/&gt;&lt;w:basedOn w:val="Normal"/&gt;&lt;w:uiPriority w:val="99"/&gt;&lt;w:semiHidden/&gt;&lt;w:unhideWhenUsed/&gt;&lt;w:pPr&gt;&lt;w:numPr&gt;&lt;w:numId w:val="10"/&gt;&lt;/w:numPr&gt;&lt;w:ind w:firstLine="0"/&gt;&lt;w:contextualSpacing/&gt;&lt;/w:pPr&gt;&lt;/w:style&gt;&lt;w:style w:type="paragraph" w:styleId="Prrafodelista"&gt;&lt;w:name w:val="List Paragraph"/&gt;&lt;w:basedOn w:val="Normal"/&gt;&lt;w:uiPriority w:val="34"/&gt;&lt;w:unhideWhenUsed/&gt;&lt;w:qFormat/&gt;&lt;w:pPr&gt;&lt;w:ind w:left="720" w:firstLine="0"/&gt;&lt;w:contextualSpacing/&gt;&lt;/w:pPr&gt;&lt;/w:style&gt;&lt;w:style w:type="paragraph" w:styleId="Textomacro"&gt;&lt;w:name w:val="macro"/&gt;&lt;w:link w:val="TextomacroCar"/&gt;&lt;w:uiPriority w:val="99"/&gt;&lt;w:semiHidden/&gt;&lt;w:unhideWhenUsed/&gt;&lt;w:rsid w:val="00EB69D3"/&gt;&lt;w:pPr&gt;&lt;w:tabs&gt;&lt;w:tab w:val="left" w:pos="480"/&gt;&lt;w:tab w:val="left" w:pos="960"/&gt;&lt;w:tab w:val="left" w:pos="1440"/&gt;&lt;w:tab w:val="left" w:pos="1920"/&gt;&lt;w:tab w:val="left" w:pos="2400"/&gt;&lt;w:tab w:val="left" w:pos="2880"/&gt;&lt;w:tab w:val="left" w:pos="3360"/&gt;&lt;w:tab w:val="left" w:pos="3840"/&gt;&lt;w:tab w:val="left" w:pos="4320"/&gt;&lt;/w:tabs&gt;&lt;w:ind w:firstLine="0"/&gt;&lt;/w:pPr&gt;&lt;w:rPr&gt;&lt;w:rFonts w:ascii="Consolas" w:hAnsi="Consolas" w:cs="Consolas"/&gt;&lt;w:kern w:val="24"/&gt;&lt;w:sz w:val="22"/&gt;&lt;w:szCs w:val="20"/&gt;&lt;/w:rPr&gt;&lt;/w:style&gt;&lt;w:style w:type="character" w:customStyle="1" w:styleId="TextomacroCar"&gt;&lt;w:name w:val="Texto macro Car"/&gt;&lt;w:basedOn w:val="Fuentedeprrafopredeter"/&gt;&lt;w:link w:val="Textomacro"/&gt;&lt;w:uiPriority w:val="99"/&gt;&lt;w:semiHidden/&gt;&lt;w:rsid w:val="00EB69D3"/&gt;&lt;w:rPr&gt;&lt;w:rFonts w:ascii="Consolas" w:hAnsi="Consolas" w:cs="Consolas"/&gt;&lt;w:kern w:val="24"/&gt;&lt;w:sz w:val="22"/&gt;&lt;w:szCs w:val="20"/&gt;&lt;/w:rPr&gt;&lt;/w:style&gt;&lt;w:style w:type="paragraph" w:styleId="Encabezadodemensaje"&gt;&lt;w:name w:val="Message Header"/&gt;&lt;w:basedOn w:val="Normal"/&gt;&lt;w:link w:val="EncabezadodemensajeCar"/&gt;&lt;w:uiPriority w:val="99"/&gt;&lt;w:semiHidden/&gt;&lt;w:unhideWhenUsed/&gt;&lt;w:pPr&gt;&lt;w:pBdr&gt;&lt;w:top w:val="single" w:sz="6" w:space="1" w:color="auto"/&gt;&lt;w:left w:val="single" w:sz="6" w:space="1" w:color="auto"/&gt;&lt;w:bottom w:val="single" w:sz="6" w:space="1" w:color="auto"/&gt;&lt;w:right w:val="single" w:sz="6" w:space="1" w:color="auto"/&gt;&lt;/w:pBdr&gt;&lt;w:shd w:val="pct20" w:color="auto" w:fill="auto"/&gt;&lt;w:spacing w:line="240" w:lineRule="auto"/&gt;&lt;w:ind w:left="1080" w:firstLine="0"/&gt;&lt;/w:pPr&gt;&lt;w:rPr&gt;&lt;w:rFonts w:asciiTheme="majorHAnsi" w:eastAsiaTheme="majorEastAsia" w:hAnsiTheme="majorHAnsi" w:cstheme="majorBidi"/&gt;&lt;/w:rPr&gt;&lt;/w:style&gt;&lt;w:style w:type="character" w:customStyle="1" w:styleId="EncabezadodemensajeCar"&gt;&lt;w:name w:val="Encabezado de mensaje Car"/&gt;&lt;w:basedOn w:val="Fuentedeprrafopredeter"/&gt;&lt;w:link w:val="Encabezadodemensaje"/&gt;&lt;w:uiPriority w:val="99"/&gt;&lt;w:semiHidden/&gt;&lt;w:rPr&gt;&lt;w:rFonts w:asciiTheme="majorHAnsi" w:eastAsiaTheme="majorEastAsia" w:hAnsiTheme="majorHAnsi" w:cstheme="majorBidi"/&gt;&lt;w:kern w:val="24"/&gt;&lt;w:shd w:val="pct20" w:color="auto" w:fill="auto"/&gt;&lt;/w:rPr&gt;&lt;/w:style&gt;&lt;w:style w:type="paragraph" w:styleId="NormalWeb"&gt;&lt;w:name w:val="Normal (Web)"/&gt;&lt;w:basedOn w:val="Normal"/&gt;&lt;w:uiPriority w:val="99"/&gt;&lt;w:semiHidden/&gt;&lt;w:unhideWhenUsed/&gt;&lt;w:pPr&gt;&lt;w:ind w:firstLine="0"/&gt;&lt;/w:pPr&gt;&lt;w:rPr&gt;&lt;w:rFonts w:ascii="Times New Roman" w:hAnsi="Times New Roman" w:cs="Times New Roman"/&gt;&lt;/w:rPr&gt;&lt;/w:style&gt;&lt;w:style w:type="paragraph" w:styleId="Sangranormal"&gt;&lt;w:name w:val="Normal Indent"/&gt;&lt;w:basedOn w:val="Normal"/&gt;&lt;w:uiPriority w:val="99"/&gt;&lt;w:semiHidden/&gt;&lt;w:unhideWhenUsed/&gt;&lt;w:pPr&gt;&lt;w:ind w:left="720" w:firstLine="0"/&gt;&lt;/w:pPr&gt;&lt;/w:style&gt;&lt;w:style w:type="paragraph" w:styleId="Encabezadodenota"&gt;&lt;w:name w:val="Note Heading"/&gt;&lt;w:basedOn w:val="Normal"/&gt;&lt;w:next w:val="Normal"/&gt;&lt;w:link w:val="EncabezadodenotaCar"/&gt;&lt;w:uiPriority w:val="99"/&gt;&lt;w:semiHidden/&gt;&lt;w:unhideWhenUsed/&gt;&lt;w:pPr&gt;&lt;w:spacing w:line="240" w:lineRule="auto"/&gt;&lt;w:ind w:firstLine="0"/&gt;&lt;/w:pPr&gt;&lt;/w:style&gt;&lt;w:style w:type="character" w:customStyle="1" w:styleId="EncabezadodenotaCar"&gt;&lt;w:name w:val="Encabezado de nota Car"/&gt;&lt;w:basedOn w:val="Fuentedeprrafopredeter"/&gt;&lt;w:link w:val="Encabezadodenota"/&gt;&lt;w:uiPriority w:val="99"/&gt;&lt;w:semiHidden/&gt;&lt;w:rPr&gt;&lt;w:kern w:val="24"/&gt;&lt;/w:rPr&gt;&lt;/w:style&gt;&lt;w:style w:type="paragraph" w:styleId="Textosinformato"&gt;&lt;w:name w:val="Plain Text"/&gt;&lt;w:basedOn w:val="Normal"/&gt;&lt;w:link w:val="TextosinformatoCar"/&gt;&lt;w:uiPriority w:val="99"/&gt;&lt;w:semiHidden/&gt;&lt;w:unhideWhenUsed/&gt;&lt;w:rsid w:val="00EB69D3"/&gt;&lt;w:pPr&gt;&lt;w:spacing w:line="240" w:lineRule="auto"/&gt;&lt;w:ind w:firstLine="0"/&gt;&lt;/w:pPr&gt;&lt;w:rPr&gt;&lt;w:rFonts w:ascii="Consolas" w:hAnsi="Consolas" w:cs="Consolas"/&gt;&lt;w:sz w:val="22"/&gt;&lt;w:szCs w:val="21"/&gt;&lt;/w:rPr&gt;&lt;/w:style&gt;&lt;w:style w:type="character" w:customStyle="1" w:styleId="TextosinformatoCar"&gt;&lt;w:name w:val="Texto sin formato Car"/&gt;&lt;w:basedOn w:val="Fuentedeprrafopredeter"/&gt;&lt;w:link w:val="Textosinformato"/&gt;&lt;w:uiPriority w:val="99"/&gt;&lt;w:semiHidden/&gt;&lt;w:rsid w:val="00EB69D3"/&gt;&lt;w:rPr&gt;&lt;w:rFonts w:ascii="Consolas" w:hAnsi="Consolas" w:cs="Consolas"/&gt;&lt;w:sz w:val="22"/&gt;&lt;w:szCs w:val="21"/&gt;&lt;/w:rPr&gt;&lt;/w:style&gt;&lt;w:style w:type="paragraph" w:styleId="Cita"&gt;&lt;w:name w:val="Quote"/&gt;&lt;w:basedOn w:val="Normal"/&gt;&lt;w:next w:val="Normal"/&gt;&lt;w:link w:val="CitaCar"/&gt;&lt;w:uiPriority w:val="29"/&gt;&lt;w:semiHidden/&gt;&lt;w:unhideWhenUsed/&gt;&lt;w:qFormat/&gt;&lt;w:pPr&gt;&lt;w:spacing w:before="200" w:after="160"/&gt;&lt;w:ind w:left="864" w:right="864" w:firstLine="0"/&gt;&lt;w:jc w:val="center"/&gt;&lt;/w:pPr&gt;&lt;w:rPr&gt;&lt;w:i/&gt;&lt;w:iCs/&gt;&lt;w:color w:val="404040" w:themeColor="text1" w:themeTint="BF"/&gt;&lt;/w:rPr&gt;&lt;/w:style&gt;&lt;w:style w:type="character" w:customStyle="1" w:styleId="CitaCar"&gt;&lt;w:name w:val="Cita Car"/&gt;&lt;w:basedOn w:val="Fuentedeprrafopredeter"/&gt;&lt;w:link w:val="Cita"/&gt;&lt;w:uiPriority w:val="29"/&gt;&lt;w:semiHidden/&gt;&lt;w:rPr&gt;&lt;w:i/&gt;&lt;w:iCs/&gt;&lt;w:color w:val="404040" w:themeColor="text1" w:themeTint="BF"/&gt;&lt;w:kern w:val="24"/&gt;&lt;/w:rPr&gt;&lt;/w:style&gt;&lt;w:style w:type="paragraph" w:styleId="Saludo"&gt;&lt;w:name w:val="Salutation"/&gt;&lt;w:basedOn w:val="Normal"/&gt;&lt;w:next w:val="Normal"/&gt;&lt;w:link w:val="SaludoCar"/&gt;&lt;w:uiPriority w:val="99"/&gt;&lt;w:semiHidden/&gt;&lt;w:unhideWhenUsed/&gt;&lt;w:pPr&gt;&lt;w:ind w:firstLine="0"/&gt;&lt;/w:pPr&gt;&lt;/w:style&gt;&lt;w:style w:type="character" w:customStyle="1" w:styleId="SaludoCar"&gt;&lt;w:name w:val="Saludo Car"/&gt;&lt;w:basedOn w:val="Fuentedeprrafopredeter"/&gt;&lt;w:link w:val="Saludo"/&gt;&lt;w:uiPriority w:val="99"/&gt;&lt;w:semiHidden/&gt;&lt;w:rPr&gt;&lt;w:kern w:val="24"/&gt;&lt;/w:rPr&gt;&lt;/w:style&gt;&lt;w:style w:type="paragraph" w:styleId="Firma"&gt;&lt;w:name w:val="Signature"/&gt;&lt;w:basedOn w:val="Normal"/&gt;&lt;w:link w:val="FirmaCar"/&gt;&lt;w:uiPriority w:val="99"/&gt;&lt;w:semiHidden/&gt;&lt;w:unhideWhenUsed/&gt;&lt;w:pPr&gt;&lt;w:spacing w:line="240" w:lineRule="auto"/&gt;&lt;w:ind w:left="4320" w:firstLine="0"/&gt;&lt;/w:pPr&gt;&lt;/w:style&gt;&lt;w:style w:type="character" w:customStyle="1" w:styleId="FirmaCar"&gt;&lt;w:name w:val="Firma Car"/&gt;&lt;w:basedOn w:val="Fuentedeprrafopredeter"/&gt;&lt;w:link w:val="Firma"/&gt;&lt;w:uiPriority w:val="99"/&gt;&lt;w:semiHidden/&gt;&lt;w:rPr&gt;&lt;w:kern w:val="24"/&gt;&lt;/w:rPr&gt;&lt;/w:style&gt;&lt;w:style w:type="paragraph" w:customStyle="1" w:styleId="Ttulo21"&gt;&lt;w:name w:val="Título 21"/&gt;&lt;w:basedOn w:val="Normal"/&gt;&lt;w:uiPriority w:val="1"/&gt;&lt;w:qFormat/&gt;&lt;w:pPr&gt;&lt;w:ind w:firstLine="0"/&gt;&lt;w:jc w:val="center"/&gt;&lt;/w:pPr&gt;&lt;/w:style&gt;&lt;w:style w:type="paragraph" w:styleId="Textoconsangra"&gt;&lt;w:name w:val="table of authorities"/&gt;&lt;w:basedOn w:val="Normal"/&gt;&lt;w:next w:val="Normal"/&gt;&lt;w:uiPriority w:val="99"/&gt;&lt;w:semiHidden/&gt;&lt;w:unhideWhenUsed/&gt;&lt;w:pPr&gt;&lt;w:ind w:left="240" w:firstLine="0"/&gt;&lt;/w:pPr&gt;&lt;/w:style&gt;&lt;w:style w:type="paragraph" w:styleId="Tabladeilustraciones"&gt;&lt;w:name w:val="table of figures"/&gt;&lt;w:basedOn w:val="Normal"/&gt;&lt;w:next w:val="Normal"/&gt;&lt;w:uiPriority w:val="99"/&gt;&lt;w:semiHidden/&gt;&lt;w:unhideWhenUsed/&gt;&lt;w:pPr&gt;&lt;w:ind w:firstLine="0"/&gt;&lt;/w:pPr&gt;&lt;/w:style&gt;&lt;w:style w:type="paragraph" w:styleId="Encabezadodelista"&gt;&lt;w:name w:val="toa heading"/&gt;&lt;w:basedOn w:val="Normal"/&gt;&lt;w:next w:val="Normal"/&gt;&lt;w:uiPriority w:val="99"/&gt;&lt;w:semiHidden/&gt;&lt;w:unhideWhenUsed/&gt;&lt;w:pPr&gt;&lt;w:spacing w:before="120"/&gt;&lt;w:ind w:firstLine="0"/&gt;&lt;/w:pPr&gt;&lt;w:rPr&gt;&lt;w:rFonts w:asciiTheme="majorHAnsi" w:eastAsiaTheme="majorEastAsia" w:hAnsiTheme="majorHAnsi" w:cstheme="majorBidi"/&gt;&lt;w:b/&gt;&lt;w:bCs/&gt;&lt;/w:rPr&gt;&lt;/w:style&gt;&lt;w:style w:type="paragraph" w:styleId="TDC4"&gt;&lt;w:name w:val="toc 4"/&gt;&lt;w:basedOn w:val="Normal"/&gt;&lt;w:next w:val="Normal"/&gt;&lt;w:autoRedefine/&gt;&lt;w:uiPriority w:val="39"/&gt;&lt;w:semiHidden/&gt;&lt;w:unhideWhenUsed/&gt;&lt;w:pPr&gt;&lt;w:spacing w:after="100"/&gt;&lt;w:ind w:left="720" w:firstLine="0"/&gt;&lt;/w:pPr&gt;&lt;/w:style&gt;&lt;w:style w:type="paragraph" w:styleId="TDC5"&gt;&lt;w:name w:val="toc 5"/&gt;&lt;w:basedOn w:val="Normal"/&gt;&lt;w:next w:val="Normal"/&gt;&lt;w:autoRedefine/&gt;&lt;w:uiPriority w:val="39"/&gt;&lt;w:semiHidden/&gt;&lt;w:unhideWhenUsed/&gt;&lt;w:pPr&gt;&lt;w:spacing w:after="100"/&gt;&lt;w:ind w:left="960" w:firstLine="0"/&gt;&lt;/w:pPr&gt;&lt;/w:style&gt;&lt;w:style w:type="paragraph" w:styleId="TDC6"&gt;&lt;w:name w:val="toc 6"/&gt;&lt;w:basedOn w:val="Normal"/&gt;&lt;w:next w:val="Normal"/&gt;&lt;w:autoRedefine/&gt;&lt;w:uiPriority w:val="39"/&gt;&lt;w:semiHidden/&gt;&lt;w:unhideWhenUsed/&gt;&lt;w:pPr&gt;&lt;w:spacing w:after="100"/&gt;&lt;w:ind w:left="1200" w:firstLine="0"/&gt;&lt;/w:pPr&gt;&lt;/w:style&gt;&lt;w:style w:type="paragraph" w:styleId="TDC7"&gt;&lt;w:name w:val="toc 7"/&gt;&lt;w:basedOn w:val="Normal"/&gt;&lt;w:next w:val="Normal"/&gt;&lt;w:autoRedefine/&gt;&lt;w:uiPriority w:val="39"/&gt;&lt;w:semiHidden/&gt;&lt;w:unhideWhenUsed/&gt;&lt;w:pPr&gt;&lt;w:spacing w:after="100"/&gt;&lt;w:ind w:left="1440" w:firstLine="0"/&gt;&lt;/w:pPr&gt;&lt;/w:style&gt;&lt;w:style w:type="paragraph" w:styleId="TDC8"&gt;&lt;w:name w:val="toc 8"/&gt;&lt;w:basedOn w:val="Normal"/&gt;&lt;w:next w:val="Normal"/&gt;&lt;w:autoRedefine/&gt;&lt;w:uiPriority w:val="39"/&gt;&lt;w:semiHidden/&gt;&lt;w:unhideWhenUsed/&gt;&lt;w:pPr&gt;&lt;w:spacing w:after="100"/&gt;&lt;w:ind w:left="1680" w:firstLine="0"/&gt;&lt;/w:pPr&gt;&lt;/w:style&gt;&lt;w:style w:type="paragraph" w:styleId="TDC9"&gt;&lt;w:name w:val="toc 9"/&gt;&lt;w:basedOn w:val="Normal"/&gt;&lt;w:next w:val="Normal"/&gt;&lt;w:autoRedefine/&gt;&lt;w:uiPriority w:val="39"/&gt;&lt;w:semiHidden/&gt;&lt;w:unhideWhenUsed/&gt;&lt;w:pPr&gt;&lt;w:spacing w:after="100"/&gt;&lt;w:ind w:left="1920" w:firstLine="0"/&gt;&lt;/w:pPr&gt;&lt;/w:style&gt;&lt;w:style w:type="character" w:styleId="Refdenotaalfinal"&gt;&lt;w:name w:val="endnote reference"/&gt;&lt;w:basedOn w:val="Fuentedeprrafopredeter"/&gt;&lt;w:uiPriority w:val="99"/&gt;&lt;w:semiHidden/&gt;&lt;w:unhideWhenUsed/&gt;&lt;w:rPr&gt;&lt;w:vertAlign w:val="superscript"/&gt;&lt;/w:rPr&gt;&lt;/w:style&gt;&lt;w:style w:type="character" w:styleId="Refdenotaalpie"&gt;&lt;w:name w:val="footnote reference"/&gt;&lt;w:basedOn w:val="Fuentedeprrafopredeter"/&gt;&lt;w:uiPriority w:val="99"/&gt;&lt;w:qFormat/&gt;&lt;w:rPr&gt;&lt;w:vertAlign w:val="superscript"/&gt;&lt;/w:rPr&gt;&lt;/w:style&gt;&lt;w:style w:type="table" w:customStyle="1" w:styleId="InformeAPA"&gt;&lt;w:name w:val="Informe APA"/&gt;&lt;w:basedOn w:val="Tablanormal"/&gt;&lt;w:uiPriority w:val="99"/&gt;&lt;w:rsid w:val="003F7CBD"/&gt;&lt;w:pPr&gt;&lt;w:spacing w:line="240" w:lineRule="auto"/&gt;&lt;w:ind w:firstLine="0"/&gt;&lt;/w:pPr&gt;&lt;w:tblPr&gt;&lt;w:tblBorders&gt;&lt;w:top w:val="single" w:sz="12" w:space="0" w:color="auto"/&gt;&lt;w:bottom w:val="single" w:sz="12" w:space="0" w:color="auto"/&gt;&lt;/w:tblBorders&gt;&lt;/w:tblPr&gt;&lt;w:tblStylePr w:type="firstRow"&gt;&lt;w:rPr&gt;&lt;w:rFonts w:asciiTheme="majorHAnsi" w:hAnsiTheme="majorHAnsi"/&gt;&lt;/w:rPr&gt;&lt;w:tblPr/&gt;&lt;w:tcPr&gt;&lt;w:tcBorders&gt;&lt;w:top w:val="single" w:sz="12" w:space="0" w:color="auto"/&gt;&lt;w:left w:val="nil"/&gt;&lt;w:bottom w:val="single" w:sz="12" w:space="0" w:color="auto"/&gt;&lt;w:right w:val="nil"/&gt;&lt;w:insideH w:val="nil"/&gt;&lt;w:insideV w:val="nil"/&gt;&lt;w:tl2br w:val="nil"/&gt;&lt;w:tr2bl w:val="nil"/&gt;&lt;/w:tcBorders&gt;&lt;/w:tcPr&gt;&lt;/w:tblStylePr&gt;&lt;/w:style&gt;&lt;w:style w:type="paragraph" w:customStyle="1" w:styleId="Tablailustracin"&gt;&lt;w:name w:val="Tabla/ilustración"/&gt;&lt;w:basedOn w:val="Normal"/&gt;&lt;w:uiPriority w:val="7"/&gt;&lt;w:qFormat/&gt;&lt;w:pPr&gt;&lt;w:spacing w:before="240"/&gt;&lt;w:ind w:firstLine="0"/&gt;&lt;w:contextualSpacing/&gt;&lt;/w:pPr&gt;&lt;/w:style&gt;&lt;w:style w:type="paragraph" w:styleId="Piedepgina"&gt;&lt;w:name w:val="footer"/&gt;&lt;w:basedOn w:val="Normal"/&gt;&lt;w:link w:val="PiedepginaCar"/&gt;&lt;w:uiPriority w:val="99"/&gt;&lt;w:qFormat/&gt;&lt;w:pPr&gt;&lt;w:tabs&gt;&lt;w:tab w:val="center" w:pos="4680"/&gt;&lt;w:tab w:val="right" w:pos="9360"/&gt;&lt;/w:tabs&gt;&lt;w:spacing w:line="240" w:lineRule="auto"/&gt;&lt;/w:pPr&gt;&lt;/w:style&gt;&lt;w:style w:type="character" w:customStyle="1" w:styleId="PiedepginaCar"&gt;&lt;w:name w:val="Pie de página Car"/&gt;&lt;w:basedOn w:val="Fuentedeprrafopredeter"/&gt;&lt;w:link w:val="Piedepgina"/&gt;&lt;w:uiPriority w:val="99"/&gt;&lt;w:rsid w:val="00DB2E59"/&gt;&lt;/w:style&gt;&lt;w:style w:type="character" w:styleId="Refdecomentario"&gt;&lt;w:name w:val="annotation reference"/&gt;&lt;w:basedOn w:val="Fuentedeprrafopredeter"/&gt;&lt;w:uiPriority w:val="99"/&gt;&lt;w:semiHidden/&gt;&lt;w:unhideWhenUsed/&gt;&lt;w:rsid w:val="00EB69D3"/&gt;&lt;w:rPr&gt;&lt;w:sz w:val="22"/&gt;&lt;w:szCs w:val="16"/&gt;&lt;/w:rPr&gt;&lt;/w:style&gt;&lt;w:style w:type="paragraph" w:styleId="Textonotaalfinal"&gt;&lt;w:name w:val="endnote text"/&gt;&lt;w:basedOn w:val="Normal"/&gt;&lt;w:link w:val="TextonotaalfinalCar"/&gt;&lt;w:uiPriority w:val="99"/&gt;&lt;w:semiHidden/&gt;&lt;w:unhideWhenUsed/&gt;&lt;w:qFormat/&gt;&lt;w:rsid w:val="00EB69D3"/&gt;&lt;w:pPr&gt;&lt;w:spacing w:line="240" w:lineRule="auto"/&gt;&lt;/w:pPr&gt;&lt;w:rPr&gt;&lt;w:sz w:val="22"/&gt;&lt;w:szCs w:val="20"/&gt;&lt;/w:rPr&gt;&lt;/w:style&gt;&lt;w:style w:type="character" w:customStyle="1" w:styleId="TextonotaalfinalCar"&gt;&lt;w:name w:val="Texto nota al final Car"/&gt;&lt;w:basedOn w:val="Fuentedeprrafopredeter"/&gt;&lt;w:link w:val="Textonotaalfinal"/&gt;&lt;w:uiPriority w:val="99"/&gt;&lt;w:semiHidden/&gt;&lt;w:rsid w:val="00EB69D3"/&gt;&lt;w:rPr&gt;&lt;w:sz w:val="22"/&gt;&lt;w:szCs w:val="20"/&gt;&lt;/w:rPr&gt;&lt;/w:style&gt;&lt;w:style w:type="character" w:styleId="CdigoHTML"&gt;&lt;w:name w:val="HTML Code"/&gt;&lt;w:basedOn w:val="Fuentedeprrafopredeter"/&gt;&lt;w:uiPriority w:val="99"/&gt;&lt;w:semiHidden/&gt;&lt;w:unhideWhenUsed/&gt;&lt;w:rsid w:val="00EB69D3"/&gt;&lt;w:rPr&gt;&lt;w:rFonts w:ascii="Consolas" w:hAnsi="Consolas"/&gt;&lt;w:sz w:val="22"/&gt;&lt;w:szCs w:val="20"/&gt;&lt;/w:rPr&gt;&lt;/w:style&gt;&lt;w:style w:type="character" w:styleId="TecladoHTML"&gt;&lt;w:name w:val="HTML Keyboard"/&gt;&lt;w:basedOn w:val="Fuentedeprrafopredeter"/&gt;&lt;w:uiPriority w:val="99"/&gt;&lt;w:semiHidden/&gt;&lt;w:unhideWhenUsed/&gt;&lt;w:rsid w:val="00EB69D3"/&gt;&lt;w:rPr&gt;&lt;w:rFonts w:ascii="Consolas" w:hAnsi="Consolas"/&gt;&lt;w:sz w:val="22"/&gt;&lt;w:szCs w:val="20"/&gt;&lt;/w:rPr&gt;&lt;/w:style&gt;&lt;w:style w:type="character" w:styleId="MquinadeescribirHTML"&gt;&lt;w:name w:val="HTML Typewriter"/&gt;&lt;w:basedOn w:val="Fuentedeprrafopredeter"/&gt;&lt;w:uiPriority w:val="99"/&gt;&lt;w:semiHidden/&gt;&lt;w:unhideWhenUsed/&gt;&lt;w:rsid w:val="00EB69D3"/&gt;&lt;w:rPr&gt;&lt;w:rFonts w:ascii="Consolas" w:hAnsi="Consolas"/&gt;&lt;w:sz w:val="22"/&gt;&lt;w:szCs w:val="20"/&gt;&lt;/w:rPr&gt;&lt;/w:style&gt;&lt;w:style w:type="paragraph" w:styleId="TtuloTDC"&gt;&lt;w:name w:val="TOC Heading"/&gt;&lt;w:basedOn w:val="Ttulo1"/&gt;&lt;w:next w:val="Normal"/&gt;&lt;w:uiPriority w:val="39"/&gt;&lt;w:unhideWhenUsed/&gt;&lt;w:qFormat/&gt;&lt;w:rsid w:val="00EB69D3"/&gt;&lt;w:pPr&gt;&lt;w:spacing w:before="240"/&gt;&lt;w:ind w:firstLine="720"/&gt;&lt;w:outlineLvl w:val="9"/&gt;&lt;/w:pPr&gt;&lt;w:rPr&gt;&lt;w:b w:val="0"/&gt;&lt;w:bCs w:val="0"/&gt;&lt;w:color w:val="78230C" w:themeColor="accent1" w:themeShade="80"/&gt;&lt;w:sz w:val="32"/&gt;&lt;w:szCs w:val="32"/&gt;&lt;/w:rPr&gt;&lt;/w:style&gt;&lt;w:style w:type="character" w:styleId="Referenciaintensa"&gt;&lt;w:name w:val="Intense Reference"/&gt;&lt;w:basedOn w:val="Fuentedeprrafopredeter"/&gt;&lt;w:uiPriority w:val="32"/&gt;&lt;w:semiHidden/&gt;&lt;w:unhideWhenUsed/&gt;&lt;w:qFormat/&gt;&lt;w:rsid w:val="00EB69D3"/&gt;&lt;w:rPr&gt;&lt;w:b/&gt;&lt;w:bCs/&gt;&lt;w:caps w:val="0"/&gt;&lt;w:smallCaps/&gt;&lt;w:color w:val="78230C" w:themeColor="accent1" w:themeShade="80"/&gt;&lt;w:spacing w:val="5"/&gt;&lt;/w:rPr&gt;&lt;/w:style&gt;&lt;w:style w:type="character" w:styleId="nfasisintenso"&gt;&lt;w:name w:val="Intense Emphasis"/&gt;&lt;w:basedOn w:val="Fuentedeprrafopredeter"/&gt;&lt;w:uiPriority w:val="21"/&gt;&lt;w:semiHidden/&gt;&lt;w:unhideWhenUsed/&gt;&lt;w:qFormat/&gt;&lt;w:rsid w:val="00EB69D3"/&gt;&lt;w:rPr&gt;&lt;w:i/&gt;&lt;w:iCs/&gt;&lt;w:color w:val="78230C" w:themeColor="accent1" w:themeShade="80"/&gt;&lt;/w:rPr&gt;&lt;/w:style&gt;&lt;w:style w:type="table" w:styleId="Tablaconcuadrcula4-nfasis4"&gt;&lt;w:name w:val="Grid Table 4 Accent 4"/&gt;&lt;w:basedOn w:val="Tablanormal"/&gt;&lt;w:uiPriority w:val="49"/&gt;&lt;w:rsid w:val="003F7CBD"/&gt;&lt;w:pPr&gt;&lt;w:spacing w:line="240" w:lineRule="auto"/&gt;&lt;/w:pPr&gt;&lt;w:tblPr&gt;&lt;w:tblStyleRowBandSize w:val="1"/&gt;&lt;w:tblStyleColBandSize w:val="1"/&gt;&lt;w:tblBorders&gt;&lt;w:top w:val="single" w:sz="4" w:space="0" w:color="FFB47D" w:themeColor="accent4" w:themeTint="99"/&gt;&lt;w:left w:val="single" w:sz="4" w:space="0" w:color="FFB47D" w:themeColor="accent4" w:themeTint="99"/&gt;&lt;w:bottom w:val="single" w:sz="4" w:space="0" w:color="FFB47D" w:themeColor="accent4" w:themeTint="99"/&gt;&lt;w:right w:val="single" w:sz="4" w:space="0" w:color="FFB47D" w:themeColor="accent4" w:themeTint="99"/&gt;&lt;w:insideH w:val="single" w:sz="4" w:space="0" w:color="FFB47D" w:themeColor="accent4" w:themeTint="99"/&gt;&lt;w:insideV w:val="single" w:sz="4" w:space="0" w:color="FFB47D" w:themeColor="accent4" w:themeTint="99"/&gt;&lt;/w:tblBorders&gt;&lt;/w:tblPr&gt;&lt;w:tblStylePr w:type="firstRow"&gt;&lt;w:rPr&gt;&lt;w:b/&gt;&lt;w:bCs/&gt;&lt;w:color w:val="FFFFFF" w:themeColor="background1"/&gt;&lt;/w:rPr&gt;&lt;w:tblPr/&gt;&lt;w:tcPr&gt;&lt;w:tcBorders&gt;&lt;w:top w:val="single" w:sz="4" w:space="0" w:color="FF8427" w:themeColor="accent4"/&gt;&lt;w:left w:val="single" w:sz="4" w:space="0" w:color="FF8427" w:themeColor="accent4"/&gt;&lt;w:bottom w:val="single" w:sz="4" w:space="0" w:color="FF8427" w:themeColor="accent4"/&gt;&lt;w:right w:val="single" w:sz="4" w:space="0" w:color="FF8427" w:themeColor="accent4"/&gt;&lt;w:insideH w:val="nil"/&gt;&lt;w:insideV w:val="nil"/&gt;&lt;/w:tcBorders&gt;&lt;w:shd w:val="clear" w:color="auto" w:fill="FF8427" w:themeFill="accent4"/&gt;&lt;/w:tcPr&gt;&lt;/w:tblStylePr&gt;&lt;w:tblStylePr w:type="lastRow"&gt;&lt;w:rPr&gt;&lt;w:b/&gt;&lt;w:bCs/&gt;&lt;/w:rPr&gt;&lt;w:tblPr/&gt;&lt;w:tcPr&gt;&lt;w:tcBorders&gt;&lt;w:top w:val="double" w:sz="4" w:space="0" w:color="FF8427" w:themeColor="accent4"/&gt;&lt;/w:tcBorders&gt;&lt;/w:tcPr&gt;&lt;/w:tblStylePr&gt;&lt;w:tblStylePr w:type="firstCol"&gt;&lt;w:rPr&gt;&lt;w:b/&gt;&lt;w:bCs/&gt;&lt;/w:rPr&gt;&lt;/w:tblStylePr&gt;&lt;w:tblStylePr w:type="lastCol"&gt;&lt;w:rPr&gt;&lt;w:b/&gt;&lt;w:bCs/&gt;&lt;/w:rPr&gt;&lt;/w:tblStylePr&gt;&lt;w:tblStylePr w:type="band1Vert"&gt;&lt;w:tblPr/&gt;&lt;w:tcPr&gt;&lt;w:shd w:val="clear" w:color="auto" w:fill="FFE6D3" w:themeFill="accent4" w:themeFillTint="33"/&gt;&lt;/w:tcPr&gt;&lt;/w:tblStylePr&gt;&lt;w:tblStylePr w:type="band1Horz"&gt;&lt;w:tblPr/&gt;&lt;w:tcPr&gt;&lt;w:shd w:val="clear" w:color="auto" w:fill="FFE6D3" w:themeFill="accent4" w:themeFillTint="33"/&gt;&lt;/w:tcPr&gt;&lt;/w:tblStylePr&gt;&lt;/w:style&gt;&lt;w:style w:type="paragraph" w:styleId="TDC1"&gt;&lt;w:name w:val="toc 1"/&gt;&lt;w:basedOn w:val="Normal"/&gt;&lt;w:next w:val="Normal"/&gt;&lt;w:autoRedefine/&gt;&lt;w:uiPriority w:val="39"/&gt;&lt;w:unhideWhenUsed/&gt;&lt;w:rsid w:val="00C56E81"/&gt;&lt;w:pPr&gt;&lt;w:numPr&gt;&lt;w:numId w:val="11"/&gt;&lt;/w:numPr&gt;&lt;w:spacing w:after="100"/&gt;&lt;/w:pPr&gt;&lt;/w:style&gt;&lt;w:style w:type="paragraph" w:styleId="TDC2"&gt;&lt;w:name w:val="toc 2"/&gt;&lt;w:basedOn w:val="Normal"/&gt;&lt;w:next w:val="Normal"/&gt;&lt;w:autoRedefine/&gt;&lt;w:uiPriority w:val="39"/&gt;&lt;w:unhideWhenUsed/&gt;&lt;w:rsid w:val="00801309"/&gt;&lt;w:pPr&gt;&lt;w:spacing w:after="100"/&gt;&lt;w:ind w:left="240"/&gt;&lt;/w:pPr&gt;&lt;/w:style&gt;&lt;w:style w:type="paragraph" w:styleId="TDC3"&gt;&lt;w:name w:val="toc 3"/&gt;&lt;w:basedOn w:val="Normal"/&gt;&lt;w:next w:val="Normal"/&gt;&lt;w:autoRedefine/&gt;&lt;w:uiPriority w:val="39"/&gt;&lt;w:unhideWhenUsed/&gt;&lt;w:rsid w:val="00801309"/&gt;&lt;w:pPr&gt;&lt;w:spacing w:after="100"/&gt;&lt;w:ind w:left="480"/&gt;&lt;/w:pPr&gt;&lt;/w:style&gt;&lt;w:style w:type="character" w:styleId="Hipervnculo"&gt;&lt;w:name w:val="Hyperlink"/&gt;&lt;w:basedOn w:val="Fuentedeprrafopredeter"/&gt;&lt;w:uiPriority w:val="99"/&gt;&lt;w:unhideWhenUsed/&gt;&lt;w:rsid w:val="00801309"/&gt;&lt;w:rPr&gt;&lt;w:color w:val="B22600" w:themeColor="hyperlink"/&gt;&lt;w:u w:val="single"/&gt;&lt;/w:rPr&gt;&lt;/w:style&gt;&lt;w:style w:type="table" w:styleId="Tabladelista3"&gt;&lt;w:name w:val="List Table 3"/&gt;&lt;w:basedOn w:val="Tablanormal"/&gt;&lt;w:uiPriority w:val="48"/&gt;&lt;w:rsid w:val="001B3C3E"/&gt;&lt;w:pPr&gt;&lt;w:spacing w:line="240" w:lineRule="auto"/&gt;&lt;/w:pPr&gt;&lt;w:tblPr&gt;&lt;w:tblStyleRowBandSize w:val="1"/&gt;&lt;w:tblStyleColBandSize w:val="1"/&gt;&lt;w:tblBorders&gt;&lt;w:top w:val="single" w:sz="4" w:space="0" w:color="000000" w:themeColor="text1"/&gt;&lt;w:left w:val="single" w:sz="4" w:space="0" w:color="000000" w:themeColor="text1"/&gt;&lt;w:bottom w:val="single" w:sz="4" w:space="0" w:color="000000" w:themeColor="text1"/&gt;&lt;w:right w:val="single" w:sz="4" w:space="0" w:color="000000" w:themeColor="text1"/&gt;&lt;/w:tblBorders&gt;&lt;/w:tblPr&gt;&lt;w:tblStylePr w:type="firstRow"&gt;&lt;w:rPr&gt;&lt;w:b/&gt;&lt;w:bCs/&gt;&lt;w:color w:val="FFFFFF" w:themeColor="background1"/&gt;&lt;/w:rPr&gt;&lt;w:tblPr/&gt;&lt;w:tcPr&gt;&lt;w:shd w:val="clear" w:color="auto" w:fill="000000" w:themeFill="text1"/&gt;&lt;/w:tcPr&gt;&lt;/w:tblStylePr&gt;&lt;w:tblStylePr w:type="lastRow"&gt;&lt;w:rPr&gt;&lt;w:b/&gt;&lt;w:bCs/&gt;&lt;/w:rPr&gt;&lt;w:tblPr/&gt;&lt;w:tcPr&gt;&lt;w:tcBorders&gt;&lt;w:top w:val="double" w:sz="4" w:space="0" w:color="000000" w:themeColor="text1"/&gt;&lt;/w:tcBorders&gt;&lt;w:shd w:val="clear" w:color="auto" w:fill="FFFFFF" w:themeFill="background1"/&gt;&lt;/w:tcPr&gt;&lt;/w:tblStylePr&gt;&lt;w:tblStylePr w:type="firstCol"&gt;&lt;w:rPr&gt;&lt;w:b/&gt;&lt;w:bCs/&gt;&lt;/w:rPr&gt;&lt;w:tblPr/&gt;&lt;w:tcPr&gt;&lt;w:tcBorders&gt;&lt;w:right w:val="nil"/&gt;&lt;/w:tcBorders&gt;&lt;w:shd w:val="clear" w:color="auto" w:fill="FFFFFF" w:themeFill="background1"/&gt;&lt;/w:tcPr&gt;&lt;/w:tblStylePr&gt;&lt;w:tblStylePr w:type="lastCol"&gt;&lt;w:rPr&gt;&lt;w:b/&gt;&lt;w:bCs/&gt;&lt;/w:rPr&gt;&lt;w:tblPr/&gt;&lt;w:tcPr&gt;&lt;w:tcBorders&gt;&lt;w:left w:val="nil"/&gt;&lt;/w:tcBorders&gt;&lt;w:shd w:val="clear" w:color="auto" w:fill="FFFFFF" w:themeFill="background1"/&gt;&lt;/w:tcPr&gt;&lt;/w:tblStylePr&gt;&lt;w:tblStylePr w:type="band1Vert"&gt;&lt;w:tblPr/&gt;&lt;w:tcPr&gt;&lt;w:tcBorders&gt;&lt;w:left w:val="single" w:sz="4" w:space="0" w:color="000000" w:themeColor="text1"/&gt;&lt;w:right w:val="single" w:sz="4" w:space="0" w:color="000000" w:themeColor="text1"/&gt;&lt;/w:tcBorders&gt;&lt;/w:tcPr&gt;&lt;/w:tblStylePr&gt;&lt;w:tblStylePr w:type="band1Horz"&gt;&lt;w:tblPr/&gt;&lt;w:tcPr&gt;&lt;w:tcBorders&gt;&lt;w:top w:val="single" w:sz="4" w:space="0" w:color="000000" w:themeColor="text1"/&gt;&lt;w:bottom w:val="single" w:sz="4" w:space="0" w:color="000000" w:themeColor="text1"/&gt;&lt;w:insideH w:val="nil"/&gt;&lt;/w:tcBorders&gt;&lt;/w:tcPr&gt;&lt;/w:tblStylePr&gt;&lt;w:tblStylePr w:type="neCell"&gt;&lt;w:tblPr/&gt;&lt;w:tcPr&gt;&lt;w:tcBorders&gt;&lt;w:left w:val="nil"/&gt;&lt;w:bottom w:val="nil"/&gt;&lt;/w:tcBorders&gt;&lt;/w:tcPr&gt;&lt;/w:tblStylePr&gt;&lt;w:tblStylePr w:type="nwCell"&gt;&lt;w:tblPr/&gt;&lt;w:tcPr&gt;&lt;w:tcBorders&gt;&lt;w:bottom w:val="nil"/&gt;&lt;w:right w:val="nil"/&gt;&lt;/w:tcBorders&gt;&lt;/w:tcPr&gt;&lt;/w:tblStylePr&gt;&lt;w:tblStylePr w:type="seCell"&gt;&lt;w:tblPr/&gt;&lt;w:tcPr&gt;&lt;w:tcBorders&gt;&lt;w:top w:val="double" w:sz="4" w:space="0" w:color="000000" w:themeColor="text1"/&gt;&lt;w:left w:val="nil"/&gt;&lt;/w:tcBorders&gt;&lt;/w:tcPr&gt;&lt;/w:tblStylePr&gt;&lt;w:tblStylePr w:type="swCell"&gt;&lt;w:tblPr/&gt;&lt;w:tcPr&gt;&lt;w:tcBorders&gt;&lt;w:top w:val="double" w:sz="4" w:space="0" w:color="000000" w:themeColor="text1"/&gt;&lt;w:right w:val="nil"/&gt;&lt;/w:tcBorders&gt;&lt;/w:tcPr&gt;&lt;/w:tblStylePr&gt;&lt;/w:style&gt;&lt;w:style w:type="character" w:styleId="Mencinsinresolver"&gt;&lt;w:name w:val="Unresolved Mention"/&gt;&lt;w:basedOn w:val="Fuentedeprrafopredeter"/&gt;&lt;w:uiPriority w:val="99"/&gt;&lt;w:semiHidden/&gt;&lt;w:unhideWhenUsed/&gt;&lt;w:rsid w:val="0062430D"/&gt;&lt;w:rPr&gt;&lt;w:color w:val="605E5C"/&gt;&lt;w:shd w:val="clear" w:color="auto" w:fill="E1DFDD"/&gt;&lt;/w:rPr&gt;&lt;/w:style&gt;&lt;w:style w:type="character" w:styleId="Hipervnculovisitado"&gt;&lt;w:name w:val="FollowedHyperlink"/&gt;&lt;w:basedOn w:val="Fuentedeprrafopredeter"/&gt;&lt;w:uiPriority w:val="99"/&gt;&lt;w:semiHidden/&gt;&lt;w:unhideWhenUsed/&gt;&lt;w:rsid w:val="0090460E"/&gt;&lt;w:rPr&gt;&lt;w:color w:val="666699" w:themeColor="followedHyperlink"/&gt;&lt;w:u w:val="single"/&gt;&lt;/w:rPr&gt;&lt;/w:style&gt;&lt;w:style w:type="character" w:customStyle="1" w:styleId="acopre"&gt;&lt;w:name w:val="acopre"/&gt;&lt;w:basedOn w:val="Fuentedeprrafopredeter"/&gt;&lt;w:rsid w:val="000F1D54"/&gt;&lt;/w:style&gt;&lt;/w:styles&gt;&lt;/pkg:xmlData&gt;&lt;/pkg:part&gt;&lt;/pkg:package&gt;
</CustomerName>
    <CompanyName/>
    <SenderAddress/>
    <Address/>
  </employee>
</employees>
</file>

<file path=customXml/itemProps1.xml><?xml version="1.0" encoding="utf-8"?>
<ds:datastoreItem xmlns:ds="http://schemas.openxmlformats.org/officeDocument/2006/customXml" ds:itemID="{8380E956-02AA-401B-8674-47E113BB0F95}">
  <ds:schemaRefs>
    <ds:schemaRef ds:uri="http://schemas.openxmlformats.org/officeDocument/2006/bibliography"/>
  </ds:schemaRefs>
</ds:datastoreItem>
</file>

<file path=customXml/itemProps2.xml><?xml version="1.0" encoding="utf-8"?>
<ds:datastoreItem xmlns:ds="http://schemas.openxmlformats.org/officeDocument/2006/customXml" ds:itemID="{B98E728A-96FF-4995-885C-5AF887AB0C35}">
  <ds:schemaRefs>
    <ds:schemaRef ds:uri="http://schemas.microsoft.com/temp/samples"/>
  </ds:schemaRefs>
</ds:datastoreItem>
</file>

<file path=docProps/app.xml><?xml version="1.0" encoding="utf-8"?>
<Properties xmlns="http://schemas.openxmlformats.org/officeDocument/2006/extended-properties" xmlns:vt="http://schemas.openxmlformats.org/officeDocument/2006/docPropsVTypes">
  <Template>Documento de estilo APA</Template>
  <TotalTime>653</TotalTime>
  <Pages>101</Pages>
  <Words>17167</Words>
  <Characters>94423</Characters>
  <Application>Microsoft Office Word</Application>
  <DocSecurity>0</DocSecurity>
  <Lines>786</Lines>
  <Paragraphs>222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dc:creator>
  <cp:keywords/>
  <dc:description/>
  <cp:lastModifiedBy>Marina Santiso</cp:lastModifiedBy>
  <cp:revision>41</cp:revision>
  <cp:lastPrinted>2020-10-25T22:42:00Z</cp:lastPrinted>
  <dcterms:created xsi:type="dcterms:W3CDTF">2020-10-24T02:20:00Z</dcterms:created>
  <dcterms:modified xsi:type="dcterms:W3CDTF">2020-10-25T22:43:00Z</dcterms:modified>
</cp:coreProperties>
</file>